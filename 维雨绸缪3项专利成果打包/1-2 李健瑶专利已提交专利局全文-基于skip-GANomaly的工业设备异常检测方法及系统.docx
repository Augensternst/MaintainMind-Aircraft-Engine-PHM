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E2F9" w14:textId="77777777" w:rsidR="00953B72" w:rsidRDefault="001F0BA4">
      <w:pPr>
        <w:pStyle w:val="1"/>
        <w:spacing w:afterLines="50" w:after="120" w:line="460" w:lineRule="exact"/>
        <w:rPr>
          <w:sz w:val="28"/>
          <w:szCs w:val="28"/>
        </w:rPr>
      </w:pPr>
      <w:r>
        <w:rPr>
          <w:rFonts w:eastAsia="宋体"/>
          <w:sz w:val="28"/>
          <w:szCs w:val="28"/>
        </w:rPr>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r>
        <w:rPr>
          <w:rFonts w:eastAsia="宋体"/>
          <w:sz w:val="28"/>
          <w:szCs w:val="28"/>
        </w:rPr>
        <w:t xml:space="preserve">   </w:t>
      </w:r>
      <w:r>
        <w:rPr>
          <w:rFonts w:eastAsia="宋体"/>
          <w:sz w:val="28"/>
          <w:szCs w:val="28"/>
        </w:rPr>
        <w:t>摘</w:t>
      </w:r>
      <w:r>
        <w:rPr>
          <w:rFonts w:eastAsia="宋体"/>
          <w:sz w:val="28"/>
          <w:szCs w:val="28"/>
        </w:rPr>
        <w:t xml:space="preserve">   </w:t>
      </w:r>
      <w:r>
        <w:rPr>
          <w:rFonts w:eastAsia="宋体"/>
          <w:sz w:val="28"/>
          <w:szCs w:val="28"/>
        </w:rPr>
        <w:t>要</w:t>
      </w:r>
    </w:p>
    <w:p w14:paraId="4F0D1CA2" w14:textId="77777777" w:rsidR="00953B72" w:rsidRDefault="001F0BA4">
      <w:pPr>
        <w:spacing w:afterLines="50" w:after="120" w:line="420" w:lineRule="exact"/>
        <w:ind w:firstLineChars="200" w:firstLine="480"/>
        <w:rPr>
          <w:sz w:val="24"/>
        </w:rPr>
        <w:sectPr w:rsidR="00953B72">
          <w:headerReference w:type="default" r:id="rId8"/>
          <w:footerReference w:type="even" r:id="rId9"/>
          <w:footerReference w:type="default" r:id="rId10"/>
          <w:pgSz w:w="11907" w:h="16840"/>
          <w:pgMar w:top="1418" w:right="851" w:bottom="851" w:left="1418" w:header="0" w:footer="851" w:gutter="0"/>
          <w:lnNumType w:countBy="5"/>
          <w:pgNumType w:start="1"/>
          <w:cols w:space="720"/>
        </w:sectPr>
      </w:pPr>
      <w:r>
        <w:rPr>
          <w:rFonts w:hint="eastAsia"/>
          <w:sz w:val="24"/>
        </w:rPr>
        <w:t>本发明涉及工业设备异常检测领域，具体涉及一种基于</w:t>
      </w:r>
      <w:r>
        <w:rPr>
          <w:rFonts w:hint="eastAsia"/>
          <w:sz w:val="24"/>
        </w:rPr>
        <w:t>skip-</w:t>
      </w:r>
      <w:proofErr w:type="spellStart"/>
      <w:r>
        <w:rPr>
          <w:rFonts w:hint="eastAsia"/>
          <w:sz w:val="24"/>
        </w:rPr>
        <w:t>GANomaly</w:t>
      </w:r>
      <w:proofErr w:type="spellEnd"/>
      <w:r>
        <w:rPr>
          <w:rFonts w:hint="eastAsia"/>
          <w:sz w:val="24"/>
        </w:rPr>
        <w:t>的工业设备异常检测方法及系统，该方法包括以下步骤：获取数据集，对数据集进行预处理，并将预处理后的数据集划分得到训练集和测试集；构建基于</w:t>
      </w:r>
      <w:r>
        <w:rPr>
          <w:rFonts w:hint="eastAsia"/>
          <w:sz w:val="24"/>
        </w:rPr>
        <w:t>skip-</w:t>
      </w:r>
      <w:proofErr w:type="spellStart"/>
      <w:r>
        <w:rPr>
          <w:rFonts w:hint="eastAsia"/>
          <w:sz w:val="24"/>
        </w:rPr>
        <w:t>GANomaly</w:t>
      </w:r>
      <w:proofErr w:type="spellEnd"/>
      <w:r>
        <w:rPr>
          <w:rFonts w:hint="eastAsia"/>
          <w:sz w:val="24"/>
        </w:rPr>
        <w:t>的深度学习模型；在训练集上对深度学习模型进行训练，调整模型参数，得到训练完成的深度学习模型；将测试集输入训练完成的深度学习模型中进行测试，得到检测结果，并对检测结果进行评估。本申请提供的检测方法及系统，</w:t>
      </w:r>
      <w:proofErr w:type="gramStart"/>
      <w:r>
        <w:rPr>
          <w:rFonts w:hint="eastAsia"/>
          <w:sz w:val="24"/>
        </w:rPr>
        <w:t>能过够对工业</w:t>
      </w:r>
      <w:proofErr w:type="gramEnd"/>
      <w:r>
        <w:rPr>
          <w:rFonts w:hint="eastAsia"/>
          <w:sz w:val="24"/>
        </w:rPr>
        <w:t>设备</w:t>
      </w:r>
      <w:r>
        <w:rPr>
          <w:rStyle w:val="afa"/>
          <w:rFonts w:hint="eastAsia"/>
          <w:sz w:val="24"/>
          <w:szCs w:val="24"/>
        </w:rPr>
        <w:t>异常</w:t>
      </w:r>
      <w:r>
        <w:rPr>
          <w:rFonts w:hint="eastAsia"/>
          <w:sz w:val="24"/>
        </w:rPr>
        <w:t>进行检测识别，从而进一步帮助工厂检测设备运行状态，避免因设备故障而引起的损失，提高生产效率。</w:t>
      </w:r>
    </w:p>
    <w:p w14:paraId="4005AC12" w14:textId="77777777" w:rsidR="00953B72" w:rsidRDefault="001F0BA4">
      <w:pPr>
        <w:pStyle w:val="1"/>
        <w:spacing w:afterLines="50" w:after="120" w:line="460" w:lineRule="exact"/>
        <w:rPr>
          <w:rFonts w:eastAsia="宋体"/>
          <w:sz w:val="28"/>
          <w:szCs w:val="28"/>
        </w:rPr>
      </w:pPr>
      <w:r>
        <w:rPr>
          <w:rFonts w:eastAsia="宋体"/>
          <w:sz w:val="28"/>
          <w:szCs w:val="28"/>
        </w:rPr>
        <w:lastRenderedPageBreak/>
        <w:t>摘</w:t>
      </w:r>
      <w:r>
        <w:rPr>
          <w:rFonts w:eastAsia="宋体"/>
          <w:sz w:val="28"/>
          <w:szCs w:val="28"/>
        </w:rPr>
        <w:t xml:space="preserve">   </w:t>
      </w:r>
      <w:r>
        <w:rPr>
          <w:rFonts w:eastAsia="宋体"/>
          <w:sz w:val="28"/>
          <w:szCs w:val="28"/>
        </w:rPr>
        <w:t>要</w:t>
      </w:r>
      <w:r>
        <w:rPr>
          <w:rFonts w:eastAsia="宋体"/>
          <w:sz w:val="28"/>
          <w:szCs w:val="28"/>
        </w:rPr>
        <w:t xml:space="preserve">   </w:t>
      </w:r>
      <w:r>
        <w:rPr>
          <w:rFonts w:eastAsia="宋体"/>
          <w:sz w:val="28"/>
          <w:szCs w:val="28"/>
        </w:rPr>
        <w:t>附</w:t>
      </w:r>
      <w:r>
        <w:rPr>
          <w:rFonts w:eastAsia="宋体"/>
          <w:sz w:val="28"/>
          <w:szCs w:val="28"/>
        </w:rPr>
        <w:t xml:space="preserve">   </w:t>
      </w:r>
      <w:r>
        <w:rPr>
          <w:rFonts w:eastAsia="宋体"/>
          <w:sz w:val="28"/>
          <w:szCs w:val="28"/>
        </w:rPr>
        <w:t>图</w:t>
      </w:r>
    </w:p>
    <w:p w14:paraId="34A70409" w14:textId="77777777" w:rsidR="00953B72" w:rsidRDefault="00953B72">
      <w:pPr>
        <w:spacing w:afterLines="50" w:after="120"/>
        <w:jc w:val="center"/>
      </w:pPr>
    </w:p>
    <w:p w14:paraId="06528A6A" w14:textId="77777777" w:rsidR="00953B72" w:rsidRDefault="001F0BA4">
      <w:pPr>
        <w:spacing w:afterLines="50" w:after="120"/>
        <w:jc w:val="center"/>
        <w:rPr>
          <w:rStyle w:val="afc"/>
          <w:sz w:val="28"/>
          <w:szCs w:val="28"/>
        </w:rPr>
      </w:pPr>
      <w:r>
        <w:rPr>
          <w:rStyle w:val="afc"/>
          <w:rFonts w:hint="eastAsia"/>
          <w:sz w:val="28"/>
          <w:szCs w:val="28"/>
        </w:rPr>
        <w:object w:dxaOrig="7320" w:dyaOrig="4905" w14:anchorId="55502D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245.35pt" o:ole="">
            <v:imagedata r:id="rId11" o:title=""/>
            <o:lock v:ext="edit" aspectratio="f"/>
          </v:shape>
          <o:OLEObject Type="Embed" ProgID="Visio.Drawing.11" ShapeID="_x0000_i1025" DrawAspect="Content" ObjectID="_1796970476" r:id="rId12"/>
        </w:object>
      </w:r>
    </w:p>
    <w:p w14:paraId="2794C061" w14:textId="77777777" w:rsidR="00953B72" w:rsidRDefault="001F0BA4">
      <w:pPr>
        <w:spacing w:afterLines="50" w:after="120"/>
        <w:jc w:val="center"/>
        <w:rPr>
          <w:rStyle w:val="afc"/>
          <w:sz w:val="28"/>
          <w:szCs w:val="28"/>
        </w:rPr>
      </w:pPr>
      <w:r>
        <w:rPr>
          <w:rStyle w:val="afc"/>
          <w:rFonts w:hint="eastAsia"/>
          <w:sz w:val="28"/>
          <w:szCs w:val="28"/>
        </w:rPr>
        <w:t>以说明书附图</w:t>
      </w:r>
      <w:proofErr w:type="gramStart"/>
      <w:r>
        <w:rPr>
          <w:rStyle w:val="afc"/>
          <w:rFonts w:hint="eastAsia"/>
          <w:sz w:val="28"/>
          <w:szCs w:val="28"/>
          <w:u w:val="single"/>
        </w:rPr>
        <w:t>图</w:t>
      </w:r>
      <w:proofErr w:type="gramEnd"/>
      <w:r>
        <w:rPr>
          <w:rStyle w:val="afc"/>
          <w:sz w:val="28"/>
          <w:szCs w:val="28"/>
          <w:u w:val="single"/>
        </w:rPr>
        <w:t>1</w:t>
      </w:r>
      <w:r>
        <w:rPr>
          <w:rStyle w:val="afc"/>
          <w:rFonts w:hint="eastAsia"/>
          <w:sz w:val="28"/>
          <w:szCs w:val="28"/>
        </w:rPr>
        <w:t>为摘要附图</w:t>
      </w:r>
    </w:p>
    <w:p w14:paraId="10A501BD" w14:textId="77777777" w:rsidR="00953B72" w:rsidRDefault="00953B72">
      <w:pPr>
        <w:spacing w:afterLines="50" w:after="120"/>
        <w:jc w:val="center"/>
        <w:rPr>
          <w:rStyle w:val="afc"/>
          <w:sz w:val="28"/>
          <w:szCs w:val="28"/>
        </w:rPr>
      </w:pPr>
    </w:p>
    <w:p w14:paraId="27AFC4FC" w14:textId="77777777" w:rsidR="00953B72" w:rsidRDefault="001F0BA4">
      <w:pPr>
        <w:tabs>
          <w:tab w:val="left" w:pos="7502"/>
        </w:tabs>
        <w:jc w:val="left"/>
        <w:rPr>
          <w:rStyle w:val="afc"/>
          <w:sz w:val="28"/>
          <w:szCs w:val="28"/>
        </w:rPr>
        <w:sectPr w:rsidR="00953B72">
          <w:footerReference w:type="default" r:id="rId13"/>
          <w:pgSz w:w="11907" w:h="16840"/>
          <w:pgMar w:top="1321" w:right="947" w:bottom="851" w:left="1412" w:header="0" w:footer="851" w:gutter="0"/>
          <w:pgNumType w:start="1"/>
          <w:cols w:space="720"/>
        </w:sectPr>
      </w:pPr>
      <w:r>
        <w:rPr>
          <w:rFonts w:hint="eastAsia"/>
        </w:rPr>
        <w:t xml:space="preserve">                                 </w:t>
      </w:r>
    </w:p>
    <w:p w14:paraId="31E8CA3C" w14:textId="77777777" w:rsidR="00953B72" w:rsidRDefault="001F0BA4">
      <w:pPr>
        <w:pStyle w:val="1"/>
        <w:spacing w:afterLines="50" w:after="120" w:line="460" w:lineRule="exact"/>
        <w:rPr>
          <w:rFonts w:eastAsia="宋体"/>
          <w:sz w:val="24"/>
          <w:szCs w:val="24"/>
        </w:rPr>
      </w:pPr>
      <w:r>
        <w:rPr>
          <w:rFonts w:eastAsia="宋体"/>
          <w:sz w:val="24"/>
          <w:szCs w:val="24"/>
        </w:rPr>
        <w:lastRenderedPageBreak/>
        <w:t>权</w:t>
      </w:r>
      <w:r>
        <w:rPr>
          <w:rFonts w:eastAsia="宋体"/>
          <w:sz w:val="24"/>
          <w:szCs w:val="24"/>
        </w:rPr>
        <w:t xml:space="preserve">    </w:t>
      </w:r>
      <w:r>
        <w:rPr>
          <w:rFonts w:eastAsia="宋体"/>
          <w:sz w:val="24"/>
          <w:szCs w:val="24"/>
        </w:rPr>
        <w:t>利</w:t>
      </w:r>
      <w:r>
        <w:rPr>
          <w:rFonts w:eastAsia="宋体"/>
          <w:sz w:val="24"/>
          <w:szCs w:val="24"/>
        </w:rPr>
        <w:t xml:space="preserve">    </w:t>
      </w:r>
      <w:r>
        <w:rPr>
          <w:rFonts w:eastAsia="宋体"/>
          <w:sz w:val="24"/>
          <w:szCs w:val="24"/>
        </w:rPr>
        <w:t>要</w:t>
      </w:r>
      <w:r>
        <w:rPr>
          <w:rFonts w:eastAsia="宋体"/>
          <w:sz w:val="24"/>
          <w:szCs w:val="24"/>
        </w:rPr>
        <w:t xml:space="preserve">    </w:t>
      </w:r>
      <w:r>
        <w:rPr>
          <w:rFonts w:eastAsia="宋体"/>
          <w:sz w:val="24"/>
          <w:szCs w:val="24"/>
        </w:rPr>
        <w:t>求</w:t>
      </w:r>
      <w:r>
        <w:rPr>
          <w:rFonts w:eastAsia="宋体"/>
          <w:sz w:val="24"/>
          <w:szCs w:val="24"/>
        </w:rPr>
        <w:t xml:space="preserve">    </w:t>
      </w:r>
      <w:r>
        <w:rPr>
          <w:rFonts w:eastAsia="宋体"/>
          <w:sz w:val="24"/>
          <w:szCs w:val="24"/>
        </w:rPr>
        <w:t>书</w:t>
      </w:r>
    </w:p>
    <w:p w14:paraId="4AA320C2" w14:textId="77777777" w:rsidR="00953B72" w:rsidRDefault="001F0BA4">
      <w:pPr>
        <w:numPr>
          <w:ilvl w:val="0"/>
          <w:numId w:val="1"/>
        </w:numPr>
        <w:spacing w:afterLines="50" w:after="120" w:line="420" w:lineRule="exact"/>
        <w:ind w:left="357" w:hanging="357"/>
        <w:rPr>
          <w:bCs/>
          <w:sz w:val="24"/>
        </w:rPr>
      </w:pPr>
      <w:r>
        <w:rPr>
          <w:sz w:val="24"/>
        </w:rPr>
        <w:t>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w:t>
      </w:r>
      <w:r>
        <w:rPr>
          <w:rFonts w:hint="eastAsia"/>
          <w:sz w:val="24"/>
        </w:rPr>
        <w:t>包括以下步骤：</w:t>
      </w:r>
    </w:p>
    <w:p w14:paraId="6F2C9ED2" w14:textId="77777777" w:rsidR="00953B72" w:rsidRDefault="001F0BA4">
      <w:pPr>
        <w:spacing w:afterLines="50" w:after="120" w:line="420" w:lineRule="exact"/>
        <w:ind w:left="360"/>
        <w:rPr>
          <w:sz w:val="24"/>
        </w:rPr>
      </w:pPr>
      <w:r>
        <w:rPr>
          <w:rFonts w:hint="eastAsia"/>
          <w:sz w:val="24"/>
        </w:rPr>
        <w:t>获取数据集，对所述数据集进行预处理，并将预处理后的数据集划分得到训练集和测试集；</w:t>
      </w:r>
    </w:p>
    <w:p w14:paraId="1DD5D128" w14:textId="77777777" w:rsidR="00953B72" w:rsidRDefault="001F0BA4">
      <w:pPr>
        <w:spacing w:afterLines="50" w:after="120" w:line="420" w:lineRule="exact"/>
        <w:ind w:left="360"/>
        <w:rPr>
          <w:sz w:val="24"/>
        </w:rPr>
      </w:pPr>
      <w:r>
        <w:rPr>
          <w:rFonts w:hint="eastAsia"/>
          <w:sz w:val="24"/>
        </w:rPr>
        <w:t>构建基于</w:t>
      </w:r>
      <w:r>
        <w:rPr>
          <w:rFonts w:hint="eastAsia"/>
          <w:sz w:val="24"/>
        </w:rPr>
        <w:t>skip-</w:t>
      </w:r>
      <w:proofErr w:type="spellStart"/>
      <w:r>
        <w:rPr>
          <w:rFonts w:hint="eastAsia"/>
          <w:sz w:val="24"/>
        </w:rPr>
        <w:t>GANomaly</w:t>
      </w:r>
      <w:proofErr w:type="spellEnd"/>
      <w:r>
        <w:rPr>
          <w:rFonts w:hint="eastAsia"/>
          <w:sz w:val="24"/>
        </w:rPr>
        <w:t>的深度学习模型；</w:t>
      </w:r>
    </w:p>
    <w:p w14:paraId="2EC5B08B" w14:textId="77777777" w:rsidR="00953B72" w:rsidRDefault="001F0BA4">
      <w:pPr>
        <w:spacing w:afterLines="50" w:after="120" w:line="420" w:lineRule="exact"/>
        <w:ind w:left="360"/>
        <w:rPr>
          <w:sz w:val="24"/>
        </w:rPr>
      </w:pPr>
      <w:r>
        <w:rPr>
          <w:rFonts w:hint="eastAsia"/>
          <w:sz w:val="24"/>
        </w:rPr>
        <w:t>将所述训练集输入所述深度学习模型进行模型训练，调整模型参数，得到训练完成的深度学习模型；</w:t>
      </w:r>
    </w:p>
    <w:p w14:paraId="71128322" w14:textId="77777777" w:rsidR="00953B72" w:rsidRDefault="001F0BA4">
      <w:pPr>
        <w:spacing w:afterLines="50" w:after="120" w:line="420" w:lineRule="exact"/>
        <w:ind w:left="360"/>
        <w:rPr>
          <w:sz w:val="24"/>
        </w:rPr>
      </w:pPr>
      <w:r>
        <w:rPr>
          <w:rFonts w:hint="eastAsia"/>
          <w:sz w:val="24"/>
        </w:rPr>
        <w:t>将所述测试集输入所述训练完成的深度学习模型中进行测试，得到检测结果，并对所述检测结果进行评估。</w:t>
      </w:r>
    </w:p>
    <w:p w14:paraId="6E3DA9DB" w14:textId="77777777" w:rsidR="00953B72" w:rsidRDefault="001F0BA4">
      <w:pPr>
        <w:numPr>
          <w:ilvl w:val="0"/>
          <w:numId w:val="1"/>
        </w:numPr>
        <w:spacing w:afterLines="50" w:after="120" w:line="420" w:lineRule="exact"/>
        <w:ind w:left="357" w:hanging="357"/>
        <w:rPr>
          <w:sz w:val="24"/>
        </w:rPr>
      </w:pPr>
      <w:r>
        <w:rPr>
          <w:sz w:val="24"/>
        </w:rPr>
        <w:t>根据权利要求</w:t>
      </w:r>
      <w:r>
        <w:rPr>
          <w:sz w:val="24"/>
        </w:rPr>
        <w:t>1</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w:t>
      </w:r>
      <w:r>
        <w:rPr>
          <w:rFonts w:hint="eastAsia"/>
          <w:sz w:val="24"/>
        </w:rPr>
        <w:t>，对所述数据集进行预处理，包括：</w:t>
      </w:r>
    </w:p>
    <w:p w14:paraId="4EAA3629" w14:textId="45BB42E4" w:rsidR="00953B72" w:rsidRDefault="001F0BA4">
      <w:pPr>
        <w:spacing w:afterLines="50" w:after="120" w:line="420" w:lineRule="exact"/>
        <w:ind w:left="360"/>
        <w:rPr>
          <w:sz w:val="24"/>
        </w:rPr>
      </w:pPr>
      <w:r>
        <w:rPr>
          <w:rFonts w:hint="eastAsia"/>
          <w:sz w:val="24"/>
        </w:rPr>
        <w:t>对所述数据集中的图片进行随机裁剪和</w:t>
      </w:r>
      <w:r w:rsidR="001D6E21" w:rsidRPr="001D6E21">
        <w:rPr>
          <w:rFonts w:hint="eastAsia"/>
          <w:sz w:val="24"/>
        </w:rPr>
        <w:t>数据格式处理</w:t>
      </w:r>
      <w:r>
        <w:rPr>
          <w:rFonts w:hint="eastAsia"/>
          <w:sz w:val="24"/>
        </w:rPr>
        <w:t>，得到预处理后的数据集。</w:t>
      </w:r>
    </w:p>
    <w:p w14:paraId="72ECA99E" w14:textId="77777777" w:rsidR="00953B72" w:rsidRDefault="001F0BA4">
      <w:pPr>
        <w:numPr>
          <w:ilvl w:val="0"/>
          <w:numId w:val="1"/>
        </w:numPr>
        <w:spacing w:afterLines="50" w:after="120" w:line="420" w:lineRule="exact"/>
        <w:rPr>
          <w:sz w:val="24"/>
        </w:rPr>
      </w:pPr>
      <w:r>
        <w:rPr>
          <w:sz w:val="24"/>
        </w:rPr>
        <w:t>根据权利要求</w:t>
      </w:r>
      <w:r>
        <w:rPr>
          <w:rFonts w:hint="eastAsia"/>
          <w:sz w:val="24"/>
        </w:rPr>
        <w:t>1</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w:t>
      </w:r>
      <w:r>
        <w:rPr>
          <w:rFonts w:hint="eastAsia"/>
          <w:sz w:val="24"/>
        </w:rPr>
        <w:t>，所述基于</w:t>
      </w:r>
      <w:r>
        <w:rPr>
          <w:rFonts w:hint="eastAsia"/>
          <w:sz w:val="24"/>
        </w:rPr>
        <w:t>skip-</w:t>
      </w:r>
      <w:proofErr w:type="spellStart"/>
      <w:r>
        <w:rPr>
          <w:rFonts w:hint="eastAsia"/>
          <w:sz w:val="24"/>
        </w:rPr>
        <w:t>GANomaly</w:t>
      </w:r>
      <w:proofErr w:type="spellEnd"/>
      <w:r>
        <w:rPr>
          <w:rFonts w:hint="eastAsia"/>
          <w:sz w:val="24"/>
        </w:rPr>
        <w:t>的深度学习模型为改进的具有跳跃连接的编码器</w:t>
      </w:r>
      <w:r>
        <w:rPr>
          <w:rFonts w:hint="eastAsia"/>
          <w:sz w:val="24"/>
        </w:rPr>
        <w:t>-</w:t>
      </w:r>
      <w:r>
        <w:rPr>
          <w:rFonts w:hint="eastAsia"/>
          <w:sz w:val="24"/>
        </w:rPr>
        <w:t>解码器网络结构的深度学习模型；</w:t>
      </w:r>
    </w:p>
    <w:p w14:paraId="7C3413B9" w14:textId="77777777" w:rsidR="00953B72" w:rsidRDefault="001F0BA4">
      <w:pPr>
        <w:spacing w:afterLines="50" w:after="120" w:line="420" w:lineRule="exact"/>
        <w:ind w:left="360"/>
        <w:rPr>
          <w:sz w:val="24"/>
        </w:rPr>
      </w:pPr>
      <w:r>
        <w:rPr>
          <w:rFonts w:hint="eastAsia"/>
          <w:sz w:val="24"/>
        </w:rPr>
        <w:t>所述基于</w:t>
      </w:r>
      <w:r>
        <w:rPr>
          <w:rFonts w:hint="eastAsia"/>
          <w:sz w:val="24"/>
        </w:rPr>
        <w:t>skip-</w:t>
      </w:r>
      <w:proofErr w:type="spellStart"/>
      <w:r>
        <w:rPr>
          <w:rFonts w:hint="eastAsia"/>
          <w:sz w:val="24"/>
        </w:rPr>
        <w:t>GANomaly</w:t>
      </w:r>
      <w:proofErr w:type="spellEnd"/>
      <w:r>
        <w:rPr>
          <w:rFonts w:hint="eastAsia"/>
          <w:sz w:val="24"/>
        </w:rPr>
        <w:t>的深度学习模型通过生成器学习数据特征并重建输入图片得到生成图片，通过</w:t>
      </w:r>
      <w:proofErr w:type="gramStart"/>
      <w:r>
        <w:rPr>
          <w:rFonts w:hint="eastAsia"/>
          <w:sz w:val="24"/>
        </w:rPr>
        <w:t>判别器</w:t>
      </w:r>
      <w:proofErr w:type="gramEnd"/>
      <w:r>
        <w:rPr>
          <w:rFonts w:hint="eastAsia"/>
          <w:sz w:val="24"/>
        </w:rPr>
        <w:t>对生成图片与真实图片进行比较评分，并根据损失计算得出异常分数，得到异常检测结果。</w:t>
      </w:r>
    </w:p>
    <w:p w14:paraId="74E58DD3" w14:textId="37300100" w:rsidR="00953B72" w:rsidRDefault="001F0BA4">
      <w:pPr>
        <w:numPr>
          <w:ilvl w:val="0"/>
          <w:numId w:val="1"/>
        </w:numPr>
        <w:spacing w:afterLines="50" w:after="120" w:line="420" w:lineRule="exact"/>
        <w:ind w:left="357" w:hanging="357"/>
        <w:rPr>
          <w:sz w:val="24"/>
        </w:rPr>
      </w:pPr>
      <w:r>
        <w:rPr>
          <w:sz w:val="24"/>
        </w:rPr>
        <w:t>根据权利要求</w:t>
      </w:r>
      <w:r>
        <w:rPr>
          <w:sz w:val="24"/>
        </w:rPr>
        <w:t>1</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，其特征在于，构建</w:t>
      </w:r>
      <w:r>
        <w:rPr>
          <w:rFonts w:hint="eastAsia"/>
          <w:sz w:val="24"/>
        </w:rPr>
        <w:t>基于</w:t>
      </w:r>
      <w:r>
        <w:rPr>
          <w:rFonts w:hint="eastAsia"/>
          <w:sz w:val="24"/>
        </w:rPr>
        <w:t>skip-</w:t>
      </w:r>
      <w:proofErr w:type="spellStart"/>
      <w:r>
        <w:rPr>
          <w:rFonts w:hint="eastAsia"/>
          <w:sz w:val="24"/>
        </w:rPr>
        <w:t>GANomaly</w:t>
      </w:r>
      <w:proofErr w:type="spellEnd"/>
      <w:r w:rsidR="005E56D5">
        <w:rPr>
          <w:rFonts w:hint="eastAsia"/>
          <w:sz w:val="24"/>
        </w:rPr>
        <w:t>的</w:t>
      </w:r>
      <w:r>
        <w:rPr>
          <w:sz w:val="24"/>
        </w:rPr>
        <w:t>深度学习模型，包括：</w:t>
      </w:r>
    </w:p>
    <w:p w14:paraId="257ECDF7" w14:textId="77777777" w:rsidR="00953B72" w:rsidRDefault="001F0BA4">
      <w:pPr>
        <w:spacing w:afterLines="50" w:after="120" w:line="420" w:lineRule="exact"/>
        <w:ind w:left="360"/>
        <w:rPr>
          <w:sz w:val="24"/>
        </w:rPr>
      </w:pPr>
      <w:r>
        <w:rPr>
          <w:rFonts w:hint="eastAsia"/>
          <w:sz w:val="24"/>
        </w:rPr>
        <w:t>定义生成器网络结构；所述生成器网络结构包括编码器单元和解码器单元；</w:t>
      </w:r>
    </w:p>
    <w:p w14:paraId="0CB04F61" w14:textId="77777777" w:rsidR="00953B72" w:rsidRDefault="001F0BA4">
      <w:pPr>
        <w:spacing w:afterLines="50" w:after="120" w:line="420" w:lineRule="exact"/>
        <w:ind w:left="360"/>
        <w:rPr>
          <w:sz w:val="24"/>
        </w:rPr>
      </w:pPr>
      <w:r>
        <w:rPr>
          <w:rFonts w:hint="eastAsia"/>
          <w:sz w:val="24"/>
        </w:rPr>
        <w:t>将所述生成器网络结构中的编码器单元和解码器单元连接，得到跳跃连接网络结构，并完成前向传播函数，以确定数据在网络中的流动路径；</w:t>
      </w:r>
    </w:p>
    <w:p w14:paraId="62E1FD20" w14:textId="77777777" w:rsidR="00953B72" w:rsidRDefault="001F0BA4">
      <w:pPr>
        <w:spacing w:afterLines="50" w:after="120" w:line="420" w:lineRule="exact"/>
        <w:ind w:left="360"/>
        <w:rPr>
          <w:sz w:val="24"/>
        </w:rPr>
      </w:pPr>
      <w:r>
        <w:rPr>
          <w:rFonts w:hint="eastAsia"/>
          <w:sz w:val="24"/>
        </w:rPr>
        <w:t>定义</w:t>
      </w:r>
      <w:proofErr w:type="gramStart"/>
      <w:r>
        <w:rPr>
          <w:rFonts w:hint="eastAsia"/>
          <w:sz w:val="24"/>
        </w:rPr>
        <w:t>判别器</w:t>
      </w:r>
      <w:proofErr w:type="gramEnd"/>
      <w:r>
        <w:rPr>
          <w:rFonts w:hint="eastAsia"/>
          <w:sz w:val="24"/>
        </w:rPr>
        <w:t>网络结构；</w:t>
      </w:r>
    </w:p>
    <w:p w14:paraId="12B89A02" w14:textId="77777777" w:rsidR="00953B72" w:rsidRDefault="001F0BA4">
      <w:pPr>
        <w:spacing w:afterLines="50" w:after="120" w:line="420" w:lineRule="exact"/>
        <w:ind w:left="360"/>
        <w:rPr>
          <w:sz w:val="24"/>
        </w:rPr>
      </w:pPr>
      <w:r>
        <w:rPr>
          <w:rFonts w:hint="eastAsia"/>
          <w:sz w:val="24"/>
        </w:rPr>
        <w:t>完成</w:t>
      </w:r>
      <w:proofErr w:type="gramStart"/>
      <w:r>
        <w:rPr>
          <w:rFonts w:hint="eastAsia"/>
          <w:sz w:val="24"/>
        </w:rPr>
        <w:t>判别器</w:t>
      </w:r>
      <w:proofErr w:type="gramEnd"/>
      <w:r>
        <w:rPr>
          <w:rFonts w:hint="eastAsia"/>
          <w:sz w:val="24"/>
        </w:rPr>
        <w:t>的前向传播函数，以确定数据在网络中的流动路径。</w:t>
      </w:r>
    </w:p>
    <w:p w14:paraId="4EF8E8FC" w14:textId="77777777" w:rsidR="00953B72" w:rsidRDefault="001F0BA4">
      <w:pPr>
        <w:numPr>
          <w:ilvl w:val="0"/>
          <w:numId w:val="1"/>
        </w:numPr>
        <w:spacing w:afterLines="50" w:after="120" w:line="420" w:lineRule="exact"/>
        <w:ind w:left="357" w:hanging="357"/>
        <w:rPr>
          <w:sz w:val="24"/>
        </w:rPr>
      </w:pPr>
      <w:r>
        <w:rPr>
          <w:sz w:val="24"/>
        </w:rPr>
        <w:t>根据权利要求</w:t>
      </w:r>
      <w:r>
        <w:rPr>
          <w:rFonts w:hint="eastAsia"/>
          <w:sz w:val="24"/>
        </w:rPr>
        <w:t>4</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w:t>
      </w:r>
      <w:r>
        <w:rPr>
          <w:rFonts w:hint="eastAsia"/>
          <w:sz w:val="24"/>
        </w:rPr>
        <w:t>，所述编码器单元包括一个二维卷积和四层相同的卷积层，用于提取数据特征；每个卷积层的输入端设有</w:t>
      </w:r>
      <w:proofErr w:type="spellStart"/>
      <w:r>
        <w:rPr>
          <w:rFonts w:hint="eastAsia"/>
          <w:sz w:val="24"/>
        </w:rPr>
        <w:t>LeakyReLU</w:t>
      </w:r>
      <w:proofErr w:type="spellEnd"/>
      <w:r>
        <w:rPr>
          <w:rFonts w:hint="eastAsia"/>
          <w:sz w:val="24"/>
        </w:rPr>
        <w:t>激活函数，输出端设有批标准化；所述编码器单元的输入和输出的关系式如下：</w:t>
      </w:r>
    </w:p>
    <w:p w14:paraId="3E0EF678" w14:textId="77777777" w:rsidR="00953B72" w:rsidRDefault="001F0BA4">
      <w:pPr>
        <w:widowControl/>
        <w:spacing w:before="180" w:after="180" w:line="360" w:lineRule="auto"/>
        <w:jc w:val="center"/>
        <w:rPr>
          <w:i/>
          <w:szCs w:val="21"/>
        </w:rPr>
      </w:pPr>
      <m:oMathPara>
        <m:oMathParaPr>
          <m:jc m:val="center"/>
        </m:oMathParaPr>
        <m:oMath>
          <m:r>
            <w:rPr>
              <w:rFonts w:ascii="Cambria Math" w:hAnsi="Cambria Math"/>
              <w:szCs w:val="21"/>
            </w:rPr>
            <w:lastRenderedPageBreak/>
            <m:t>z=</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E</m:t>
              </m:r>
            </m:sub>
          </m:sSub>
          <m:d>
            <m:dPr>
              <m:ctrlPr>
                <w:rPr>
                  <w:rFonts w:ascii="Cambria Math" w:hAnsi="Cambria Math"/>
                  <w:i/>
                  <w:szCs w:val="21"/>
                </w:rPr>
              </m:ctrlPr>
            </m:dPr>
            <m:e>
              <m:r>
                <w:rPr>
                  <w:rFonts w:ascii="Cambria Math" w:hAnsi="Cambria Math"/>
                  <w:szCs w:val="21"/>
                </w:rPr>
                <m:t>x</m:t>
              </m:r>
            </m:e>
          </m:d>
        </m:oMath>
      </m:oMathPara>
    </w:p>
    <w:p w14:paraId="44E249E4" w14:textId="26507019" w:rsidR="00953B72" w:rsidRDefault="001F0BA4">
      <w:pPr>
        <w:spacing w:afterLines="50" w:after="120" w:line="420" w:lineRule="exact"/>
        <w:ind w:left="360"/>
        <w:rPr>
          <w:sz w:val="24"/>
        </w:rPr>
      </w:pPr>
      <w:r>
        <w:rPr>
          <w:rFonts w:hint="eastAsia"/>
          <w:sz w:val="24"/>
        </w:rPr>
        <w:t>其中，</w:t>
      </w:r>
      <w:r>
        <w:rPr>
          <w:rFonts w:hint="eastAsia"/>
          <w:i/>
          <w:sz w:val="24"/>
        </w:rPr>
        <w:t>G</w:t>
      </w:r>
      <w:r>
        <w:rPr>
          <w:rFonts w:hint="eastAsia"/>
          <w:i/>
          <w:sz w:val="24"/>
          <w:vertAlign w:val="subscript"/>
        </w:rPr>
        <w:t>E</w:t>
      </w:r>
      <w:r>
        <w:rPr>
          <w:rFonts w:hint="eastAsia"/>
          <w:sz w:val="24"/>
        </w:rPr>
        <w:t>为编码器单元</w:t>
      </w:r>
      <w:r w:rsidR="00D86EAF">
        <w:rPr>
          <w:rFonts w:hint="eastAsia"/>
          <w:sz w:val="24"/>
        </w:rPr>
        <w:t>，</w:t>
      </w:r>
      <w:r>
        <w:rPr>
          <w:rFonts w:hint="eastAsia"/>
          <w:i/>
          <w:sz w:val="24"/>
        </w:rPr>
        <w:t>x</w:t>
      </w:r>
      <w:r>
        <w:rPr>
          <w:rFonts w:hint="eastAsia"/>
          <w:sz w:val="24"/>
        </w:rPr>
        <w:t>为编码器单元</w:t>
      </w:r>
      <w:r>
        <w:rPr>
          <w:rFonts w:hint="eastAsia"/>
          <w:sz w:val="24"/>
        </w:rPr>
        <w:t>G</w:t>
      </w:r>
      <w:r>
        <w:rPr>
          <w:rFonts w:hint="eastAsia"/>
          <w:sz w:val="24"/>
          <w:vertAlign w:val="subscript"/>
        </w:rPr>
        <w:t>E</w:t>
      </w:r>
      <w:r>
        <w:rPr>
          <w:rFonts w:hint="eastAsia"/>
          <w:sz w:val="24"/>
        </w:rPr>
        <w:t>的输入，</w:t>
      </w:r>
      <w:r>
        <w:rPr>
          <w:i/>
          <w:sz w:val="24"/>
        </w:rPr>
        <w:t>z</w:t>
      </w:r>
      <w:r>
        <w:rPr>
          <w:rFonts w:hint="eastAsia"/>
          <w:sz w:val="24"/>
        </w:rPr>
        <w:t>为编码器单元</w:t>
      </w:r>
      <w:r>
        <w:rPr>
          <w:rFonts w:hint="eastAsia"/>
          <w:i/>
          <w:sz w:val="24"/>
        </w:rPr>
        <w:t>G</w:t>
      </w:r>
      <w:r>
        <w:rPr>
          <w:rFonts w:hint="eastAsia"/>
          <w:i/>
          <w:sz w:val="24"/>
          <w:vertAlign w:val="subscript"/>
        </w:rPr>
        <w:t>E</w:t>
      </w:r>
      <w:r>
        <w:rPr>
          <w:rFonts w:hint="eastAsia"/>
          <w:sz w:val="24"/>
        </w:rPr>
        <w:t>的输出；</w:t>
      </w:r>
    </w:p>
    <w:p w14:paraId="5F123B26" w14:textId="77777777" w:rsidR="00953B72" w:rsidRDefault="001F0BA4">
      <w:pPr>
        <w:spacing w:afterLines="50" w:after="120" w:line="420" w:lineRule="exact"/>
        <w:ind w:left="360"/>
        <w:rPr>
          <w:sz w:val="24"/>
        </w:rPr>
      </w:pPr>
      <w:r>
        <w:rPr>
          <w:rFonts w:hint="eastAsia"/>
          <w:sz w:val="24"/>
        </w:rPr>
        <w:t>所述</w:t>
      </w:r>
      <w:proofErr w:type="spellStart"/>
      <w:r>
        <w:rPr>
          <w:rFonts w:hint="eastAsia"/>
          <w:sz w:val="24"/>
        </w:rPr>
        <w:t>LeakyReLU</w:t>
      </w:r>
      <w:proofErr w:type="spellEnd"/>
      <w:r>
        <w:rPr>
          <w:rFonts w:hint="eastAsia"/>
          <w:sz w:val="24"/>
        </w:rPr>
        <w:t>激活函数的计算公式如下所示：</w:t>
      </w:r>
    </w:p>
    <w:p w14:paraId="59740DAD"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max</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sty m:val="p"/>
            </m:rPr>
            <w:rPr>
              <w:rFonts w:ascii="Cambria Math" w:hAnsi="Cambria Math"/>
              <w:szCs w:val="21"/>
            </w:rPr>
            <m:t>+</m:t>
          </m:r>
          <m:r>
            <w:rPr>
              <w:rFonts w:ascii="Cambria Math" w:hAnsi="Cambria Math"/>
              <w:szCs w:val="21"/>
            </w:rPr>
            <m:t>α</m:t>
          </m:r>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nor/>
            </m:rPr>
            <w:rPr>
              <w:szCs w:val="21"/>
            </w:rPr>
            <m:t>,</m:t>
          </m:r>
          <m:r>
            <w:rPr>
              <w:rFonts w:ascii="Cambria Math" w:hAnsi="Cambria Math"/>
              <w:szCs w:val="21"/>
            </w:rPr>
            <m:t>0</m:t>
          </m:r>
          <m:r>
            <m:rPr>
              <m:sty m:val="p"/>
            </m:rPr>
            <w:rPr>
              <w:rFonts w:ascii="Cambria Math" w:hAnsi="Cambria Math"/>
              <w:szCs w:val="21"/>
            </w:rPr>
            <m:t>&lt;</m:t>
          </m:r>
          <m:r>
            <w:rPr>
              <w:rFonts w:ascii="Cambria Math" w:hAnsi="Cambria Math"/>
              <w:szCs w:val="21"/>
            </w:rPr>
            <m:t>α</m:t>
          </m:r>
          <m:r>
            <m:rPr>
              <m:sty m:val="p"/>
            </m:rPr>
            <w:rPr>
              <w:rFonts w:ascii="Cambria Math" w:hAnsi="Cambria Math"/>
              <w:szCs w:val="21"/>
            </w:rPr>
            <m:t>≪</m:t>
          </m:r>
          <m:r>
            <w:rPr>
              <w:rFonts w:ascii="Cambria Math" w:hAnsi="Cambria Math"/>
              <w:szCs w:val="21"/>
            </w:rPr>
            <m:t>1</m:t>
          </m:r>
        </m:oMath>
      </m:oMathPara>
    </w:p>
    <w:p w14:paraId="543D7CC3" w14:textId="6E79F916" w:rsidR="00953B72" w:rsidRDefault="001F0BA4">
      <w:pPr>
        <w:spacing w:afterLines="50" w:after="120" w:line="420" w:lineRule="exact"/>
        <w:ind w:left="360"/>
        <w:rPr>
          <w:sz w:val="24"/>
        </w:rPr>
      </w:pPr>
      <w:r>
        <w:rPr>
          <w:rFonts w:hint="eastAsia"/>
          <w:sz w:val="24"/>
        </w:rPr>
        <w:t>其中，</w:t>
      </w:r>
      <m:oMath>
        <m:r>
          <w:rPr>
            <w:rFonts w:ascii="Cambria Math" w:hAnsi="Cambria Math"/>
            <w:sz w:val="24"/>
          </w:rPr>
          <m:t>x</m:t>
        </m:r>
      </m:oMath>
      <w:r>
        <w:rPr>
          <w:rFonts w:hint="eastAsia"/>
          <w:sz w:val="24"/>
        </w:rPr>
        <w:t>是输入值</w:t>
      </w:r>
      <w:r w:rsidR="00D86EAF">
        <w:rPr>
          <w:rFonts w:hint="eastAsia"/>
          <w:sz w:val="24"/>
        </w:rPr>
        <w:t>，</w:t>
      </w:r>
      <m:oMath>
        <m:r>
          <w:rPr>
            <w:rFonts w:ascii="Cambria Math" w:hAnsi="Cambria Math"/>
            <w:sz w:val="24"/>
          </w:rPr>
          <m:t>f</m:t>
        </m:r>
        <m:d>
          <m:dPr>
            <m:ctrlPr>
              <w:rPr>
                <w:rFonts w:ascii="Cambria Math" w:hAnsi="Cambria Math"/>
                <w:sz w:val="24"/>
              </w:rPr>
            </m:ctrlPr>
          </m:dPr>
          <m:e>
            <m:r>
              <w:rPr>
                <w:rFonts w:ascii="Cambria Math" w:hAnsi="Cambria Math"/>
                <w:sz w:val="24"/>
              </w:rPr>
              <m:t>x</m:t>
            </m:r>
          </m:e>
        </m:d>
      </m:oMath>
      <w:r>
        <w:rPr>
          <w:rFonts w:hint="eastAsia"/>
          <w:sz w:val="24"/>
        </w:rPr>
        <w:t>是</w:t>
      </w:r>
      <w:proofErr w:type="spellStart"/>
      <w:r>
        <w:rPr>
          <w:rFonts w:hint="eastAsia"/>
          <w:sz w:val="24"/>
        </w:rPr>
        <w:t>LeakyReLU</w:t>
      </w:r>
      <w:proofErr w:type="spellEnd"/>
      <w:r>
        <w:rPr>
          <w:rFonts w:hint="eastAsia"/>
          <w:sz w:val="24"/>
        </w:rPr>
        <w:t>激活函数的输出；</w:t>
      </w:r>
      <w:proofErr w:type="spellStart"/>
      <w:r>
        <w:rPr>
          <w:rFonts w:hint="eastAsia"/>
          <w:sz w:val="24"/>
        </w:rPr>
        <w:t>LeakyReLU</w:t>
      </w:r>
      <w:proofErr w:type="spellEnd"/>
      <w:r>
        <w:rPr>
          <w:rFonts w:hint="eastAsia"/>
          <w:sz w:val="24"/>
        </w:rPr>
        <w:t>函数在输入为负数时引入了一个极小的斜率</w:t>
      </w:r>
      <m:oMath>
        <m:r>
          <w:rPr>
            <w:rFonts w:ascii="Cambria Math" w:hAnsi="Cambria Math"/>
            <w:sz w:val="24"/>
          </w:rPr>
          <m:t>α</m:t>
        </m:r>
      </m:oMath>
      <w:r>
        <w:rPr>
          <w:rFonts w:hint="eastAsia"/>
          <w:sz w:val="24"/>
        </w:rPr>
        <w:t>，防止梯度消失，在非负数时输出与输入相同；</w:t>
      </w:r>
    </w:p>
    <w:p w14:paraId="55E839A7" w14:textId="77777777" w:rsidR="00953B72" w:rsidRDefault="001F0BA4">
      <w:pPr>
        <w:spacing w:afterLines="50" w:after="120" w:line="420" w:lineRule="exact"/>
        <w:ind w:left="363"/>
        <w:rPr>
          <w:sz w:val="24"/>
        </w:rPr>
      </w:pPr>
      <w:r>
        <w:rPr>
          <w:rFonts w:hint="eastAsia"/>
          <w:sz w:val="24"/>
        </w:rPr>
        <w:t>所述解码器单元包括四层反卷积层，其中三层结构相同，输入端设有</w:t>
      </w:r>
      <w:proofErr w:type="spellStart"/>
      <w:r>
        <w:rPr>
          <w:rFonts w:hint="eastAsia"/>
          <w:sz w:val="24"/>
        </w:rPr>
        <w:t>ReLU</w:t>
      </w:r>
      <w:proofErr w:type="spellEnd"/>
      <w:r>
        <w:rPr>
          <w:rFonts w:hint="eastAsia"/>
          <w:sz w:val="24"/>
        </w:rPr>
        <w:t>激活函数，输出端设有批标准化；剩下的一层反</w:t>
      </w:r>
      <w:proofErr w:type="gramStart"/>
      <w:r>
        <w:rPr>
          <w:rFonts w:hint="eastAsia"/>
          <w:sz w:val="24"/>
        </w:rPr>
        <w:t>卷积层仅在</w:t>
      </w:r>
      <w:proofErr w:type="gramEnd"/>
      <w:r>
        <w:rPr>
          <w:rFonts w:hint="eastAsia"/>
          <w:sz w:val="24"/>
        </w:rPr>
        <w:t>输出端设有</w:t>
      </w:r>
      <w:r>
        <w:rPr>
          <w:rFonts w:hint="eastAsia"/>
          <w:sz w:val="24"/>
        </w:rPr>
        <w:t>Tanh</w:t>
      </w:r>
      <w:r>
        <w:rPr>
          <w:rFonts w:hint="eastAsia"/>
          <w:sz w:val="24"/>
        </w:rPr>
        <w:t>激活函数；所述解码器单元的输入和输出的关系式如下：</w:t>
      </w:r>
    </w:p>
    <w:p w14:paraId="48F89C53" w14:textId="77777777" w:rsidR="00953B72" w:rsidRDefault="00AC5A96">
      <w:pPr>
        <w:spacing w:afterLines="50" w:after="120" w:line="360" w:lineRule="auto"/>
        <w:ind w:left="363"/>
        <w:jc w:val="center"/>
        <w:rPr>
          <w:i/>
          <w:iCs/>
          <w:szCs w:val="21"/>
        </w:rPr>
      </w:pPr>
      <m:oMathPara>
        <m:oMathParaPr>
          <m:jc m:val="center"/>
        </m:oMathParaPr>
        <m:oMath>
          <m:acc>
            <m:accPr>
              <m:ctrlPr>
                <w:rPr>
                  <w:rFonts w:ascii="Cambria Math" w:hAnsi="Cambria Math"/>
                  <w:i/>
                  <w:iCs/>
                  <w:szCs w:val="21"/>
                </w:rPr>
              </m:ctrlPr>
            </m:accPr>
            <m:e>
              <m:r>
                <w:rPr>
                  <w:rFonts w:ascii="Cambria Math" w:hAnsi="Cambria Math"/>
                  <w:szCs w:val="21"/>
                </w:rPr>
                <m:t>x</m:t>
              </m:r>
            </m:e>
          </m:acc>
          <m:r>
            <w:rPr>
              <w:rFonts w:ascii="Cambria Math" w:hAnsi="Cambria Math"/>
              <w:szCs w:val="21"/>
            </w:rPr>
            <m:t>=</m:t>
          </m:r>
          <m:sSub>
            <m:sSubPr>
              <m:ctrlPr>
                <w:rPr>
                  <w:rFonts w:ascii="Cambria Math" w:hAnsi="Cambria Math"/>
                  <w:i/>
                  <w:iCs/>
                  <w:szCs w:val="21"/>
                </w:rPr>
              </m:ctrlPr>
            </m:sSubPr>
            <m:e>
              <m:r>
                <w:rPr>
                  <w:rFonts w:ascii="Cambria Math" w:hAnsi="Cambria Math"/>
                  <w:szCs w:val="21"/>
                </w:rPr>
                <m:t>G</m:t>
              </m:r>
            </m:e>
            <m:sub>
              <m:r>
                <w:rPr>
                  <w:rFonts w:ascii="Cambria Math" w:hAnsi="Cambria Math"/>
                  <w:szCs w:val="21"/>
                </w:rPr>
                <m:t>D</m:t>
              </m:r>
            </m:sub>
          </m:sSub>
          <m:d>
            <m:dPr>
              <m:ctrlPr>
                <w:rPr>
                  <w:rFonts w:ascii="Cambria Math" w:hAnsi="Cambria Math"/>
                  <w:i/>
                  <w:iCs/>
                  <w:szCs w:val="21"/>
                </w:rPr>
              </m:ctrlPr>
            </m:dPr>
            <m:e>
              <m:r>
                <w:rPr>
                  <w:rFonts w:ascii="Cambria Math" w:hAnsi="Cambria Math"/>
                  <w:szCs w:val="21"/>
                </w:rPr>
                <m:t>z</m:t>
              </m:r>
            </m:e>
          </m:d>
        </m:oMath>
      </m:oMathPara>
    </w:p>
    <w:p w14:paraId="32734883" w14:textId="695AD584" w:rsidR="00953B72" w:rsidRDefault="001F0BA4">
      <w:pPr>
        <w:spacing w:afterLines="50" w:after="120" w:line="420" w:lineRule="exact"/>
        <w:ind w:left="363"/>
        <w:rPr>
          <w:sz w:val="24"/>
        </w:rPr>
      </w:pPr>
      <w:r>
        <w:rPr>
          <w:rFonts w:hint="eastAsia"/>
          <w:sz w:val="24"/>
        </w:rPr>
        <w:t>其中，</w:t>
      </w:r>
      <w:r>
        <w:rPr>
          <w:rFonts w:hint="eastAsia"/>
          <w:i/>
          <w:sz w:val="24"/>
        </w:rPr>
        <w:t>G</w:t>
      </w:r>
      <w:r>
        <w:rPr>
          <w:rFonts w:hint="eastAsia"/>
          <w:i/>
          <w:sz w:val="24"/>
          <w:vertAlign w:val="subscript"/>
        </w:rPr>
        <w:t>D</w:t>
      </w:r>
      <w:r>
        <w:rPr>
          <w:rFonts w:hint="eastAsia"/>
          <w:sz w:val="24"/>
        </w:rPr>
        <w:t>为解码器单元</w:t>
      </w:r>
      <w:r w:rsidR="00D86EAF">
        <w:rPr>
          <w:rFonts w:hint="eastAsia"/>
          <w:sz w:val="24"/>
        </w:rPr>
        <w:t>，</w:t>
      </w:r>
      <m:oMath>
        <m:r>
          <w:rPr>
            <w:rFonts w:ascii="Cambria Math" w:hAnsi="Cambria Math"/>
            <w:sz w:val="24"/>
          </w:rPr>
          <m:t xml:space="preserve"> z</m:t>
        </m:r>
      </m:oMath>
      <w:r>
        <w:rPr>
          <w:rFonts w:hint="eastAsia"/>
          <w:sz w:val="24"/>
        </w:rPr>
        <w:t>为解码器单元</w:t>
      </w:r>
      <w:r>
        <w:rPr>
          <w:rFonts w:hint="eastAsia"/>
          <w:i/>
          <w:sz w:val="24"/>
        </w:rPr>
        <w:t>G</w:t>
      </w:r>
      <w:r>
        <w:rPr>
          <w:rFonts w:hint="eastAsia"/>
          <w:i/>
          <w:sz w:val="24"/>
          <w:vertAlign w:val="subscript"/>
        </w:rPr>
        <w:t>D</w:t>
      </w:r>
      <w:r>
        <w:rPr>
          <w:rFonts w:hint="eastAsia"/>
          <w:sz w:val="24"/>
        </w:rPr>
        <w:t>的输入</w:t>
      </w:r>
      <w:r w:rsidR="00D86EAF">
        <w:rPr>
          <w:rFonts w:hint="eastAsia"/>
          <w:sz w:val="24"/>
        </w:rPr>
        <w:t>，</w:t>
      </w:r>
      <m:oMath>
        <m:r>
          <m:rPr>
            <m:sty m:val="p"/>
          </m:rPr>
          <w:rPr>
            <w:rFonts w:ascii="Cambria Math" w:hAnsi="Cambria Math"/>
            <w:sz w:val="24"/>
          </w:rPr>
          <m:t xml:space="preserve"> </m:t>
        </m:r>
        <m:acc>
          <m:accPr>
            <m:ctrlPr>
              <w:rPr>
                <w:rFonts w:ascii="Cambria Math" w:hAnsi="Cambria Math"/>
                <w:sz w:val="24"/>
              </w:rPr>
            </m:ctrlPr>
          </m:accPr>
          <m:e>
            <m:r>
              <w:rPr>
                <w:rFonts w:ascii="Cambria Math" w:hAnsi="Cambria Math"/>
                <w:sz w:val="24"/>
              </w:rPr>
              <m:t>x</m:t>
            </m:r>
          </m:e>
        </m:acc>
      </m:oMath>
      <w:r>
        <w:rPr>
          <w:rFonts w:hint="eastAsia"/>
          <w:sz w:val="24"/>
        </w:rPr>
        <w:t>为解码器单元</w:t>
      </w:r>
      <w:r>
        <w:rPr>
          <w:rFonts w:hint="eastAsia"/>
          <w:i/>
          <w:sz w:val="24"/>
        </w:rPr>
        <w:t>G</w:t>
      </w:r>
      <w:r>
        <w:rPr>
          <w:rFonts w:hint="eastAsia"/>
          <w:i/>
          <w:sz w:val="24"/>
          <w:vertAlign w:val="subscript"/>
        </w:rPr>
        <w:t>D</w:t>
      </w:r>
      <w:r>
        <w:rPr>
          <w:rFonts w:hint="eastAsia"/>
          <w:sz w:val="24"/>
        </w:rPr>
        <w:t>的输出；</w:t>
      </w:r>
    </w:p>
    <w:p w14:paraId="04920222" w14:textId="77777777" w:rsidR="00953B72" w:rsidRDefault="001F0BA4">
      <w:pPr>
        <w:spacing w:afterLines="50" w:after="120" w:line="420" w:lineRule="exact"/>
        <w:ind w:left="363"/>
        <w:rPr>
          <w:sz w:val="24"/>
        </w:rPr>
      </w:pPr>
      <w:r>
        <w:rPr>
          <w:rFonts w:hint="eastAsia"/>
          <w:sz w:val="24"/>
        </w:rPr>
        <w:t>所述</w:t>
      </w:r>
      <w:proofErr w:type="spellStart"/>
      <w:r>
        <w:rPr>
          <w:rFonts w:hint="eastAsia"/>
          <w:sz w:val="24"/>
        </w:rPr>
        <w:t>ReLU</w:t>
      </w:r>
      <w:proofErr w:type="spellEnd"/>
      <w:r>
        <w:rPr>
          <w:rFonts w:hint="eastAsia"/>
          <w:sz w:val="24"/>
        </w:rPr>
        <w:t>激活函数的计算公式如下所示：</w:t>
      </w:r>
    </w:p>
    <w:p w14:paraId="215F38B1" w14:textId="77777777" w:rsidR="00953B72" w:rsidRDefault="001F0BA4">
      <w:pPr>
        <w:spacing w:before="180" w:after="180" w:line="360" w:lineRule="auto"/>
        <w:rPr>
          <w:rFonts w:hAnsi="Cambria Math"/>
          <w:i/>
          <w:szCs w:val="21"/>
        </w:rPr>
      </w:pPr>
      <m:oMathPara>
        <m:oMathParaPr>
          <m:jc m:val="center"/>
        </m:oMathParaP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=max</m:t>
          </m:r>
          <m:d>
            <m:dPr>
              <m:ctrlPr>
                <w:rPr>
                  <w:rFonts w:ascii="Cambria Math" w:hAnsi="Cambria Math"/>
                  <w:i/>
                  <w:szCs w:val="21"/>
                </w:rPr>
              </m:ctrlPr>
            </m:dPr>
            <m:e>
              <m:r>
                <w:rPr>
                  <w:rFonts w:ascii="Cambria Math" w:hAnsi="Cambria Math"/>
                  <w:szCs w:val="21"/>
                </w:rPr>
                <m:t>0,x</m:t>
              </m:r>
            </m:e>
          </m:d>
        </m:oMath>
      </m:oMathPara>
    </w:p>
    <w:p w14:paraId="39110004" w14:textId="5CBE2555" w:rsidR="00953B72" w:rsidRDefault="001F0BA4">
      <w:pPr>
        <w:spacing w:afterLines="50" w:after="120" w:line="420" w:lineRule="exact"/>
        <w:ind w:left="363"/>
        <w:rPr>
          <w:sz w:val="24"/>
        </w:rPr>
      </w:pPr>
      <w:r>
        <w:rPr>
          <w:rFonts w:hint="eastAsia"/>
          <w:sz w:val="24"/>
        </w:rPr>
        <w:t>其中，</w:t>
      </w:r>
      <m:oMath>
        <m:r>
          <w:rPr>
            <w:rFonts w:ascii="Cambria Math" w:hAnsi="Cambria Math"/>
            <w:sz w:val="24"/>
          </w:rPr>
          <m:t>x</m:t>
        </m:r>
      </m:oMath>
      <w:r>
        <w:rPr>
          <w:rFonts w:hint="eastAsia"/>
          <w:sz w:val="24"/>
        </w:rPr>
        <w:t>是输入值</w:t>
      </w:r>
      <w:r w:rsidR="00D86EAF">
        <w:rPr>
          <w:rFonts w:hint="eastAsia"/>
          <w:sz w:val="24"/>
        </w:rPr>
        <w:t>，</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oMath>
      <w:r>
        <w:rPr>
          <w:rFonts w:hint="eastAsia"/>
          <w:sz w:val="24"/>
        </w:rPr>
        <w:t>是</w:t>
      </w:r>
      <w:proofErr w:type="spellStart"/>
      <w:r>
        <w:rPr>
          <w:rFonts w:hint="eastAsia"/>
          <w:sz w:val="24"/>
        </w:rPr>
        <w:t>ReLU</w:t>
      </w:r>
      <w:proofErr w:type="spellEnd"/>
      <w:r>
        <w:rPr>
          <w:rFonts w:hint="eastAsia"/>
          <w:sz w:val="24"/>
        </w:rPr>
        <w:t>激活函数的输出；</w:t>
      </w:r>
      <w:proofErr w:type="spellStart"/>
      <w:r>
        <w:rPr>
          <w:rFonts w:hint="eastAsia"/>
          <w:sz w:val="24"/>
        </w:rPr>
        <w:t>ReLU</w:t>
      </w:r>
      <w:proofErr w:type="spellEnd"/>
      <w:r>
        <w:rPr>
          <w:rFonts w:hint="eastAsia"/>
          <w:sz w:val="24"/>
        </w:rPr>
        <w:t>函数在输入为负数时输出为</w:t>
      </w:r>
      <w:r>
        <w:rPr>
          <w:rFonts w:hint="eastAsia"/>
          <w:sz w:val="24"/>
        </w:rPr>
        <w:t>0</w:t>
      </w:r>
      <w:r>
        <w:rPr>
          <w:rFonts w:hint="eastAsia"/>
          <w:sz w:val="24"/>
        </w:rPr>
        <w:t>，在非负数时输出与输入相同；</w:t>
      </w:r>
    </w:p>
    <w:p w14:paraId="33DA3A7C" w14:textId="77777777" w:rsidR="00953B72" w:rsidRDefault="001F0BA4">
      <w:pPr>
        <w:spacing w:afterLines="50" w:after="120" w:line="420" w:lineRule="exact"/>
        <w:ind w:left="360"/>
        <w:rPr>
          <w:sz w:val="24"/>
        </w:rPr>
      </w:pPr>
      <w:r>
        <w:rPr>
          <w:rFonts w:hint="eastAsia"/>
          <w:sz w:val="24"/>
        </w:rPr>
        <w:t>所述</w:t>
      </w:r>
      <w:r>
        <w:rPr>
          <w:rFonts w:hint="eastAsia"/>
          <w:sz w:val="24"/>
        </w:rPr>
        <w:t>Tanh</w:t>
      </w:r>
      <w:r>
        <w:rPr>
          <w:rFonts w:hint="eastAsia"/>
          <w:sz w:val="24"/>
        </w:rPr>
        <w:t>激活函数的计算公式如下所示：</w:t>
      </w:r>
    </w:p>
    <w:p w14:paraId="56027EC9" w14:textId="77777777" w:rsidR="00953B72" w:rsidRDefault="001F0BA4">
      <w:pPr>
        <w:widowControl/>
        <w:spacing w:before="180" w:after="180" w:line="360" w:lineRule="auto"/>
        <w:jc w:val="center"/>
        <w:rPr>
          <w:i/>
          <w:szCs w:val="21"/>
        </w:rPr>
      </w:pPr>
      <m:oMathPara>
        <m:oMathParaPr>
          <m:jc m:val="center"/>
        </m:oMathParaPr>
        <m:oMath>
          <m:r>
            <w:rPr>
              <w:rFonts w:ascii="Cambria Math" w:hAnsi="Cambria Math"/>
              <w:szCs w:val="21"/>
            </w:rPr>
            <m:t>Tanh</m:t>
          </m:r>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num>
            <m:den>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den>
          </m:f>
        </m:oMath>
      </m:oMathPara>
    </w:p>
    <w:p w14:paraId="38C6D9C2" w14:textId="05AB1BCD"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是输入值</w:t>
      </w:r>
      <w:r w:rsidR="00D86EAF">
        <w:rPr>
          <w:rFonts w:hint="eastAsia"/>
          <w:sz w:val="24"/>
        </w:rPr>
        <w:t>，</w:t>
      </w:r>
      <m:oMath>
        <m:r>
          <w:rPr>
            <w:rFonts w:ascii="Cambria Math" w:hAnsi="Cambria Math"/>
            <w:sz w:val="24"/>
          </w:rPr>
          <m:t>Tanh</m:t>
        </m:r>
        <m:d>
          <m:dPr>
            <m:ctrlPr>
              <w:rPr>
                <w:rFonts w:ascii="Cambria Math" w:hAnsi="Cambria Math" w:hint="eastAsia"/>
                <w:i/>
                <w:iCs/>
                <w:sz w:val="24"/>
              </w:rPr>
            </m:ctrlPr>
          </m:dPr>
          <m:e>
            <m:r>
              <w:rPr>
                <w:rFonts w:ascii="Cambria Math" w:hAnsi="Cambria Math"/>
                <w:sz w:val="24"/>
              </w:rPr>
              <m:t>x</m:t>
            </m:r>
          </m:e>
        </m:d>
      </m:oMath>
      <w:r>
        <w:rPr>
          <w:rFonts w:hint="eastAsia"/>
          <w:sz w:val="24"/>
        </w:rPr>
        <w:t>是</w:t>
      </w:r>
      <w:r>
        <w:rPr>
          <w:rFonts w:hint="eastAsia"/>
          <w:sz w:val="24"/>
        </w:rPr>
        <w:t>Tanh</w:t>
      </w:r>
      <w:r>
        <w:rPr>
          <w:rFonts w:hint="eastAsia"/>
          <w:sz w:val="24"/>
        </w:rPr>
        <w:t>激活函数的输出；</w:t>
      </w:r>
      <w:r>
        <w:rPr>
          <w:rFonts w:hint="eastAsia"/>
          <w:sz w:val="24"/>
        </w:rPr>
        <w:t>Tanh</w:t>
      </w:r>
      <w:r>
        <w:rPr>
          <w:rFonts w:hint="eastAsia"/>
          <w:sz w:val="24"/>
        </w:rPr>
        <w:t>函数将其输入转换到</w:t>
      </w:r>
      <w:r>
        <w:rPr>
          <w:rFonts w:hint="eastAsia"/>
          <w:sz w:val="24"/>
        </w:rPr>
        <w:t>(-1,1)</w:t>
      </w:r>
      <w:r>
        <w:rPr>
          <w:rFonts w:hint="eastAsia"/>
          <w:sz w:val="24"/>
        </w:rPr>
        <w:tab/>
      </w:r>
      <w:r>
        <w:rPr>
          <w:rFonts w:hint="eastAsia"/>
          <w:sz w:val="24"/>
        </w:rPr>
        <w:t>区间上；</w:t>
      </w:r>
    </w:p>
    <w:p w14:paraId="3F9CC12B" w14:textId="77777777" w:rsidR="00953B72" w:rsidRDefault="001F0BA4">
      <w:pPr>
        <w:spacing w:afterLines="50" w:after="120" w:line="420" w:lineRule="exact"/>
        <w:ind w:left="357"/>
        <w:rPr>
          <w:sz w:val="24"/>
        </w:rPr>
      </w:pPr>
      <w:r>
        <w:rPr>
          <w:rFonts w:hint="eastAsia"/>
          <w:sz w:val="24"/>
        </w:rPr>
        <w:t>所述</w:t>
      </w:r>
      <w:proofErr w:type="gramStart"/>
      <w:r>
        <w:rPr>
          <w:rFonts w:hint="eastAsia"/>
          <w:sz w:val="24"/>
        </w:rPr>
        <w:t>判别器</w:t>
      </w:r>
      <w:proofErr w:type="gramEnd"/>
      <w:r>
        <w:rPr>
          <w:rFonts w:hint="eastAsia"/>
          <w:sz w:val="24"/>
        </w:rPr>
        <w:t>包括一个二维卷积、四层相同的卷积层，其输入端设有</w:t>
      </w:r>
      <w:proofErr w:type="spellStart"/>
      <w:r>
        <w:rPr>
          <w:rFonts w:hint="eastAsia"/>
          <w:sz w:val="24"/>
        </w:rPr>
        <w:t>LeakyReLU</w:t>
      </w:r>
      <w:proofErr w:type="spellEnd"/>
      <w:r>
        <w:rPr>
          <w:rFonts w:hint="eastAsia"/>
          <w:sz w:val="24"/>
        </w:rPr>
        <w:t>激活函数，输出端设有批标准化；</w:t>
      </w:r>
      <w:proofErr w:type="gramStart"/>
      <w:r>
        <w:rPr>
          <w:rFonts w:hint="eastAsia"/>
          <w:sz w:val="24"/>
        </w:rPr>
        <w:t>判别器</w:t>
      </w:r>
      <w:proofErr w:type="gramEnd"/>
      <w:r>
        <w:rPr>
          <w:rFonts w:hint="eastAsia"/>
          <w:sz w:val="24"/>
        </w:rPr>
        <w:t>最后一层结构则由二维卷积和</w:t>
      </w:r>
      <w:r>
        <w:rPr>
          <w:rFonts w:hint="eastAsia"/>
          <w:sz w:val="24"/>
        </w:rPr>
        <w:t>sigmoid</w:t>
      </w:r>
      <w:r>
        <w:rPr>
          <w:rFonts w:hint="eastAsia"/>
          <w:sz w:val="24"/>
        </w:rPr>
        <w:t>激活函数组成；</w:t>
      </w:r>
    </w:p>
    <w:p w14:paraId="1ADCF35C" w14:textId="77777777" w:rsidR="00953B72" w:rsidRDefault="001F0BA4">
      <w:pPr>
        <w:spacing w:afterLines="50" w:after="120" w:line="420" w:lineRule="exact"/>
        <w:ind w:left="360"/>
        <w:rPr>
          <w:sz w:val="24"/>
        </w:rPr>
      </w:pPr>
      <w:r>
        <w:rPr>
          <w:rFonts w:hint="eastAsia"/>
          <w:sz w:val="24"/>
        </w:rPr>
        <w:t>所述</w:t>
      </w:r>
      <w:r>
        <w:rPr>
          <w:rFonts w:hint="eastAsia"/>
          <w:sz w:val="24"/>
        </w:rPr>
        <w:t>sigmoid</w:t>
      </w:r>
      <w:r>
        <w:rPr>
          <w:rFonts w:hint="eastAsia"/>
          <w:sz w:val="24"/>
        </w:rPr>
        <w:t>激活函数的计算公式如下所示：</w:t>
      </w:r>
    </w:p>
    <w:p w14:paraId="76834EB0" w14:textId="77777777" w:rsidR="00953B72" w:rsidRDefault="001F0BA4">
      <w:pPr>
        <w:widowControl/>
        <w:spacing w:before="180" w:after="180" w:line="360" w:lineRule="auto"/>
        <w:jc w:val="center"/>
        <w:rPr>
          <w:rFonts w:hAnsi="Cambria Math"/>
          <w:szCs w:val="21"/>
        </w:rPr>
      </w:pPr>
      <m:oMathPara>
        <m:oMathParaPr>
          <m:jc m:val="center"/>
        </m:oMathParaPr>
        <m:oMath>
          <m:r>
            <w:rPr>
              <w:rFonts w:ascii="Cambria Math" w:hAnsi="Cambria Math"/>
              <w:szCs w:val="21"/>
            </w:rPr>
            <m:t>sigmoid</m:t>
          </m:r>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den>
          </m:f>
        </m:oMath>
      </m:oMathPara>
    </w:p>
    <w:p w14:paraId="5023544B" w14:textId="10564CDC" w:rsidR="00953B72" w:rsidRDefault="001F0BA4">
      <w:pPr>
        <w:spacing w:afterLines="50" w:after="120" w:line="420" w:lineRule="exact"/>
        <w:ind w:left="363"/>
        <w:rPr>
          <w:sz w:val="24"/>
        </w:rPr>
      </w:pPr>
      <w:r>
        <w:rPr>
          <w:rFonts w:hint="eastAsia"/>
          <w:sz w:val="24"/>
        </w:rPr>
        <w:t>其中，</w:t>
      </w:r>
      <m:oMath>
        <m:r>
          <w:rPr>
            <w:rFonts w:ascii="Cambria Math" w:hAnsi="Cambria Math"/>
            <w:sz w:val="24"/>
          </w:rPr>
          <m:t>x</m:t>
        </m:r>
      </m:oMath>
      <w:r>
        <w:rPr>
          <w:rFonts w:hint="eastAsia"/>
          <w:sz w:val="24"/>
        </w:rPr>
        <w:t>是</w:t>
      </w:r>
      <w:proofErr w:type="gramStart"/>
      <w:r>
        <w:rPr>
          <w:rFonts w:hint="eastAsia"/>
          <w:sz w:val="24"/>
        </w:rPr>
        <w:t>判别器</w:t>
      </w:r>
      <w:proofErr w:type="gramEnd"/>
      <w:r>
        <w:rPr>
          <w:rFonts w:hint="eastAsia"/>
          <w:sz w:val="24"/>
        </w:rPr>
        <w:t>的输入值</w:t>
      </w:r>
      <w:r w:rsidR="00D86EAF">
        <w:rPr>
          <w:rFonts w:hint="eastAsia"/>
          <w:sz w:val="24"/>
        </w:rPr>
        <w:t>，</w:t>
      </w:r>
      <m:oMath>
        <m:r>
          <w:rPr>
            <w:rFonts w:ascii="Cambria Math" w:hAnsi="Cambria Math"/>
            <w:sz w:val="24"/>
          </w:rPr>
          <m:t>sigmoid</m:t>
        </m:r>
        <m:d>
          <m:dPr>
            <m:ctrlPr>
              <w:rPr>
                <w:rFonts w:ascii="Cambria Math" w:hAnsi="Cambria Math" w:hint="eastAsia"/>
                <w:i/>
                <w:iCs/>
                <w:sz w:val="24"/>
              </w:rPr>
            </m:ctrlPr>
          </m:dPr>
          <m:e>
            <m:r>
              <w:rPr>
                <w:rFonts w:ascii="Cambria Math" w:hAnsi="Cambria Math"/>
                <w:sz w:val="24"/>
              </w:rPr>
              <m:t>x</m:t>
            </m:r>
          </m:e>
        </m:d>
      </m:oMath>
      <w:r>
        <w:rPr>
          <w:rFonts w:hint="eastAsia"/>
          <w:sz w:val="24"/>
        </w:rPr>
        <w:t>是</w:t>
      </w:r>
      <w:r>
        <w:rPr>
          <w:rFonts w:hint="eastAsia"/>
          <w:sz w:val="24"/>
        </w:rPr>
        <w:t>sigmoid</w:t>
      </w:r>
      <w:r>
        <w:rPr>
          <w:rFonts w:hint="eastAsia"/>
          <w:sz w:val="24"/>
        </w:rPr>
        <w:t>函数的输出；</w:t>
      </w:r>
      <w:r>
        <w:rPr>
          <w:rFonts w:hint="eastAsia"/>
          <w:sz w:val="24"/>
        </w:rPr>
        <w:t>sigmoid</w:t>
      </w:r>
      <w:r>
        <w:rPr>
          <w:rFonts w:hint="eastAsia"/>
          <w:sz w:val="24"/>
        </w:rPr>
        <w:t>激活函数将输入光滑地转换到了</w:t>
      </w:r>
      <w:r>
        <w:rPr>
          <w:rFonts w:hint="eastAsia"/>
          <w:sz w:val="24"/>
        </w:rPr>
        <w:t>(0,1)</w:t>
      </w:r>
      <w:r>
        <w:rPr>
          <w:rFonts w:hint="eastAsia"/>
          <w:sz w:val="24"/>
        </w:rPr>
        <w:t>之间。</w:t>
      </w:r>
    </w:p>
    <w:p w14:paraId="7E76EA08" w14:textId="77777777" w:rsidR="00953B72" w:rsidRDefault="001F0BA4">
      <w:pPr>
        <w:numPr>
          <w:ilvl w:val="0"/>
          <w:numId w:val="1"/>
        </w:numPr>
        <w:spacing w:afterLines="50" w:after="120" w:line="420" w:lineRule="exact"/>
        <w:ind w:left="357" w:hanging="357"/>
        <w:rPr>
          <w:sz w:val="24"/>
        </w:rPr>
      </w:pPr>
      <w:r>
        <w:rPr>
          <w:sz w:val="24"/>
        </w:rPr>
        <w:t>根据权利要求</w:t>
      </w:r>
      <w:r>
        <w:rPr>
          <w:sz w:val="24"/>
        </w:rPr>
        <w:t>4</w:t>
      </w:r>
      <w:r>
        <w:rPr>
          <w:sz w:val="24"/>
        </w:rPr>
        <w:t>所述的基于</w:t>
      </w:r>
      <w:r>
        <w:rPr>
          <w:sz w:val="24"/>
        </w:rPr>
        <w:t>skip-</w:t>
      </w:r>
      <w:proofErr w:type="spellStart"/>
      <w:r>
        <w:rPr>
          <w:sz w:val="24"/>
        </w:rPr>
        <w:t>GANomaly</w:t>
      </w:r>
      <w:proofErr w:type="spellEnd"/>
      <w:r>
        <w:rPr>
          <w:sz w:val="24"/>
        </w:rPr>
        <w:t>的工业设备异常检测方法，其特征在于，所述生成器通过三个损失函数按照一定的权重相加得到的总损失函数进行优化</w:t>
      </w:r>
      <w:r>
        <w:rPr>
          <w:rFonts w:hint="eastAsia"/>
          <w:sz w:val="24"/>
        </w:rPr>
        <w:t>，三个损失</w:t>
      </w:r>
      <w:r>
        <w:rPr>
          <w:rFonts w:hint="eastAsia"/>
          <w:sz w:val="24"/>
        </w:rPr>
        <w:lastRenderedPageBreak/>
        <w:t>函数分别为对抗损失函数、上下文损失函数和潜在损失函数；</w:t>
      </w:r>
    </w:p>
    <w:p w14:paraId="32FD2CF1" w14:textId="77777777" w:rsidR="00953B72" w:rsidRDefault="001F0BA4">
      <w:pPr>
        <w:spacing w:afterLines="50" w:after="120" w:line="420" w:lineRule="exact"/>
        <w:ind w:firstLine="420"/>
        <w:rPr>
          <w:sz w:val="24"/>
        </w:rPr>
      </w:pPr>
      <w:r>
        <w:rPr>
          <w:rFonts w:hint="eastAsia"/>
          <w:sz w:val="24"/>
        </w:rPr>
        <w:t>所述对抗损失函数的计算公式如下：</w:t>
      </w:r>
    </w:p>
    <w:p w14:paraId="35B1F317" w14:textId="77777777" w:rsidR="00953B72" w:rsidRDefault="00AC5A96">
      <w:pPr>
        <w:widowControl/>
        <w:spacing w:before="180" w:after="180" w:line="360" w:lineRule="auto"/>
        <w:jc w:val="center"/>
        <w:rPr>
          <w:sz w:val="24"/>
        </w:rPr>
      </w:pPr>
      <m:oMathPara>
        <m:oMathParaPr>
          <m:jc m:val="center"/>
        </m:oMathParaPr>
        <m:oMath>
          <m:sSub>
            <m:sSubPr>
              <m:ctrlPr>
                <w:rPr>
                  <w:rFonts w:ascii="Cambria Math" w:hAnsi="Cambria Math"/>
                  <w:sz w:val="24"/>
                </w:rPr>
              </m:ctrlPr>
            </m:sSubPr>
            <m:e>
              <m:r>
                <m:rPr>
                  <m:scr m:val="script"/>
                  <m:sty m:val="p"/>
                </m:rPr>
                <w:rPr>
                  <w:rFonts w:ascii="Cambria Math" w:hAnsi="Cambria Math"/>
                  <w:sz w:val="24"/>
                </w:rPr>
                <m:t>L</m:t>
              </m:r>
            </m:e>
            <m:sub>
              <m:r>
                <w:rPr>
                  <w:rFonts w:ascii="Cambria Math" w:hAnsi="Cambria Math"/>
                  <w:sz w:val="24"/>
                </w:rPr>
                <m:t>adv</m:t>
              </m:r>
            </m:sub>
          </m:sSub>
          <m:r>
            <m:rPr>
              <m:sty m:val="p"/>
            </m:rPr>
            <w:rPr>
              <w:rFonts w:ascii="Cambria Math" w:hAnsi="Cambria Math"/>
              <w:sz w:val="24"/>
            </w:rPr>
            <m:t>=</m:t>
          </m:r>
          <m:limLow>
            <m:limLowPr>
              <m:ctrlPr>
                <w:rPr>
                  <w:rFonts w:ascii="Cambria Math" w:hAnsi="Cambria Math"/>
                  <w:sz w:val="24"/>
                </w:rPr>
              </m:ctrlPr>
            </m:limLowPr>
            <m:e>
              <m:r>
                <m:rPr>
                  <m:scr m:val="double-struck"/>
                  <m:sty m:val="p"/>
                </m:rPr>
                <w:rPr>
                  <w:rFonts w:ascii="Cambria Math" w:hAnsi="Cambria Math"/>
                  <w:sz w:val="24"/>
                </w:rPr>
                <m:t>E</m:t>
              </m:r>
            </m:e>
            <m:lim>
              <m:r>
                <w:rPr>
                  <w:rFonts w:ascii="Cambria Math" w:hAnsi="Cambria Math"/>
                  <w:sz w:val="24"/>
                </w:rPr>
                <m:t>x</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x</m:t>
                  </m:r>
                </m:sub>
              </m:sSub>
            </m:lim>
          </m:limLow>
          <m:d>
            <m:dPr>
              <m:begChr m:val="["/>
              <m:endChr m:val="]"/>
              <m:ctrlPr>
                <w:rPr>
                  <w:rFonts w:ascii="Cambria Math" w:hAnsi="Cambria Math"/>
                  <w:sz w:val="24"/>
                </w:rPr>
              </m:ctrlPr>
            </m:dPr>
            <m:e>
              <m:r>
                <m:rPr>
                  <m:sty m:val="p"/>
                </m:rPr>
                <w:rPr>
                  <w:rFonts w:ascii="Cambria Math" w:hAnsi="Cambria Math"/>
                  <w:sz w:val="24"/>
                </w:rPr>
                <m:t>log</m:t>
              </m:r>
              <m:r>
                <w:rPr>
                  <w:rFonts w:ascii="Cambria Math" w:hAnsi="Cambria Math"/>
                  <w:sz w:val="24"/>
                </w:rPr>
                <m:t>D</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limLow>
            <m:limLowPr>
              <m:ctrlPr>
                <w:rPr>
                  <w:rFonts w:ascii="Cambria Math" w:hAnsi="Cambria Math"/>
                  <w:sz w:val="24"/>
                </w:rPr>
              </m:ctrlPr>
            </m:limLowPr>
            <m:e>
              <m:r>
                <m:rPr>
                  <m:scr m:val="double-struck"/>
                  <m:sty m:val="p"/>
                </m:rPr>
                <w:rPr>
                  <w:rFonts w:ascii="Cambria Math" w:hAnsi="Cambria Math"/>
                  <w:sz w:val="24"/>
                </w:rPr>
                <m:t>E</m:t>
              </m:r>
            </m:e>
            <m:lim>
              <m:r>
                <w:rPr>
                  <w:rFonts w:ascii="Cambria Math" w:hAnsi="Cambria Math"/>
                  <w:sz w:val="24"/>
                </w:rPr>
                <m:t>x</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x</m:t>
                  </m:r>
                </m:sub>
              </m:sSub>
            </m:lim>
          </m:limLow>
          <m:d>
            <m:dPr>
              <m:begChr m:val="["/>
              <m:endChr m:val="]"/>
              <m:ctrlPr>
                <w:rPr>
                  <w:rFonts w:ascii="Cambria Math" w:hAnsi="Cambria Math"/>
                  <w:sz w:val="24"/>
                </w:rPr>
              </m:ctrlPr>
            </m:dPr>
            <m:e>
              <m:r>
                <m:rPr>
                  <m:sty m:val="p"/>
                </m:rPr>
                <w:rPr>
                  <w:rFonts w:ascii="Cambria Math" w:hAnsi="Cambria Math"/>
                  <w:sz w:val="24"/>
                </w:rPr>
                <m:t>log(</m:t>
              </m:r>
              <m:r>
                <w:rPr>
                  <w:rFonts w:ascii="Cambria Math" w:hAnsi="Cambria Math"/>
                  <w:sz w:val="24"/>
                </w:rPr>
                <m:t>1</m:t>
              </m:r>
              <m:r>
                <m:rPr>
                  <m:sty m:val="p"/>
                </m:rPr>
                <w:rPr>
                  <w:rFonts w:ascii="Cambria Math" w:hAnsi="Cambria Math"/>
                  <w:sz w:val="24"/>
                </w:rPr>
                <m:t>-</m:t>
              </m:r>
              <m:r>
                <w:rPr>
                  <w:rFonts w:ascii="Cambria Math" w:hAnsi="Cambria Math"/>
                  <w:sz w:val="24"/>
                </w:rPr>
                <m:t>D</m:t>
              </m:r>
              <m:d>
                <m:dPr>
                  <m:ctrlPr>
                    <w:rPr>
                      <w:rFonts w:ascii="Cambria Math" w:hAnsi="Cambria Math"/>
                      <w:sz w:val="24"/>
                    </w:rPr>
                  </m:ctrlPr>
                </m:dPr>
                <m:e>
                  <m:acc>
                    <m:accPr>
                      <m:ctrlPr>
                        <w:rPr>
                          <w:rFonts w:ascii="Cambria Math" w:hAnsi="Cambria Math"/>
                          <w:sz w:val="24"/>
                        </w:rPr>
                      </m:ctrlPr>
                    </m:accPr>
                    <m:e>
                      <m:r>
                        <w:rPr>
                          <w:rFonts w:ascii="Cambria Math" w:hAnsi="Cambria Math"/>
                          <w:sz w:val="24"/>
                        </w:rPr>
                        <m:t>x</m:t>
                      </m:r>
                    </m:e>
                  </m:acc>
                </m:e>
              </m:d>
            </m:e>
          </m:d>
        </m:oMath>
      </m:oMathPara>
    </w:p>
    <w:p w14:paraId="06C79585" w14:textId="77777777" w:rsidR="00953B72" w:rsidRDefault="001F0BA4">
      <w:pPr>
        <w:spacing w:afterLines="50" w:after="120" w:line="420" w:lineRule="exact"/>
        <w:ind w:left="363"/>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D</m:t>
        </m:r>
      </m:oMath>
      <w:r>
        <w:rPr>
          <w:rFonts w:hint="eastAsia"/>
          <w:sz w:val="24"/>
        </w:rPr>
        <w:t>代表判别器；</w:t>
      </w:r>
    </w:p>
    <w:p w14:paraId="31BFD2D4" w14:textId="77777777" w:rsidR="00953B72" w:rsidRDefault="001F0BA4">
      <w:pPr>
        <w:spacing w:afterLines="50" w:after="120" w:line="420" w:lineRule="exact"/>
        <w:ind w:left="363"/>
        <w:rPr>
          <w:sz w:val="24"/>
        </w:rPr>
      </w:pPr>
      <w:r>
        <w:rPr>
          <w:sz w:val="24"/>
        </w:rPr>
        <w:t>所述</w:t>
      </w:r>
      <w:r>
        <w:rPr>
          <w:rFonts w:hint="eastAsia"/>
          <w:sz w:val="24"/>
        </w:rPr>
        <w:t>上下文</w:t>
      </w:r>
      <w:r>
        <w:rPr>
          <w:sz w:val="24"/>
        </w:rPr>
        <w:t>损失函数的计算公式如下：</w:t>
      </w:r>
    </w:p>
    <w:p w14:paraId="2707DBBE" w14:textId="77777777" w:rsidR="00953B72" w:rsidRDefault="00AC5A96">
      <w:pPr>
        <w:widowControl/>
        <w:spacing w:before="180" w:after="180" w:line="360" w:lineRule="auto"/>
        <w:jc w:val="cente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e>
            <m:sub>
              <m:r>
                <m:rPr>
                  <m:sty m:val="p"/>
                </m:rPr>
                <w:rPr>
                  <w:rFonts w:ascii="Cambria Math" w:hAnsi="Cambria Math"/>
                  <w:szCs w:val="21"/>
                </w:rPr>
                <m:t>1</m:t>
              </m:r>
            </m:sub>
          </m:sSub>
        </m:oMath>
      </m:oMathPara>
    </w:p>
    <w:p w14:paraId="7385E1DC" w14:textId="77777777" w:rsidR="00953B72" w:rsidRDefault="001F0BA4">
      <w:pPr>
        <w:spacing w:afterLines="50" w:after="120" w:line="420" w:lineRule="exact"/>
        <w:ind w:left="363"/>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w:p>
    <w:p w14:paraId="7236ACF4" w14:textId="77777777" w:rsidR="00953B72" w:rsidRDefault="001F0BA4">
      <w:pPr>
        <w:spacing w:afterLines="50" w:after="120" w:line="420" w:lineRule="exact"/>
        <w:ind w:left="360"/>
        <w:rPr>
          <w:sz w:val="24"/>
        </w:rPr>
      </w:pPr>
      <w:r>
        <w:rPr>
          <w:sz w:val="24"/>
        </w:rPr>
        <w:t>所述</w:t>
      </w:r>
      <w:r>
        <w:rPr>
          <w:rFonts w:hint="eastAsia"/>
          <w:sz w:val="24"/>
        </w:rPr>
        <w:t>潜在</w:t>
      </w:r>
      <w:r>
        <w:rPr>
          <w:sz w:val="24"/>
        </w:rPr>
        <w:t>损失函数的计算公式如下：</w:t>
      </w:r>
    </w:p>
    <w:p w14:paraId="36960C8B" w14:textId="77777777" w:rsidR="00953B72" w:rsidRDefault="00AC5A96">
      <w:pPr>
        <w:spacing w:afterLines="50" w:after="120" w:line="360" w:lineRule="auto"/>
        <w:ind w:left="363"/>
        <w:jc w:val="center"/>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e>
            <m:sub>
              <m:r>
                <w:rPr>
                  <w:rFonts w:ascii="Cambria Math" w:hAnsi="Cambria Math"/>
                  <w:szCs w:val="21"/>
                </w:rPr>
                <m:t>2</m:t>
              </m:r>
            </m:sub>
          </m:sSub>
        </m:oMath>
      </m:oMathPara>
    </w:p>
    <w:p w14:paraId="356C0CBC" w14:textId="77777777" w:rsidR="00953B72" w:rsidRDefault="001F0BA4">
      <w:pPr>
        <w:spacing w:afterLines="50" w:after="120" w:line="420" w:lineRule="exact"/>
        <w:ind w:left="363"/>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f</m:t>
        </m:r>
      </m:oMath>
      <w:r>
        <w:rPr>
          <w:rFonts w:hint="eastAsia"/>
          <w:sz w:val="24"/>
        </w:rPr>
        <w:t>代表一个函数，其功能等同于</w:t>
      </w:r>
      <w:proofErr w:type="gramStart"/>
      <w:r>
        <w:rPr>
          <w:rFonts w:hint="eastAsia"/>
          <w:sz w:val="24"/>
        </w:rPr>
        <w:t>判别器</w:t>
      </w:r>
      <w:proofErr w:type="gramEnd"/>
      <w:r>
        <w:rPr>
          <w:rFonts w:hint="eastAsia"/>
          <w:sz w:val="24"/>
        </w:rPr>
        <w:t>最后的一层卷积层，对</w:t>
      </w:r>
      <m:oMath>
        <m:r>
          <w:rPr>
            <w:rFonts w:ascii="Cambria Math" w:hAnsi="Cambria Math"/>
            <w:sz w:val="24"/>
          </w:rPr>
          <m:t>x</m:t>
        </m:r>
      </m:oMath>
      <w:r>
        <w:rPr>
          <w:rFonts w:hint="eastAsia"/>
          <w:sz w:val="24"/>
        </w:rPr>
        <w:t>和</w:t>
      </w:r>
      <m:oMath>
        <m:acc>
          <m:accPr>
            <m:ctrlPr>
              <w:rPr>
                <w:rFonts w:ascii="Cambria Math" w:hAnsi="Cambria Math"/>
                <w:sz w:val="24"/>
              </w:rPr>
            </m:ctrlPr>
          </m:accPr>
          <m:e>
            <m:r>
              <w:rPr>
                <w:rFonts w:ascii="Cambria Math" w:hAnsi="Cambria Math"/>
                <w:sz w:val="24"/>
              </w:rPr>
              <m:t>x</m:t>
            </m:r>
          </m:e>
        </m:acc>
      </m:oMath>
      <w:r>
        <w:rPr>
          <w:rFonts w:hint="eastAsia"/>
          <w:sz w:val="24"/>
        </w:rPr>
        <w:t>进行特征提取；</w:t>
      </w:r>
    </w:p>
    <w:p w14:paraId="0D3152C7" w14:textId="77777777" w:rsidR="00953B72" w:rsidRDefault="001F0BA4">
      <w:pPr>
        <w:spacing w:afterLines="50" w:after="120" w:line="420" w:lineRule="exact"/>
        <w:ind w:left="360"/>
        <w:rPr>
          <w:sz w:val="24"/>
        </w:rPr>
      </w:pPr>
      <w:r>
        <w:rPr>
          <w:sz w:val="24"/>
        </w:rPr>
        <w:t>所述</w:t>
      </w:r>
      <w:r>
        <w:rPr>
          <w:rFonts w:hint="eastAsia"/>
          <w:sz w:val="24"/>
        </w:rPr>
        <w:t>生成器总</w:t>
      </w:r>
      <w:r>
        <w:rPr>
          <w:sz w:val="24"/>
        </w:rPr>
        <w:t>损失函数的计算公式如下：</w:t>
      </w:r>
    </w:p>
    <w:p w14:paraId="384164E6" w14:textId="77777777" w:rsidR="00953B72" w:rsidRDefault="001F0BA4">
      <w:pPr>
        <w:widowControl/>
        <w:spacing w:before="180" w:after="180" w:line="360" w:lineRule="auto"/>
        <w:jc w:val="center"/>
        <w:rPr>
          <w:szCs w:val="21"/>
        </w:rPr>
      </w:pPr>
      <m:oMathPara>
        <m:oMathParaPr>
          <m:jc m:val="center"/>
        </m:oMathParaPr>
        <m:oMath>
          <m:r>
            <m:rPr>
              <m:scr m:val="script"/>
              <m:sty m:val="p"/>
            </m:rPr>
            <w:rPr>
              <w:rFonts w:ascii="Cambria Math" w:hAnsi="Cambria Math"/>
              <w:szCs w:val="21"/>
            </w:rPr>
            <m:t>L=</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adv</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con</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lat</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oMath>
      </m:oMathPara>
    </w:p>
    <w:p w14:paraId="3FC8A5C5" w14:textId="77777777" w:rsidR="00953B72" w:rsidRDefault="001F0BA4">
      <w:pPr>
        <w:spacing w:afterLines="50" w:after="120" w:line="420" w:lineRule="exact"/>
        <w:ind w:left="360"/>
        <w:rPr>
          <w:sz w:val="24"/>
        </w:rPr>
      </w:pPr>
      <w:r>
        <w:rPr>
          <w:rFonts w:hint="eastAsia"/>
          <w:sz w:val="24"/>
        </w:rPr>
        <w:t>其中，</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adv</m:t>
            </m:r>
          </m:sub>
        </m:sSub>
      </m:oMath>
      <w:r>
        <w:rPr>
          <w:rFonts w:hint="eastAsia"/>
          <w:sz w:val="24"/>
        </w:rPr>
        <w:t>、</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con</m:t>
            </m:r>
          </m:sub>
        </m:sSub>
      </m:oMath>
      <w:r>
        <w:rPr>
          <w:rFonts w:hint="eastAsia"/>
          <w:sz w:val="24"/>
        </w:rPr>
        <w:t>和</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lat</m:t>
            </m:r>
          </m:sub>
        </m:sSub>
      </m:oMath>
      <w:r>
        <w:rPr>
          <w:rFonts w:hint="eastAsia"/>
          <w:sz w:val="24"/>
        </w:rPr>
        <w:t>分别表示三个损失函数的权重。</w:t>
      </w:r>
    </w:p>
    <w:p w14:paraId="3A9268F2" w14:textId="77777777" w:rsidR="00953B72" w:rsidRDefault="001F0BA4">
      <w:pPr>
        <w:numPr>
          <w:ilvl w:val="0"/>
          <w:numId w:val="1"/>
        </w:numPr>
        <w:spacing w:afterLines="50" w:after="120" w:line="420" w:lineRule="exact"/>
        <w:ind w:left="357" w:hanging="357"/>
        <w:rPr>
          <w:sz w:val="24"/>
        </w:rPr>
      </w:pPr>
      <w:r>
        <w:rPr>
          <w:sz w:val="24"/>
        </w:rPr>
        <w:t>根据权利要求</w:t>
      </w:r>
      <w:r>
        <w:rPr>
          <w:sz w:val="24"/>
        </w:rPr>
        <w:t>1</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，其特征在于，将</w:t>
      </w:r>
      <w:r>
        <w:rPr>
          <w:rFonts w:hint="eastAsia"/>
          <w:sz w:val="24"/>
        </w:rPr>
        <w:t>所述测试</w:t>
      </w:r>
      <w:r>
        <w:rPr>
          <w:sz w:val="24"/>
        </w:rPr>
        <w:t>集输入</w:t>
      </w:r>
      <w:r>
        <w:rPr>
          <w:rFonts w:hint="eastAsia"/>
          <w:sz w:val="24"/>
        </w:rPr>
        <w:t>所述训练完成的深度学习模型中进行测试，得到检测结果，包括：</w:t>
      </w:r>
    </w:p>
    <w:p w14:paraId="13350BA2" w14:textId="77777777" w:rsidR="00953B72" w:rsidRDefault="001F0BA4">
      <w:pPr>
        <w:spacing w:afterLines="50" w:after="120" w:line="420" w:lineRule="exact"/>
        <w:ind w:left="360"/>
        <w:rPr>
          <w:sz w:val="24"/>
        </w:rPr>
      </w:pPr>
      <w:r>
        <w:rPr>
          <w:sz w:val="24"/>
        </w:rPr>
        <w:t>将</w:t>
      </w:r>
      <w:r>
        <w:rPr>
          <w:rFonts w:hint="eastAsia"/>
          <w:sz w:val="24"/>
        </w:rPr>
        <w:t>所述测试</w:t>
      </w:r>
      <w:r>
        <w:rPr>
          <w:sz w:val="24"/>
        </w:rPr>
        <w:t>集输入所述</w:t>
      </w:r>
      <w:r>
        <w:rPr>
          <w:rFonts w:hint="eastAsia"/>
          <w:sz w:val="24"/>
        </w:rPr>
        <w:t>训练完成的深度学习模型中进行测试，计算每个样本的异常分数后分类预测，并对检测结果做出评估；</w:t>
      </w:r>
    </w:p>
    <w:p w14:paraId="750BEF95" w14:textId="77777777" w:rsidR="00953B72" w:rsidRDefault="001F0BA4">
      <w:pPr>
        <w:spacing w:afterLines="50" w:after="120" w:line="420" w:lineRule="exact"/>
        <w:ind w:left="363"/>
        <w:rPr>
          <w:sz w:val="24"/>
        </w:rPr>
      </w:pPr>
      <w:r>
        <w:rPr>
          <w:rFonts w:hint="eastAsia"/>
          <w:sz w:val="24"/>
        </w:rPr>
        <w:t>所述异常分数的计算过程，包括：</w:t>
      </w:r>
    </w:p>
    <w:p w14:paraId="65F32DFF" w14:textId="77777777" w:rsidR="00953B72" w:rsidRDefault="001F0BA4">
      <w:pPr>
        <w:spacing w:afterLines="50" w:after="120" w:line="420" w:lineRule="exact"/>
        <w:ind w:left="363"/>
        <w:rPr>
          <w:sz w:val="24"/>
        </w:rPr>
      </w:pPr>
      <w:r>
        <w:rPr>
          <w:rFonts w:hint="eastAsia"/>
          <w:sz w:val="24"/>
        </w:rPr>
        <w:t>首先对每个输入的测试图片</w:t>
      </w:r>
      <m:oMath>
        <m:acc>
          <m:accPr>
            <m:chr m:val="̇"/>
            <m:ctrlPr>
              <w:rPr>
                <w:rFonts w:ascii="Cambria Math" w:hAnsi="Cambria Math"/>
                <w:sz w:val="24"/>
              </w:rPr>
            </m:ctrlPr>
          </m:accPr>
          <m:e>
            <m:r>
              <w:rPr>
                <w:rFonts w:ascii="Cambria Math" w:hAnsi="Cambria Math"/>
                <w:sz w:val="24"/>
              </w:rPr>
              <m:t>x</m:t>
            </m:r>
          </m:e>
        </m:acc>
      </m:oMath>
      <w:r>
        <w:rPr>
          <w:rFonts w:hint="eastAsia"/>
          <w:sz w:val="24"/>
        </w:rPr>
        <w:t>计算其异常分数</w:t>
      </w:r>
      <m:oMath>
        <m:r>
          <m:rPr>
            <m:scr m:val="script"/>
            <m:sty m:val="p"/>
          </m:rPr>
          <w:rPr>
            <w:rFonts w:ascii="Cambria Math" w:hAnsi="Cambria Math"/>
            <w:sz w:val="24"/>
          </w:rPr>
          <m:t>A</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w:t>
      </w:r>
    </w:p>
    <w:p w14:paraId="3D388E0B" w14:textId="77777777" w:rsidR="00953B72" w:rsidRDefault="00AC5A96">
      <w:pPr>
        <w:spacing w:afterLines="50" w:after="120" w:line="360" w:lineRule="auto"/>
        <w:ind w:left="363"/>
        <w:jc w:val="center"/>
        <w:rPr>
          <w:sz w:val="24"/>
        </w:rPr>
      </w:pPr>
      <m:oMathPara>
        <m:oMathParaPr>
          <m:jc m:val="center"/>
        </m:oMathParaPr>
        <m:oMath>
          <m:m>
            <m:mPr>
              <m:plcHide m:val="1"/>
              <m:mcs>
                <m:mc>
                  <m:mcPr>
                    <m:count m:val="1"/>
                    <m:mcJc m:val="right"/>
                  </m:mcPr>
                </m:mc>
              </m:mcs>
              <m:ctrlPr>
                <w:rPr>
                  <w:rFonts w:ascii="Cambria Math" w:hAnsi="Cambria Math"/>
                  <w:szCs w:val="21"/>
                </w:rPr>
              </m:ctrlPr>
            </m:mPr>
            <m:mr>
              <m:e>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λR</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d>
                  <m:dPr>
                    <m:ctrlPr>
                      <w:rPr>
                        <w:rFonts w:ascii="Cambria Math" w:hAnsi="Cambria Math"/>
                        <w:szCs w:val="21"/>
                      </w:rPr>
                    </m:ctrlPr>
                  </m:dPr>
                  <m:e>
                    <m:r>
                      <w:rPr>
                        <w:rFonts w:ascii="Cambria Math" w:hAnsi="Cambria Math"/>
                        <w:szCs w:val="21"/>
                      </w:rPr>
                      <m:t>1</m:t>
                    </m:r>
                    <m:r>
                      <m:rPr>
                        <m:sty m:val="p"/>
                      </m:rPr>
                      <w:rPr>
                        <w:rFonts w:ascii="Cambria Math" w:hAnsi="Cambria Math"/>
                        <w:szCs w:val="21"/>
                      </w:rPr>
                      <m:t>-</m:t>
                    </m:r>
                    <m:r>
                      <w:rPr>
                        <w:rFonts w:ascii="Cambria Math" w:hAnsi="Cambria Math"/>
                        <w:szCs w:val="21"/>
                      </w:rPr>
                      <m:t>λ</m:t>
                    </m:r>
                  </m:e>
                </m:d>
                <m:r>
                  <w:rPr>
                    <w:rFonts w:ascii="Cambria Math" w:hAnsi="Cambria Math"/>
                    <w:szCs w:val="21"/>
                  </w:rPr>
                  <m:t>L</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e>
            </m:mr>
          </m:m>
        </m:oMath>
      </m:oMathPara>
    </w:p>
    <w:p w14:paraId="3DADFFE2" w14:textId="77777777" w:rsidR="00953B72" w:rsidRDefault="001F0BA4">
      <w:pPr>
        <w:spacing w:afterLines="50" w:after="120" w:line="420" w:lineRule="exact"/>
        <w:ind w:left="360"/>
        <w:rPr>
          <w:sz w:val="24"/>
        </w:rPr>
      </w:pPr>
      <w:r>
        <w:rPr>
          <w:sz w:val="24"/>
        </w:rPr>
        <w:t>其中，</w:t>
      </w:r>
      <m:oMath>
        <m:r>
          <w:rPr>
            <w:rFonts w:ascii="Cambria Math" w:hAnsi="Cambria Math"/>
            <w:sz w:val="24"/>
          </w:rPr>
          <m:t>R</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是</w:t>
      </w:r>
      <w:r>
        <w:rPr>
          <w:sz w:val="24"/>
        </w:rPr>
        <w:t>基于</w:t>
      </w:r>
      <w:r>
        <w:rPr>
          <w:rFonts w:hint="eastAsia"/>
          <w:sz w:val="24"/>
        </w:rPr>
        <w:t>上下文损失函数</w:t>
      </w:r>
      <w:r>
        <w:rPr>
          <w:sz w:val="24"/>
        </w:rPr>
        <w:t>的重建得分，用于衡量输入图像和生成图像之间的上下文相似性</w:t>
      </w:r>
      <w:r>
        <w:rPr>
          <w:rFonts w:hint="eastAsia"/>
          <w:sz w:val="24"/>
        </w:rPr>
        <w:t>；</w:t>
      </w:r>
      <m:oMath>
        <m:r>
          <w:rPr>
            <w:rFonts w:ascii="Cambria Math" w:hAnsi="Cambria Math"/>
            <w:sz w:val="24"/>
          </w:rPr>
          <m:t>L</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表示</w:t>
      </w:r>
      <w:r>
        <w:rPr>
          <w:sz w:val="24"/>
        </w:rPr>
        <w:t>基于</w:t>
      </w:r>
      <w:r>
        <w:rPr>
          <w:rFonts w:hint="eastAsia"/>
          <w:sz w:val="24"/>
        </w:rPr>
        <w:t>潜在损失函数</w:t>
      </w:r>
      <w:r>
        <w:rPr>
          <w:sz w:val="24"/>
        </w:rPr>
        <w:t>的潜在表示得分</w:t>
      </w:r>
      <w:r>
        <w:rPr>
          <w:rFonts w:hint="eastAsia"/>
          <w:sz w:val="24"/>
        </w:rPr>
        <w:t>，用于</w:t>
      </w:r>
      <w:r>
        <w:rPr>
          <w:sz w:val="24"/>
        </w:rPr>
        <w:t>衡量输入图像和生成图像之间的差异</w:t>
      </w:r>
      <w:r>
        <w:rPr>
          <w:rFonts w:hint="eastAsia"/>
          <w:sz w:val="24"/>
        </w:rPr>
        <w:t>；</w:t>
      </w:r>
      <m:oMath>
        <m:r>
          <w:rPr>
            <w:rFonts w:ascii="Cambria Math" w:hAnsi="Cambria Math"/>
            <w:sz w:val="24"/>
          </w:rPr>
          <m:t>λ</m:t>
        </m:r>
      </m:oMath>
      <w:r>
        <w:rPr>
          <w:rFonts w:hint="eastAsia"/>
          <w:sz w:val="24"/>
        </w:rPr>
        <w:t xml:space="preserve"> </w:t>
      </w:r>
      <w:r>
        <w:rPr>
          <w:rFonts w:hint="eastAsia"/>
          <w:sz w:val="24"/>
        </w:rPr>
        <w:t>是</w:t>
      </w:r>
      <w:r>
        <w:rPr>
          <w:sz w:val="24"/>
        </w:rPr>
        <w:t>加权参数，控制得分函数的相对重要性</w:t>
      </w:r>
      <w:r>
        <w:rPr>
          <w:rFonts w:hint="eastAsia"/>
          <w:sz w:val="24"/>
        </w:rPr>
        <w:t>；</w:t>
      </w:r>
    </w:p>
    <w:p w14:paraId="573E4A4E" w14:textId="77777777" w:rsidR="00953B72" w:rsidRDefault="001F0BA4">
      <w:pPr>
        <w:spacing w:afterLines="50" w:after="120" w:line="420" w:lineRule="exact"/>
        <w:ind w:left="360"/>
        <w:rPr>
          <w:sz w:val="24"/>
        </w:rPr>
      </w:pPr>
      <w:r>
        <w:rPr>
          <w:rFonts w:hint="eastAsia"/>
          <w:sz w:val="24"/>
        </w:rPr>
        <w:t>将所有输入的测试图片的异常得分</w:t>
      </w:r>
      <m:oMath>
        <m:r>
          <m:rPr>
            <m:scr m:val="script"/>
            <m:sty m:val="p"/>
          </m:rPr>
          <w:rPr>
            <w:rFonts w:ascii="Cambria Math" w:hAnsi="Cambria Math"/>
            <w:sz w:val="24"/>
          </w:rPr>
          <m:t>A</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组成向量</w:t>
      </w:r>
      <m:oMath>
        <m:r>
          <w:rPr>
            <w:rFonts w:ascii="Cambria Math" w:hAnsi="Cambria Math"/>
            <w:sz w:val="24"/>
          </w:rPr>
          <m:t>A</m:t>
        </m:r>
      </m:oMath>
      <w:r>
        <w:rPr>
          <w:rFonts w:hAnsi="Cambria Math" w:hint="eastAsia"/>
          <w:sz w:val="24"/>
        </w:rPr>
        <w:t>：</w:t>
      </w:r>
    </w:p>
    <w:p w14:paraId="0BB57DF0"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A</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cr m:val="script"/>
              <m:sty m:val="p"/>
            </m:rPr>
            <w:rPr>
              <w:rFonts w:ascii="Cambria Math" w:hAnsi="Cambria Math"/>
              <w:szCs w:val="21"/>
            </w:rPr>
            <m:t>:A</m:t>
          </m:r>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i</m:t>
                  </m:r>
                </m:sub>
              </m:sSub>
            </m:e>
          </m:d>
          <m:r>
            <m:rPr>
              <m:sty m:val="p"/>
            </m:rPr>
            <w:rPr>
              <w:rFonts w:ascii="Cambria Math" w:hAnsi="Cambria Math"/>
              <w:szCs w:val="21"/>
            </w:rPr>
            <m:t>}</m:t>
          </m:r>
        </m:oMath>
      </m:oMathPara>
    </w:p>
    <w:p w14:paraId="4CAD0D5E" w14:textId="77777777" w:rsidR="00953B72" w:rsidRDefault="001F0BA4">
      <w:pPr>
        <w:spacing w:afterLines="50" w:after="120" w:line="420" w:lineRule="exact"/>
        <w:ind w:left="360"/>
        <w:rPr>
          <w:sz w:val="24"/>
        </w:rPr>
      </w:pPr>
      <w:r>
        <w:rPr>
          <w:rFonts w:hint="eastAsia"/>
          <w:sz w:val="24"/>
        </w:rPr>
        <w:lastRenderedPageBreak/>
        <w:t>最后对向量</w:t>
      </w:r>
      <m:oMath>
        <m:r>
          <w:rPr>
            <w:rFonts w:ascii="Cambria Math" w:hAnsi="Cambria Math"/>
            <w:sz w:val="24"/>
          </w:rPr>
          <m:t>A</m:t>
        </m:r>
      </m:oMath>
      <w:r>
        <w:rPr>
          <w:rFonts w:hint="eastAsia"/>
          <w:sz w:val="24"/>
        </w:rPr>
        <w:t>进行特征缩放到</w:t>
      </w:r>
      <w:r>
        <w:rPr>
          <w:rFonts w:hint="eastAsia"/>
          <w:sz w:val="24"/>
        </w:rPr>
        <w:t>(0,1)</w:t>
      </w:r>
      <w:r>
        <w:rPr>
          <w:rFonts w:hint="eastAsia"/>
          <w:sz w:val="24"/>
        </w:rPr>
        <w:t>之间，得到对应的每个测试图片的最终异常分数</w:t>
      </w:r>
      <m:oMath>
        <m:acc>
          <m:accPr>
            <m:ctrlPr>
              <w:rPr>
                <w:rFonts w:ascii="Cambria Math" w:hAnsi="Cambria Math"/>
                <w:sz w:val="24"/>
              </w:rPr>
            </m:ctrlPr>
          </m:accPr>
          <m:e>
            <m:r>
              <m:rPr>
                <m:scr m:val="script"/>
                <m:sty m:val="p"/>
              </m:rPr>
              <w:rPr>
                <w:rFonts w:ascii="Cambria Math" w:hAnsi="Cambria Math"/>
                <w:sz w:val="24"/>
              </w:rPr>
              <m:t>A</m:t>
            </m:r>
          </m:e>
        </m:acc>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Ansi="Cambria Math" w:hint="eastAsia"/>
          <w:sz w:val="24"/>
        </w:rPr>
        <w:t>，</w:t>
      </w:r>
      <w:r>
        <w:rPr>
          <w:rFonts w:hint="eastAsia"/>
          <w:sz w:val="24"/>
        </w:rPr>
        <w:t>计算公式如下：</w:t>
      </w:r>
    </w:p>
    <w:p w14:paraId="25E6BD4C" w14:textId="77777777" w:rsidR="00953B72" w:rsidRDefault="00AC5A96">
      <w:pPr>
        <w:spacing w:afterLines="50" w:after="120" w:line="360" w:lineRule="auto"/>
        <w:ind w:left="363"/>
        <w:jc w:val="center"/>
        <w:rPr>
          <w:rFonts w:hAnsi="Cambria Math"/>
          <w:szCs w:val="21"/>
        </w:rPr>
      </w:pPr>
      <m:oMathPara>
        <m:oMathParaPr>
          <m:jc m:val="center"/>
        </m:oMathParaPr>
        <m:oMath>
          <m:m>
            <m:mPr>
              <m:plcHide m:val="1"/>
              <m:mcs>
                <m:mc>
                  <m:mcPr>
                    <m:count m:val="1"/>
                    <m:mcJc m:val="right"/>
                  </m:mcPr>
                </m:mc>
              </m:mcs>
              <m:ctrlPr>
                <w:rPr>
                  <w:rFonts w:ascii="Cambria Math" w:hAnsi="Cambria Math"/>
                  <w:szCs w:val="21"/>
                </w:rPr>
              </m:ctrlPr>
            </m:mPr>
            <m:mr>
              <m:e>
                <m:acc>
                  <m:accPr>
                    <m:ctrlPr>
                      <w:rPr>
                        <w:rFonts w:ascii="Cambria Math" w:hAnsi="Cambria Math"/>
                        <w:szCs w:val="21"/>
                      </w:rPr>
                    </m:ctrlPr>
                  </m:accPr>
                  <m:e>
                    <m:r>
                      <m:rPr>
                        <m:scr m:val="script"/>
                        <m:sty m:val="p"/>
                      </m:rPr>
                      <w:rPr>
                        <w:rFonts w:ascii="Cambria Math" w:hAnsi="Cambria Math"/>
                        <w:szCs w:val="21"/>
                      </w:rPr>
                      <m:t>A</m:t>
                    </m:r>
                  </m:e>
                </m:acc>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f>
                  <m:fPr>
                    <m:ctrlPr>
                      <w:rPr>
                        <w:rFonts w:ascii="Cambria Math" w:hAnsi="Cambria Math"/>
                        <w:szCs w:val="21"/>
                      </w:rPr>
                    </m:ctrlPr>
                  </m:fPr>
                  <m:num>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num>
                  <m:den>
                    <m:r>
                      <w:rPr>
                        <w:rFonts w:ascii="Cambria Math" w:hAnsi="Cambria Math"/>
                        <w:szCs w:val="21"/>
                      </w:rPr>
                      <m:t>max</m:t>
                    </m:r>
                    <m:d>
                      <m:dPr>
                        <m:ctrlPr>
                          <w:rPr>
                            <w:rFonts w:ascii="Cambria Math" w:hAnsi="Cambria Math"/>
                            <w:szCs w:val="21"/>
                          </w:rPr>
                        </m:ctrlPr>
                      </m:dPr>
                      <m:e>
                        <m:r>
                          <m:rPr>
                            <m:sty m:val="b"/>
                          </m:rPr>
                          <w:rPr>
                            <w:rFonts w:ascii="Cambria Math" w:hAnsi="Cambria Math"/>
                            <w:szCs w:val="21"/>
                          </w:rPr>
                          <m:t>A</m:t>
                        </m:r>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den>
                </m:f>
              </m:e>
            </m:mr>
          </m:m>
        </m:oMath>
      </m:oMathPara>
    </w:p>
    <w:p w14:paraId="4F4C536C" w14:textId="77777777" w:rsidR="00953B72" w:rsidRDefault="001F0BA4">
      <w:pPr>
        <w:spacing w:afterLines="50" w:after="120" w:line="360" w:lineRule="auto"/>
        <w:ind w:left="363"/>
        <w:rPr>
          <w:rFonts w:hAnsi="Cambria Math"/>
          <w:sz w:val="24"/>
        </w:rPr>
      </w:pPr>
      <w:r>
        <w:rPr>
          <w:rFonts w:hAnsi="Cambria Math" w:hint="eastAsia"/>
          <w:sz w:val="24"/>
        </w:rPr>
        <w:t>其中，</w:t>
      </w:r>
      <m:oMath>
        <m:r>
          <w:rPr>
            <w:rFonts w:ascii="Cambria Math" w:hAnsi="Cambria Math"/>
            <w:sz w:val="24"/>
          </w:rPr>
          <m:t>min</m:t>
        </m:r>
        <m:d>
          <m:dPr>
            <m:ctrlPr>
              <w:rPr>
                <w:rFonts w:ascii="Cambria Math" w:hAnsi="Cambria Math"/>
                <w:sz w:val="24"/>
              </w:rPr>
            </m:ctrlPr>
          </m:dPr>
          <m:e>
            <m:r>
              <m:rPr>
                <m:sty m:val="b"/>
              </m:rPr>
              <w:rPr>
                <w:rFonts w:ascii="Cambria Math" w:hAnsi="Cambria Math"/>
                <w:sz w:val="24"/>
              </w:rPr>
              <m:t>A</m:t>
            </m:r>
          </m:e>
        </m:d>
      </m:oMath>
      <w:r>
        <w:rPr>
          <w:rFonts w:hAnsi="Cambria Math" w:hint="eastAsia"/>
          <w:sz w:val="24"/>
        </w:rPr>
        <w:t>表示向量</w:t>
      </w:r>
      <m:oMath>
        <m:r>
          <w:rPr>
            <w:rFonts w:ascii="Cambria Math" w:hAnsi="Cambria Math"/>
            <w:sz w:val="24"/>
          </w:rPr>
          <m:t>A</m:t>
        </m:r>
      </m:oMath>
      <w:r>
        <w:rPr>
          <w:rFonts w:hAnsi="Cambria Math" w:hint="eastAsia"/>
          <w:sz w:val="24"/>
        </w:rPr>
        <w:t>中的最小值，</w:t>
      </w:r>
      <m:oMath>
        <m:r>
          <w:rPr>
            <w:rFonts w:ascii="Cambria Math" w:hAnsi="Cambria Math"/>
            <w:sz w:val="24"/>
          </w:rPr>
          <m:t>max</m:t>
        </m:r>
        <m:d>
          <m:dPr>
            <m:ctrlPr>
              <w:rPr>
                <w:rFonts w:ascii="Cambria Math" w:hAnsi="Cambria Math"/>
                <w:sz w:val="24"/>
              </w:rPr>
            </m:ctrlPr>
          </m:dPr>
          <m:e>
            <m:r>
              <m:rPr>
                <m:sty m:val="b"/>
              </m:rPr>
              <w:rPr>
                <w:rFonts w:ascii="Cambria Math" w:hAnsi="Cambria Math"/>
                <w:sz w:val="24"/>
              </w:rPr>
              <m:t>A</m:t>
            </m:r>
          </m:e>
        </m:d>
      </m:oMath>
      <w:r>
        <w:rPr>
          <w:rFonts w:hAnsi="Cambria Math" w:hint="eastAsia"/>
          <w:sz w:val="24"/>
        </w:rPr>
        <w:t>表示向量</w:t>
      </w:r>
      <m:oMath>
        <m:r>
          <w:rPr>
            <w:rFonts w:ascii="Cambria Math" w:hAnsi="Cambria Math"/>
            <w:sz w:val="24"/>
          </w:rPr>
          <m:t>A</m:t>
        </m:r>
      </m:oMath>
      <w:r>
        <w:rPr>
          <w:rFonts w:hAnsi="Cambria Math" w:hint="eastAsia"/>
          <w:sz w:val="24"/>
        </w:rPr>
        <w:t>中的最大值。</w:t>
      </w:r>
    </w:p>
    <w:p w14:paraId="27F58E96" w14:textId="77777777" w:rsidR="00953B72" w:rsidRDefault="001F0BA4">
      <w:pPr>
        <w:numPr>
          <w:ilvl w:val="0"/>
          <w:numId w:val="1"/>
        </w:numPr>
        <w:spacing w:afterLines="50" w:after="120" w:line="420" w:lineRule="exact"/>
        <w:rPr>
          <w:sz w:val="24"/>
        </w:rPr>
      </w:pPr>
      <w:r>
        <w:rPr>
          <w:sz w:val="24"/>
        </w:rPr>
        <w:t>根据权利要求</w:t>
      </w:r>
      <w:r>
        <w:rPr>
          <w:sz w:val="24"/>
        </w:rPr>
        <w:t>1</w:t>
      </w:r>
      <w:r>
        <w:rPr>
          <w:sz w:val="24"/>
        </w:rPr>
        <w:t>所述的</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，其特征在于，</w:t>
      </w:r>
      <w:r>
        <w:rPr>
          <w:rFonts w:hint="eastAsia"/>
          <w:sz w:val="24"/>
        </w:rPr>
        <w:t>对所述检测结果进行评估，包括：</w:t>
      </w:r>
    </w:p>
    <w:p w14:paraId="24FF1CE4" w14:textId="77777777" w:rsidR="00953B72" w:rsidRDefault="001F0BA4">
      <w:pPr>
        <w:spacing w:afterLines="50" w:after="120" w:line="420" w:lineRule="exact"/>
        <w:ind w:left="360"/>
        <w:rPr>
          <w:sz w:val="24"/>
          <w:lang w:val="zh-CN"/>
        </w:rPr>
      </w:pPr>
      <w:r>
        <w:rPr>
          <w:rFonts w:hint="eastAsia"/>
          <w:sz w:val="24"/>
          <w:lang w:val="zh-CN"/>
        </w:rPr>
        <w:t>基于所述检测结果和真实结果，</w:t>
      </w:r>
      <w:r>
        <w:rPr>
          <w:rFonts w:hint="eastAsia"/>
          <w:sz w:val="24"/>
        </w:rPr>
        <w:t>绘制</w:t>
      </w:r>
      <w:r>
        <w:rPr>
          <w:rFonts w:hint="eastAsia"/>
          <w:sz w:val="24"/>
        </w:rPr>
        <w:t>ROC</w:t>
      </w:r>
      <w:r>
        <w:rPr>
          <w:rFonts w:hint="eastAsia"/>
          <w:sz w:val="24"/>
        </w:rPr>
        <w:t>曲线和</w:t>
      </w:r>
      <w:r>
        <w:rPr>
          <w:rFonts w:hint="eastAsia"/>
          <w:sz w:val="24"/>
        </w:rPr>
        <w:t>PRC</w:t>
      </w:r>
      <w:r>
        <w:rPr>
          <w:rFonts w:hint="eastAsia"/>
          <w:sz w:val="24"/>
        </w:rPr>
        <w:t>曲线</w:t>
      </w:r>
      <w:r>
        <w:rPr>
          <w:rFonts w:hint="eastAsia"/>
          <w:sz w:val="24"/>
          <w:lang w:val="zh-CN"/>
        </w:rPr>
        <w:t>；</w:t>
      </w:r>
    </w:p>
    <w:p w14:paraId="6A04177D" w14:textId="2BA999C6" w:rsidR="00953B72" w:rsidRDefault="001F0BA4">
      <w:pPr>
        <w:spacing w:afterLines="50" w:after="120" w:line="420" w:lineRule="exact"/>
        <w:ind w:left="363"/>
        <w:rPr>
          <w:sz w:val="24"/>
          <w:lang w:val="zh-CN"/>
        </w:rPr>
      </w:pPr>
      <w:r>
        <w:rPr>
          <w:rFonts w:hint="eastAsia"/>
          <w:sz w:val="24"/>
          <w:lang w:val="zh-CN"/>
        </w:rPr>
        <w:t>基于所述检测结果和真实结果，</w:t>
      </w:r>
      <w:r>
        <w:rPr>
          <w:rFonts w:hint="eastAsia"/>
          <w:sz w:val="24"/>
        </w:rPr>
        <w:t>计算得到</w:t>
      </w:r>
      <w:r w:rsidR="00E42FE4">
        <w:rPr>
          <w:rFonts w:hint="eastAsia"/>
          <w:sz w:val="24"/>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w:t>
      </w:r>
      <w:r w:rsidR="00F61104">
        <w:rPr>
          <w:rFonts w:hint="eastAsia"/>
          <w:sz w:val="24"/>
        </w:rPr>
        <w:t>shold</w:t>
      </w:r>
      <w:proofErr w:type="spellEnd"/>
      <w:r>
        <w:rPr>
          <w:rFonts w:hint="eastAsia"/>
          <w:sz w:val="24"/>
        </w:rPr>
        <w:t>和</w:t>
      </w:r>
      <w:r>
        <w:rPr>
          <w:rFonts w:hint="eastAsia"/>
          <w:sz w:val="24"/>
        </w:rPr>
        <w:t>best_F1_score</w:t>
      </w:r>
      <w:r w:rsidR="00E42FE4">
        <w:rPr>
          <w:rFonts w:hint="eastAsia"/>
          <w:sz w:val="24"/>
        </w:rPr>
        <w:t>；</w:t>
      </w:r>
      <w:r>
        <w:rPr>
          <w:rFonts w:hint="eastAsia"/>
          <w:sz w:val="24"/>
          <w:lang w:val="zh-CN"/>
        </w:rPr>
        <w:t>基于</w:t>
      </w:r>
      <w:r>
        <w:rPr>
          <w:rFonts w:hint="eastAsia"/>
          <w:sz w:val="24"/>
        </w:rPr>
        <w:t>绘制的</w:t>
      </w:r>
      <w:r>
        <w:rPr>
          <w:rFonts w:hint="eastAsia"/>
          <w:sz w:val="24"/>
          <w:lang w:val="zh-CN"/>
        </w:rPr>
        <w:t>ROC</w:t>
      </w:r>
      <w:r>
        <w:rPr>
          <w:rFonts w:hint="eastAsia"/>
          <w:sz w:val="24"/>
          <w:lang w:val="zh-CN"/>
        </w:rPr>
        <w:t>曲线、</w:t>
      </w:r>
      <w:r>
        <w:rPr>
          <w:rFonts w:hint="eastAsia"/>
          <w:sz w:val="24"/>
          <w:lang w:val="zh-CN"/>
        </w:rPr>
        <w:t>PRC</w:t>
      </w:r>
      <w:r>
        <w:rPr>
          <w:rFonts w:hint="eastAsia"/>
          <w:sz w:val="24"/>
          <w:lang w:val="zh-CN"/>
        </w:rPr>
        <w:t>曲线</w:t>
      </w:r>
      <w:r>
        <w:rPr>
          <w:rFonts w:hint="eastAsia"/>
          <w:sz w:val="24"/>
        </w:rPr>
        <w:t>和</w:t>
      </w:r>
      <w:r>
        <w:rPr>
          <w:rFonts w:hint="eastAsia"/>
          <w:sz w:val="24"/>
          <w:lang w:val="zh-CN"/>
        </w:rPr>
        <w:t>计算得到的</w:t>
      </w:r>
      <w:r w:rsidR="00F61104">
        <w:rPr>
          <w:rFonts w:hint="eastAsia"/>
          <w:sz w:val="24"/>
          <w:lang w:val="zh-CN"/>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best_threshold</w:t>
      </w:r>
      <w:proofErr w:type="spellEnd"/>
      <w:r>
        <w:rPr>
          <w:rFonts w:hint="eastAsia"/>
          <w:sz w:val="24"/>
        </w:rPr>
        <w:t>、</w:t>
      </w:r>
      <w:r>
        <w:rPr>
          <w:rFonts w:hint="eastAsia"/>
          <w:sz w:val="24"/>
        </w:rPr>
        <w:t>best_F1_score</w:t>
      </w:r>
      <w:r>
        <w:rPr>
          <w:rFonts w:hint="eastAsia"/>
          <w:sz w:val="24"/>
          <w:lang w:val="zh-CN"/>
        </w:rPr>
        <w:t>，对模型进行评估；</w:t>
      </w:r>
    </w:p>
    <w:p w14:paraId="3A060D3F" w14:textId="77777777" w:rsidR="00953B72" w:rsidRDefault="001F0BA4">
      <w:pPr>
        <w:spacing w:afterLines="50" w:after="120" w:line="420" w:lineRule="exact"/>
        <w:ind w:left="363"/>
        <w:rPr>
          <w:sz w:val="24"/>
          <w:lang w:val="zh-CN"/>
        </w:rPr>
      </w:pPr>
      <w:r>
        <w:rPr>
          <w:rFonts w:hint="eastAsia"/>
          <w:sz w:val="24"/>
          <w:lang w:val="zh-CN"/>
        </w:rPr>
        <w:t>所述</w:t>
      </w:r>
      <w:r>
        <w:rPr>
          <w:rFonts w:hint="eastAsia"/>
          <w:sz w:val="24"/>
        </w:rPr>
        <w:t>ROC</w:t>
      </w:r>
      <w:r>
        <w:rPr>
          <w:rFonts w:hint="eastAsia"/>
          <w:sz w:val="24"/>
        </w:rPr>
        <w:t>曲线的坐标系纵轴为真阳率，最大值为</w:t>
      </w:r>
      <w:r>
        <w:rPr>
          <w:rFonts w:hint="eastAsia"/>
          <w:sz w:val="24"/>
        </w:rPr>
        <w:t xml:space="preserve"> 1</w:t>
      </w:r>
      <w:r>
        <w:rPr>
          <w:rFonts w:hint="eastAsia"/>
          <w:sz w:val="24"/>
        </w:rPr>
        <w:t>，横轴为假阳率，最大值为</w:t>
      </w:r>
      <w:r>
        <w:rPr>
          <w:rFonts w:hint="eastAsia"/>
          <w:sz w:val="24"/>
        </w:rPr>
        <w:t xml:space="preserve"> 1</w:t>
      </w:r>
      <w:r>
        <w:rPr>
          <w:rFonts w:hint="eastAsia"/>
          <w:sz w:val="24"/>
        </w:rPr>
        <w:t>，</w:t>
      </w:r>
      <w:r>
        <w:rPr>
          <w:rFonts w:hint="eastAsia"/>
          <w:sz w:val="24"/>
        </w:rPr>
        <w:t>TPR</w:t>
      </w:r>
      <w:r>
        <w:rPr>
          <w:rFonts w:hint="eastAsia"/>
          <w:sz w:val="24"/>
        </w:rPr>
        <w:t>和</w:t>
      </w:r>
      <w:r>
        <w:rPr>
          <w:rFonts w:hint="eastAsia"/>
          <w:sz w:val="24"/>
        </w:rPr>
        <w:t>FPR</w:t>
      </w:r>
      <w:r>
        <w:rPr>
          <w:rFonts w:hint="eastAsia"/>
          <w:sz w:val="24"/>
          <w:lang w:val="zh-CN"/>
        </w:rPr>
        <w:t>的计算公式如下：</w:t>
      </w:r>
    </w:p>
    <w:p w14:paraId="2B1A40DF" w14:textId="77777777" w:rsidR="00953B72" w:rsidRDefault="001F0BA4">
      <w:pPr>
        <w:spacing w:before="180" w:after="180" w:line="360" w:lineRule="auto"/>
        <w:rPr>
          <w:i/>
          <w:iCs/>
          <w:sz w:val="28"/>
          <w:szCs w:val="28"/>
        </w:rPr>
      </w:pPr>
      <w:bookmarkStart w:id="0" w:name="_Hlk165638142"/>
      <m:oMathPara>
        <m:oMath>
          <m:r>
            <w:rPr>
              <w:rFonts w:ascii="Cambria Math" w:hAnsi="Cambria Math"/>
              <w:szCs w:val="21"/>
            </w:rPr>
            <m:t>TPR=</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TP+FN</m:t>
              </m:r>
            </m:den>
          </m:f>
          <m:r>
            <w:rPr>
              <w:rFonts w:ascii="Cambria Math" w:hAnsi="Cambria Math"/>
              <w:szCs w:val="21"/>
            </w:rPr>
            <m:t>=</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P</m:t>
              </m:r>
            </m:den>
          </m:f>
        </m:oMath>
      </m:oMathPara>
    </w:p>
    <w:p w14:paraId="1D1A2B53" w14:textId="77777777" w:rsidR="00953B72" w:rsidRDefault="001F0BA4">
      <w:pPr>
        <w:spacing w:before="180" w:after="180" w:line="360" w:lineRule="auto"/>
        <w:rPr>
          <w:i/>
          <w:iCs/>
        </w:rPr>
      </w:pPr>
      <m:oMathPara>
        <m:oMathParaPr>
          <m:jc m:val="center"/>
        </m:oMathParaPr>
        <m:oMath>
          <m:r>
            <w:rPr>
              <w:rFonts w:ascii="Cambria Math" w:hAnsi="Cambria Math"/>
              <w:szCs w:val="21"/>
            </w:rPr>
            <m:t>FPR=</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TN+FP</m:t>
              </m:r>
            </m:den>
          </m:f>
          <m:r>
            <w:rPr>
              <w:rFonts w:ascii="Cambria Math" w:hAnsi="Cambria Math"/>
              <w:szCs w:val="21"/>
            </w:rPr>
            <m:t>=</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N</m:t>
              </m:r>
            </m:den>
          </m:f>
          <m:r>
            <w:rPr>
              <w:rFonts w:ascii="Cambria Math" w:hAnsi="Cambria Math"/>
              <w:szCs w:val="21"/>
            </w:rPr>
            <m:t>=1-</m:t>
          </m:r>
          <m:f>
            <m:fPr>
              <m:ctrlPr>
                <w:rPr>
                  <w:rFonts w:ascii="Cambria Math" w:hAnsi="Cambria Math"/>
                  <w:i/>
                  <w:iCs/>
                  <w:szCs w:val="21"/>
                </w:rPr>
              </m:ctrlPr>
            </m:fPr>
            <m:num>
              <m:r>
                <w:rPr>
                  <w:rFonts w:ascii="Cambria Math" w:hAnsi="Cambria Math"/>
                  <w:szCs w:val="21"/>
                </w:rPr>
                <m:t>TN</m:t>
              </m:r>
            </m:num>
            <m:den>
              <m:r>
                <w:rPr>
                  <w:rFonts w:ascii="Cambria Math" w:hAnsi="Cambria Math"/>
                  <w:szCs w:val="21"/>
                </w:rPr>
                <m:t>N</m:t>
              </m:r>
            </m:den>
          </m:f>
        </m:oMath>
      </m:oMathPara>
    </w:p>
    <w:p w14:paraId="0FFCC6D4" w14:textId="247CFFF2" w:rsidR="00953B72" w:rsidRDefault="001F0BA4">
      <w:pPr>
        <w:spacing w:afterLines="50" w:after="120" w:line="420" w:lineRule="exact"/>
        <w:ind w:left="360"/>
        <w:rPr>
          <w:sz w:val="24"/>
        </w:rPr>
      </w:pPr>
      <w:r>
        <w:rPr>
          <w:rFonts w:hint="eastAsia"/>
          <w:sz w:val="24"/>
          <w:lang w:val="zh-CN"/>
        </w:rPr>
        <w:t>其中，</w:t>
      </w:r>
      <w:r>
        <w:rPr>
          <w:rFonts w:hint="eastAsia"/>
          <w:sz w:val="24"/>
        </w:rPr>
        <w:t>TP</w:t>
      </w:r>
      <w:r>
        <w:rPr>
          <w:rFonts w:hint="eastAsia"/>
          <w:sz w:val="24"/>
          <w:lang w:val="zh-CN"/>
        </w:rPr>
        <w:t>为正样本被正确识别的数量，</w:t>
      </w:r>
      <w:r>
        <w:t xml:space="preserve"> </w:t>
      </w:r>
      <w:r>
        <w:rPr>
          <w:rFonts w:hint="eastAsia"/>
          <w:sz w:val="24"/>
        </w:rPr>
        <w:t>FN</w:t>
      </w:r>
      <w:r>
        <w:rPr>
          <w:rFonts w:hint="eastAsia"/>
          <w:sz w:val="24"/>
          <w:lang w:val="zh-CN"/>
        </w:rPr>
        <w:t>是误</w:t>
      </w:r>
      <w:r>
        <w:rPr>
          <w:rFonts w:hint="eastAsia"/>
          <w:sz w:val="24"/>
        </w:rPr>
        <w:t>判为负样本</w:t>
      </w:r>
      <w:r>
        <w:rPr>
          <w:rFonts w:hint="eastAsia"/>
          <w:sz w:val="24"/>
          <w:lang w:val="zh-CN"/>
        </w:rPr>
        <w:t>的</w:t>
      </w:r>
      <w:r>
        <w:rPr>
          <w:rFonts w:hint="eastAsia"/>
          <w:sz w:val="24"/>
        </w:rPr>
        <w:t>正</w:t>
      </w:r>
      <w:r>
        <w:rPr>
          <w:rFonts w:hint="eastAsia"/>
          <w:sz w:val="24"/>
          <w:lang w:val="zh-CN"/>
        </w:rPr>
        <w:t>样本数量，</w:t>
      </w:r>
      <w:r>
        <w:t xml:space="preserve"> </w:t>
      </w:r>
      <w:r>
        <w:rPr>
          <w:rFonts w:hint="eastAsia"/>
          <w:sz w:val="24"/>
        </w:rPr>
        <w:t>P</w:t>
      </w:r>
      <w:r>
        <w:rPr>
          <w:rFonts w:hint="eastAsia"/>
          <w:sz w:val="24"/>
          <w:lang w:val="zh-CN"/>
        </w:rPr>
        <w:t>是</w:t>
      </w:r>
      <w:r>
        <w:rPr>
          <w:rFonts w:hint="eastAsia"/>
          <w:sz w:val="24"/>
        </w:rPr>
        <w:t>正样本数量，</w:t>
      </w:r>
      <w:r>
        <w:rPr>
          <w:rFonts w:hint="eastAsia"/>
          <w:sz w:val="24"/>
        </w:rPr>
        <w:t xml:space="preserve"> FP</w:t>
      </w:r>
      <w:r>
        <w:rPr>
          <w:rFonts w:hint="eastAsia"/>
          <w:sz w:val="24"/>
        </w:rPr>
        <w:t>是误判为正样本的负样本数量，</w:t>
      </w:r>
      <w:r>
        <w:rPr>
          <w:rFonts w:hint="eastAsia"/>
          <w:sz w:val="24"/>
        </w:rPr>
        <w:t>TN</w:t>
      </w:r>
      <w:r>
        <w:rPr>
          <w:rFonts w:hint="eastAsia"/>
          <w:sz w:val="24"/>
        </w:rPr>
        <w:t>是负样本被正确识别的数量，</w:t>
      </w:r>
      <w:r>
        <w:rPr>
          <w:rFonts w:hint="eastAsia"/>
          <w:sz w:val="24"/>
        </w:rPr>
        <w:t>N</w:t>
      </w:r>
      <w:r>
        <w:rPr>
          <w:rFonts w:hint="eastAsia"/>
          <w:sz w:val="24"/>
        </w:rPr>
        <w:t>是负样本数量，</w:t>
      </w:r>
      <w:r>
        <w:rPr>
          <w:rFonts w:hint="eastAsia"/>
          <w:sz w:val="24"/>
        </w:rPr>
        <w:t>TPR</w:t>
      </w:r>
      <w:r>
        <w:rPr>
          <w:rFonts w:hint="eastAsia"/>
          <w:sz w:val="24"/>
        </w:rPr>
        <w:t>为真阳率，</w:t>
      </w:r>
      <w:r>
        <w:rPr>
          <w:rFonts w:hint="eastAsia"/>
          <w:sz w:val="24"/>
        </w:rPr>
        <w:t>FPR</w:t>
      </w:r>
      <w:r>
        <w:rPr>
          <w:rFonts w:hint="eastAsia"/>
          <w:sz w:val="24"/>
        </w:rPr>
        <w:t>为假阳率；</w:t>
      </w:r>
      <w:r>
        <w:rPr>
          <w:rFonts w:hint="eastAsia"/>
          <w:sz w:val="24"/>
        </w:rPr>
        <w:t>ROC</w:t>
      </w:r>
      <w:r>
        <w:rPr>
          <w:rFonts w:hint="eastAsia"/>
          <w:sz w:val="24"/>
        </w:rPr>
        <w:t>曲线下方的面积即</w:t>
      </w:r>
      <w:r w:rsidR="00F61104">
        <w:rPr>
          <w:rFonts w:hint="eastAsia"/>
          <w:sz w:val="24"/>
        </w:rPr>
        <w:t>AUC</w:t>
      </w:r>
      <w:r>
        <w:rPr>
          <w:rFonts w:hint="eastAsia"/>
          <w:sz w:val="24"/>
        </w:rPr>
        <w:t>越大，模型的准确率越高；</w:t>
      </w:r>
    </w:p>
    <w:p w14:paraId="6F6464EA" w14:textId="77777777" w:rsidR="00953B72" w:rsidRDefault="001F0BA4">
      <w:pPr>
        <w:spacing w:afterLines="50" w:after="120" w:line="420" w:lineRule="exact"/>
        <w:ind w:left="360"/>
        <w:rPr>
          <w:sz w:val="24"/>
        </w:rPr>
      </w:pPr>
      <w:r>
        <w:rPr>
          <w:rFonts w:hint="eastAsia"/>
          <w:sz w:val="24"/>
        </w:rPr>
        <w:t>所述</w:t>
      </w:r>
      <w:r>
        <w:rPr>
          <w:rFonts w:hint="eastAsia"/>
          <w:sz w:val="24"/>
        </w:rPr>
        <w:t>PRC</w:t>
      </w:r>
      <w:r>
        <w:rPr>
          <w:rFonts w:hint="eastAsia"/>
          <w:sz w:val="24"/>
        </w:rPr>
        <w:t>曲线坐标系横轴为召回率，最大值为</w:t>
      </w:r>
      <w:r>
        <w:rPr>
          <w:rFonts w:hint="eastAsia"/>
          <w:sz w:val="24"/>
        </w:rPr>
        <w:t xml:space="preserve"> 1</w:t>
      </w:r>
      <w:r>
        <w:rPr>
          <w:rFonts w:hint="eastAsia"/>
          <w:sz w:val="24"/>
        </w:rPr>
        <w:t>，纵轴为查准率，最大值为</w:t>
      </w:r>
      <w:r>
        <w:rPr>
          <w:rFonts w:hint="eastAsia"/>
          <w:sz w:val="24"/>
        </w:rPr>
        <w:t xml:space="preserve"> 1</w:t>
      </w:r>
      <w:r>
        <w:rPr>
          <w:rFonts w:hint="eastAsia"/>
          <w:sz w:val="24"/>
        </w:rPr>
        <w:t>，召回率和查准率的计算公式如下：</w:t>
      </w:r>
    </w:p>
    <w:p w14:paraId="094B4B9B" w14:textId="77777777" w:rsidR="00953B72" w:rsidRDefault="001F0BA4">
      <w:pPr>
        <w:spacing w:afterLines="50" w:after="120" w:line="360" w:lineRule="auto"/>
        <w:ind w:left="363"/>
        <w:rPr>
          <w:szCs w:val="21"/>
        </w:rPr>
      </w:pPr>
      <m:oMathPara>
        <m:oMath>
          <m:r>
            <w:rPr>
              <w:rFonts w:ascii="Cambria Math" w:hAnsi="Cambria Math"/>
              <w:szCs w:val="21"/>
            </w:rPr>
            <m:t>Recall</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FN</m:t>
              </m:r>
            </m:den>
          </m:f>
        </m:oMath>
      </m:oMathPara>
    </w:p>
    <w:p w14:paraId="0FCFF7C0"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Precision</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FP</m:t>
              </m:r>
            </m:den>
          </m:f>
        </m:oMath>
      </m:oMathPara>
    </w:p>
    <w:p w14:paraId="38604C94" w14:textId="59CF4F0A" w:rsidR="00953B72" w:rsidRDefault="001F0BA4">
      <w:pPr>
        <w:spacing w:afterLines="50" w:after="120" w:line="420" w:lineRule="exact"/>
        <w:ind w:left="360"/>
        <w:rPr>
          <w:sz w:val="24"/>
        </w:rPr>
      </w:pPr>
      <w:r>
        <w:rPr>
          <w:rFonts w:hint="eastAsia"/>
          <w:sz w:val="24"/>
        </w:rPr>
        <w:t>其中</w:t>
      </w:r>
      <w:r>
        <w:rPr>
          <w:rFonts w:hint="eastAsia"/>
          <w:sz w:val="24"/>
        </w:rPr>
        <w:t xml:space="preserve">Recall </w:t>
      </w:r>
      <w:r>
        <w:rPr>
          <w:rFonts w:hint="eastAsia"/>
          <w:sz w:val="24"/>
        </w:rPr>
        <w:t>代表召回率</w:t>
      </w:r>
      <w:r w:rsidR="00D86EAF">
        <w:rPr>
          <w:rFonts w:hint="eastAsia"/>
          <w:sz w:val="24"/>
        </w:rPr>
        <w:t>，</w:t>
      </w:r>
      <w:r>
        <w:rPr>
          <w:rFonts w:hint="eastAsia"/>
          <w:sz w:val="24"/>
        </w:rPr>
        <w:t xml:space="preserve">Precision </w:t>
      </w:r>
      <w:r>
        <w:rPr>
          <w:rFonts w:hint="eastAsia"/>
          <w:sz w:val="24"/>
        </w:rPr>
        <w:t>为查准率；</w:t>
      </w:r>
      <w:r>
        <w:rPr>
          <w:rFonts w:hint="eastAsia"/>
          <w:sz w:val="24"/>
        </w:rPr>
        <w:t>PRC</w:t>
      </w:r>
      <w:r>
        <w:rPr>
          <w:rFonts w:hint="eastAsia"/>
          <w:sz w:val="24"/>
        </w:rPr>
        <w:t>曲线下方的面积即</w:t>
      </w:r>
      <w:r>
        <w:rPr>
          <w:rFonts w:hint="eastAsia"/>
          <w:sz w:val="24"/>
        </w:rPr>
        <w:t>AP</w:t>
      </w:r>
      <w:r>
        <w:rPr>
          <w:rFonts w:hint="eastAsia"/>
          <w:sz w:val="24"/>
        </w:rPr>
        <w:t>越大，模型的分类性能越好；</w:t>
      </w:r>
    </w:p>
    <w:bookmarkEnd w:id="0"/>
    <w:p w14:paraId="61669CB6" w14:textId="792F80DB" w:rsidR="00953B72" w:rsidRDefault="00F61104">
      <w:pPr>
        <w:spacing w:afterLines="50" w:after="120" w:line="420" w:lineRule="exact"/>
        <w:ind w:left="360"/>
        <w:rPr>
          <w:sz w:val="24"/>
        </w:rPr>
      </w:pPr>
      <w:r>
        <w:rPr>
          <w:rFonts w:hint="eastAsia"/>
          <w:sz w:val="24"/>
        </w:rPr>
        <w:t>AUC</w:t>
      </w:r>
      <w:r w:rsidR="001F0BA4">
        <w:rPr>
          <w:rFonts w:hint="eastAsia"/>
          <w:sz w:val="24"/>
        </w:rPr>
        <w:t>即</w:t>
      </w:r>
      <w:r w:rsidR="001F0BA4">
        <w:rPr>
          <w:rFonts w:hint="eastAsia"/>
          <w:sz w:val="24"/>
        </w:rPr>
        <w:t>ROC</w:t>
      </w:r>
      <w:r w:rsidR="001F0BA4">
        <w:rPr>
          <w:rFonts w:hint="eastAsia"/>
          <w:sz w:val="24"/>
        </w:rPr>
        <w:t>曲线下方面积；</w:t>
      </w:r>
    </w:p>
    <w:p w14:paraId="3896CEE1" w14:textId="77777777" w:rsidR="00953B72" w:rsidRDefault="001F0BA4">
      <w:pPr>
        <w:spacing w:afterLines="50" w:after="120" w:line="420" w:lineRule="exact"/>
        <w:ind w:left="360"/>
        <w:rPr>
          <w:sz w:val="24"/>
        </w:rPr>
      </w:pPr>
      <w:proofErr w:type="spellStart"/>
      <w:r>
        <w:rPr>
          <w:rFonts w:hint="eastAsia"/>
          <w:sz w:val="24"/>
        </w:rPr>
        <w:t>best_accuracy</w:t>
      </w:r>
      <w:proofErr w:type="spellEnd"/>
      <w:r>
        <w:rPr>
          <w:rFonts w:hint="eastAsia"/>
          <w:sz w:val="24"/>
        </w:rPr>
        <w:t>是指在测试轮次中得出的准确率中的最大值，准确率是指正样本和负样本</w:t>
      </w:r>
      <w:r>
        <w:rPr>
          <w:rFonts w:hint="eastAsia"/>
          <w:sz w:val="24"/>
        </w:rPr>
        <w:lastRenderedPageBreak/>
        <w:t>中预测正确数量占总数量的比例，其计算公式如下所示：</w:t>
      </w:r>
    </w:p>
    <w:p w14:paraId="0C8B62A3"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Accuracy</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r>
                <m:rPr>
                  <m:sty m:val="p"/>
                </m:rPr>
                <w:rPr>
                  <w:rFonts w:ascii="Cambria Math" w:hAnsi="Cambria Math"/>
                  <w:szCs w:val="21"/>
                </w:rPr>
                <m:t>+</m:t>
              </m:r>
              <m:r>
                <w:rPr>
                  <w:rFonts w:ascii="Cambria Math" w:hAnsi="Cambria Math"/>
                  <w:szCs w:val="21"/>
                </w:rPr>
                <m:t>TN</m:t>
              </m:r>
            </m:num>
            <m:den>
              <m:r>
                <w:rPr>
                  <w:rFonts w:ascii="Cambria Math" w:hAnsi="Cambria Math"/>
                  <w:szCs w:val="21"/>
                </w:rPr>
                <m:t>TP</m:t>
              </m:r>
              <m:r>
                <m:rPr>
                  <m:sty m:val="p"/>
                </m:rPr>
                <w:rPr>
                  <w:rFonts w:ascii="Cambria Math" w:hAnsi="Cambria Math"/>
                  <w:szCs w:val="21"/>
                </w:rPr>
                <m:t>+</m:t>
              </m:r>
              <m:r>
                <w:rPr>
                  <w:rFonts w:ascii="Cambria Math" w:hAnsi="Cambria Math"/>
                  <w:szCs w:val="21"/>
                </w:rPr>
                <m:t>TN</m:t>
              </m:r>
              <m:r>
                <m:rPr>
                  <m:sty m:val="p"/>
                </m:rPr>
                <w:rPr>
                  <w:rFonts w:ascii="Cambria Math" w:hAnsi="Cambria Math"/>
                  <w:szCs w:val="21"/>
                </w:rPr>
                <m:t>+</m:t>
              </m:r>
              <m:r>
                <w:rPr>
                  <w:rFonts w:ascii="Cambria Math" w:hAnsi="Cambria Math"/>
                  <w:szCs w:val="21"/>
                </w:rPr>
                <m:t>FP</m:t>
              </m:r>
              <m:r>
                <m:rPr>
                  <m:sty m:val="p"/>
                </m:rPr>
                <w:rPr>
                  <w:rFonts w:ascii="Cambria Math" w:hAnsi="Cambria Math"/>
                  <w:szCs w:val="21"/>
                </w:rPr>
                <m:t>+</m:t>
              </m:r>
              <m:r>
                <w:rPr>
                  <w:rFonts w:ascii="Cambria Math" w:hAnsi="Cambria Math"/>
                  <w:szCs w:val="21"/>
                </w:rPr>
                <m:t>FN</m:t>
              </m:r>
            </m:den>
          </m:f>
        </m:oMath>
      </m:oMathPara>
    </w:p>
    <w:p w14:paraId="5A53B2F9" w14:textId="77777777" w:rsidR="00953B72" w:rsidRDefault="001F0BA4">
      <w:pPr>
        <w:spacing w:afterLines="50" w:after="120" w:line="420" w:lineRule="exact"/>
        <w:ind w:left="360"/>
        <w:rPr>
          <w:sz w:val="24"/>
        </w:rPr>
      </w:pPr>
      <w:r>
        <w:rPr>
          <w:rFonts w:hint="eastAsia"/>
          <w:sz w:val="24"/>
        </w:rPr>
        <w:t>best_F1_score</w:t>
      </w:r>
      <w:r>
        <w:rPr>
          <w:rFonts w:hint="eastAsia"/>
          <w:sz w:val="24"/>
        </w:rPr>
        <w:t>是指在测试轮次中得出的</w:t>
      </w:r>
      <w:r>
        <w:rPr>
          <w:rFonts w:hint="eastAsia"/>
          <w:sz w:val="24"/>
        </w:rPr>
        <w:t>F1_score</w:t>
      </w:r>
      <w:r>
        <w:rPr>
          <w:rFonts w:hint="eastAsia"/>
          <w:sz w:val="24"/>
        </w:rPr>
        <w:t>中的最大值，</w:t>
      </w:r>
      <w:r>
        <w:rPr>
          <w:rFonts w:hint="eastAsia"/>
          <w:sz w:val="24"/>
        </w:rPr>
        <w:t>F1_score</w:t>
      </w:r>
      <w:r>
        <w:rPr>
          <w:rFonts w:hint="eastAsia"/>
          <w:sz w:val="24"/>
        </w:rPr>
        <w:t>是召回率和查准率的调和平均数，其计算公式如下所示：</w:t>
      </w:r>
    </w:p>
    <w:p w14:paraId="5805D74B" w14:textId="77777777" w:rsidR="00953B72" w:rsidRDefault="001F0BA4">
      <w:pPr>
        <w:widowControl/>
        <w:spacing w:before="180" w:after="180" w:line="360" w:lineRule="auto"/>
        <w:jc w:val="center"/>
        <w:rPr>
          <w:i/>
          <w:iCs/>
          <w:szCs w:val="21"/>
        </w:rPr>
      </w:pPr>
      <m:oMathPara>
        <m:oMathParaPr>
          <m:jc m:val="center"/>
        </m:oMathParaPr>
        <m:oMath>
          <m:r>
            <m:rPr>
              <m:nor/>
            </m:rPr>
            <w:rPr>
              <w:rFonts w:ascii="Cambria Math" w:hAnsi="Cambria Math"/>
              <w:i/>
              <w:iCs/>
              <w:szCs w:val="21"/>
            </w:rPr>
            <m:t>F1-score=</m:t>
          </m:r>
          <m:f>
            <m:fPr>
              <m:ctrlPr>
                <w:rPr>
                  <w:rFonts w:ascii="Cambria Math" w:hAnsi="Cambria Math"/>
                  <w:i/>
                  <w:iCs/>
                  <w:szCs w:val="21"/>
                </w:rPr>
              </m:ctrlPr>
            </m:fPr>
            <m:num>
              <m:r>
                <w:rPr>
                  <w:rFonts w:ascii="Cambria Math" w:hAnsi="Cambria Math"/>
                  <w:szCs w:val="21"/>
                </w:rPr>
                <m:t>2*recall*precision</m:t>
              </m:r>
            </m:num>
            <m:den>
              <m:r>
                <m:rPr>
                  <m:nor/>
                </m:rPr>
                <w:rPr>
                  <w:rFonts w:ascii="Cambria Math" w:hAnsi="Cambria Math"/>
                  <w:i/>
                  <w:szCs w:val="21"/>
                </w:rPr>
                <m:t>recall</m:t>
              </m:r>
              <m:r>
                <m:rPr>
                  <m:nor/>
                </m:rPr>
                <w:rPr>
                  <w:rFonts w:ascii="Cambria Math" w:hAnsi="Cambria Math"/>
                  <w:i/>
                  <w:iCs/>
                  <w:szCs w:val="21"/>
                </w:rPr>
                <m:t>+</m:t>
              </m:r>
              <m:r>
                <m:rPr>
                  <m:nor/>
                </m:rPr>
                <w:rPr>
                  <w:rFonts w:ascii="Cambria Math" w:hAnsi="Cambria Math"/>
                  <w:i/>
                  <w:szCs w:val="21"/>
                </w:rPr>
                <m:t>precision</m:t>
              </m:r>
            </m:den>
          </m:f>
        </m:oMath>
      </m:oMathPara>
    </w:p>
    <w:p w14:paraId="7321341B" w14:textId="72891D09" w:rsidR="00953B72" w:rsidRDefault="001F0BA4">
      <w:pPr>
        <w:spacing w:afterLines="50" w:after="120" w:line="420" w:lineRule="exact"/>
        <w:ind w:left="360"/>
        <w:rPr>
          <w:sz w:val="24"/>
        </w:rPr>
      </w:pPr>
      <w:proofErr w:type="spellStart"/>
      <w:r>
        <w:rPr>
          <w:rFonts w:hint="eastAsia"/>
          <w:sz w:val="24"/>
        </w:rPr>
        <w:t>best_threshold</w:t>
      </w:r>
      <w:proofErr w:type="spellEnd"/>
      <w:r>
        <w:rPr>
          <w:rFonts w:hint="eastAsia"/>
          <w:sz w:val="24"/>
        </w:rPr>
        <w:t>是</w:t>
      </w:r>
      <w:proofErr w:type="gramStart"/>
      <w:r>
        <w:rPr>
          <w:rFonts w:hint="eastAsia"/>
          <w:sz w:val="24"/>
        </w:rPr>
        <w:t>指最佳</w:t>
      </w:r>
      <w:proofErr w:type="gramEnd"/>
      <w:r>
        <w:rPr>
          <w:rFonts w:hint="eastAsia"/>
          <w:sz w:val="24"/>
        </w:rPr>
        <w:t>阈值。</w:t>
      </w:r>
    </w:p>
    <w:p w14:paraId="5BD8E42C" w14:textId="77777777" w:rsidR="00953B72" w:rsidRDefault="001F0BA4">
      <w:pPr>
        <w:numPr>
          <w:ilvl w:val="0"/>
          <w:numId w:val="1"/>
        </w:numPr>
        <w:spacing w:afterLines="50" w:after="120" w:line="420" w:lineRule="exact"/>
        <w:ind w:left="357" w:hanging="357"/>
        <w:rPr>
          <w:sz w:val="24"/>
        </w:rPr>
      </w:pPr>
      <w:r>
        <w:rPr>
          <w:rFonts w:hint="eastAsia"/>
          <w:sz w:val="24"/>
        </w:rPr>
        <w:t>一种基于</w:t>
      </w:r>
      <w:r>
        <w:rPr>
          <w:rFonts w:hint="eastAsia"/>
          <w:sz w:val="24"/>
        </w:rPr>
        <w:t>skip-</w:t>
      </w:r>
      <w:proofErr w:type="spellStart"/>
      <w:r>
        <w:rPr>
          <w:rFonts w:hint="eastAsia"/>
          <w:sz w:val="24"/>
        </w:rPr>
        <w:t>GANomaly</w:t>
      </w:r>
      <w:proofErr w:type="spellEnd"/>
      <w:r>
        <w:rPr>
          <w:rFonts w:hint="eastAsia"/>
          <w:sz w:val="24"/>
        </w:rPr>
        <w:t>的工业设备异常检测系统</w:t>
      </w:r>
      <w:r>
        <w:rPr>
          <w:sz w:val="24"/>
        </w:rPr>
        <w:t>，其特征在于</w:t>
      </w:r>
      <w:r>
        <w:rPr>
          <w:rFonts w:hint="eastAsia"/>
          <w:sz w:val="24"/>
        </w:rPr>
        <w:t>，包括：依次连接的数据集获取模块、模型构建模块、模型训练模块、模型测试模块以及检测评估模块；</w:t>
      </w:r>
    </w:p>
    <w:p w14:paraId="2AB64946" w14:textId="77777777" w:rsidR="00953B72" w:rsidRDefault="001F0BA4">
      <w:pPr>
        <w:spacing w:afterLines="50" w:after="120" w:line="420" w:lineRule="exact"/>
        <w:ind w:left="360"/>
        <w:rPr>
          <w:sz w:val="24"/>
        </w:rPr>
      </w:pPr>
      <w:r>
        <w:rPr>
          <w:rFonts w:hint="eastAsia"/>
          <w:sz w:val="24"/>
        </w:rPr>
        <w:t>所述数据集获取模块用于获取数据集，对所述数据集进行预处理，并将预处理后的数据集划分得到训练集和测试集；</w:t>
      </w:r>
    </w:p>
    <w:p w14:paraId="4EF2D6FB" w14:textId="77777777" w:rsidR="00953B72" w:rsidRDefault="001F0BA4">
      <w:pPr>
        <w:spacing w:afterLines="50" w:after="120" w:line="420" w:lineRule="exact"/>
        <w:ind w:left="360"/>
        <w:rPr>
          <w:sz w:val="24"/>
        </w:rPr>
      </w:pPr>
      <w:r>
        <w:rPr>
          <w:rFonts w:hint="eastAsia"/>
          <w:sz w:val="24"/>
        </w:rPr>
        <w:t>所述模型构建模块用于构建基于</w:t>
      </w:r>
      <w:r>
        <w:rPr>
          <w:rFonts w:hint="eastAsia"/>
          <w:sz w:val="24"/>
        </w:rPr>
        <w:t>skip-</w:t>
      </w:r>
      <w:proofErr w:type="spellStart"/>
      <w:r>
        <w:rPr>
          <w:rFonts w:hint="eastAsia"/>
          <w:sz w:val="24"/>
        </w:rPr>
        <w:t>GANomaly</w:t>
      </w:r>
      <w:proofErr w:type="spellEnd"/>
      <w:r>
        <w:rPr>
          <w:rFonts w:hint="eastAsia"/>
          <w:sz w:val="24"/>
        </w:rPr>
        <w:t>的深度学习模型；</w:t>
      </w:r>
    </w:p>
    <w:p w14:paraId="78922D82" w14:textId="77777777" w:rsidR="00953B72" w:rsidRDefault="001F0BA4">
      <w:pPr>
        <w:spacing w:afterLines="50" w:after="120" w:line="420" w:lineRule="exact"/>
        <w:ind w:left="360"/>
        <w:rPr>
          <w:sz w:val="24"/>
        </w:rPr>
      </w:pPr>
      <w:r>
        <w:rPr>
          <w:rFonts w:hint="eastAsia"/>
          <w:sz w:val="24"/>
        </w:rPr>
        <w:t>所述模型训练模块用于将所述训练集输入所述深度学习模型进行模型训练，调整模型参数，得到训练完成的深度学习模型；</w:t>
      </w:r>
    </w:p>
    <w:p w14:paraId="1AE8DA0D" w14:textId="77777777" w:rsidR="00953B72" w:rsidRDefault="001F0BA4">
      <w:pPr>
        <w:spacing w:afterLines="50" w:after="120" w:line="420" w:lineRule="exact"/>
        <w:ind w:left="360"/>
        <w:rPr>
          <w:sz w:val="24"/>
        </w:rPr>
      </w:pPr>
      <w:r>
        <w:rPr>
          <w:rFonts w:hint="eastAsia"/>
          <w:sz w:val="24"/>
        </w:rPr>
        <w:t>所述模型测试模块用于将所述测试集输入所述训练完成的深度学习模型中进行测试，得到检测结果；</w:t>
      </w:r>
    </w:p>
    <w:p w14:paraId="7201E815" w14:textId="77777777" w:rsidR="00953B72" w:rsidRDefault="001F0BA4">
      <w:pPr>
        <w:spacing w:afterLines="50" w:after="120" w:line="420" w:lineRule="exact"/>
        <w:ind w:left="360"/>
        <w:rPr>
          <w:sz w:val="24"/>
        </w:rPr>
      </w:pPr>
      <w:r>
        <w:rPr>
          <w:rFonts w:hint="eastAsia"/>
          <w:sz w:val="24"/>
        </w:rPr>
        <w:t>所述检测评估模块用于对所述检测结果进行评估。</w:t>
      </w:r>
    </w:p>
    <w:p w14:paraId="4E3152C8" w14:textId="77777777" w:rsidR="00953B72" w:rsidRDefault="001F0BA4">
      <w:pPr>
        <w:numPr>
          <w:ilvl w:val="0"/>
          <w:numId w:val="1"/>
        </w:numPr>
        <w:spacing w:afterLines="50" w:after="120" w:line="420" w:lineRule="exact"/>
        <w:ind w:left="357" w:hanging="357"/>
        <w:rPr>
          <w:sz w:val="24"/>
        </w:rPr>
      </w:pPr>
      <w:r>
        <w:rPr>
          <w:rFonts w:hint="eastAsia"/>
          <w:sz w:val="24"/>
        </w:rPr>
        <w:t>根据权利要求</w:t>
      </w:r>
      <w:r>
        <w:rPr>
          <w:rFonts w:hint="eastAsia"/>
          <w:sz w:val="24"/>
        </w:rPr>
        <w:t>9</w:t>
      </w:r>
      <w:r>
        <w:rPr>
          <w:rFonts w:hint="eastAsia"/>
          <w:sz w:val="24"/>
        </w:rPr>
        <w:t>所述的基于</w:t>
      </w:r>
      <w:r>
        <w:rPr>
          <w:rFonts w:hint="eastAsia"/>
          <w:sz w:val="24"/>
        </w:rPr>
        <w:t>skip-</w:t>
      </w:r>
      <w:proofErr w:type="spellStart"/>
      <w:r>
        <w:rPr>
          <w:rFonts w:hint="eastAsia"/>
          <w:sz w:val="24"/>
        </w:rPr>
        <w:t>GANomaly</w:t>
      </w:r>
      <w:proofErr w:type="spellEnd"/>
      <w:r>
        <w:rPr>
          <w:rFonts w:hint="eastAsia"/>
          <w:sz w:val="24"/>
        </w:rPr>
        <w:t>的工业设备异常检测系统，其特征在于，所述模型构建模块包括生成器结构定义单元和</w:t>
      </w:r>
      <w:proofErr w:type="gramStart"/>
      <w:r>
        <w:rPr>
          <w:rFonts w:hint="eastAsia"/>
          <w:sz w:val="24"/>
        </w:rPr>
        <w:t>判别器</w:t>
      </w:r>
      <w:proofErr w:type="gramEnd"/>
      <w:r>
        <w:rPr>
          <w:rFonts w:hint="eastAsia"/>
          <w:sz w:val="24"/>
        </w:rPr>
        <w:t>结构定义单元；</w:t>
      </w:r>
    </w:p>
    <w:p w14:paraId="5541A4E3" w14:textId="77777777" w:rsidR="00953B72" w:rsidRDefault="001F0BA4">
      <w:pPr>
        <w:spacing w:afterLines="50" w:after="120" w:line="420" w:lineRule="exact"/>
        <w:ind w:left="360"/>
        <w:rPr>
          <w:sz w:val="24"/>
        </w:rPr>
      </w:pPr>
      <w:r>
        <w:rPr>
          <w:rFonts w:hint="eastAsia"/>
          <w:sz w:val="24"/>
        </w:rPr>
        <w:t>所述生成器结构定义单元用于分别定义编码器网络结构和解码器网络结构，将所述编码器网络结构和所述解码器网络结构连接，得到跳跃连接网络结构，并完成前向传播函数，以确定数据在网络中的流动路径；</w:t>
      </w:r>
    </w:p>
    <w:p w14:paraId="528FBE76" w14:textId="77777777" w:rsidR="00953B72" w:rsidRDefault="001F0BA4">
      <w:pPr>
        <w:spacing w:afterLines="50" w:after="120" w:line="420" w:lineRule="exact"/>
        <w:ind w:left="360"/>
        <w:rPr>
          <w:sz w:val="24"/>
        </w:rPr>
        <w:sectPr w:rsidR="00953B72">
          <w:pgSz w:w="11907" w:h="16840"/>
          <w:pgMar w:top="1418" w:right="851" w:bottom="851" w:left="1418" w:header="0" w:footer="851" w:gutter="0"/>
          <w:lnNumType w:countBy="5"/>
          <w:pgNumType w:start="1"/>
          <w:cols w:space="720"/>
        </w:sectPr>
      </w:pPr>
      <w:r>
        <w:rPr>
          <w:rFonts w:hint="eastAsia"/>
          <w:sz w:val="24"/>
        </w:rPr>
        <w:t>所述</w:t>
      </w:r>
      <w:proofErr w:type="gramStart"/>
      <w:r>
        <w:rPr>
          <w:rFonts w:hint="eastAsia"/>
          <w:sz w:val="24"/>
        </w:rPr>
        <w:t>判别器</w:t>
      </w:r>
      <w:proofErr w:type="gramEnd"/>
      <w:r>
        <w:rPr>
          <w:rFonts w:hint="eastAsia"/>
          <w:sz w:val="24"/>
        </w:rPr>
        <w:t>结构定义单元用于定义</w:t>
      </w:r>
      <w:proofErr w:type="gramStart"/>
      <w:r>
        <w:rPr>
          <w:rFonts w:hint="eastAsia"/>
          <w:sz w:val="24"/>
        </w:rPr>
        <w:t>判别器</w:t>
      </w:r>
      <w:proofErr w:type="gramEnd"/>
      <w:r>
        <w:rPr>
          <w:rFonts w:hint="eastAsia"/>
          <w:sz w:val="24"/>
        </w:rPr>
        <w:t>网络结构，并完成</w:t>
      </w:r>
      <w:proofErr w:type="gramStart"/>
      <w:r>
        <w:rPr>
          <w:rFonts w:hint="eastAsia"/>
          <w:sz w:val="24"/>
        </w:rPr>
        <w:t>判别器</w:t>
      </w:r>
      <w:proofErr w:type="gramEnd"/>
      <w:r>
        <w:rPr>
          <w:rFonts w:hint="eastAsia"/>
          <w:sz w:val="24"/>
        </w:rPr>
        <w:t>的前向传播函数，以确定数据在网络中的流动路径；所述</w:t>
      </w:r>
      <w:proofErr w:type="gramStart"/>
      <w:r>
        <w:rPr>
          <w:rFonts w:hint="eastAsia"/>
          <w:sz w:val="24"/>
        </w:rPr>
        <w:t>判别器</w:t>
      </w:r>
      <w:proofErr w:type="gramEnd"/>
      <w:r>
        <w:rPr>
          <w:rFonts w:hint="eastAsia"/>
          <w:sz w:val="24"/>
        </w:rPr>
        <w:t>网络结构的输入为真图与生成器生成图，并得到最终的检测结果。</w:t>
      </w:r>
    </w:p>
    <w:p w14:paraId="33718358" w14:textId="77777777" w:rsidR="00953B72" w:rsidRDefault="001F0BA4">
      <w:pPr>
        <w:pStyle w:val="1"/>
        <w:spacing w:afterLines="50" w:after="120" w:line="460" w:lineRule="exact"/>
        <w:rPr>
          <w:rFonts w:eastAsia="宋体"/>
          <w:sz w:val="28"/>
          <w:szCs w:val="28"/>
        </w:rPr>
      </w:pPr>
      <w:r>
        <w:rPr>
          <w:rFonts w:eastAsia="宋体"/>
          <w:sz w:val="28"/>
          <w:szCs w:val="28"/>
        </w:rPr>
        <w:lastRenderedPageBreak/>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p>
    <w:p w14:paraId="24C898CB" w14:textId="77777777" w:rsidR="00953B72" w:rsidRDefault="001F0BA4">
      <w:pPr>
        <w:spacing w:afterLines="50" w:after="120" w:line="460" w:lineRule="exact"/>
        <w:jc w:val="center"/>
        <w:rPr>
          <w:b/>
          <w:sz w:val="28"/>
          <w:szCs w:val="28"/>
        </w:rPr>
      </w:pPr>
      <w:r>
        <w:rPr>
          <w:rFonts w:hint="eastAsia"/>
          <w:b/>
          <w:sz w:val="28"/>
          <w:szCs w:val="28"/>
        </w:rPr>
        <w:t xml:space="preserve">  </w:t>
      </w:r>
      <w:r>
        <w:rPr>
          <w:rFonts w:hint="eastAsia"/>
          <w:b/>
          <w:sz w:val="28"/>
          <w:szCs w:val="28"/>
        </w:rPr>
        <w:t>基于</w:t>
      </w:r>
      <w:r>
        <w:rPr>
          <w:rFonts w:hint="eastAsia"/>
          <w:b/>
          <w:sz w:val="28"/>
          <w:szCs w:val="28"/>
        </w:rPr>
        <w:t>skip-</w:t>
      </w:r>
      <w:proofErr w:type="spellStart"/>
      <w:r>
        <w:rPr>
          <w:rFonts w:hint="eastAsia"/>
          <w:b/>
          <w:sz w:val="28"/>
          <w:szCs w:val="28"/>
        </w:rPr>
        <w:t>GANomaly</w:t>
      </w:r>
      <w:proofErr w:type="spellEnd"/>
      <w:r>
        <w:rPr>
          <w:rFonts w:hint="eastAsia"/>
          <w:b/>
          <w:sz w:val="28"/>
          <w:szCs w:val="28"/>
        </w:rPr>
        <w:t>的工业设备异常检测方法及系统</w:t>
      </w:r>
    </w:p>
    <w:p w14:paraId="3E9A64B6" w14:textId="77777777" w:rsidR="00953B72" w:rsidRDefault="001F0BA4">
      <w:pPr>
        <w:pStyle w:val="3"/>
        <w:spacing w:before="0" w:afterLines="50" w:after="120" w:line="460" w:lineRule="exact"/>
        <w:rPr>
          <w:sz w:val="28"/>
          <w:szCs w:val="28"/>
          <w:u w:val="single"/>
        </w:rPr>
      </w:pPr>
      <w:r>
        <w:rPr>
          <w:sz w:val="28"/>
          <w:szCs w:val="28"/>
          <w:u w:val="single"/>
        </w:rPr>
        <w:t>技术领域</w:t>
      </w:r>
    </w:p>
    <w:p w14:paraId="4416601A" w14:textId="77777777" w:rsidR="00953B72" w:rsidRDefault="001F0BA4">
      <w:pPr>
        <w:spacing w:afterLines="50" w:after="120" w:line="460" w:lineRule="exact"/>
        <w:ind w:firstLineChars="200" w:firstLine="480"/>
        <w:rPr>
          <w:sz w:val="24"/>
        </w:rPr>
      </w:pPr>
      <w:r>
        <w:rPr>
          <w:sz w:val="24"/>
        </w:rPr>
        <w:t>本申请涉及</w:t>
      </w:r>
      <w:r>
        <w:rPr>
          <w:rFonts w:hint="eastAsia"/>
          <w:sz w:val="24"/>
        </w:rPr>
        <w:t>工业异常检测技术领域</w:t>
      </w:r>
      <w:r>
        <w:rPr>
          <w:sz w:val="24"/>
        </w:rPr>
        <w:t>，特别涉及一种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的工业设备异常检测方法及系统</w:t>
      </w:r>
      <w:r>
        <w:rPr>
          <w:sz w:val="24"/>
        </w:rPr>
        <w:t>。</w:t>
      </w:r>
    </w:p>
    <w:p w14:paraId="297191F3" w14:textId="77777777" w:rsidR="00953B72" w:rsidRDefault="001F0BA4">
      <w:pPr>
        <w:pStyle w:val="3"/>
        <w:spacing w:before="0" w:afterLines="50" w:after="120" w:line="460" w:lineRule="exact"/>
        <w:rPr>
          <w:sz w:val="28"/>
          <w:szCs w:val="28"/>
          <w:u w:val="single"/>
        </w:rPr>
      </w:pPr>
      <w:r>
        <w:rPr>
          <w:sz w:val="28"/>
          <w:szCs w:val="28"/>
          <w:u w:val="single"/>
        </w:rPr>
        <w:t>背景技术</w:t>
      </w:r>
    </w:p>
    <w:p w14:paraId="04F8DC37" w14:textId="42357B93" w:rsidR="00953B72" w:rsidRDefault="001F0BA4">
      <w:pPr>
        <w:spacing w:afterLines="50" w:after="120" w:line="460" w:lineRule="exact"/>
        <w:ind w:firstLineChars="200" w:firstLine="480"/>
        <w:rPr>
          <w:sz w:val="24"/>
        </w:rPr>
      </w:pPr>
      <w:r>
        <w:rPr>
          <w:rFonts w:hint="eastAsia"/>
          <w:sz w:val="24"/>
        </w:rPr>
        <w:t xml:space="preserve"> </w:t>
      </w:r>
      <w:r>
        <w:rPr>
          <w:rFonts w:hint="eastAsia"/>
          <w:sz w:val="24"/>
        </w:rPr>
        <w:t>由于智能制造系统（</w:t>
      </w:r>
      <w:r>
        <w:rPr>
          <w:rFonts w:hint="eastAsia"/>
          <w:sz w:val="24"/>
        </w:rPr>
        <w:t>IMS</w:t>
      </w:r>
      <w:r>
        <w:rPr>
          <w:rFonts w:hint="eastAsia"/>
          <w:sz w:val="24"/>
        </w:rPr>
        <w:t>）规模大、复杂性高，易受多种因素的影响，因此需要进行可靠性</w:t>
      </w:r>
      <w:r w:rsidR="00A51BC8">
        <w:rPr>
          <w:rFonts w:hint="eastAsia"/>
          <w:sz w:val="24"/>
        </w:rPr>
        <w:t>与</w:t>
      </w:r>
      <w:r>
        <w:rPr>
          <w:rFonts w:hint="eastAsia"/>
          <w:sz w:val="24"/>
        </w:rPr>
        <w:t>风险管理。异常检测是一种实时监测设备状态的技术，通过收集数据来判断设备是否正常工作，及时发现故障并提供寿命预测的相关信息。其中，表面缺陷是设备出现异常的最直观表现，</w:t>
      </w:r>
      <w:r>
        <w:rPr>
          <w:rFonts w:hint="eastAsia"/>
          <w:sz w:val="24"/>
        </w:rPr>
        <w:t xml:space="preserve"> </w:t>
      </w:r>
      <w:r>
        <w:rPr>
          <w:rFonts w:hint="eastAsia"/>
          <w:sz w:val="24"/>
        </w:rPr>
        <w:t>所以可以通过对设备关键零件进行表面缺陷检测来实现对设备的异常检测。表面缺陷检测是指检测样品表面的划痕、缺陷、异物遮挡、颜色污染、孔洞等缺陷，从而获得被测样品表面缺陷的类别、轮廓、位置、大小等一系列相关信息。人工缺陷检测曾经是主流方法，但这种方法效率低下；检测结果容易受人为主观因素的影响，不能满足实时检测的要求。它已逐渐被其他方法所取代。</w:t>
      </w:r>
    </w:p>
    <w:p w14:paraId="5A24E1A7" w14:textId="5028F980" w:rsidR="00953B72" w:rsidRDefault="001F0BA4">
      <w:pPr>
        <w:spacing w:afterLines="50" w:after="120" w:line="460" w:lineRule="exact"/>
        <w:ind w:firstLineChars="200" w:firstLine="480"/>
        <w:rPr>
          <w:sz w:val="24"/>
        </w:rPr>
      </w:pPr>
      <w:r>
        <w:rPr>
          <w:rFonts w:hint="eastAsia"/>
          <w:sz w:val="24"/>
        </w:rPr>
        <w:t>传统的异常检测方法通过搭建神经网络自动化地完成特征提取并对异常进行量化评估。随着系统的大型化与复杂化，需要监控</w:t>
      </w:r>
      <w:r w:rsidR="007D55BB">
        <w:rPr>
          <w:rFonts w:hint="eastAsia"/>
          <w:sz w:val="24"/>
        </w:rPr>
        <w:t>的性</w:t>
      </w:r>
      <w:r>
        <w:rPr>
          <w:rFonts w:hint="eastAsia"/>
          <w:sz w:val="24"/>
        </w:rPr>
        <w:t>能指标呈现多样化、规模化的趋势，传统的异常检测系统不能很好的适应需求，基于深度学习的系统异常检测成为了研究热点。深度学习算法利用神经网络自动学习特征，</w:t>
      </w:r>
      <w:r w:rsidR="00051943" w:rsidRPr="00051943">
        <w:rPr>
          <w:rFonts w:hint="eastAsia"/>
          <w:sz w:val="24"/>
        </w:rPr>
        <w:t>比传统的异常检测方法能够提取和学习到更为复杂数据的特征，</w:t>
      </w:r>
      <w:r>
        <w:rPr>
          <w:rFonts w:hint="eastAsia"/>
          <w:sz w:val="24"/>
        </w:rPr>
        <w:t>凭借强学习能力与高适应力的优势在异常检测领域变得越来越流行，并已应用于各种任务。</w:t>
      </w:r>
    </w:p>
    <w:p w14:paraId="53F19BEF" w14:textId="77777777" w:rsidR="00953B72" w:rsidRDefault="001F0BA4">
      <w:pPr>
        <w:pStyle w:val="3"/>
        <w:spacing w:before="0" w:afterLines="50" w:after="120" w:line="460" w:lineRule="exact"/>
        <w:rPr>
          <w:sz w:val="28"/>
          <w:szCs w:val="28"/>
          <w:u w:val="single"/>
        </w:rPr>
      </w:pPr>
      <w:r>
        <w:rPr>
          <w:sz w:val="28"/>
          <w:szCs w:val="28"/>
          <w:u w:val="single"/>
        </w:rPr>
        <w:t>发明内容</w:t>
      </w:r>
    </w:p>
    <w:p w14:paraId="76F7F89C" w14:textId="77777777" w:rsidR="00953B72" w:rsidRDefault="001F0BA4">
      <w:pPr>
        <w:spacing w:afterLines="50" w:after="120" w:line="460" w:lineRule="exact"/>
        <w:ind w:firstLineChars="200" w:firstLine="480"/>
        <w:rPr>
          <w:sz w:val="24"/>
        </w:rPr>
      </w:pPr>
      <w:r>
        <w:rPr>
          <w:sz w:val="24"/>
        </w:rPr>
        <w:t>本申请实施</w:t>
      </w:r>
      <w:proofErr w:type="gramStart"/>
      <w:r>
        <w:rPr>
          <w:sz w:val="24"/>
        </w:rPr>
        <w:t>例提供</w:t>
      </w:r>
      <w:proofErr w:type="gramEnd"/>
      <w:r>
        <w:rPr>
          <w:sz w:val="24"/>
        </w:rPr>
        <w:t>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的工业设备异常检测方法及系统</w:t>
      </w:r>
      <w:r>
        <w:rPr>
          <w:sz w:val="24"/>
        </w:rPr>
        <w:t>，</w:t>
      </w:r>
      <w:r>
        <w:rPr>
          <w:rFonts w:hint="eastAsia"/>
          <w:sz w:val="24"/>
        </w:rPr>
        <w:t>以解决工业异常检测中存在的检测准确性不足和维护效率低下等问题。</w:t>
      </w:r>
    </w:p>
    <w:p w14:paraId="2209823E" w14:textId="77777777" w:rsidR="00953B72" w:rsidRDefault="001F0BA4">
      <w:pPr>
        <w:spacing w:afterLines="50" w:after="120" w:line="420" w:lineRule="exact"/>
        <w:ind w:firstLineChars="200" w:firstLine="480"/>
        <w:rPr>
          <w:sz w:val="24"/>
        </w:rPr>
      </w:pPr>
      <w:r>
        <w:rPr>
          <w:sz w:val="24"/>
        </w:rPr>
        <w:t>为解决上述技术问题，</w:t>
      </w:r>
      <w:r>
        <w:rPr>
          <w:rFonts w:hint="eastAsia"/>
          <w:sz w:val="24"/>
        </w:rPr>
        <w:t>第一方面，</w:t>
      </w:r>
      <w:r>
        <w:rPr>
          <w:sz w:val="24"/>
        </w:rPr>
        <w:t>本申请实施</w:t>
      </w:r>
      <w:proofErr w:type="gramStart"/>
      <w:r>
        <w:rPr>
          <w:sz w:val="24"/>
        </w:rPr>
        <w:t>例提供</w:t>
      </w:r>
      <w:proofErr w:type="gramEnd"/>
      <w:r>
        <w:rPr>
          <w:sz w:val="24"/>
        </w:rPr>
        <w:t>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sz w:val="24"/>
        </w:rPr>
        <w:t>，</w:t>
      </w:r>
      <w:r>
        <w:rPr>
          <w:rFonts w:hint="eastAsia"/>
          <w:sz w:val="24"/>
        </w:rPr>
        <w:t>包括以下步骤：首先，获取数据集，并对数据集进行预处理，并将预处理后的数据集划分得到训练集和测试集；其次，构建基于</w:t>
      </w:r>
      <w:r>
        <w:rPr>
          <w:rFonts w:hint="eastAsia"/>
          <w:sz w:val="24"/>
        </w:rPr>
        <w:t>skip-</w:t>
      </w:r>
      <w:proofErr w:type="spellStart"/>
      <w:r>
        <w:rPr>
          <w:rFonts w:hint="eastAsia"/>
          <w:sz w:val="24"/>
        </w:rPr>
        <w:t>GANomaly</w:t>
      </w:r>
      <w:proofErr w:type="spellEnd"/>
      <w:r>
        <w:rPr>
          <w:rFonts w:hint="eastAsia"/>
          <w:sz w:val="24"/>
        </w:rPr>
        <w:t>的深度学习模型；再次，将训练集输入深度学习模型进行模型训练，调整模型参数，得到训练完成的深度学习模型；最后，将测试集输入训练完成的深度学习模型中进行测试，得到检测结果，并对检测结</w:t>
      </w:r>
      <w:r>
        <w:rPr>
          <w:rFonts w:hint="eastAsia"/>
          <w:sz w:val="24"/>
        </w:rPr>
        <w:lastRenderedPageBreak/>
        <w:t>果进行评估。</w:t>
      </w:r>
    </w:p>
    <w:p w14:paraId="61D64AE1" w14:textId="77777777" w:rsidR="00953B72" w:rsidRDefault="001F0BA4">
      <w:pPr>
        <w:spacing w:afterLines="50" w:after="120" w:line="420" w:lineRule="exact"/>
        <w:ind w:firstLineChars="200" w:firstLine="480"/>
        <w:rPr>
          <w:sz w:val="24"/>
        </w:rPr>
      </w:pPr>
      <w:r>
        <w:rPr>
          <w:rFonts w:hint="eastAsia"/>
          <w:sz w:val="24"/>
        </w:rPr>
        <w:t>在一些示例性实施例中，对数据集进行预处理，包括：对数据集中图片进行随机裁剪；对裁剪后的图片进行数据格式处理，得到预处理后的数据集。</w:t>
      </w:r>
    </w:p>
    <w:p w14:paraId="10F27596" w14:textId="77777777" w:rsidR="00953B72" w:rsidRDefault="001F0BA4">
      <w:pPr>
        <w:spacing w:afterLines="50" w:after="120" w:line="420" w:lineRule="exact"/>
        <w:ind w:firstLineChars="200" w:firstLine="480"/>
        <w:rPr>
          <w:sz w:val="24"/>
        </w:rPr>
      </w:pPr>
      <w:r>
        <w:rPr>
          <w:rFonts w:hint="eastAsia"/>
          <w:sz w:val="24"/>
        </w:rPr>
        <w:t>在一些示例性实施例中，基于</w:t>
      </w:r>
      <w:r>
        <w:rPr>
          <w:rFonts w:hint="eastAsia"/>
          <w:sz w:val="24"/>
        </w:rPr>
        <w:t>skip-</w:t>
      </w:r>
      <w:proofErr w:type="spellStart"/>
      <w:r>
        <w:rPr>
          <w:rFonts w:hint="eastAsia"/>
          <w:sz w:val="24"/>
        </w:rPr>
        <w:t>GANomaly</w:t>
      </w:r>
      <w:proofErr w:type="spellEnd"/>
      <w:r>
        <w:rPr>
          <w:rFonts w:hint="eastAsia"/>
          <w:sz w:val="24"/>
        </w:rPr>
        <w:t>的深度学习模型为改进的具有跳跃连接的编码器</w:t>
      </w:r>
      <w:r>
        <w:rPr>
          <w:rFonts w:hint="eastAsia"/>
          <w:sz w:val="24"/>
        </w:rPr>
        <w:t>-</w:t>
      </w:r>
      <w:r>
        <w:rPr>
          <w:rFonts w:hint="eastAsia"/>
          <w:sz w:val="24"/>
        </w:rPr>
        <w:t>解码器网络结构的深度学习模型；基于</w:t>
      </w:r>
      <w:r>
        <w:rPr>
          <w:rFonts w:hint="eastAsia"/>
          <w:sz w:val="24"/>
        </w:rPr>
        <w:t>skip-</w:t>
      </w:r>
      <w:proofErr w:type="spellStart"/>
      <w:r>
        <w:rPr>
          <w:rFonts w:hint="eastAsia"/>
          <w:sz w:val="24"/>
        </w:rPr>
        <w:t>GANomaly</w:t>
      </w:r>
      <w:proofErr w:type="spellEnd"/>
      <w:r>
        <w:rPr>
          <w:rFonts w:hint="eastAsia"/>
          <w:sz w:val="24"/>
        </w:rPr>
        <w:t>的深度学习模型通过生成器学习数据特征并重建输入图片得到生成图片，通过</w:t>
      </w:r>
      <w:proofErr w:type="gramStart"/>
      <w:r>
        <w:rPr>
          <w:rFonts w:hint="eastAsia"/>
          <w:sz w:val="24"/>
        </w:rPr>
        <w:t>判别器</w:t>
      </w:r>
      <w:proofErr w:type="gramEnd"/>
      <w:r>
        <w:rPr>
          <w:rFonts w:hint="eastAsia"/>
          <w:sz w:val="24"/>
        </w:rPr>
        <w:t>对生成图片与真实图片进行比较评分，并根据损失计算得出异常分数，得到异常检测结果。</w:t>
      </w:r>
    </w:p>
    <w:p w14:paraId="23AEC153" w14:textId="77777777" w:rsidR="00953B72" w:rsidRDefault="001F0BA4">
      <w:pPr>
        <w:spacing w:afterLines="50" w:after="120" w:line="420" w:lineRule="exact"/>
        <w:ind w:firstLine="420"/>
        <w:rPr>
          <w:sz w:val="24"/>
        </w:rPr>
      </w:pPr>
      <w:r>
        <w:rPr>
          <w:rFonts w:hint="eastAsia"/>
          <w:sz w:val="24"/>
        </w:rPr>
        <w:t>在一些示例性实施例中，</w:t>
      </w:r>
      <w:r>
        <w:rPr>
          <w:sz w:val="24"/>
        </w:rPr>
        <w:t>构建</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w:t>
      </w:r>
      <w:r>
        <w:rPr>
          <w:sz w:val="24"/>
        </w:rPr>
        <w:t>深度学习模型，包括：</w:t>
      </w:r>
      <w:r>
        <w:rPr>
          <w:rFonts w:hint="eastAsia"/>
          <w:sz w:val="24"/>
        </w:rPr>
        <w:t>定义生成器网络结构；所述生成器网络结构包括编码器单元和解码器单元；将所述生成器网络结构中的编码器单元和解码器单元连接，得到跳跃连接网络结构，并完成前向传播函数，以确定数据在网络中的流动路径；定义</w:t>
      </w:r>
      <w:proofErr w:type="gramStart"/>
      <w:r>
        <w:rPr>
          <w:rFonts w:hint="eastAsia"/>
          <w:sz w:val="24"/>
        </w:rPr>
        <w:t>判别器</w:t>
      </w:r>
      <w:proofErr w:type="gramEnd"/>
      <w:r>
        <w:rPr>
          <w:rFonts w:hint="eastAsia"/>
          <w:sz w:val="24"/>
        </w:rPr>
        <w:t>网络结构；完成</w:t>
      </w:r>
      <w:proofErr w:type="gramStart"/>
      <w:r>
        <w:rPr>
          <w:rFonts w:hint="eastAsia"/>
          <w:sz w:val="24"/>
        </w:rPr>
        <w:t>判别器</w:t>
      </w:r>
      <w:proofErr w:type="gramEnd"/>
      <w:r>
        <w:rPr>
          <w:rFonts w:hint="eastAsia"/>
          <w:sz w:val="24"/>
        </w:rPr>
        <w:t>的前向传播函数，以确定数据在网络中的流动路径。</w:t>
      </w:r>
    </w:p>
    <w:p w14:paraId="023B46C7" w14:textId="77777777" w:rsidR="00953B72" w:rsidRDefault="001F0BA4">
      <w:pPr>
        <w:spacing w:afterLines="50" w:after="120" w:line="420" w:lineRule="exact"/>
        <w:ind w:firstLine="420"/>
        <w:rPr>
          <w:sz w:val="24"/>
        </w:rPr>
      </w:pPr>
      <w:r>
        <w:rPr>
          <w:rFonts w:hint="eastAsia"/>
          <w:sz w:val="24"/>
        </w:rPr>
        <w:t>在一些示例性实施例中，编码器单元</w:t>
      </w:r>
      <w:r>
        <w:rPr>
          <w:rFonts w:hint="eastAsia"/>
          <w:sz w:val="24"/>
        </w:rPr>
        <w:t>G</w:t>
      </w:r>
      <w:r>
        <w:rPr>
          <w:rFonts w:hint="eastAsia"/>
          <w:sz w:val="24"/>
          <w:vertAlign w:val="subscript"/>
        </w:rPr>
        <w:t>E</w:t>
      </w:r>
      <w:r>
        <w:rPr>
          <w:rFonts w:hint="eastAsia"/>
          <w:sz w:val="24"/>
        </w:rPr>
        <w:t>包括一个二维卷积和四层相同的卷积层，用于提取数据特征；每个卷积层的输入端设有</w:t>
      </w:r>
      <w:proofErr w:type="spellStart"/>
      <w:r>
        <w:rPr>
          <w:rFonts w:hint="eastAsia"/>
          <w:sz w:val="24"/>
        </w:rPr>
        <w:t>LeakyReLU</w:t>
      </w:r>
      <w:proofErr w:type="spellEnd"/>
      <w:r>
        <w:rPr>
          <w:rFonts w:hint="eastAsia"/>
          <w:sz w:val="24"/>
        </w:rPr>
        <w:t>激活函数，输出端设有批标准化；编码器单元的输入和输出的关系式如下：</w:t>
      </w:r>
    </w:p>
    <w:p w14:paraId="3716E78E" w14:textId="77777777" w:rsidR="00953B72" w:rsidRDefault="001F0BA4">
      <w:pPr>
        <w:spacing w:afterLines="50" w:after="120" w:line="360" w:lineRule="auto"/>
        <w:jc w:val="center"/>
        <w:rPr>
          <w:szCs w:val="21"/>
        </w:rPr>
      </w:pPr>
      <m:oMathPara>
        <m:oMathParaPr>
          <m:jc m:val="center"/>
        </m:oMathParaPr>
        <m:oMath>
          <m:r>
            <w:rPr>
              <w:rFonts w:ascii="Cambria Math" w:hAnsi="Cambria Math"/>
              <w:szCs w:val="21"/>
            </w:rPr>
            <m:t>z</m:t>
          </m:r>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E</m:t>
              </m:r>
            </m:sub>
          </m:sSub>
          <m:d>
            <m:dPr>
              <m:ctrlPr>
                <w:rPr>
                  <w:rFonts w:ascii="Cambria Math" w:hAnsi="Cambria Math"/>
                  <w:szCs w:val="21"/>
                </w:rPr>
              </m:ctrlPr>
            </m:dPr>
            <m:e>
              <m:r>
                <w:rPr>
                  <w:rFonts w:ascii="Cambria Math" w:hAnsi="Cambria Math"/>
                  <w:szCs w:val="21"/>
                </w:rPr>
                <m:t>x</m:t>
              </m:r>
            </m:e>
          </m:d>
        </m:oMath>
      </m:oMathPara>
    </w:p>
    <w:p w14:paraId="62A7235B" w14:textId="7FE41EE4" w:rsidR="00953B72" w:rsidRDefault="001F0BA4">
      <w:pPr>
        <w:spacing w:afterLines="50" w:after="120" w:line="420" w:lineRule="exact"/>
        <w:ind w:firstLineChars="200" w:firstLine="480"/>
        <w:rPr>
          <w:sz w:val="24"/>
        </w:rPr>
      </w:pPr>
      <w:r>
        <w:rPr>
          <w:rFonts w:hint="eastAsia"/>
          <w:sz w:val="24"/>
        </w:rPr>
        <w:t>其中，</w:t>
      </w:r>
      <w:r>
        <w:rPr>
          <w:rFonts w:hint="eastAsia"/>
          <w:i/>
          <w:sz w:val="24"/>
        </w:rPr>
        <w:t>G</w:t>
      </w:r>
      <w:r>
        <w:rPr>
          <w:rFonts w:hint="eastAsia"/>
          <w:i/>
          <w:sz w:val="24"/>
          <w:vertAlign w:val="subscript"/>
        </w:rPr>
        <w:t>E</w:t>
      </w:r>
      <w:r>
        <w:rPr>
          <w:rFonts w:hint="eastAsia"/>
          <w:sz w:val="24"/>
        </w:rPr>
        <w:t>为编码器单元</w:t>
      </w:r>
      <w:r w:rsidR="00D86EAF">
        <w:rPr>
          <w:rFonts w:hint="eastAsia"/>
          <w:sz w:val="24"/>
        </w:rPr>
        <w:t>，</w:t>
      </w:r>
      <w:r>
        <w:rPr>
          <w:rFonts w:hint="eastAsia"/>
          <w:i/>
          <w:sz w:val="24"/>
        </w:rPr>
        <w:t>x</w:t>
      </w:r>
      <w:r>
        <w:rPr>
          <w:rFonts w:hint="eastAsia"/>
          <w:sz w:val="24"/>
        </w:rPr>
        <w:t>为编码器单元</w:t>
      </w:r>
      <w:r>
        <w:rPr>
          <w:rFonts w:hint="eastAsia"/>
          <w:sz w:val="24"/>
        </w:rPr>
        <w:t>G</w:t>
      </w:r>
      <w:r>
        <w:rPr>
          <w:rFonts w:hint="eastAsia"/>
          <w:sz w:val="24"/>
          <w:vertAlign w:val="subscript"/>
        </w:rPr>
        <w:t>E</w:t>
      </w:r>
      <w:r>
        <w:rPr>
          <w:rFonts w:hint="eastAsia"/>
          <w:sz w:val="24"/>
        </w:rPr>
        <w:t>的输入</w:t>
      </w:r>
      <w:r w:rsidR="00D86EAF">
        <w:rPr>
          <w:rFonts w:hint="eastAsia"/>
          <w:sz w:val="24"/>
        </w:rPr>
        <w:t>，</w:t>
      </w:r>
      <w:r>
        <w:rPr>
          <w:i/>
          <w:sz w:val="24"/>
        </w:rPr>
        <w:t>z</w:t>
      </w:r>
      <w:r>
        <w:rPr>
          <w:rFonts w:hint="eastAsia"/>
          <w:sz w:val="24"/>
        </w:rPr>
        <w:t>为编码器单元</w:t>
      </w:r>
      <w:r>
        <w:rPr>
          <w:rFonts w:hint="eastAsia"/>
          <w:i/>
          <w:sz w:val="24"/>
        </w:rPr>
        <w:t>G</w:t>
      </w:r>
      <w:r>
        <w:rPr>
          <w:rFonts w:hint="eastAsia"/>
          <w:i/>
          <w:sz w:val="24"/>
          <w:vertAlign w:val="subscript"/>
        </w:rPr>
        <w:t>E</w:t>
      </w:r>
      <w:r>
        <w:rPr>
          <w:rFonts w:hint="eastAsia"/>
          <w:sz w:val="24"/>
        </w:rPr>
        <w:t>的输出；</w:t>
      </w:r>
    </w:p>
    <w:p w14:paraId="0E78AD34" w14:textId="77777777" w:rsidR="00953B72" w:rsidRDefault="001F0BA4">
      <w:pPr>
        <w:spacing w:afterLines="50" w:after="120" w:line="420" w:lineRule="exact"/>
        <w:ind w:firstLineChars="200" w:firstLine="480"/>
        <w:rPr>
          <w:sz w:val="24"/>
        </w:rPr>
      </w:pPr>
      <w:proofErr w:type="spellStart"/>
      <w:r>
        <w:rPr>
          <w:rFonts w:hint="eastAsia"/>
          <w:sz w:val="24"/>
        </w:rPr>
        <w:t>LeakyReLU</w:t>
      </w:r>
      <w:proofErr w:type="spellEnd"/>
      <w:r>
        <w:rPr>
          <w:rFonts w:hint="eastAsia"/>
          <w:sz w:val="24"/>
        </w:rPr>
        <w:t>激活函数的计算公式如下所示：</w:t>
      </w:r>
    </w:p>
    <w:p w14:paraId="1B212808"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max</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sty m:val="p"/>
            </m:rPr>
            <w:rPr>
              <w:rFonts w:ascii="Cambria Math" w:hAnsi="Cambria Math"/>
              <w:szCs w:val="21"/>
            </w:rPr>
            <m:t>+</m:t>
          </m:r>
          <m:r>
            <w:rPr>
              <w:rFonts w:ascii="Cambria Math" w:hAnsi="Cambria Math"/>
              <w:szCs w:val="21"/>
            </w:rPr>
            <m:t>α</m:t>
          </m:r>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nor/>
            </m:rPr>
            <w:rPr>
              <w:szCs w:val="21"/>
            </w:rPr>
            <m:t>,</m:t>
          </m:r>
          <m:r>
            <w:rPr>
              <w:rFonts w:ascii="Cambria Math" w:hAnsi="Cambria Math"/>
              <w:szCs w:val="21"/>
            </w:rPr>
            <m:t>0</m:t>
          </m:r>
          <m:r>
            <m:rPr>
              <m:sty m:val="p"/>
            </m:rPr>
            <w:rPr>
              <w:rFonts w:ascii="Cambria Math" w:hAnsi="Cambria Math"/>
              <w:szCs w:val="21"/>
            </w:rPr>
            <m:t>&lt;</m:t>
          </m:r>
          <m:r>
            <w:rPr>
              <w:rFonts w:ascii="Cambria Math" w:hAnsi="Cambria Math"/>
              <w:szCs w:val="21"/>
            </w:rPr>
            <m:t>α</m:t>
          </m:r>
          <m:r>
            <m:rPr>
              <m:sty m:val="p"/>
            </m:rPr>
            <w:rPr>
              <w:rFonts w:ascii="Cambria Math" w:hAnsi="Cambria Math"/>
              <w:szCs w:val="21"/>
            </w:rPr>
            <m:t>≪</m:t>
          </m:r>
          <m:r>
            <w:rPr>
              <w:rFonts w:ascii="Cambria Math" w:hAnsi="Cambria Math"/>
              <w:szCs w:val="21"/>
            </w:rPr>
            <m:t>1</m:t>
          </m:r>
        </m:oMath>
      </m:oMathPara>
    </w:p>
    <w:p w14:paraId="3A889871" w14:textId="2EE3138A"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是输入值</w:t>
      </w:r>
      <w:r w:rsidR="00D86EAF">
        <w:rPr>
          <w:rFonts w:hint="eastAsia"/>
          <w:sz w:val="24"/>
        </w:rPr>
        <w:t>，</w:t>
      </w:r>
      <m:oMath>
        <m:r>
          <w:rPr>
            <w:rFonts w:ascii="Cambria Math" w:hAnsi="Cambria Math"/>
            <w:sz w:val="24"/>
          </w:rPr>
          <m:t>f</m:t>
        </m:r>
        <m:d>
          <m:dPr>
            <m:ctrlPr>
              <w:rPr>
                <w:rFonts w:ascii="Cambria Math" w:hAnsi="Cambria Math"/>
                <w:sz w:val="24"/>
              </w:rPr>
            </m:ctrlPr>
          </m:dPr>
          <m:e>
            <m:r>
              <w:rPr>
                <w:rFonts w:ascii="Cambria Math" w:hAnsi="Cambria Math"/>
                <w:sz w:val="24"/>
              </w:rPr>
              <m:t>x</m:t>
            </m:r>
          </m:e>
        </m:d>
      </m:oMath>
      <w:r>
        <w:rPr>
          <w:rFonts w:hint="eastAsia"/>
          <w:sz w:val="24"/>
        </w:rPr>
        <w:t>是</w:t>
      </w:r>
      <w:proofErr w:type="spellStart"/>
      <w:r>
        <w:rPr>
          <w:rFonts w:hint="eastAsia"/>
          <w:sz w:val="24"/>
        </w:rPr>
        <w:t>LeakyReLU</w:t>
      </w:r>
      <w:proofErr w:type="spellEnd"/>
      <w:r>
        <w:rPr>
          <w:rFonts w:hint="eastAsia"/>
          <w:sz w:val="24"/>
        </w:rPr>
        <w:t>激活函数的输出；</w:t>
      </w:r>
      <w:proofErr w:type="spellStart"/>
      <w:r>
        <w:rPr>
          <w:rFonts w:hint="eastAsia"/>
          <w:sz w:val="24"/>
        </w:rPr>
        <w:t>LeakyReLU</w:t>
      </w:r>
      <w:proofErr w:type="spellEnd"/>
      <w:r>
        <w:rPr>
          <w:rFonts w:hint="eastAsia"/>
          <w:sz w:val="24"/>
        </w:rPr>
        <w:t>函数在输入为负数时引入了一个极小的斜率</w:t>
      </w:r>
      <m:oMath>
        <m:r>
          <w:rPr>
            <w:rFonts w:ascii="Cambria Math" w:hAnsi="Cambria Math"/>
            <w:sz w:val="24"/>
          </w:rPr>
          <m:t>α</m:t>
        </m:r>
      </m:oMath>
      <w:r>
        <w:rPr>
          <w:rFonts w:hint="eastAsia"/>
          <w:sz w:val="24"/>
        </w:rPr>
        <w:t>，防止梯度消失，在非负数时输出与输入相同；</w:t>
      </w:r>
    </w:p>
    <w:p w14:paraId="04BE1353" w14:textId="77777777" w:rsidR="00953B72" w:rsidRDefault="001F0BA4">
      <w:pPr>
        <w:spacing w:afterLines="50" w:after="120" w:line="420" w:lineRule="exact"/>
        <w:ind w:firstLineChars="200" w:firstLine="480"/>
        <w:rPr>
          <w:sz w:val="24"/>
        </w:rPr>
      </w:pPr>
      <w:r>
        <w:rPr>
          <w:rFonts w:hint="eastAsia"/>
          <w:sz w:val="24"/>
        </w:rPr>
        <w:t>解码器单元</w:t>
      </w:r>
      <w:r>
        <w:rPr>
          <w:rFonts w:hint="eastAsia"/>
          <w:sz w:val="24"/>
        </w:rPr>
        <w:t>G</w:t>
      </w:r>
      <w:r>
        <w:rPr>
          <w:rFonts w:hint="eastAsia"/>
          <w:sz w:val="24"/>
          <w:vertAlign w:val="subscript"/>
        </w:rPr>
        <w:t>D</w:t>
      </w:r>
      <w:r>
        <w:rPr>
          <w:rFonts w:hint="eastAsia"/>
          <w:sz w:val="24"/>
        </w:rPr>
        <w:t>包括四层反卷积层，其中三层结构相同，输入端设有</w:t>
      </w:r>
      <w:proofErr w:type="spellStart"/>
      <w:r>
        <w:rPr>
          <w:rFonts w:hint="eastAsia"/>
          <w:sz w:val="24"/>
        </w:rPr>
        <w:t>ReLU</w:t>
      </w:r>
      <w:proofErr w:type="spellEnd"/>
      <w:r>
        <w:rPr>
          <w:rFonts w:hint="eastAsia"/>
          <w:sz w:val="24"/>
        </w:rPr>
        <w:t>激活函数，输出端设有批标准化；剩下的一层反</w:t>
      </w:r>
      <w:proofErr w:type="gramStart"/>
      <w:r>
        <w:rPr>
          <w:rFonts w:hint="eastAsia"/>
          <w:sz w:val="24"/>
        </w:rPr>
        <w:t>卷积层仅在</w:t>
      </w:r>
      <w:proofErr w:type="gramEnd"/>
      <w:r>
        <w:rPr>
          <w:rFonts w:hint="eastAsia"/>
          <w:sz w:val="24"/>
        </w:rPr>
        <w:t>输出端设有</w:t>
      </w:r>
      <w:r>
        <w:rPr>
          <w:rFonts w:hint="eastAsia"/>
          <w:sz w:val="24"/>
        </w:rPr>
        <w:t>Tanh</w:t>
      </w:r>
      <w:r>
        <w:rPr>
          <w:rFonts w:hint="eastAsia"/>
          <w:sz w:val="24"/>
        </w:rPr>
        <w:t>激活函数；解码器单元的输入和输出的关系式如下：</w:t>
      </w:r>
    </w:p>
    <w:p w14:paraId="0AF80E61" w14:textId="77777777" w:rsidR="00953B72" w:rsidRDefault="00AC5A96">
      <w:pPr>
        <w:spacing w:afterLines="50" w:after="120" w:line="360" w:lineRule="auto"/>
        <w:ind w:left="363"/>
        <w:jc w:val="center"/>
        <w:rPr>
          <w:sz w:val="24"/>
        </w:rPr>
      </w:pPr>
      <m:oMathPara>
        <m:oMathParaPr>
          <m:jc m:val="center"/>
        </m:oMathParaPr>
        <m:oMath>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G</m:t>
              </m:r>
            </m:e>
            <m:sub>
              <m:r>
                <w:rPr>
                  <w:rFonts w:ascii="Cambria Math" w:hAnsi="Cambria Math"/>
                  <w:szCs w:val="21"/>
                </w:rPr>
                <m:t>D</m:t>
              </m:r>
            </m:sub>
          </m:sSub>
          <m:d>
            <m:dPr>
              <m:ctrlPr>
                <w:rPr>
                  <w:rFonts w:ascii="Cambria Math" w:hAnsi="Cambria Math"/>
                  <w:szCs w:val="21"/>
                </w:rPr>
              </m:ctrlPr>
            </m:dPr>
            <m:e>
              <m:r>
                <w:rPr>
                  <w:rFonts w:ascii="Cambria Math" w:hAnsi="Cambria Math"/>
                  <w:szCs w:val="21"/>
                </w:rPr>
                <m:t>z</m:t>
              </m:r>
            </m:e>
          </m:d>
        </m:oMath>
      </m:oMathPara>
    </w:p>
    <w:p w14:paraId="1413EDEE" w14:textId="0ECD0565" w:rsidR="00953B72" w:rsidRDefault="001F0BA4">
      <w:pPr>
        <w:spacing w:afterLines="50" w:after="120" w:line="420" w:lineRule="exact"/>
        <w:ind w:firstLine="420"/>
        <w:rPr>
          <w:sz w:val="24"/>
        </w:rPr>
      </w:pPr>
      <w:r>
        <w:rPr>
          <w:rFonts w:hint="eastAsia"/>
          <w:sz w:val="24"/>
        </w:rPr>
        <w:t>其中，</w:t>
      </w:r>
      <w:r>
        <w:rPr>
          <w:rFonts w:hint="eastAsia"/>
          <w:i/>
          <w:sz w:val="24"/>
        </w:rPr>
        <w:t>G</w:t>
      </w:r>
      <w:r>
        <w:rPr>
          <w:rFonts w:hint="eastAsia"/>
          <w:i/>
          <w:sz w:val="24"/>
          <w:vertAlign w:val="subscript"/>
        </w:rPr>
        <w:t>D</w:t>
      </w:r>
      <w:r>
        <w:rPr>
          <w:rFonts w:hint="eastAsia"/>
          <w:sz w:val="24"/>
        </w:rPr>
        <w:t>为解码器单元</w:t>
      </w:r>
      <w:r w:rsidR="00D86EAF">
        <w:rPr>
          <w:rFonts w:hint="eastAsia"/>
          <w:sz w:val="24"/>
        </w:rPr>
        <w:t>，</w:t>
      </w:r>
      <m:oMath>
        <m:r>
          <w:rPr>
            <w:rFonts w:ascii="Cambria Math" w:hAnsi="Cambria Math"/>
            <w:sz w:val="24"/>
          </w:rPr>
          <m:t xml:space="preserve"> z</m:t>
        </m:r>
      </m:oMath>
      <w:r>
        <w:rPr>
          <w:rFonts w:hint="eastAsia"/>
          <w:sz w:val="24"/>
        </w:rPr>
        <w:t>为解码器单元</w:t>
      </w:r>
      <w:r>
        <w:rPr>
          <w:rFonts w:hint="eastAsia"/>
          <w:i/>
          <w:sz w:val="24"/>
        </w:rPr>
        <w:t>G</w:t>
      </w:r>
      <w:r>
        <w:rPr>
          <w:rFonts w:hint="eastAsia"/>
          <w:i/>
          <w:sz w:val="24"/>
          <w:vertAlign w:val="subscript"/>
        </w:rPr>
        <w:t>D</w:t>
      </w:r>
      <w:r>
        <w:rPr>
          <w:rFonts w:hint="eastAsia"/>
          <w:sz w:val="24"/>
        </w:rPr>
        <w:t>的输入</w:t>
      </w:r>
      <w:r w:rsidR="00D86EAF">
        <w:rPr>
          <w:rFonts w:hint="eastAsia"/>
          <w:sz w:val="24"/>
        </w:rPr>
        <w:t>，</w:t>
      </w:r>
      <m:oMath>
        <m:r>
          <m:rPr>
            <m:sty m:val="p"/>
          </m:rPr>
          <w:rPr>
            <w:rFonts w:ascii="Cambria Math" w:hAnsi="Cambria Math"/>
            <w:sz w:val="24"/>
          </w:rPr>
          <m:t xml:space="preserve"> </m:t>
        </m:r>
        <m:acc>
          <m:accPr>
            <m:ctrlPr>
              <w:rPr>
                <w:rFonts w:ascii="Cambria Math" w:hAnsi="Cambria Math"/>
                <w:sz w:val="24"/>
              </w:rPr>
            </m:ctrlPr>
          </m:accPr>
          <m:e>
            <m:r>
              <w:rPr>
                <w:rFonts w:ascii="Cambria Math" w:hAnsi="Cambria Math"/>
                <w:sz w:val="24"/>
              </w:rPr>
              <m:t>x</m:t>
            </m:r>
          </m:e>
        </m:acc>
      </m:oMath>
      <w:r>
        <w:rPr>
          <w:rFonts w:hint="eastAsia"/>
          <w:sz w:val="24"/>
        </w:rPr>
        <w:t>为解码器单元</w:t>
      </w:r>
      <w:r>
        <w:rPr>
          <w:rFonts w:hint="eastAsia"/>
          <w:i/>
          <w:sz w:val="24"/>
        </w:rPr>
        <w:t>G</w:t>
      </w:r>
      <w:r>
        <w:rPr>
          <w:rFonts w:hint="eastAsia"/>
          <w:i/>
          <w:sz w:val="24"/>
          <w:vertAlign w:val="subscript"/>
        </w:rPr>
        <w:t>D</w:t>
      </w:r>
      <w:r>
        <w:rPr>
          <w:rFonts w:hint="eastAsia"/>
          <w:sz w:val="24"/>
        </w:rPr>
        <w:t>的输出；</w:t>
      </w:r>
    </w:p>
    <w:p w14:paraId="7F8FFAD6" w14:textId="77777777" w:rsidR="00953B72" w:rsidRDefault="001F0BA4">
      <w:pPr>
        <w:spacing w:afterLines="50" w:after="120" w:line="420" w:lineRule="exact"/>
        <w:ind w:left="363"/>
        <w:rPr>
          <w:sz w:val="24"/>
        </w:rPr>
      </w:pPr>
      <w:r>
        <w:rPr>
          <w:rFonts w:hint="eastAsia"/>
          <w:sz w:val="24"/>
        </w:rPr>
        <w:t>所述</w:t>
      </w:r>
      <w:proofErr w:type="spellStart"/>
      <w:r>
        <w:rPr>
          <w:rFonts w:hint="eastAsia"/>
          <w:sz w:val="24"/>
        </w:rPr>
        <w:t>ReLU</w:t>
      </w:r>
      <w:proofErr w:type="spellEnd"/>
      <w:r>
        <w:rPr>
          <w:rFonts w:hint="eastAsia"/>
          <w:sz w:val="24"/>
        </w:rPr>
        <w:t>激活函数的计算公式如下所示：</w:t>
      </w:r>
    </w:p>
    <w:p w14:paraId="7F9D9496" w14:textId="77777777" w:rsidR="00953B72" w:rsidRDefault="001F0BA4">
      <w:pPr>
        <w:spacing w:before="180" w:after="180" w:line="360" w:lineRule="auto"/>
        <w:rPr>
          <w:rFonts w:hAnsi="Cambria Math"/>
          <w:i/>
          <w:szCs w:val="21"/>
        </w:rPr>
      </w:pPr>
      <m:oMathPara>
        <m:oMathParaPr>
          <m:jc m:val="center"/>
        </m:oMathParaP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=max</m:t>
          </m:r>
          <m:d>
            <m:dPr>
              <m:ctrlPr>
                <w:rPr>
                  <w:rFonts w:ascii="Cambria Math" w:hAnsi="Cambria Math"/>
                  <w:i/>
                  <w:szCs w:val="21"/>
                </w:rPr>
              </m:ctrlPr>
            </m:dPr>
            <m:e>
              <m:r>
                <w:rPr>
                  <w:rFonts w:ascii="Cambria Math" w:hAnsi="Cambria Math"/>
                  <w:szCs w:val="21"/>
                </w:rPr>
                <m:t>0,x</m:t>
              </m:r>
            </m:e>
          </m:d>
        </m:oMath>
      </m:oMathPara>
    </w:p>
    <w:p w14:paraId="7E05F010" w14:textId="77777777" w:rsidR="00953B72" w:rsidRDefault="001F0BA4">
      <w:pPr>
        <w:spacing w:afterLines="50" w:after="120" w:line="420" w:lineRule="exact"/>
        <w:ind w:left="363"/>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oMath>
      <w:r>
        <w:rPr>
          <w:rFonts w:hint="eastAsia"/>
          <w:sz w:val="24"/>
        </w:rPr>
        <w:t>是</w:t>
      </w:r>
      <w:proofErr w:type="spellStart"/>
      <w:r>
        <w:rPr>
          <w:rFonts w:hint="eastAsia"/>
          <w:sz w:val="24"/>
        </w:rPr>
        <w:t>ReLU</w:t>
      </w:r>
      <w:proofErr w:type="spellEnd"/>
      <w:r>
        <w:rPr>
          <w:rFonts w:hint="eastAsia"/>
          <w:sz w:val="24"/>
        </w:rPr>
        <w:t>激活函数的输出；</w:t>
      </w:r>
      <w:proofErr w:type="spellStart"/>
      <w:r>
        <w:rPr>
          <w:rFonts w:hint="eastAsia"/>
          <w:sz w:val="24"/>
        </w:rPr>
        <w:t>ReLU</w:t>
      </w:r>
      <w:proofErr w:type="spellEnd"/>
      <w:r>
        <w:rPr>
          <w:rFonts w:hint="eastAsia"/>
          <w:sz w:val="24"/>
        </w:rPr>
        <w:t>函数在输入为负数时输出为</w:t>
      </w:r>
      <w:r>
        <w:rPr>
          <w:rFonts w:hint="eastAsia"/>
          <w:sz w:val="24"/>
        </w:rPr>
        <w:t>0</w:t>
      </w:r>
      <w:r>
        <w:rPr>
          <w:rFonts w:hint="eastAsia"/>
          <w:sz w:val="24"/>
        </w:rPr>
        <w:t>，</w:t>
      </w:r>
      <w:r>
        <w:rPr>
          <w:rFonts w:hint="eastAsia"/>
          <w:sz w:val="24"/>
        </w:rPr>
        <w:lastRenderedPageBreak/>
        <w:t>在非负数时输出与输入相同；</w:t>
      </w:r>
    </w:p>
    <w:p w14:paraId="157C2A88" w14:textId="77777777" w:rsidR="00953B72" w:rsidRDefault="001F0BA4">
      <w:pPr>
        <w:spacing w:afterLines="50" w:after="120" w:line="420" w:lineRule="exact"/>
        <w:ind w:left="360"/>
        <w:rPr>
          <w:sz w:val="24"/>
        </w:rPr>
      </w:pPr>
      <w:r>
        <w:rPr>
          <w:rFonts w:hint="eastAsia"/>
          <w:sz w:val="24"/>
        </w:rPr>
        <w:t>所述</w:t>
      </w:r>
      <w:r>
        <w:rPr>
          <w:rFonts w:hint="eastAsia"/>
          <w:sz w:val="24"/>
        </w:rPr>
        <w:t>Tanh</w:t>
      </w:r>
      <w:r>
        <w:rPr>
          <w:rFonts w:hint="eastAsia"/>
          <w:sz w:val="24"/>
        </w:rPr>
        <w:t>激活函数的计算公式如下所示：</w:t>
      </w:r>
    </w:p>
    <w:p w14:paraId="3B3DCF02" w14:textId="77777777" w:rsidR="00953B72" w:rsidRDefault="001F0BA4">
      <w:pPr>
        <w:widowControl/>
        <w:spacing w:before="180" w:after="180" w:line="360" w:lineRule="auto"/>
        <w:jc w:val="center"/>
        <w:rPr>
          <w:i/>
          <w:szCs w:val="21"/>
        </w:rPr>
      </w:pPr>
      <m:oMathPara>
        <m:oMathParaPr>
          <m:jc m:val="center"/>
        </m:oMathParaPr>
        <m:oMath>
          <m:r>
            <w:rPr>
              <w:rFonts w:ascii="Cambria Math" w:hAnsi="Cambria Math"/>
              <w:szCs w:val="21"/>
            </w:rPr>
            <m:t>Tanh</m:t>
          </m:r>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num>
            <m:den>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den>
          </m:f>
        </m:oMath>
      </m:oMathPara>
    </w:p>
    <w:p w14:paraId="7F06DAA0" w14:textId="690BA3FB"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 w:val="24"/>
          </w:rPr>
          <m:t>Tanh</m:t>
        </m:r>
        <m:d>
          <m:dPr>
            <m:ctrlPr>
              <w:rPr>
                <w:rFonts w:ascii="Cambria Math" w:hAnsi="Cambria Math" w:hint="eastAsia"/>
                <w:i/>
                <w:iCs/>
                <w:sz w:val="24"/>
              </w:rPr>
            </m:ctrlPr>
          </m:dPr>
          <m:e>
            <m:r>
              <w:rPr>
                <w:rFonts w:ascii="Cambria Math" w:hAnsi="Cambria Math"/>
                <w:sz w:val="24"/>
              </w:rPr>
              <m:t>x</m:t>
            </m:r>
          </m:e>
        </m:d>
      </m:oMath>
      <w:r>
        <w:rPr>
          <w:rFonts w:hint="eastAsia"/>
          <w:sz w:val="24"/>
        </w:rPr>
        <w:t>是</w:t>
      </w:r>
      <w:r>
        <w:rPr>
          <w:rFonts w:hint="eastAsia"/>
          <w:sz w:val="24"/>
        </w:rPr>
        <w:t>Tanh</w:t>
      </w:r>
      <w:r>
        <w:rPr>
          <w:rFonts w:hint="eastAsia"/>
          <w:sz w:val="24"/>
        </w:rPr>
        <w:t>激活函数的输出；</w:t>
      </w:r>
      <w:r>
        <w:rPr>
          <w:rFonts w:hint="eastAsia"/>
          <w:sz w:val="24"/>
        </w:rPr>
        <w:t>Tanh</w:t>
      </w:r>
      <w:r>
        <w:rPr>
          <w:rFonts w:hint="eastAsia"/>
          <w:sz w:val="24"/>
        </w:rPr>
        <w:t>函数将其输入转换到</w:t>
      </w:r>
      <w:r>
        <w:rPr>
          <w:rFonts w:hint="eastAsia"/>
          <w:sz w:val="24"/>
        </w:rPr>
        <w:t>(-1,1)</w:t>
      </w:r>
      <w:r>
        <w:rPr>
          <w:rFonts w:hint="eastAsia"/>
          <w:sz w:val="24"/>
        </w:rPr>
        <w:tab/>
      </w:r>
      <w:r>
        <w:rPr>
          <w:rFonts w:hint="eastAsia"/>
          <w:sz w:val="24"/>
        </w:rPr>
        <w:t>区间上；</w:t>
      </w:r>
    </w:p>
    <w:p w14:paraId="6B7AAA9C" w14:textId="77777777" w:rsidR="00953B72" w:rsidRDefault="001F0BA4">
      <w:pPr>
        <w:spacing w:afterLines="50" w:after="120" w:line="420" w:lineRule="exact"/>
        <w:ind w:left="357"/>
        <w:rPr>
          <w:sz w:val="24"/>
        </w:rPr>
      </w:pPr>
      <w:r>
        <w:rPr>
          <w:rFonts w:hint="eastAsia"/>
          <w:sz w:val="24"/>
        </w:rPr>
        <w:t>所述</w:t>
      </w:r>
      <w:proofErr w:type="gramStart"/>
      <w:r>
        <w:rPr>
          <w:rFonts w:hint="eastAsia"/>
          <w:sz w:val="24"/>
        </w:rPr>
        <w:t>判别器</w:t>
      </w:r>
      <w:proofErr w:type="gramEnd"/>
      <w:r>
        <w:rPr>
          <w:rFonts w:hint="eastAsia"/>
          <w:sz w:val="24"/>
        </w:rPr>
        <w:t>包括一个二维卷积、四层相同的卷积层，其输入端设有</w:t>
      </w:r>
      <w:proofErr w:type="spellStart"/>
      <w:r>
        <w:rPr>
          <w:rFonts w:hint="eastAsia"/>
          <w:sz w:val="24"/>
        </w:rPr>
        <w:t>LeakyReLU</w:t>
      </w:r>
      <w:proofErr w:type="spellEnd"/>
      <w:r>
        <w:rPr>
          <w:rFonts w:hint="eastAsia"/>
          <w:sz w:val="24"/>
        </w:rPr>
        <w:t>激活函数，输出端设有批标准化；</w:t>
      </w:r>
      <w:proofErr w:type="gramStart"/>
      <w:r>
        <w:rPr>
          <w:rFonts w:hint="eastAsia"/>
          <w:sz w:val="24"/>
        </w:rPr>
        <w:t>判别器</w:t>
      </w:r>
      <w:proofErr w:type="gramEnd"/>
      <w:r>
        <w:rPr>
          <w:rFonts w:hint="eastAsia"/>
          <w:sz w:val="24"/>
        </w:rPr>
        <w:t>最后一层结构则由二维卷积和</w:t>
      </w:r>
      <w:r>
        <w:rPr>
          <w:rFonts w:hint="eastAsia"/>
          <w:sz w:val="24"/>
        </w:rPr>
        <w:t>sigmoid</w:t>
      </w:r>
      <w:r>
        <w:rPr>
          <w:rFonts w:hint="eastAsia"/>
          <w:sz w:val="24"/>
        </w:rPr>
        <w:t>激活函数组成；</w:t>
      </w:r>
    </w:p>
    <w:p w14:paraId="29DB9AE6" w14:textId="77777777" w:rsidR="00953B72" w:rsidRDefault="001F0BA4">
      <w:pPr>
        <w:spacing w:afterLines="50" w:after="120" w:line="420" w:lineRule="exact"/>
        <w:ind w:left="360"/>
        <w:rPr>
          <w:sz w:val="24"/>
        </w:rPr>
      </w:pPr>
      <w:r>
        <w:rPr>
          <w:rFonts w:hint="eastAsia"/>
          <w:sz w:val="24"/>
        </w:rPr>
        <w:t>所述</w:t>
      </w:r>
      <w:r>
        <w:rPr>
          <w:rFonts w:hint="eastAsia"/>
          <w:sz w:val="24"/>
        </w:rPr>
        <w:t>sigmoid</w:t>
      </w:r>
      <w:r>
        <w:rPr>
          <w:rFonts w:hint="eastAsia"/>
          <w:sz w:val="24"/>
        </w:rPr>
        <w:t>激活函数的计算公式如下所示：</w:t>
      </w:r>
    </w:p>
    <w:p w14:paraId="48CCA00C" w14:textId="77777777" w:rsidR="00953B72" w:rsidRDefault="001F0BA4">
      <w:pPr>
        <w:widowControl/>
        <w:spacing w:before="180" w:after="180" w:line="360" w:lineRule="auto"/>
        <w:jc w:val="center"/>
        <w:rPr>
          <w:rFonts w:hAnsi="Cambria Math"/>
          <w:szCs w:val="21"/>
        </w:rPr>
      </w:pPr>
      <m:oMathPara>
        <m:oMathParaPr>
          <m:jc m:val="center"/>
        </m:oMathParaPr>
        <m:oMath>
          <m:r>
            <w:rPr>
              <w:rFonts w:ascii="Cambria Math" w:hAnsi="Cambria Math"/>
              <w:szCs w:val="21"/>
            </w:rPr>
            <m:t>sigmoid</m:t>
          </m:r>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p>
                <m:sSupPr>
                  <m:ctrlPr>
                    <w:rPr>
                      <w:rFonts w:ascii="Cambria Math" w:hAnsi="Cambria Math"/>
                      <w:i/>
                      <w:szCs w:val="21"/>
                    </w:rPr>
                  </m:ctrlPr>
                </m:sSupPr>
                <m:e>
                  <m:r>
                    <w:rPr>
                      <w:rFonts w:ascii="Cambria Math" w:hAnsi="Cambria Math"/>
                      <w:szCs w:val="21"/>
                    </w:rPr>
                    <m:t>e</m:t>
                  </m:r>
                </m:e>
                <m:sup>
                  <m:r>
                    <w:rPr>
                      <w:rFonts w:ascii="Cambria Math" w:hAnsi="Cambria Math"/>
                      <w:szCs w:val="21"/>
                    </w:rPr>
                    <m:t>-x</m:t>
                  </m:r>
                </m:sup>
              </m:sSup>
            </m:den>
          </m:f>
        </m:oMath>
      </m:oMathPara>
    </w:p>
    <w:p w14:paraId="14B0104B" w14:textId="42D28657"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w:t>
      </w:r>
      <w:proofErr w:type="gramStart"/>
      <w:r>
        <w:rPr>
          <w:rFonts w:hint="eastAsia"/>
          <w:sz w:val="24"/>
        </w:rPr>
        <w:t>判别器</w:t>
      </w:r>
      <w:proofErr w:type="gramEnd"/>
      <w:r>
        <w:rPr>
          <w:rFonts w:hint="eastAsia"/>
          <w:sz w:val="24"/>
        </w:rPr>
        <w:t>的输入值，</w:t>
      </w:r>
      <m:oMath>
        <m:r>
          <w:rPr>
            <w:rFonts w:ascii="Cambria Math" w:hAnsi="Cambria Math"/>
            <w:sz w:val="24"/>
          </w:rPr>
          <m:t>sigmoid</m:t>
        </m:r>
        <m:d>
          <m:dPr>
            <m:ctrlPr>
              <w:rPr>
                <w:rFonts w:ascii="Cambria Math" w:hAnsi="Cambria Math" w:hint="eastAsia"/>
                <w:i/>
                <w:iCs/>
                <w:sz w:val="24"/>
              </w:rPr>
            </m:ctrlPr>
          </m:dPr>
          <m:e>
            <m:r>
              <w:rPr>
                <w:rFonts w:ascii="Cambria Math" w:hAnsi="Cambria Math"/>
                <w:sz w:val="24"/>
              </w:rPr>
              <m:t>x</m:t>
            </m:r>
          </m:e>
        </m:d>
      </m:oMath>
      <w:r>
        <w:rPr>
          <w:rFonts w:hint="eastAsia"/>
          <w:sz w:val="24"/>
        </w:rPr>
        <w:t>是</w:t>
      </w:r>
      <w:r>
        <w:rPr>
          <w:rFonts w:hint="eastAsia"/>
          <w:sz w:val="24"/>
        </w:rPr>
        <w:t>sigmoid</w:t>
      </w:r>
      <w:r>
        <w:rPr>
          <w:rFonts w:hint="eastAsia"/>
          <w:sz w:val="24"/>
        </w:rPr>
        <w:t>函数的输出；</w:t>
      </w:r>
      <w:r>
        <w:rPr>
          <w:rFonts w:hint="eastAsia"/>
          <w:sz w:val="24"/>
        </w:rPr>
        <w:t>sigmoid</w:t>
      </w:r>
      <w:r>
        <w:rPr>
          <w:rFonts w:hint="eastAsia"/>
          <w:sz w:val="24"/>
        </w:rPr>
        <w:t>激活函数将输入光滑地转换到了</w:t>
      </w:r>
      <w:r>
        <w:rPr>
          <w:rFonts w:hint="eastAsia"/>
          <w:sz w:val="24"/>
        </w:rPr>
        <w:t>(0,1)</w:t>
      </w:r>
      <w:r>
        <w:rPr>
          <w:rFonts w:hint="eastAsia"/>
          <w:sz w:val="24"/>
        </w:rPr>
        <w:t>之间。</w:t>
      </w:r>
    </w:p>
    <w:p w14:paraId="5260EA6E" w14:textId="77777777" w:rsidR="00953B72" w:rsidRDefault="001F0BA4">
      <w:pPr>
        <w:spacing w:afterLines="50" w:after="120" w:line="420" w:lineRule="exact"/>
        <w:ind w:firstLineChars="200" w:firstLine="480"/>
        <w:rPr>
          <w:sz w:val="24"/>
        </w:rPr>
      </w:pPr>
      <w:r>
        <w:rPr>
          <w:rFonts w:hint="eastAsia"/>
          <w:sz w:val="24"/>
        </w:rPr>
        <w:t>在一些示例性实施例中，</w:t>
      </w:r>
      <w:r>
        <w:rPr>
          <w:sz w:val="24"/>
        </w:rPr>
        <w:t>生成器通过三个损失函数按照一定的权重相加得到的总损失函数进行优化</w:t>
      </w:r>
      <w:r>
        <w:rPr>
          <w:rFonts w:hint="eastAsia"/>
          <w:sz w:val="24"/>
        </w:rPr>
        <w:t>，三个损失函数分别为对抗损失函数、上下文损失函数和潜在损失函数；对抗损失函数的计算公式如下：</w:t>
      </w:r>
    </w:p>
    <w:p w14:paraId="75EBF7CA" w14:textId="77777777" w:rsidR="00953B72" w:rsidRDefault="00AC5A96">
      <w:pPr>
        <w:widowControl/>
        <w:spacing w:before="180" w:after="180" w:line="360" w:lineRule="auto"/>
        <w:jc w:val="center"/>
        <w:rPr>
          <w:sz w:val="24"/>
        </w:rPr>
      </w:pPr>
      <m:oMathPara>
        <m:oMathParaPr>
          <m:jc m:val="center"/>
        </m:oMathParaPr>
        <m:oMath>
          <m:sSub>
            <m:sSubPr>
              <m:ctrlPr>
                <w:rPr>
                  <w:rFonts w:ascii="Cambria Math" w:hAnsi="Cambria Math"/>
                  <w:sz w:val="24"/>
                </w:rPr>
              </m:ctrlPr>
            </m:sSubPr>
            <m:e>
              <m:r>
                <m:rPr>
                  <m:scr m:val="script"/>
                  <m:sty m:val="p"/>
                </m:rPr>
                <w:rPr>
                  <w:rFonts w:ascii="Cambria Math" w:hAnsi="Cambria Math"/>
                  <w:sz w:val="24"/>
                </w:rPr>
                <m:t>L</m:t>
              </m:r>
            </m:e>
            <m:sub>
              <m:r>
                <w:rPr>
                  <w:rFonts w:ascii="Cambria Math" w:hAnsi="Cambria Math"/>
                  <w:sz w:val="24"/>
                </w:rPr>
                <m:t>adv</m:t>
              </m:r>
            </m:sub>
          </m:sSub>
          <m:r>
            <m:rPr>
              <m:sty m:val="p"/>
            </m:rPr>
            <w:rPr>
              <w:rFonts w:ascii="Cambria Math" w:hAnsi="Cambria Math"/>
              <w:sz w:val="24"/>
            </w:rPr>
            <m:t>=</m:t>
          </m:r>
          <m:limLow>
            <m:limLowPr>
              <m:ctrlPr>
                <w:rPr>
                  <w:rFonts w:ascii="Cambria Math" w:hAnsi="Cambria Math"/>
                  <w:sz w:val="24"/>
                </w:rPr>
              </m:ctrlPr>
            </m:limLowPr>
            <m:e>
              <m:r>
                <m:rPr>
                  <m:scr m:val="double-struck"/>
                  <m:sty m:val="p"/>
                </m:rPr>
                <w:rPr>
                  <w:rFonts w:ascii="Cambria Math" w:hAnsi="Cambria Math"/>
                  <w:sz w:val="24"/>
                </w:rPr>
                <m:t>E</m:t>
              </m:r>
            </m:e>
            <m:lim>
              <m:r>
                <w:rPr>
                  <w:rFonts w:ascii="Cambria Math" w:hAnsi="Cambria Math"/>
                  <w:sz w:val="24"/>
                </w:rPr>
                <m:t>x</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x</m:t>
                  </m:r>
                </m:sub>
              </m:sSub>
            </m:lim>
          </m:limLow>
          <m:d>
            <m:dPr>
              <m:begChr m:val="["/>
              <m:endChr m:val="]"/>
              <m:ctrlPr>
                <w:rPr>
                  <w:rFonts w:ascii="Cambria Math" w:hAnsi="Cambria Math"/>
                  <w:sz w:val="24"/>
                </w:rPr>
              </m:ctrlPr>
            </m:dPr>
            <m:e>
              <m:r>
                <m:rPr>
                  <m:sty m:val="p"/>
                </m:rPr>
                <w:rPr>
                  <w:rFonts w:ascii="Cambria Math" w:hAnsi="Cambria Math"/>
                  <w:sz w:val="24"/>
                </w:rPr>
                <m:t>log</m:t>
              </m:r>
              <m:r>
                <w:rPr>
                  <w:rFonts w:ascii="Cambria Math" w:hAnsi="Cambria Math"/>
                  <w:sz w:val="24"/>
                </w:rPr>
                <m:t>D</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limLow>
            <m:limLowPr>
              <m:ctrlPr>
                <w:rPr>
                  <w:rFonts w:ascii="Cambria Math" w:hAnsi="Cambria Math"/>
                  <w:sz w:val="24"/>
                </w:rPr>
              </m:ctrlPr>
            </m:limLowPr>
            <m:e>
              <m:r>
                <m:rPr>
                  <m:scr m:val="double-struck"/>
                  <m:sty m:val="p"/>
                </m:rPr>
                <w:rPr>
                  <w:rFonts w:ascii="Cambria Math" w:hAnsi="Cambria Math"/>
                  <w:sz w:val="24"/>
                </w:rPr>
                <m:t>E</m:t>
              </m:r>
            </m:e>
            <m:lim>
              <m:r>
                <w:rPr>
                  <w:rFonts w:ascii="Cambria Math" w:hAnsi="Cambria Math"/>
                  <w:sz w:val="24"/>
                </w:rPr>
                <m:t>x</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x</m:t>
                  </m:r>
                </m:sub>
              </m:sSub>
            </m:lim>
          </m:limLow>
          <m:d>
            <m:dPr>
              <m:begChr m:val="["/>
              <m:endChr m:val="]"/>
              <m:ctrlPr>
                <w:rPr>
                  <w:rFonts w:ascii="Cambria Math" w:hAnsi="Cambria Math"/>
                  <w:sz w:val="24"/>
                </w:rPr>
              </m:ctrlPr>
            </m:dPr>
            <m:e>
              <m:r>
                <m:rPr>
                  <m:sty m:val="p"/>
                </m:rPr>
                <w:rPr>
                  <w:rFonts w:ascii="Cambria Math" w:hAnsi="Cambria Math"/>
                  <w:sz w:val="24"/>
                </w:rPr>
                <m:t>log(</m:t>
              </m:r>
              <m:r>
                <w:rPr>
                  <w:rFonts w:ascii="Cambria Math" w:hAnsi="Cambria Math"/>
                  <w:sz w:val="24"/>
                </w:rPr>
                <m:t>1</m:t>
              </m:r>
              <m:r>
                <m:rPr>
                  <m:sty m:val="p"/>
                </m:rPr>
                <w:rPr>
                  <w:rFonts w:ascii="Cambria Math" w:hAnsi="Cambria Math"/>
                  <w:sz w:val="24"/>
                </w:rPr>
                <m:t>-</m:t>
              </m:r>
              <m:r>
                <w:rPr>
                  <w:rFonts w:ascii="Cambria Math" w:hAnsi="Cambria Math"/>
                  <w:sz w:val="24"/>
                </w:rPr>
                <m:t>D</m:t>
              </m:r>
              <m:d>
                <m:dPr>
                  <m:ctrlPr>
                    <w:rPr>
                      <w:rFonts w:ascii="Cambria Math" w:hAnsi="Cambria Math"/>
                      <w:sz w:val="24"/>
                    </w:rPr>
                  </m:ctrlPr>
                </m:dPr>
                <m:e>
                  <m:acc>
                    <m:accPr>
                      <m:ctrlPr>
                        <w:rPr>
                          <w:rFonts w:ascii="Cambria Math" w:hAnsi="Cambria Math"/>
                          <w:sz w:val="24"/>
                        </w:rPr>
                      </m:ctrlPr>
                    </m:accPr>
                    <m:e>
                      <m:r>
                        <w:rPr>
                          <w:rFonts w:ascii="Cambria Math" w:hAnsi="Cambria Math"/>
                          <w:sz w:val="24"/>
                        </w:rPr>
                        <m:t>x</m:t>
                      </m:r>
                    </m:e>
                  </m:acc>
                </m:e>
              </m:d>
            </m:e>
          </m:d>
        </m:oMath>
      </m:oMathPara>
    </w:p>
    <w:p w14:paraId="68D25C26" w14:textId="77777777"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D</m:t>
        </m:r>
      </m:oMath>
      <w:r>
        <w:rPr>
          <w:rFonts w:hint="eastAsia"/>
          <w:sz w:val="24"/>
        </w:rPr>
        <w:t>代表判别器；</w:t>
      </w:r>
    </w:p>
    <w:p w14:paraId="1304AD35" w14:textId="77777777" w:rsidR="00953B72" w:rsidRDefault="001F0BA4">
      <w:pPr>
        <w:spacing w:afterLines="50" w:after="120" w:line="420" w:lineRule="exact"/>
        <w:ind w:firstLineChars="200" w:firstLine="480"/>
        <w:rPr>
          <w:sz w:val="24"/>
        </w:rPr>
      </w:pPr>
      <w:r>
        <w:rPr>
          <w:rFonts w:hint="eastAsia"/>
          <w:sz w:val="24"/>
        </w:rPr>
        <w:t>上下文</w:t>
      </w:r>
      <w:r>
        <w:rPr>
          <w:sz w:val="24"/>
        </w:rPr>
        <w:t>损失函数的计算公式如下：</w:t>
      </w:r>
    </w:p>
    <w:p w14:paraId="774472CE" w14:textId="77777777" w:rsidR="00953B72" w:rsidRDefault="00AC5A96">
      <w:pPr>
        <w:widowControl/>
        <w:spacing w:before="180" w:after="180" w:line="360" w:lineRule="auto"/>
        <w:jc w:val="cente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e>
            <m:sub>
              <m:r>
                <m:rPr>
                  <m:sty m:val="p"/>
                </m:rPr>
                <w:rPr>
                  <w:rFonts w:ascii="Cambria Math" w:hAnsi="Cambria Math"/>
                  <w:szCs w:val="21"/>
                </w:rPr>
                <m:t>1</m:t>
              </m:r>
            </m:sub>
          </m:sSub>
        </m:oMath>
      </m:oMathPara>
    </w:p>
    <w:p w14:paraId="0D3F6BE0" w14:textId="77777777"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hint="eastAsia"/>
            <w:sz w:val="24"/>
          </w:rPr>
          <m:t>；</m:t>
        </m:r>
      </m:oMath>
    </w:p>
    <w:p w14:paraId="55684CC5" w14:textId="77777777" w:rsidR="00953B72" w:rsidRDefault="001F0BA4">
      <w:pPr>
        <w:spacing w:afterLines="50" w:after="120" w:line="420" w:lineRule="exact"/>
        <w:ind w:firstLineChars="200" w:firstLine="480"/>
        <w:rPr>
          <w:sz w:val="24"/>
        </w:rPr>
      </w:pPr>
      <w:r>
        <w:rPr>
          <w:rFonts w:hint="eastAsia"/>
          <w:sz w:val="24"/>
        </w:rPr>
        <w:t>潜在</w:t>
      </w:r>
      <w:r>
        <w:rPr>
          <w:sz w:val="24"/>
        </w:rPr>
        <w:t>损失函数的计算公式如下：</w:t>
      </w:r>
    </w:p>
    <w:p w14:paraId="1D9AD484" w14:textId="77777777" w:rsidR="00953B72" w:rsidRDefault="00AC5A96">
      <w:pPr>
        <w:spacing w:afterLines="50" w:after="120" w:line="360" w:lineRule="auto"/>
        <w:ind w:left="363"/>
        <w:jc w:val="center"/>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e>
            <m:sub>
              <m:r>
                <w:rPr>
                  <w:rFonts w:ascii="Cambria Math" w:hAnsi="Cambria Math"/>
                  <w:szCs w:val="21"/>
                </w:rPr>
                <m:t>2</m:t>
              </m:r>
            </m:sub>
          </m:sSub>
        </m:oMath>
      </m:oMathPara>
    </w:p>
    <w:p w14:paraId="47F4EAD6" w14:textId="77777777" w:rsidR="00953B72" w:rsidRDefault="001F0BA4">
      <w:pPr>
        <w:spacing w:afterLines="50" w:after="120" w:line="420" w:lineRule="exact"/>
        <w:ind w:firstLineChars="200" w:firstLine="480"/>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f</m:t>
        </m:r>
      </m:oMath>
      <w:r>
        <w:rPr>
          <w:rFonts w:hint="eastAsia"/>
          <w:sz w:val="24"/>
        </w:rPr>
        <w:t>代表一个函数，其功能等同于</w:t>
      </w:r>
      <w:proofErr w:type="gramStart"/>
      <w:r>
        <w:rPr>
          <w:rFonts w:hint="eastAsia"/>
          <w:sz w:val="24"/>
        </w:rPr>
        <w:t>判别器</w:t>
      </w:r>
      <w:proofErr w:type="gramEnd"/>
      <w:r>
        <w:rPr>
          <w:rFonts w:hint="eastAsia"/>
          <w:sz w:val="24"/>
        </w:rPr>
        <w:t>最后的一层卷积层，对</w:t>
      </w:r>
      <m:oMath>
        <m:r>
          <w:rPr>
            <w:rFonts w:ascii="Cambria Math" w:hAnsi="Cambria Math"/>
            <w:sz w:val="24"/>
          </w:rPr>
          <m:t>x</m:t>
        </m:r>
      </m:oMath>
      <w:r>
        <w:rPr>
          <w:rFonts w:hint="eastAsia"/>
          <w:sz w:val="24"/>
        </w:rPr>
        <w:t>和</w:t>
      </w:r>
      <m:oMath>
        <m:acc>
          <m:accPr>
            <m:ctrlPr>
              <w:rPr>
                <w:rFonts w:ascii="Cambria Math" w:hAnsi="Cambria Math"/>
                <w:sz w:val="24"/>
              </w:rPr>
            </m:ctrlPr>
          </m:accPr>
          <m:e>
            <m:r>
              <w:rPr>
                <w:rFonts w:ascii="Cambria Math" w:hAnsi="Cambria Math"/>
                <w:sz w:val="24"/>
              </w:rPr>
              <m:t>x</m:t>
            </m:r>
          </m:e>
        </m:acc>
      </m:oMath>
      <w:r>
        <w:rPr>
          <w:rFonts w:hint="eastAsia"/>
          <w:sz w:val="24"/>
        </w:rPr>
        <w:t>进行特征提取；</w:t>
      </w:r>
    </w:p>
    <w:p w14:paraId="704C0FD3" w14:textId="77777777" w:rsidR="00953B72" w:rsidRDefault="001F0BA4">
      <w:pPr>
        <w:spacing w:afterLines="50" w:after="120" w:line="420" w:lineRule="exact"/>
        <w:ind w:firstLineChars="200" w:firstLine="480"/>
        <w:rPr>
          <w:sz w:val="24"/>
        </w:rPr>
      </w:pPr>
      <w:r>
        <w:rPr>
          <w:rFonts w:hint="eastAsia"/>
          <w:sz w:val="24"/>
        </w:rPr>
        <w:t>生成器总</w:t>
      </w:r>
      <w:r>
        <w:rPr>
          <w:sz w:val="24"/>
        </w:rPr>
        <w:t>损失函数的计算公式如下：</w:t>
      </w:r>
    </w:p>
    <w:p w14:paraId="0FFD09DC" w14:textId="77777777" w:rsidR="00953B72" w:rsidRDefault="001F0BA4">
      <w:pPr>
        <w:widowControl/>
        <w:spacing w:before="180" w:after="180" w:line="360" w:lineRule="auto"/>
        <w:jc w:val="center"/>
        <w:rPr>
          <w:szCs w:val="21"/>
        </w:rPr>
      </w:pPr>
      <m:oMathPara>
        <m:oMathParaPr>
          <m:jc m:val="center"/>
        </m:oMathParaPr>
        <m:oMath>
          <m:r>
            <m:rPr>
              <m:scr m:val="script"/>
              <m:sty m:val="p"/>
            </m:rPr>
            <w:rPr>
              <w:rFonts w:ascii="Cambria Math" w:hAnsi="Cambria Math"/>
              <w:szCs w:val="21"/>
            </w:rPr>
            <m:t>L=</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adv</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con</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lat</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oMath>
      </m:oMathPara>
    </w:p>
    <w:p w14:paraId="694C4DB1" w14:textId="77777777" w:rsidR="00953B72" w:rsidRDefault="001F0BA4">
      <w:pPr>
        <w:spacing w:afterLines="50" w:after="120" w:line="420" w:lineRule="exact"/>
        <w:ind w:firstLineChars="200" w:firstLine="480"/>
        <w:rPr>
          <w:sz w:val="24"/>
        </w:rPr>
      </w:pPr>
      <w:r>
        <w:rPr>
          <w:rFonts w:hint="eastAsia"/>
          <w:sz w:val="24"/>
        </w:rPr>
        <w:lastRenderedPageBreak/>
        <w:t>其中，</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adv</m:t>
            </m:r>
          </m:sub>
        </m:sSub>
      </m:oMath>
      <w:r>
        <w:rPr>
          <w:rFonts w:hint="eastAsia"/>
          <w:sz w:val="24"/>
        </w:rPr>
        <w:t>、</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con</m:t>
            </m:r>
          </m:sub>
        </m:sSub>
      </m:oMath>
      <w:r>
        <w:rPr>
          <w:rFonts w:hint="eastAsia"/>
          <w:sz w:val="24"/>
        </w:rPr>
        <w:t>和</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lat</m:t>
            </m:r>
          </m:sub>
        </m:sSub>
      </m:oMath>
      <w:r>
        <w:rPr>
          <w:rFonts w:hint="eastAsia"/>
          <w:sz w:val="24"/>
        </w:rPr>
        <w:t>分别表示三个损失函数的权重。</w:t>
      </w:r>
    </w:p>
    <w:p w14:paraId="2E4D8126" w14:textId="77777777" w:rsidR="00953B72" w:rsidRDefault="001F0BA4">
      <w:pPr>
        <w:spacing w:afterLines="50" w:after="120" w:line="420" w:lineRule="exact"/>
        <w:ind w:firstLineChars="200" w:firstLine="480"/>
        <w:rPr>
          <w:sz w:val="24"/>
        </w:rPr>
      </w:pPr>
      <w:r>
        <w:rPr>
          <w:rFonts w:hint="eastAsia"/>
          <w:sz w:val="24"/>
        </w:rPr>
        <w:t>在一些示例性实施例中，</w:t>
      </w:r>
      <w:r>
        <w:rPr>
          <w:sz w:val="24"/>
        </w:rPr>
        <w:t>将</w:t>
      </w:r>
      <w:r>
        <w:rPr>
          <w:rFonts w:hint="eastAsia"/>
          <w:sz w:val="24"/>
        </w:rPr>
        <w:t>测试</w:t>
      </w:r>
      <w:r>
        <w:rPr>
          <w:sz w:val="24"/>
        </w:rPr>
        <w:t>集输入</w:t>
      </w:r>
      <w:r>
        <w:rPr>
          <w:rFonts w:hint="eastAsia"/>
          <w:sz w:val="24"/>
        </w:rPr>
        <w:t>训练完成的深度学习模型中进行测试，得到检测结果，包括：</w:t>
      </w:r>
      <w:r>
        <w:rPr>
          <w:sz w:val="24"/>
        </w:rPr>
        <w:t>将</w:t>
      </w:r>
      <w:r>
        <w:rPr>
          <w:rFonts w:hint="eastAsia"/>
          <w:sz w:val="24"/>
        </w:rPr>
        <w:t>测试</w:t>
      </w:r>
      <w:r>
        <w:rPr>
          <w:sz w:val="24"/>
        </w:rPr>
        <w:t>集输入</w:t>
      </w:r>
      <w:r>
        <w:rPr>
          <w:rFonts w:hint="eastAsia"/>
          <w:sz w:val="24"/>
        </w:rPr>
        <w:t>训练完成的深度学习模型中进行测试，计算每个样本的异常分数后分类预测，并对检测结果做出评估；异常分数的计算过程，包括：首先对每个输入的测试图片</w:t>
      </w:r>
      <m:oMath>
        <m:acc>
          <m:accPr>
            <m:chr m:val="̇"/>
            <m:ctrlPr>
              <w:rPr>
                <w:rFonts w:ascii="Cambria Math" w:hAnsi="Cambria Math"/>
                <w:sz w:val="24"/>
              </w:rPr>
            </m:ctrlPr>
          </m:accPr>
          <m:e>
            <m:r>
              <w:rPr>
                <w:rFonts w:ascii="Cambria Math" w:hAnsi="Cambria Math"/>
                <w:sz w:val="24"/>
              </w:rPr>
              <m:t>x</m:t>
            </m:r>
          </m:e>
        </m:acc>
      </m:oMath>
      <w:r>
        <w:rPr>
          <w:rFonts w:hint="eastAsia"/>
          <w:sz w:val="24"/>
        </w:rPr>
        <w:t>计算其异常分数</w:t>
      </w:r>
      <m:oMath>
        <m:r>
          <m:rPr>
            <m:scr m:val="script"/>
            <m:sty m:val="p"/>
          </m:rPr>
          <w:rPr>
            <w:rFonts w:ascii="Cambria Math" w:hAnsi="Cambria Math"/>
            <w:sz w:val="24"/>
          </w:rPr>
          <m:t>A</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w:t>
      </w:r>
    </w:p>
    <w:p w14:paraId="5D5E61BB" w14:textId="77777777" w:rsidR="00953B72" w:rsidRDefault="00AC5A96">
      <w:pPr>
        <w:spacing w:afterLines="50" w:after="120" w:line="360" w:lineRule="auto"/>
        <w:ind w:left="363"/>
        <w:jc w:val="center"/>
        <w:rPr>
          <w:sz w:val="24"/>
        </w:rPr>
      </w:pPr>
      <m:oMathPara>
        <m:oMathParaPr>
          <m:jc m:val="center"/>
        </m:oMathParaPr>
        <m:oMath>
          <m:m>
            <m:mPr>
              <m:plcHide m:val="1"/>
              <m:mcs>
                <m:mc>
                  <m:mcPr>
                    <m:count m:val="1"/>
                    <m:mcJc m:val="right"/>
                  </m:mcPr>
                </m:mc>
              </m:mcs>
              <m:ctrlPr>
                <w:rPr>
                  <w:rFonts w:ascii="Cambria Math" w:hAnsi="Cambria Math"/>
                  <w:szCs w:val="21"/>
                </w:rPr>
              </m:ctrlPr>
            </m:mPr>
            <m:mr>
              <m:e>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λR</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d>
                  <m:dPr>
                    <m:ctrlPr>
                      <w:rPr>
                        <w:rFonts w:ascii="Cambria Math" w:hAnsi="Cambria Math"/>
                        <w:szCs w:val="21"/>
                      </w:rPr>
                    </m:ctrlPr>
                  </m:dPr>
                  <m:e>
                    <m:r>
                      <w:rPr>
                        <w:rFonts w:ascii="Cambria Math" w:hAnsi="Cambria Math"/>
                        <w:szCs w:val="21"/>
                      </w:rPr>
                      <m:t>1</m:t>
                    </m:r>
                    <m:r>
                      <m:rPr>
                        <m:sty m:val="p"/>
                      </m:rPr>
                      <w:rPr>
                        <w:rFonts w:ascii="Cambria Math" w:hAnsi="Cambria Math"/>
                        <w:szCs w:val="21"/>
                      </w:rPr>
                      <m:t>-</m:t>
                    </m:r>
                    <m:r>
                      <w:rPr>
                        <w:rFonts w:ascii="Cambria Math" w:hAnsi="Cambria Math"/>
                        <w:szCs w:val="21"/>
                      </w:rPr>
                      <m:t>λ</m:t>
                    </m:r>
                  </m:e>
                </m:d>
                <m:r>
                  <w:rPr>
                    <w:rFonts w:ascii="Cambria Math" w:hAnsi="Cambria Math"/>
                    <w:szCs w:val="21"/>
                  </w:rPr>
                  <m:t>L</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e>
            </m:mr>
          </m:m>
        </m:oMath>
      </m:oMathPara>
    </w:p>
    <w:p w14:paraId="0D3BCAA5" w14:textId="77777777" w:rsidR="00953B72" w:rsidRDefault="001F0BA4">
      <w:pPr>
        <w:spacing w:afterLines="50" w:after="120" w:line="420" w:lineRule="exact"/>
        <w:ind w:firstLineChars="200" w:firstLine="480"/>
        <w:rPr>
          <w:sz w:val="24"/>
        </w:rPr>
      </w:pPr>
      <w:r>
        <w:rPr>
          <w:sz w:val="24"/>
        </w:rPr>
        <w:t>其中，</w:t>
      </w:r>
      <m:oMath>
        <m:r>
          <w:rPr>
            <w:rFonts w:ascii="Cambria Math" w:hAnsi="Cambria Math"/>
            <w:sz w:val="24"/>
          </w:rPr>
          <m:t>R</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是</w:t>
      </w:r>
      <w:r>
        <w:rPr>
          <w:sz w:val="24"/>
        </w:rPr>
        <w:t>基于</w:t>
      </w:r>
      <w:r>
        <w:rPr>
          <w:rFonts w:hint="eastAsia"/>
          <w:sz w:val="24"/>
        </w:rPr>
        <w:t>上下文损失函数</w:t>
      </w:r>
      <w:r>
        <w:rPr>
          <w:sz w:val="24"/>
        </w:rPr>
        <w:t>的重建得分，用于衡量输入图像和生成图像之间的上下文相似性</w:t>
      </w:r>
      <w:r>
        <w:rPr>
          <w:rFonts w:hint="eastAsia"/>
          <w:sz w:val="24"/>
        </w:rPr>
        <w:t>；</w:t>
      </w:r>
      <m:oMath>
        <m:r>
          <w:rPr>
            <w:rFonts w:ascii="Cambria Math" w:hAnsi="Cambria Math"/>
            <w:sz w:val="24"/>
          </w:rPr>
          <m:t>L</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表示</w:t>
      </w:r>
      <w:r>
        <w:rPr>
          <w:sz w:val="24"/>
        </w:rPr>
        <w:t>基于</w:t>
      </w:r>
      <w:r>
        <w:rPr>
          <w:rFonts w:hint="eastAsia"/>
          <w:sz w:val="24"/>
        </w:rPr>
        <w:t>潜在损失函数</w:t>
      </w:r>
      <w:r>
        <w:rPr>
          <w:sz w:val="24"/>
        </w:rPr>
        <w:t>的潜在表示得分</w:t>
      </w:r>
      <w:r>
        <w:rPr>
          <w:rFonts w:hint="eastAsia"/>
          <w:sz w:val="24"/>
        </w:rPr>
        <w:t>，用于</w:t>
      </w:r>
      <w:r>
        <w:rPr>
          <w:sz w:val="24"/>
        </w:rPr>
        <w:t>衡量输入图像和生成图像之间的差异</w:t>
      </w:r>
      <w:r>
        <w:rPr>
          <w:rFonts w:hint="eastAsia"/>
          <w:sz w:val="24"/>
        </w:rPr>
        <w:t>；</w:t>
      </w:r>
      <m:oMath>
        <m:r>
          <w:rPr>
            <w:rFonts w:ascii="Cambria Math" w:hAnsi="Cambria Math"/>
            <w:sz w:val="24"/>
          </w:rPr>
          <m:t>λ</m:t>
        </m:r>
      </m:oMath>
      <w:r>
        <w:rPr>
          <w:rFonts w:hint="eastAsia"/>
          <w:sz w:val="24"/>
        </w:rPr>
        <w:t xml:space="preserve"> </w:t>
      </w:r>
      <w:r>
        <w:rPr>
          <w:rFonts w:hint="eastAsia"/>
          <w:sz w:val="24"/>
        </w:rPr>
        <w:t>是</w:t>
      </w:r>
      <w:r>
        <w:rPr>
          <w:sz w:val="24"/>
        </w:rPr>
        <w:t>加权参数，控制得分函数的相对重要性</w:t>
      </w:r>
      <w:r>
        <w:rPr>
          <w:rFonts w:hint="eastAsia"/>
          <w:sz w:val="24"/>
        </w:rPr>
        <w:t>；将所有输入的测试图片的异常得分</w:t>
      </w:r>
      <m:oMath>
        <m:r>
          <m:rPr>
            <m:scr m:val="script"/>
            <m:sty m:val="p"/>
          </m:rPr>
          <w:rPr>
            <w:rFonts w:ascii="Cambria Math" w:hAnsi="Cambria Math"/>
            <w:sz w:val="24"/>
          </w:rPr>
          <m:t>A</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组成向量</w:t>
      </w:r>
      <m:oMath>
        <m:r>
          <w:rPr>
            <w:rFonts w:ascii="Cambria Math" w:hAnsi="Cambria Math"/>
            <w:sz w:val="24"/>
          </w:rPr>
          <m:t>A</m:t>
        </m:r>
      </m:oMath>
      <w:r>
        <w:rPr>
          <w:rFonts w:hAnsi="Cambria Math" w:hint="eastAsia"/>
          <w:sz w:val="24"/>
        </w:rPr>
        <w:t>：</w:t>
      </w:r>
    </w:p>
    <w:p w14:paraId="611FB75A"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A</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cr m:val="script"/>
              <m:sty m:val="p"/>
            </m:rPr>
            <w:rPr>
              <w:rFonts w:ascii="Cambria Math" w:hAnsi="Cambria Math"/>
              <w:szCs w:val="21"/>
            </w:rPr>
            <m:t>:A</m:t>
          </m:r>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i</m:t>
                  </m:r>
                </m:sub>
              </m:sSub>
            </m:e>
          </m:d>
          <m:r>
            <m:rPr>
              <m:sty m:val="p"/>
            </m:rPr>
            <w:rPr>
              <w:rFonts w:ascii="Cambria Math" w:hAnsi="Cambria Math"/>
              <w:szCs w:val="21"/>
            </w:rPr>
            <m:t>}</m:t>
          </m:r>
        </m:oMath>
      </m:oMathPara>
    </w:p>
    <w:p w14:paraId="499340C9" w14:textId="77777777" w:rsidR="00953B72" w:rsidRDefault="001F0BA4">
      <w:pPr>
        <w:spacing w:afterLines="50" w:after="120" w:line="420" w:lineRule="exact"/>
        <w:ind w:firstLineChars="200" w:firstLine="480"/>
        <w:rPr>
          <w:sz w:val="24"/>
        </w:rPr>
      </w:pPr>
      <w:r>
        <w:rPr>
          <w:rFonts w:hint="eastAsia"/>
          <w:sz w:val="24"/>
        </w:rPr>
        <w:t>最后对向量</w:t>
      </w:r>
      <m:oMath>
        <m:r>
          <w:rPr>
            <w:rFonts w:ascii="Cambria Math" w:hAnsi="Cambria Math"/>
            <w:sz w:val="24"/>
          </w:rPr>
          <m:t>A</m:t>
        </m:r>
      </m:oMath>
      <w:r>
        <w:rPr>
          <w:rFonts w:hint="eastAsia"/>
          <w:sz w:val="24"/>
        </w:rPr>
        <w:t>进行特征缩放到</w:t>
      </w:r>
      <w:r>
        <w:rPr>
          <w:rFonts w:hint="eastAsia"/>
          <w:sz w:val="24"/>
        </w:rPr>
        <w:t>(0,1)</w:t>
      </w:r>
      <w:r>
        <w:rPr>
          <w:rFonts w:hint="eastAsia"/>
          <w:sz w:val="24"/>
        </w:rPr>
        <w:t>之间，得到对应的每个测试图片的最终异常分数</w:t>
      </w:r>
      <m:oMath>
        <m:acc>
          <m:accPr>
            <m:ctrlPr>
              <w:rPr>
                <w:rFonts w:ascii="Cambria Math" w:hAnsi="Cambria Math"/>
                <w:sz w:val="24"/>
              </w:rPr>
            </m:ctrlPr>
          </m:accPr>
          <m:e>
            <m:r>
              <m:rPr>
                <m:scr m:val="script"/>
                <m:sty m:val="p"/>
              </m:rPr>
              <w:rPr>
                <w:rFonts w:ascii="Cambria Math" w:hAnsi="Cambria Math"/>
                <w:sz w:val="24"/>
              </w:rPr>
              <m:t>A</m:t>
            </m:r>
          </m:e>
        </m:acc>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Ansi="Cambria Math" w:hint="eastAsia"/>
          <w:sz w:val="24"/>
        </w:rPr>
        <w:t>，</w:t>
      </w:r>
      <w:r>
        <w:rPr>
          <w:rFonts w:hint="eastAsia"/>
          <w:sz w:val="24"/>
        </w:rPr>
        <w:t>计算公式如下：</w:t>
      </w:r>
    </w:p>
    <w:p w14:paraId="3E8E7099" w14:textId="77777777" w:rsidR="00953B72" w:rsidRDefault="00AC5A96">
      <w:pPr>
        <w:spacing w:afterLines="50" w:after="120" w:line="360" w:lineRule="auto"/>
        <w:ind w:left="363"/>
        <w:jc w:val="center"/>
        <w:rPr>
          <w:rFonts w:hAnsi="Cambria Math"/>
          <w:szCs w:val="21"/>
        </w:rPr>
      </w:pPr>
      <m:oMathPara>
        <m:oMathParaPr>
          <m:jc m:val="center"/>
        </m:oMathParaPr>
        <m:oMath>
          <m:m>
            <m:mPr>
              <m:plcHide m:val="1"/>
              <m:mcs>
                <m:mc>
                  <m:mcPr>
                    <m:count m:val="1"/>
                    <m:mcJc m:val="right"/>
                  </m:mcPr>
                </m:mc>
              </m:mcs>
              <m:ctrlPr>
                <w:rPr>
                  <w:rFonts w:ascii="Cambria Math" w:hAnsi="Cambria Math"/>
                  <w:szCs w:val="21"/>
                </w:rPr>
              </m:ctrlPr>
            </m:mPr>
            <m:mr>
              <m:e>
                <m:acc>
                  <m:accPr>
                    <m:ctrlPr>
                      <w:rPr>
                        <w:rFonts w:ascii="Cambria Math" w:hAnsi="Cambria Math"/>
                        <w:szCs w:val="21"/>
                      </w:rPr>
                    </m:ctrlPr>
                  </m:accPr>
                  <m:e>
                    <m:r>
                      <m:rPr>
                        <m:scr m:val="script"/>
                        <m:sty m:val="p"/>
                      </m:rPr>
                      <w:rPr>
                        <w:rFonts w:ascii="Cambria Math" w:hAnsi="Cambria Math"/>
                        <w:szCs w:val="21"/>
                      </w:rPr>
                      <m:t>A</m:t>
                    </m:r>
                  </m:e>
                </m:acc>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f>
                  <m:fPr>
                    <m:ctrlPr>
                      <w:rPr>
                        <w:rFonts w:ascii="Cambria Math" w:hAnsi="Cambria Math"/>
                        <w:szCs w:val="21"/>
                      </w:rPr>
                    </m:ctrlPr>
                  </m:fPr>
                  <m:num>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num>
                  <m:den>
                    <m:r>
                      <w:rPr>
                        <w:rFonts w:ascii="Cambria Math" w:hAnsi="Cambria Math"/>
                        <w:szCs w:val="21"/>
                      </w:rPr>
                      <m:t>max</m:t>
                    </m:r>
                    <m:d>
                      <m:dPr>
                        <m:ctrlPr>
                          <w:rPr>
                            <w:rFonts w:ascii="Cambria Math" w:hAnsi="Cambria Math"/>
                            <w:szCs w:val="21"/>
                          </w:rPr>
                        </m:ctrlPr>
                      </m:dPr>
                      <m:e>
                        <m:r>
                          <m:rPr>
                            <m:sty m:val="b"/>
                          </m:rPr>
                          <w:rPr>
                            <w:rFonts w:ascii="Cambria Math" w:hAnsi="Cambria Math"/>
                            <w:szCs w:val="21"/>
                          </w:rPr>
                          <m:t>A</m:t>
                        </m:r>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den>
                </m:f>
              </m:e>
            </m:mr>
          </m:m>
        </m:oMath>
      </m:oMathPara>
    </w:p>
    <w:p w14:paraId="2F4D70D2" w14:textId="77777777" w:rsidR="00953B72" w:rsidRPr="00D86EAF" w:rsidRDefault="001F0BA4">
      <w:pPr>
        <w:spacing w:afterLines="50" w:after="120" w:line="420" w:lineRule="exact"/>
        <w:ind w:firstLineChars="200" w:firstLine="480"/>
        <w:rPr>
          <w:sz w:val="24"/>
        </w:rPr>
      </w:pPr>
      <w:r>
        <w:rPr>
          <w:rFonts w:hAnsi="Cambria Math" w:hint="eastAsia"/>
          <w:sz w:val="24"/>
        </w:rPr>
        <w:t>其中，</w:t>
      </w:r>
      <m:oMath>
        <m:r>
          <w:rPr>
            <w:rFonts w:ascii="Cambria Math" w:hAnsi="Cambria Math"/>
            <w:sz w:val="24"/>
          </w:rPr>
          <m:t>min</m:t>
        </m:r>
        <m:d>
          <m:dPr>
            <m:ctrlPr>
              <w:rPr>
                <w:rFonts w:ascii="Cambria Math" w:hAnsi="Cambria Math"/>
                <w:sz w:val="24"/>
              </w:rPr>
            </m:ctrlPr>
          </m:dPr>
          <m:e>
            <m:r>
              <m:rPr>
                <m:sty m:val="b"/>
              </m:rPr>
              <w:rPr>
                <w:rFonts w:ascii="Cambria Math" w:hAnsi="Cambria Math"/>
                <w:sz w:val="24"/>
              </w:rPr>
              <m:t>A</m:t>
            </m:r>
          </m:e>
        </m:d>
      </m:oMath>
      <w:r>
        <w:rPr>
          <w:rFonts w:hAnsi="Cambria Math" w:hint="eastAsia"/>
          <w:sz w:val="24"/>
        </w:rPr>
        <w:t>表示向量</w:t>
      </w:r>
      <m:oMath>
        <m:r>
          <w:rPr>
            <w:rFonts w:ascii="Cambria Math" w:hAnsi="Cambria Math"/>
            <w:sz w:val="24"/>
          </w:rPr>
          <m:t>A</m:t>
        </m:r>
      </m:oMath>
      <w:r>
        <w:rPr>
          <w:rFonts w:hAnsi="Cambria Math" w:hint="eastAsia"/>
          <w:sz w:val="24"/>
        </w:rPr>
        <w:t>中的最小值，</w:t>
      </w:r>
      <m:oMath>
        <m:r>
          <w:rPr>
            <w:rFonts w:ascii="Cambria Math" w:hAnsi="Cambria Math"/>
            <w:sz w:val="24"/>
          </w:rPr>
          <m:t>max</m:t>
        </m:r>
        <m:d>
          <m:dPr>
            <m:ctrlPr>
              <w:rPr>
                <w:rFonts w:ascii="Cambria Math" w:hAnsi="Cambria Math"/>
                <w:sz w:val="24"/>
              </w:rPr>
            </m:ctrlPr>
          </m:dPr>
          <m:e>
            <m:r>
              <m:rPr>
                <m:sty m:val="b"/>
              </m:rPr>
              <w:rPr>
                <w:rFonts w:ascii="Cambria Math" w:hAnsi="Cambria Math"/>
                <w:sz w:val="24"/>
              </w:rPr>
              <m:t>A</m:t>
            </m:r>
          </m:e>
        </m:d>
      </m:oMath>
      <w:r>
        <w:rPr>
          <w:rFonts w:hAnsi="Cambria Math" w:hint="eastAsia"/>
          <w:sz w:val="24"/>
        </w:rPr>
        <w:t>表示向量</w:t>
      </w:r>
      <m:oMath>
        <m:r>
          <w:rPr>
            <w:rFonts w:ascii="Cambria Math" w:hAnsi="Cambria Math"/>
            <w:sz w:val="24"/>
          </w:rPr>
          <m:t>A</m:t>
        </m:r>
      </m:oMath>
      <w:r>
        <w:rPr>
          <w:rFonts w:hAnsi="Cambria Math" w:hint="eastAsia"/>
          <w:sz w:val="24"/>
        </w:rPr>
        <w:t>中的最大值</w:t>
      </w:r>
      <w:r>
        <w:rPr>
          <w:rFonts w:hint="eastAsia"/>
          <w:sz w:val="24"/>
          <w:lang w:val="zh-CN"/>
        </w:rPr>
        <w:t>。</w:t>
      </w:r>
    </w:p>
    <w:p w14:paraId="48EDE2E2" w14:textId="17763562" w:rsidR="00953B72" w:rsidRPr="00D86EAF" w:rsidRDefault="001F0BA4">
      <w:pPr>
        <w:spacing w:afterLines="50" w:after="120" w:line="420" w:lineRule="exact"/>
        <w:ind w:firstLine="420"/>
        <w:rPr>
          <w:sz w:val="24"/>
        </w:rPr>
      </w:pPr>
      <w:r>
        <w:rPr>
          <w:rFonts w:hint="eastAsia"/>
          <w:sz w:val="24"/>
        </w:rPr>
        <w:t>在一些示例性实施例中，将预处理后的测试集数据输入所述最优网络模型中进行测试，并对检测结果进行评估，包括：</w:t>
      </w:r>
      <w:r>
        <w:rPr>
          <w:rFonts w:hint="eastAsia"/>
          <w:sz w:val="24"/>
          <w:lang w:val="zh-CN"/>
        </w:rPr>
        <w:t>基于</w:t>
      </w:r>
      <w:r>
        <w:rPr>
          <w:rFonts w:hint="eastAsia"/>
          <w:sz w:val="24"/>
        </w:rPr>
        <w:t>检测结果</w:t>
      </w:r>
      <w:r>
        <w:rPr>
          <w:rFonts w:hint="eastAsia"/>
          <w:sz w:val="24"/>
          <w:lang w:val="zh-CN"/>
        </w:rPr>
        <w:t>和真实结果</w:t>
      </w:r>
      <w:r w:rsidRPr="00D86EAF">
        <w:rPr>
          <w:rFonts w:hint="eastAsia"/>
          <w:sz w:val="24"/>
        </w:rPr>
        <w:t>，</w:t>
      </w:r>
      <w:r>
        <w:rPr>
          <w:rFonts w:hint="eastAsia"/>
          <w:sz w:val="24"/>
        </w:rPr>
        <w:t>绘制</w:t>
      </w:r>
      <w:r>
        <w:rPr>
          <w:rFonts w:hint="eastAsia"/>
          <w:sz w:val="24"/>
        </w:rPr>
        <w:t>ROC</w:t>
      </w:r>
      <w:r>
        <w:rPr>
          <w:rFonts w:hint="eastAsia"/>
          <w:sz w:val="24"/>
        </w:rPr>
        <w:t>曲线和</w:t>
      </w:r>
      <w:r>
        <w:rPr>
          <w:rFonts w:hint="eastAsia"/>
          <w:sz w:val="24"/>
        </w:rPr>
        <w:t>PRC</w:t>
      </w:r>
      <w:r>
        <w:rPr>
          <w:rFonts w:hint="eastAsia"/>
          <w:sz w:val="24"/>
        </w:rPr>
        <w:t>曲线</w:t>
      </w:r>
      <w:r w:rsidRPr="00D86EAF">
        <w:rPr>
          <w:rFonts w:hint="eastAsia"/>
          <w:sz w:val="24"/>
        </w:rPr>
        <w:t>；</w:t>
      </w:r>
      <w:r>
        <w:rPr>
          <w:rFonts w:hint="eastAsia"/>
          <w:sz w:val="24"/>
          <w:lang w:val="zh-CN"/>
        </w:rPr>
        <w:t>基于检测结果和真实结果</w:t>
      </w:r>
      <w:r w:rsidRPr="00D86EAF">
        <w:rPr>
          <w:rFonts w:hint="eastAsia"/>
          <w:sz w:val="24"/>
        </w:rPr>
        <w:t>，</w:t>
      </w:r>
      <w:r>
        <w:rPr>
          <w:rFonts w:hint="eastAsia"/>
          <w:sz w:val="24"/>
        </w:rPr>
        <w:t>计算得到</w:t>
      </w:r>
      <w:r w:rsidR="00D5510D">
        <w:rPr>
          <w:rFonts w:hint="eastAsia"/>
          <w:sz w:val="24"/>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w:t>
      </w:r>
      <w:r w:rsidR="00D5510D">
        <w:rPr>
          <w:rFonts w:hint="eastAsia"/>
          <w:sz w:val="24"/>
        </w:rPr>
        <w:t>shold</w:t>
      </w:r>
      <w:proofErr w:type="spellEnd"/>
      <w:r>
        <w:rPr>
          <w:rFonts w:hint="eastAsia"/>
          <w:sz w:val="24"/>
        </w:rPr>
        <w:t>和</w:t>
      </w:r>
      <w:r>
        <w:rPr>
          <w:rFonts w:hint="eastAsia"/>
          <w:sz w:val="24"/>
        </w:rPr>
        <w:t>best_F1_score</w:t>
      </w:r>
      <w:r w:rsidR="00D5510D">
        <w:rPr>
          <w:rFonts w:hint="eastAsia"/>
          <w:sz w:val="24"/>
        </w:rPr>
        <w:t>；</w:t>
      </w:r>
      <w:r>
        <w:rPr>
          <w:rFonts w:hint="eastAsia"/>
          <w:sz w:val="24"/>
          <w:lang w:val="zh-CN"/>
        </w:rPr>
        <w:t>基于</w:t>
      </w:r>
      <w:r>
        <w:rPr>
          <w:rFonts w:hint="eastAsia"/>
          <w:sz w:val="24"/>
        </w:rPr>
        <w:t>绘制的</w:t>
      </w:r>
      <w:r w:rsidRPr="00D86EAF">
        <w:rPr>
          <w:rFonts w:hint="eastAsia"/>
          <w:sz w:val="24"/>
        </w:rPr>
        <w:t>ROC</w:t>
      </w:r>
      <w:r>
        <w:rPr>
          <w:rFonts w:hint="eastAsia"/>
          <w:sz w:val="24"/>
          <w:lang w:val="zh-CN"/>
        </w:rPr>
        <w:t>曲线、</w:t>
      </w:r>
      <w:r w:rsidRPr="00D86EAF">
        <w:rPr>
          <w:rFonts w:hint="eastAsia"/>
          <w:sz w:val="24"/>
        </w:rPr>
        <w:t>PRC</w:t>
      </w:r>
      <w:r>
        <w:rPr>
          <w:rFonts w:hint="eastAsia"/>
          <w:sz w:val="24"/>
          <w:lang w:val="zh-CN"/>
        </w:rPr>
        <w:t>曲线</w:t>
      </w:r>
      <w:r>
        <w:rPr>
          <w:rFonts w:hint="eastAsia"/>
          <w:sz w:val="24"/>
        </w:rPr>
        <w:t>和</w:t>
      </w:r>
      <w:r>
        <w:rPr>
          <w:rFonts w:hint="eastAsia"/>
          <w:sz w:val="24"/>
          <w:lang w:val="zh-CN"/>
        </w:rPr>
        <w:t>计算得到的</w:t>
      </w:r>
      <w:r w:rsidR="00D5510D" w:rsidRPr="00783213">
        <w:rPr>
          <w:sz w:val="24"/>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best_threshold</w:t>
      </w:r>
      <w:proofErr w:type="spellEnd"/>
      <w:r>
        <w:rPr>
          <w:rFonts w:hint="eastAsia"/>
          <w:sz w:val="24"/>
        </w:rPr>
        <w:t>、</w:t>
      </w:r>
      <w:r>
        <w:rPr>
          <w:rFonts w:hint="eastAsia"/>
          <w:sz w:val="24"/>
        </w:rPr>
        <w:t>best_F1_score</w:t>
      </w:r>
      <w:r w:rsidRPr="00D86EAF">
        <w:rPr>
          <w:rFonts w:hint="eastAsia"/>
          <w:sz w:val="24"/>
        </w:rPr>
        <w:t>，</w:t>
      </w:r>
      <w:r>
        <w:rPr>
          <w:rFonts w:hint="eastAsia"/>
          <w:sz w:val="24"/>
          <w:lang w:val="zh-CN"/>
        </w:rPr>
        <w:t>对模型进行评估</w:t>
      </w:r>
      <w:r w:rsidRPr="00D86EAF">
        <w:rPr>
          <w:rFonts w:hint="eastAsia"/>
          <w:sz w:val="24"/>
        </w:rPr>
        <w:t>；</w:t>
      </w:r>
      <w:r>
        <w:rPr>
          <w:rFonts w:hint="eastAsia"/>
          <w:sz w:val="24"/>
        </w:rPr>
        <w:t>ROC</w:t>
      </w:r>
      <w:r>
        <w:rPr>
          <w:rFonts w:hint="eastAsia"/>
          <w:sz w:val="24"/>
        </w:rPr>
        <w:t>曲线的坐标系纵轴为</w:t>
      </w:r>
      <w:r>
        <w:rPr>
          <w:rFonts w:hint="eastAsia"/>
          <w:sz w:val="24"/>
        </w:rPr>
        <w:t xml:space="preserve"> TPR</w:t>
      </w:r>
      <w:r>
        <w:rPr>
          <w:rFonts w:hint="eastAsia"/>
          <w:sz w:val="24"/>
        </w:rPr>
        <w:t>（真阳率），最大值为</w:t>
      </w:r>
      <w:r>
        <w:rPr>
          <w:rFonts w:hint="eastAsia"/>
          <w:sz w:val="24"/>
        </w:rPr>
        <w:t xml:space="preserve"> 1</w:t>
      </w:r>
      <w:r>
        <w:rPr>
          <w:rFonts w:hint="eastAsia"/>
          <w:sz w:val="24"/>
        </w:rPr>
        <w:t>，横轴为</w:t>
      </w:r>
      <w:r>
        <w:rPr>
          <w:rFonts w:hint="eastAsia"/>
          <w:sz w:val="24"/>
        </w:rPr>
        <w:t xml:space="preserve"> FPR</w:t>
      </w:r>
      <w:r>
        <w:rPr>
          <w:rFonts w:hint="eastAsia"/>
          <w:sz w:val="24"/>
        </w:rPr>
        <w:t>（假阳率），最大值为</w:t>
      </w:r>
      <w:r>
        <w:rPr>
          <w:rFonts w:hint="eastAsia"/>
          <w:sz w:val="24"/>
        </w:rPr>
        <w:t xml:space="preserve"> 1</w:t>
      </w:r>
      <w:r>
        <w:rPr>
          <w:rFonts w:hint="eastAsia"/>
          <w:sz w:val="24"/>
        </w:rPr>
        <w:t>，</w:t>
      </w:r>
      <w:r>
        <w:rPr>
          <w:rFonts w:hint="eastAsia"/>
          <w:sz w:val="24"/>
        </w:rPr>
        <w:t>TPR</w:t>
      </w:r>
      <w:r>
        <w:rPr>
          <w:rFonts w:hint="eastAsia"/>
          <w:sz w:val="24"/>
        </w:rPr>
        <w:t>和</w:t>
      </w:r>
      <w:r>
        <w:rPr>
          <w:rFonts w:hint="eastAsia"/>
          <w:sz w:val="24"/>
        </w:rPr>
        <w:t>FPR</w:t>
      </w:r>
      <w:r>
        <w:rPr>
          <w:rFonts w:hint="eastAsia"/>
          <w:sz w:val="24"/>
          <w:lang w:val="zh-CN"/>
        </w:rPr>
        <w:t>的计算公式如下</w:t>
      </w:r>
      <w:r w:rsidRPr="00D86EAF">
        <w:rPr>
          <w:rFonts w:hint="eastAsia"/>
          <w:sz w:val="24"/>
        </w:rPr>
        <w:t>：</w:t>
      </w:r>
    </w:p>
    <w:p w14:paraId="150957E5" w14:textId="77777777" w:rsidR="00953B72" w:rsidRDefault="001F0BA4">
      <w:pPr>
        <w:widowControl/>
        <w:spacing w:before="180" w:after="180" w:line="360" w:lineRule="auto"/>
        <w:jc w:val="center"/>
        <w:rPr>
          <w:i/>
          <w:iCs/>
          <w:szCs w:val="21"/>
        </w:rPr>
      </w:pPr>
      <m:oMathPara>
        <m:oMath>
          <m:r>
            <w:rPr>
              <w:rFonts w:ascii="Cambria Math" w:hAnsi="Cambria Math"/>
              <w:szCs w:val="21"/>
            </w:rPr>
            <m:t>TPR=</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TP+FN</m:t>
              </m:r>
            </m:den>
          </m:f>
          <m:r>
            <w:rPr>
              <w:rFonts w:ascii="Cambria Math" w:hAnsi="Cambria Math"/>
              <w:szCs w:val="21"/>
            </w:rPr>
            <m:t>=</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P</m:t>
              </m:r>
            </m:den>
          </m:f>
        </m:oMath>
      </m:oMathPara>
    </w:p>
    <w:p w14:paraId="332159D9" w14:textId="77777777" w:rsidR="00953B72" w:rsidRDefault="001F0BA4">
      <w:pPr>
        <w:spacing w:afterLines="50" w:after="120" w:line="420" w:lineRule="exact"/>
        <w:ind w:left="363"/>
        <w:jc w:val="center"/>
      </w:pPr>
      <m:oMathPara>
        <m:oMath>
          <m:r>
            <w:rPr>
              <w:rFonts w:ascii="Cambria Math" w:hAnsi="Cambria Math"/>
              <w:szCs w:val="21"/>
            </w:rPr>
            <m:t>FPR=</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TN+FP</m:t>
              </m:r>
            </m:den>
          </m:f>
          <m:r>
            <w:rPr>
              <w:rFonts w:ascii="Cambria Math" w:hAnsi="Cambria Math"/>
              <w:szCs w:val="21"/>
            </w:rPr>
            <m:t>=</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N</m:t>
              </m:r>
            </m:den>
          </m:f>
          <m:r>
            <w:rPr>
              <w:rFonts w:ascii="Cambria Math" w:hAnsi="Cambria Math"/>
              <w:szCs w:val="21"/>
            </w:rPr>
            <m:t>=1-</m:t>
          </m:r>
          <m:f>
            <m:fPr>
              <m:ctrlPr>
                <w:rPr>
                  <w:rFonts w:ascii="Cambria Math" w:hAnsi="Cambria Math"/>
                  <w:i/>
                  <w:iCs/>
                  <w:szCs w:val="21"/>
                </w:rPr>
              </m:ctrlPr>
            </m:fPr>
            <m:num>
              <m:r>
                <w:rPr>
                  <w:rFonts w:ascii="Cambria Math" w:hAnsi="Cambria Math"/>
                  <w:szCs w:val="21"/>
                </w:rPr>
                <m:t>TN</m:t>
              </m:r>
            </m:num>
            <m:den>
              <m:r>
                <w:rPr>
                  <w:rFonts w:ascii="Cambria Math" w:hAnsi="Cambria Math"/>
                  <w:szCs w:val="21"/>
                </w:rPr>
                <m:t>N</m:t>
              </m:r>
            </m:den>
          </m:f>
        </m:oMath>
      </m:oMathPara>
    </w:p>
    <w:p w14:paraId="10220D72" w14:textId="2CEA9DA3" w:rsidR="00953B72" w:rsidRDefault="001F0BA4">
      <w:pPr>
        <w:spacing w:afterLines="50" w:after="120" w:line="420" w:lineRule="exact"/>
        <w:ind w:firstLine="420"/>
        <w:rPr>
          <w:sz w:val="24"/>
        </w:rPr>
      </w:pPr>
      <w:r>
        <w:rPr>
          <w:rFonts w:hint="eastAsia"/>
          <w:sz w:val="24"/>
          <w:lang w:val="zh-CN"/>
        </w:rPr>
        <w:t>其中，</w:t>
      </w:r>
      <w:r>
        <w:rPr>
          <w:rFonts w:hint="eastAsia"/>
          <w:sz w:val="24"/>
        </w:rPr>
        <w:t>TP</w:t>
      </w:r>
      <w:r>
        <w:rPr>
          <w:rFonts w:hint="eastAsia"/>
          <w:sz w:val="24"/>
          <w:lang w:val="zh-CN"/>
        </w:rPr>
        <w:t>为正样本被正确识别的数量，</w:t>
      </w:r>
      <w:r>
        <w:t xml:space="preserve"> </w:t>
      </w:r>
      <w:r>
        <w:rPr>
          <w:rFonts w:hint="eastAsia"/>
          <w:sz w:val="24"/>
        </w:rPr>
        <w:t>FN</w:t>
      </w:r>
      <w:r>
        <w:rPr>
          <w:rFonts w:hint="eastAsia"/>
          <w:sz w:val="24"/>
          <w:lang w:val="zh-CN"/>
        </w:rPr>
        <w:t>是误</w:t>
      </w:r>
      <w:r>
        <w:rPr>
          <w:rFonts w:hint="eastAsia"/>
          <w:sz w:val="24"/>
        </w:rPr>
        <w:t>判为负样本</w:t>
      </w:r>
      <w:r>
        <w:rPr>
          <w:rFonts w:hint="eastAsia"/>
          <w:sz w:val="24"/>
          <w:lang w:val="zh-CN"/>
        </w:rPr>
        <w:t>的</w:t>
      </w:r>
      <w:r>
        <w:rPr>
          <w:rFonts w:hint="eastAsia"/>
          <w:sz w:val="24"/>
        </w:rPr>
        <w:t>正</w:t>
      </w:r>
      <w:r>
        <w:rPr>
          <w:rFonts w:hint="eastAsia"/>
          <w:sz w:val="24"/>
          <w:lang w:val="zh-CN"/>
        </w:rPr>
        <w:t>样本数量，</w:t>
      </w:r>
      <w:r>
        <w:t xml:space="preserve"> </w:t>
      </w:r>
      <w:r>
        <w:rPr>
          <w:rFonts w:hint="eastAsia"/>
          <w:sz w:val="24"/>
        </w:rPr>
        <w:t>P</w:t>
      </w:r>
      <w:r>
        <w:rPr>
          <w:rFonts w:hint="eastAsia"/>
          <w:sz w:val="24"/>
          <w:lang w:val="zh-CN"/>
        </w:rPr>
        <w:t>是</w:t>
      </w:r>
      <w:r>
        <w:rPr>
          <w:rFonts w:hint="eastAsia"/>
          <w:sz w:val="24"/>
        </w:rPr>
        <w:t>正样本数量，</w:t>
      </w:r>
      <w:r>
        <w:rPr>
          <w:rFonts w:hint="eastAsia"/>
          <w:sz w:val="24"/>
        </w:rPr>
        <w:t xml:space="preserve"> FP</w:t>
      </w:r>
      <w:r>
        <w:rPr>
          <w:rFonts w:hint="eastAsia"/>
          <w:sz w:val="24"/>
        </w:rPr>
        <w:t>是误判为正样本的负样本数量，</w:t>
      </w:r>
      <w:r>
        <w:rPr>
          <w:rFonts w:hint="eastAsia"/>
          <w:sz w:val="24"/>
        </w:rPr>
        <w:t>TN</w:t>
      </w:r>
      <w:r>
        <w:rPr>
          <w:rFonts w:hint="eastAsia"/>
          <w:sz w:val="24"/>
        </w:rPr>
        <w:t>是负样本被正确识别的数量，</w:t>
      </w:r>
      <w:r>
        <w:rPr>
          <w:rFonts w:hint="eastAsia"/>
          <w:sz w:val="24"/>
        </w:rPr>
        <w:t>N</w:t>
      </w:r>
      <w:r>
        <w:rPr>
          <w:rFonts w:hint="eastAsia"/>
          <w:sz w:val="24"/>
        </w:rPr>
        <w:t>是负样本数量。</w:t>
      </w:r>
      <w:r>
        <w:rPr>
          <w:rFonts w:hint="eastAsia"/>
          <w:sz w:val="24"/>
        </w:rPr>
        <w:t>ROC</w:t>
      </w:r>
      <w:r>
        <w:rPr>
          <w:rFonts w:hint="eastAsia"/>
          <w:sz w:val="24"/>
        </w:rPr>
        <w:t>曲线下方的面积即</w:t>
      </w:r>
      <w:r w:rsidR="00D5510D">
        <w:rPr>
          <w:rFonts w:hint="eastAsia"/>
          <w:sz w:val="24"/>
        </w:rPr>
        <w:t>AUC</w:t>
      </w:r>
      <w:r>
        <w:rPr>
          <w:rFonts w:hint="eastAsia"/>
          <w:sz w:val="24"/>
        </w:rPr>
        <w:t>越大，模型的准确率越高。</w:t>
      </w:r>
    </w:p>
    <w:p w14:paraId="056A76F4" w14:textId="665FF54A" w:rsidR="00953B72" w:rsidRDefault="001F0BA4">
      <w:pPr>
        <w:spacing w:afterLines="50" w:after="120" w:line="420" w:lineRule="exact"/>
        <w:ind w:firstLine="420"/>
        <w:rPr>
          <w:sz w:val="24"/>
        </w:rPr>
      </w:pPr>
      <w:r>
        <w:rPr>
          <w:rFonts w:hint="eastAsia"/>
          <w:sz w:val="24"/>
        </w:rPr>
        <w:t>PRC</w:t>
      </w:r>
      <w:r>
        <w:rPr>
          <w:rFonts w:hint="eastAsia"/>
          <w:sz w:val="24"/>
        </w:rPr>
        <w:t>曲线坐标系横轴为召回率</w:t>
      </w:r>
      <w:r w:rsidR="00D5510D">
        <w:rPr>
          <w:rFonts w:hint="eastAsia"/>
          <w:sz w:val="24"/>
        </w:rPr>
        <w:t>（</w:t>
      </w:r>
      <w:r>
        <w:rPr>
          <w:rFonts w:hint="eastAsia"/>
          <w:sz w:val="24"/>
        </w:rPr>
        <w:t>Recall</w:t>
      </w:r>
      <w:r w:rsidR="00D5510D">
        <w:rPr>
          <w:rFonts w:hint="eastAsia"/>
          <w:sz w:val="24"/>
        </w:rPr>
        <w:t>）</w:t>
      </w:r>
      <w:r>
        <w:rPr>
          <w:rFonts w:hint="eastAsia"/>
          <w:sz w:val="24"/>
        </w:rPr>
        <w:t>，最大值为</w:t>
      </w:r>
      <w:r>
        <w:rPr>
          <w:rFonts w:hint="eastAsia"/>
          <w:sz w:val="24"/>
        </w:rPr>
        <w:t xml:space="preserve"> 1</w:t>
      </w:r>
      <w:r>
        <w:rPr>
          <w:rFonts w:hint="eastAsia"/>
          <w:sz w:val="24"/>
        </w:rPr>
        <w:t>，纵轴为查准率</w:t>
      </w:r>
      <w:r w:rsidR="00D5510D">
        <w:rPr>
          <w:rFonts w:hint="eastAsia"/>
          <w:sz w:val="24"/>
        </w:rPr>
        <w:t>（</w:t>
      </w:r>
      <w:r>
        <w:rPr>
          <w:rFonts w:hint="eastAsia"/>
          <w:sz w:val="24"/>
        </w:rPr>
        <w:t>Precision</w:t>
      </w:r>
      <w:r w:rsidR="00D5510D">
        <w:rPr>
          <w:rFonts w:hint="eastAsia"/>
          <w:sz w:val="24"/>
        </w:rPr>
        <w:t>）</w:t>
      </w:r>
      <w:r>
        <w:rPr>
          <w:rFonts w:hint="eastAsia"/>
          <w:sz w:val="24"/>
        </w:rPr>
        <w:t>，最大值为</w:t>
      </w:r>
      <w:r>
        <w:rPr>
          <w:rFonts w:hint="eastAsia"/>
          <w:sz w:val="24"/>
        </w:rPr>
        <w:t xml:space="preserve"> 1</w:t>
      </w:r>
      <w:r>
        <w:rPr>
          <w:rFonts w:hint="eastAsia"/>
          <w:sz w:val="24"/>
        </w:rPr>
        <w:t>，召回率和查准率的计算公式如下：</w:t>
      </w:r>
    </w:p>
    <w:p w14:paraId="316FA34C" w14:textId="77777777" w:rsidR="00953B72" w:rsidRDefault="001F0BA4">
      <w:pPr>
        <w:widowControl/>
        <w:spacing w:before="180" w:after="180" w:line="360" w:lineRule="auto"/>
        <w:rPr>
          <w:szCs w:val="21"/>
        </w:rPr>
      </w:pPr>
      <m:oMathPara>
        <m:oMath>
          <m:r>
            <w:rPr>
              <w:rFonts w:ascii="Cambria Math" w:hAnsi="Cambria Math"/>
              <w:szCs w:val="21"/>
            </w:rPr>
            <w:lastRenderedPageBreak/>
            <m:t>Recall</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FN</m:t>
              </m:r>
            </m:den>
          </m:f>
        </m:oMath>
      </m:oMathPara>
    </w:p>
    <w:p w14:paraId="27CF2E73" w14:textId="77777777" w:rsidR="00953B72" w:rsidRDefault="001F0BA4">
      <w:pPr>
        <w:widowControl/>
        <w:spacing w:before="180" w:after="180" w:line="420" w:lineRule="exact"/>
        <w:jc w:val="center"/>
      </w:pPr>
      <m:oMathPara>
        <m:oMath>
          <m:r>
            <w:rPr>
              <w:rFonts w:ascii="Cambria Math" w:hAnsi="Cambria Math"/>
              <w:szCs w:val="21"/>
            </w:rPr>
            <m:t>Precision</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FP</m:t>
              </m:r>
            </m:den>
          </m:f>
        </m:oMath>
      </m:oMathPara>
    </w:p>
    <w:p w14:paraId="7AFF7CBD" w14:textId="0978C0EB" w:rsidR="00953B72" w:rsidRDefault="001F0BA4">
      <w:pPr>
        <w:spacing w:afterLines="50" w:after="120" w:line="420" w:lineRule="exact"/>
        <w:ind w:firstLine="420"/>
        <w:rPr>
          <w:sz w:val="24"/>
        </w:rPr>
      </w:pPr>
      <w:r>
        <w:rPr>
          <w:rFonts w:hint="eastAsia"/>
          <w:sz w:val="24"/>
        </w:rPr>
        <w:t>其中，各符号的含义同前面所述。</w:t>
      </w:r>
      <w:r>
        <w:rPr>
          <w:rFonts w:hint="eastAsia"/>
          <w:sz w:val="24"/>
        </w:rPr>
        <w:t>PRC</w:t>
      </w:r>
      <w:r>
        <w:rPr>
          <w:rFonts w:hint="eastAsia"/>
          <w:sz w:val="24"/>
        </w:rPr>
        <w:t>曲线下方的面积即</w:t>
      </w:r>
      <w:r>
        <w:rPr>
          <w:rFonts w:hint="eastAsia"/>
          <w:sz w:val="24"/>
        </w:rPr>
        <w:t>AP</w:t>
      </w:r>
      <w:r>
        <w:rPr>
          <w:rFonts w:hint="eastAsia"/>
          <w:sz w:val="24"/>
        </w:rPr>
        <w:t>越大，模型的分类性能越好；</w:t>
      </w:r>
      <w:proofErr w:type="spellStart"/>
      <w:r>
        <w:rPr>
          <w:rFonts w:hint="eastAsia"/>
          <w:sz w:val="24"/>
        </w:rPr>
        <w:t>best_accuracy</w:t>
      </w:r>
      <w:proofErr w:type="spellEnd"/>
      <w:r>
        <w:rPr>
          <w:rFonts w:hint="eastAsia"/>
          <w:sz w:val="24"/>
        </w:rPr>
        <w:t>是指在测试轮次中得出的准确率</w:t>
      </w:r>
      <w:r w:rsidR="00690262">
        <w:rPr>
          <w:rFonts w:hint="eastAsia"/>
          <w:sz w:val="24"/>
        </w:rPr>
        <w:t>（</w:t>
      </w:r>
      <w:r>
        <w:rPr>
          <w:rFonts w:hint="eastAsia"/>
          <w:sz w:val="24"/>
        </w:rPr>
        <w:t>Accuracy</w:t>
      </w:r>
      <w:r w:rsidR="00690262">
        <w:rPr>
          <w:rFonts w:hint="eastAsia"/>
          <w:sz w:val="24"/>
        </w:rPr>
        <w:t>）</w:t>
      </w:r>
      <w:r>
        <w:rPr>
          <w:rFonts w:hint="eastAsia"/>
          <w:sz w:val="24"/>
        </w:rPr>
        <w:t>中的最大值，准确率是指正样本和负样本中预测正确数量占总数量的比例，其计算公式如下所示：</w:t>
      </w:r>
    </w:p>
    <w:p w14:paraId="366160F6" w14:textId="77777777" w:rsidR="00953B72" w:rsidRDefault="001F0BA4">
      <w:pPr>
        <w:widowControl/>
        <w:spacing w:before="180" w:after="180" w:line="360" w:lineRule="auto"/>
        <w:jc w:val="center"/>
        <w:rPr>
          <w:szCs w:val="21"/>
        </w:rPr>
      </w:pPr>
      <m:oMathPara>
        <m:oMathParaPr>
          <m:jc m:val="center"/>
        </m:oMathParaPr>
        <m:oMath>
          <m:r>
            <w:rPr>
              <w:rFonts w:ascii="Cambria Math" w:hAnsi="Cambria Math"/>
              <w:szCs w:val="21"/>
            </w:rPr>
            <m:t>Accuracy</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r>
                <m:rPr>
                  <m:sty m:val="p"/>
                </m:rPr>
                <w:rPr>
                  <w:rFonts w:ascii="Cambria Math" w:hAnsi="Cambria Math"/>
                  <w:szCs w:val="21"/>
                </w:rPr>
                <m:t>+</m:t>
              </m:r>
              <m:r>
                <w:rPr>
                  <w:rFonts w:ascii="Cambria Math" w:hAnsi="Cambria Math"/>
                  <w:szCs w:val="21"/>
                </w:rPr>
                <m:t>TN</m:t>
              </m:r>
            </m:num>
            <m:den>
              <m:r>
                <w:rPr>
                  <w:rFonts w:ascii="Cambria Math" w:hAnsi="Cambria Math"/>
                  <w:szCs w:val="21"/>
                </w:rPr>
                <m:t>TP</m:t>
              </m:r>
              <m:r>
                <m:rPr>
                  <m:sty m:val="p"/>
                </m:rPr>
                <w:rPr>
                  <w:rFonts w:ascii="Cambria Math" w:hAnsi="Cambria Math"/>
                  <w:szCs w:val="21"/>
                </w:rPr>
                <m:t>+</m:t>
              </m:r>
              <m:r>
                <w:rPr>
                  <w:rFonts w:ascii="Cambria Math" w:hAnsi="Cambria Math"/>
                  <w:szCs w:val="21"/>
                </w:rPr>
                <m:t>TN</m:t>
              </m:r>
              <m:r>
                <m:rPr>
                  <m:sty m:val="p"/>
                </m:rPr>
                <w:rPr>
                  <w:rFonts w:ascii="Cambria Math" w:hAnsi="Cambria Math"/>
                  <w:szCs w:val="21"/>
                </w:rPr>
                <m:t>+</m:t>
              </m:r>
              <m:r>
                <w:rPr>
                  <w:rFonts w:ascii="Cambria Math" w:hAnsi="Cambria Math"/>
                  <w:szCs w:val="21"/>
                </w:rPr>
                <m:t>FP</m:t>
              </m:r>
              <m:r>
                <m:rPr>
                  <m:sty m:val="p"/>
                </m:rPr>
                <w:rPr>
                  <w:rFonts w:ascii="Cambria Math" w:hAnsi="Cambria Math"/>
                  <w:szCs w:val="21"/>
                </w:rPr>
                <m:t>+</m:t>
              </m:r>
              <m:r>
                <w:rPr>
                  <w:rFonts w:ascii="Cambria Math" w:hAnsi="Cambria Math"/>
                  <w:szCs w:val="21"/>
                </w:rPr>
                <m:t>FN</m:t>
              </m:r>
            </m:den>
          </m:f>
        </m:oMath>
      </m:oMathPara>
    </w:p>
    <w:p w14:paraId="50D19269" w14:textId="77777777" w:rsidR="00953B72" w:rsidRDefault="001F0BA4">
      <w:pPr>
        <w:spacing w:afterLines="50" w:after="120" w:line="420" w:lineRule="exact"/>
        <w:ind w:firstLine="420"/>
        <w:rPr>
          <w:sz w:val="24"/>
        </w:rPr>
      </w:pPr>
      <w:r>
        <w:rPr>
          <w:rFonts w:hint="eastAsia"/>
          <w:sz w:val="24"/>
        </w:rPr>
        <w:t>best_F1_score</w:t>
      </w:r>
      <w:r>
        <w:rPr>
          <w:rFonts w:hint="eastAsia"/>
          <w:sz w:val="24"/>
        </w:rPr>
        <w:t>是指在测试轮次中得出的</w:t>
      </w:r>
      <w:r>
        <w:rPr>
          <w:rFonts w:hint="eastAsia"/>
          <w:sz w:val="24"/>
        </w:rPr>
        <w:t>F1_score</w:t>
      </w:r>
      <w:r>
        <w:rPr>
          <w:rFonts w:hint="eastAsia"/>
          <w:sz w:val="24"/>
        </w:rPr>
        <w:t>中的最大值，</w:t>
      </w:r>
      <w:r>
        <w:rPr>
          <w:rFonts w:hint="eastAsia"/>
          <w:sz w:val="24"/>
        </w:rPr>
        <w:t>F1_score</w:t>
      </w:r>
      <w:r>
        <w:rPr>
          <w:rFonts w:hint="eastAsia"/>
          <w:sz w:val="24"/>
        </w:rPr>
        <w:t>是召回率和查准率的调和平均数，其计算公式如下所示：</w:t>
      </w:r>
    </w:p>
    <w:p w14:paraId="12EAA635" w14:textId="77777777" w:rsidR="00953B72" w:rsidRDefault="001F0BA4">
      <w:pPr>
        <w:widowControl/>
        <w:spacing w:before="180" w:after="180" w:line="360" w:lineRule="auto"/>
        <w:jc w:val="center"/>
        <w:rPr>
          <w:i/>
          <w:iCs/>
          <w:szCs w:val="21"/>
        </w:rPr>
      </w:pPr>
      <m:oMathPara>
        <m:oMathParaPr>
          <m:jc m:val="center"/>
        </m:oMathParaPr>
        <m:oMath>
          <m:r>
            <m:rPr>
              <m:nor/>
            </m:rPr>
            <w:rPr>
              <w:rFonts w:ascii="Cambria Math" w:hAnsi="Cambria Math"/>
              <w:i/>
              <w:iCs/>
              <w:szCs w:val="21"/>
            </w:rPr>
            <m:t>F1-score=</m:t>
          </m:r>
          <m:f>
            <m:fPr>
              <m:ctrlPr>
                <w:rPr>
                  <w:rFonts w:ascii="Cambria Math" w:hAnsi="Cambria Math"/>
                  <w:i/>
                  <w:iCs/>
                  <w:szCs w:val="21"/>
                </w:rPr>
              </m:ctrlPr>
            </m:fPr>
            <m:num>
              <m:r>
                <w:rPr>
                  <w:rFonts w:ascii="Cambria Math" w:hAnsi="Cambria Math"/>
                  <w:szCs w:val="21"/>
                </w:rPr>
                <m:t>2*recall*precision</m:t>
              </m:r>
            </m:num>
            <m:den>
              <m:r>
                <m:rPr>
                  <m:nor/>
                </m:rPr>
                <w:rPr>
                  <w:rFonts w:ascii="Cambria Math" w:hAnsi="Cambria Math"/>
                  <w:i/>
                  <w:szCs w:val="21"/>
                </w:rPr>
                <m:t>recall</m:t>
              </m:r>
              <m:r>
                <m:rPr>
                  <m:nor/>
                </m:rPr>
                <w:rPr>
                  <w:rFonts w:ascii="Cambria Math" w:hAnsi="Cambria Math"/>
                  <w:i/>
                  <w:iCs/>
                  <w:szCs w:val="21"/>
                </w:rPr>
                <m:t>+</m:t>
              </m:r>
              <m:r>
                <m:rPr>
                  <m:nor/>
                </m:rPr>
                <w:rPr>
                  <w:rFonts w:ascii="Cambria Math" w:hAnsi="Cambria Math"/>
                  <w:i/>
                  <w:szCs w:val="21"/>
                </w:rPr>
                <m:t>precision</m:t>
              </m:r>
            </m:den>
          </m:f>
        </m:oMath>
      </m:oMathPara>
    </w:p>
    <w:p w14:paraId="4EF6ED7C" w14:textId="77777777" w:rsidR="00953B72" w:rsidRDefault="001F0BA4">
      <w:pPr>
        <w:spacing w:afterLines="50" w:after="120" w:line="420" w:lineRule="exact"/>
        <w:ind w:firstLine="420"/>
        <w:rPr>
          <w:sz w:val="24"/>
        </w:rPr>
      </w:pPr>
      <w:proofErr w:type="spellStart"/>
      <w:r>
        <w:rPr>
          <w:rFonts w:hint="eastAsia"/>
          <w:sz w:val="24"/>
        </w:rPr>
        <w:t>best_threshold</w:t>
      </w:r>
      <w:proofErr w:type="spellEnd"/>
      <w:r>
        <w:rPr>
          <w:rFonts w:hint="eastAsia"/>
          <w:sz w:val="24"/>
        </w:rPr>
        <w:t>是</w:t>
      </w:r>
      <w:proofErr w:type="gramStart"/>
      <w:r>
        <w:rPr>
          <w:rFonts w:hint="eastAsia"/>
          <w:sz w:val="24"/>
        </w:rPr>
        <w:t>指最佳</w:t>
      </w:r>
      <w:proofErr w:type="gramEnd"/>
      <w:r>
        <w:rPr>
          <w:rFonts w:hint="eastAsia"/>
          <w:sz w:val="24"/>
        </w:rPr>
        <w:t>阈值，这里使用</w:t>
      </w:r>
      <w:proofErr w:type="spellStart"/>
      <w:r>
        <w:rPr>
          <w:rFonts w:hint="eastAsia"/>
          <w:sz w:val="24"/>
        </w:rPr>
        <w:t>sklearn</w:t>
      </w:r>
      <w:proofErr w:type="spellEnd"/>
      <w:r>
        <w:rPr>
          <w:rFonts w:hint="eastAsia"/>
          <w:sz w:val="24"/>
        </w:rPr>
        <w:t>提供的方法计算，即将所有可能的阈值对应的</w:t>
      </w:r>
      <w:r>
        <w:rPr>
          <w:rFonts w:hint="eastAsia"/>
          <w:sz w:val="24"/>
        </w:rPr>
        <w:t>F1_score</w:t>
      </w:r>
      <w:r>
        <w:rPr>
          <w:rFonts w:hint="eastAsia"/>
          <w:sz w:val="24"/>
        </w:rPr>
        <w:t>计算得出后，选取最大</w:t>
      </w:r>
      <w:r>
        <w:rPr>
          <w:rFonts w:hint="eastAsia"/>
          <w:sz w:val="24"/>
        </w:rPr>
        <w:t>F1_score</w:t>
      </w:r>
      <w:r>
        <w:rPr>
          <w:rFonts w:hint="eastAsia"/>
          <w:sz w:val="24"/>
        </w:rPr>
        <w:t>对应的阈值即最佳阈值。</w:t>
      </w:r>
    </w:p>
    <w:p w14:paraId="72018AA8" w14:textId="77777777" w:rsidR="00953B72" w:rsidRDefault="001F0BA4">
      <w:pPr>
        <w:spacing w:afterLines="50" w:after="120" w:line="420" w:lineRule="exact"/>
        <w:ind w:firstLine="420"/>
        <w:rPr>
          <w:sz w:val="24"/>
        </w:rPr>
      </w:pPr>
      <w:r>
        <w:rPr>
          <w:rFonts w:hint="eastAsia"/>
          <w:sz w:val="24"/>
        </w:rPr>
        <w:t>第二方面，本申请</w:t>
      </w:r>
      <w:proofErr w:type="gramStart"/>
      <w:r>
        <w:rPr>
          <w:rFonts w:hint="eastAsia"/>
          <w:sz w:val="24"/>
        </w:rPr>
        <w:t>实施例还提供</w:t>
      </w:r>
      <w:proofErr w:type="gramEnd"/>
      <w:r>
        <w:rPr>
          <w:rFonts w:hint="eastAsia"/>
          <w:sz w:val="24"/>
        </w:rPr>
        <w:t>了一种基于</w:t>
      </w:r>
      <w:r>
        <w:rPr>
          <w:rFonts w:hint="eastAsia"/>
          <w:sz w:val="24"/>
        </w:rPr>
        <w:t>skip-</w:t>
      </w:r>
      <w:proofErr w:type="spellStart"/>
      <w:r>
        <w:rPr>
          <w:rFonts w:hint="eastAsia"/>
          <w:sz w:val="24"/>
        </w:rPr>
        <w:t>GANomaly</w:t>
      </w:r>
      <w:proofErr w:type="spellEnd"/>
      <w:r>
        <w:rPr>
          <w:rFonts w:hint="eastAsia"/>
          <w:sz w:val="24"/>
        </w:rPr>
        <w:t>的工业设备异常检测系统，包括：依次连接的数据集获取模块、模型构建模块、模型训练模块、模型测试模块以及检测评估模块；数据集获取模块用于获取数据集，对数据集进行预处理，并将得到预处理后的数据集划分得到训练集和测试集；模型构建模块用于构建基于</w:t>
      </w:r>
      <w:r>
        <w:rPr>
          <w:rFonts w:hint="eastAsia"/>
          <w:sz w:val="24"/>
        </w:rPr>
        <w:t>skip-</w:t>
      </w:r>
      <w:proofErr w:type="spellStart"/>
      <w:r>
        <w:rPr>
          <w:rFonts w:hint="eastAsia"/>
          <w:sz w:val="24"/>
        </w:rPr>
        <w:t>GANomaly</w:t>
      </w:r>
      <w:proofErr w:type="spellEnd"/>
      <w:r>
        <w:rPr>
          <w:rFonts w:hint="eastAsia"/>
          <w:sz w:val="24"/>
        </w:rPr>
        <w:t>的深度学习模型；模型训练模块用于将训练集输入深度学习模型进行模型训练，调整模型参数，得到训练完成的深度学习模型；模型测试模块用于将测试集输入训练完成的深度学习模型中进行测试，得到检测结果；检测评估模块用于对检测结果进行评估。</w:t>
      </w:r>
    </w:p>
    <w:p w14:paraId="40313C5A" w14:textId="77777777" w:rsidR="00953B72" w:rsidRDefault="001F0BA4">
      <w:pPr>
        <w:spacing w:afterLines="50" w:after="120" w:line="420" w:lineRule="exact"/>
        <w:ind w:firstLineChars="200" w:firstLine="480"/>
        <w:rPr>
          <w:sz w:val="24"/>
        </w:rPr>
      </w:pPr>
      <w:r>
        <w:rPr>
          <w:rFonts w:hint="eastAsia"/>
          <w:sz w:val="24"/>
        </w:rPr>
        <w:t>在一些示例性实施例中，模型构建模块包括生成器结构定义单元和</w:t>
      </w:r>
      <w:proofErr w:type="gramStart"/>
      <w:r>
        <w:rPr>
          <w:rFonts w:hint="eastAsia"/>
          <w:sz w:val="24"/>
        </w:rPr>
        <w:t>判别器</w:t>
      </w:r>
      <w:proofErr w:type="gramEnd"/>
      <w:r>
        <w:rPr>
          <w:rFonts w:hint="eastAsia"/>
          <w:sz w:val="24"/>
        </w:rPr>
        <w:t>结构定义单元；生成器网络结构用于定义编码器和解码器两部分，并将编码器部分和解码器部分连接，得到跳跃连接网络结构，并完成前向传播函数，以确定数据在网络中的流动路径；</w:t>
      </w:r>
      <w:proofErr w:type="gramStart"/>
      <w:r>
        <w:rPr>
          <w:rFonts w:hint="eastAsia"/>
          <w:sz w:val="24"/>
        </w:rPr>
        <w:t>判别器</w:t>
      </w:r>
      <w:proofErr w:type="gramEnd"/>
      <w:r>
        <w:rPr>
          <w:rFonts w:hint="eastAsia"/>
          <w:sz w:val="24"/>
        </w:rPr>
        <w:t>结构定义单元用于定义</w:t>
      </w:r>
      <w:proofErr w:type="gramStart"/>
      <w:r>
        <w:rPr>
          <w:rFonts w:hint="eastAsia"/>
          <w:sz w:val="24"/>
        </w:rPr>
        <w:t>判别器</w:t>
      </w:r>
      <w:proofErr w:type="gramEnd"/>
      <w:r>
        <w:rPr>
          <w:rFonts w:hint="eastAsia"/>
          <w:sz w:val="24"/>
        </w:rPr>
        <w:t>网络结构，并完成</w:t>
      </w:r>
      <w:proofErr w:type="gramStart"/>
      <w:r>
        <w:rPr>
          <w:rFonts w:hint="eastAsia"/>
          <w:sz w:val="24"/>
        </w:rPr>
        <w:t>判别器</w:t>
      </w:r>
      <w:proofErr w:type="gramEnd"/>
      <w:r>
        <w:rPr>
          <w:rFonts w:hint="eastAsia"/>
          <w:sz w:val="24"/>
        </w:rPr>
        <w:t>的前向传播函数，以确定数据在网络中的流动路径；所述</w:t>
      </w:r>
      <w:proofErr w:type="gramStart"/>
      <w:r>
        <w:rPr>
          <w:rFonts w:hint="eastAsia"/>
          <w:sz w:val="24"/>
        </w:rPr>
        <w:t>判别器</w:t>
      </w:r>
      <w:proofErr w:type="gramEnd"/>
      <w:r>
        <w:rPr>
          <w:rFonts w:hint="eastAsia"/>
          <w:sz w:val="24"/>
        </w:rPr>
        <w:t>网络结构的输入为真图与生成器生成图，并得到最终的检测结果。</w:t>
      </w:r>
    </w:p>
    <w:p w14:paraId="3BE52322" w14:textId="77777777" w:rsidR="00953B72" w:rsidRDefault="001F0BA4">
      <w:pPr>
        <w:spacing w:afterLines="50" w:after="120" w:line="420" w:lineRule="exact"/>
        <w:ind w:firstLineChars="200" w:firstLine="480"/>
        <w:rPr>
          <w:sz w:val="24"/>
        </w:rPr>
      </w:pPr>
      <w:r>
        <w:rPr>
          <w:sz w:val="24"/>
        </w:rPr>
        <w:t>本申请实施</w:t>
      </w:r>
      <w:proofErr w:type="gramStart"/>
      <w:r>
        <w:rPr>
          <w:sz w:val="24"/>
        </w:rPr>
        <w:t>例提供</w:t>
      </w:r>
      <w:proofErr w:type="gramEnd"/>
      <w:r>
        <w:rPr>
          <w:sz w:val="24"/>
        </w:rPr>
        <w:t>的技术方案至少具有以下优点：</w:t>
      </w:r>
    </w:p>
    <w:p w14:paraId="6081B268" w14:textId="77777777" w:rsidR="00953B72" w:rsidRDefault="001F0BA4">
      <w:pPr>
        <w:spacing w:afterLines="50" w:after="120" w:line="420" w:lineRule="exact"/>
        <w:ind w:firstLineChars="200" w:firstLine="480"/>
        <w:rPr>
          <w:sz w:val="24"/>
        </w:rPr>
      </w:pPr>
      <w:bookmarkStart w:id="1" w:name="_Hlk101791219"/>
      <w:r>
        <w:rPr>
          <w:sz w:val="24"/>
        </w:rPr>
        <w:t>本申请实施</w:t>
      </w:r>
      <w:proofErr w:type="gramStart"/>
      <w:r>
        <w:rPr>
          <w:sz w:val="24"/>
        </w:rPr>
        <w:t>例提供</w:t>
      </w:r>
      <w:proofErr w:type="gramEnd"/>
      <w:r>
        <w:rPr>
          <w:rFonts w:hint="eastAsia"/>
          <w:sz w:val="24"/>
        </w:rPr>
        <w:t>一种基于</w:t>
      </w:r>
      <w:r>
        <w:rPr>
          <w:rFonts w:hint="eastAsia"/>
          <w:sz w:val="24"/>
        </w:rPr>
        <w:t>skip-</w:t>
      </w:r>
      <w:proofErr w:type="spellStart"/>
      <w:r>
        <w:rPr>
          <w:rFonts w:hint="eastAsia"/>
          <w:sz w:val="24"/>
        </w:rPr>
        <w:t>GANomaly</w:t>
      </w:r>
      <w:proofErr w:type="spellEnd"/>
      <w:r>
        <w:rPr>
          <w:rFonts w:hint="eastAsia"/>
          <w:sz w:val="24"/>
        </w:rPr>
        <w:t>的工业设备异常检测方法，包括以下步骤：首先，获取数据集，对数据集进行预处理，并将预处理后的数据集划分得到训练集和测试集；其后，构建基于</w:t>
      </w:r>
      <w:r>
        <w:rPr>
          <w:rFonts w:hint="eastAsia"/>
          <w:sz w:val="24"/>
        </w:rPr>
        <w:t>skip-</w:t>
      </w:r>
      <w:proofErr w:type="spellStart"/>
      <w:r>
        <w:rPr>
          <w:rFonts w:hint="eastAsia"/>
          <w:sz w:val="24"/>
        </w:rPr>
        <w:t>GANomaly</w:t>
      </w:r>
      <w:proofErr w:type="spellEnd"/>
      <w:r>
        <w:rPr>
          <w:rFonts w:hint="eastAsia"/>
          <w:sz w:val="24"/>
        </w:rPr>
        <w:t>的深度学习模型；其次，将训练集输入深度学习模型进行模型训练，调整模型参数，得到训练完成的深度学习模型；最后，将测试集输入训练完成的深</w:t>
      </w:r>
      <w:r>
        <w:rPr>
          <w:rFonts w:hint="eastAsia"/>
          <w:sz w:val="24"/>
        </w:rPr>
        <w:lastRenderedPageBreak/>
        <w:t>度学习模型中进行测试，得到检测结果，并对检测结果进行评估。</w:t>
      </w:r>
    </w:p>
    <w:p w14:paraId="6AA61E90" w14:textId="77777777" w:rsidR="00953B72" w:rsidRDefault="001F0BA4">
      <w:pPr>
        <w:spacing w:afterLines="50" w:after="120" w:line="460" w:lineRule="exact"/>
        <w:ind w:firstLineChars="200" w:firstLine="480"/>
        <w:rPr>
          <w:sz w:val="24"/>
        </w:rPr>
      </w:pPr>
      <w:r>
        <w:rPr>
          <w:rFonts w:hint="eastAsia"/>
          <w:sz w:val="24"/>
        </w:rPr>
        <w:t>本申请提供的航空发动机预测与健康管理解决方法，采用了基于</w:t>
      </w:r>
      <w:r>
        <w:rPr>
          <w:rFonts w:hint="eastAsia"/>
          <w:sz w:val="24"/>
        </w:rPr>
        <w:t>skip-</w:t>
      </w:r>
      <w:proofErr w:type="spellStart"/>
      <w:r>
        <w:rPr>
          <w:rFonts w:hint="eastAsia"/>
          <w:sz w:val="24"/>
        </w:rPr>
        <w:t>GANomaly</w:t>
      </w:r>
      <w:proofErr w:type="spellEnd"/>
      <w:r>
        <w:rPr>
          <w:rFonts w:hint="eastAsia"/>
          <w:sz w:val="24"/>
        </w:rPr>
        <w:t>的深度学习模型，为工业异常检测带来了新的方法。首先，本申请通过构建基于</w:t>
      </w:r>
      <w:r>
        <w:rPr>
          <w:rFonts w:hint="eastAsia"/>
          <w:sz w:val="24"/>
        </w:rPr>
        <w:t>skip-</w:t>
      </w:r>
      <w:proofErr w:type="spellStart"/>
      <w:r>
        <w:rPr>
          <w:rFonts w:hint="eastAsia"/>
          <w:sz w:val="24"/>
        </w:rPr>
        <w:t>GANomaly</w:t>
      </w:r>
      <w:proofErr w:type="spellEnd"/>
      <w:r>
        <w:rPr>
          <w:rFonts w:hint="eastAsia"/>
          <w:sz w:val="24"/>
        </w:rPr>
        <w:t>的网络构架，引入跳跃连接这一结构，可以更好地捕捉高维图像空间</w:t>
      </w:r>
      <w:proofErr w:type="gramStart"/>
      <w:r>
        <w:rPr>
          <w:rFonts w:hint="eastAsia"/>
          <w:sz w:val="24"/>
        </w:rPr>
        <w:t>中正常</w:t>
      </w:r>
      <w:proofErr w:type="gramEnd"/>
      <w:r>
        <w:rPr>
          <w:rFonts w:hint="eastAsia"/>
          <w:sz w:val="24"/>
        </w:rPr>
        <w:t>数据分布的多尺度分布。其次，在模型架构中使用对抗训练方案，可在高维图像空间和低维潜在向量空间编码中提供出色的重建效果。最后，本申请利用评价指标与传统网络模型相比较，可验证所建异常检测模型的有效性、精准性及可调整性。本申请提供的模型能够对工业设备的异常进行精准识别，从而智能辅助工业生产。</w:t>
      </w:r>
    </w:p>
    <w:bookmarkEnd w:id="1"/>
    <w:p w14:paraId="01EF71E7" w14:textId="77777777" w:rsidR="00953B72" w:rsidRDefault="001F0BA4">
      <w:pPr>
        <w:pStyle w:val="3"/>
        <w:spacing w:before="0" w:afterLines="50" w:after="120" w:line="460" w:lineRule="exact"/>
        <w:rPr>
          <w:sz w:val="28"/>
          <w:szCs w:val="28"/>
          <w:u w:val="single"/>
        </w:rPr>
      </w:pPr>
      <w:r>
        <w:rPr>
          <w:sz w:val="28"/>
          <w:szCs w:val="28"/>
          <w:u w:val="single"/>
        </w:rPr>
        <w:t>附图说明</w:t>
      </w:r>
    </w:p>
    <w:p w14:paraId="59F15A7F" w14:textId="77777777" w:rsidR="00953B72" w:rsidRDefault="001F0BA4">
      <w:pPr>
        <w:spacing w:afterLines="50" w:after="120" w:line="460" w:lineRule="exact"/>
        <w:ind w:firstLineChars="200" w:firstLine="480"/>
        <w:rPr>
          <w:sz w:val="24"/>
        </w:rPr>
      </w:pPr>
      <w:r>
        <w:rPr>
          <w:sz w:val="24"/>
        </w:rPr>
        <w:t>一个或多个实施</w:t>
      </w:r>
      <w:proofErr w:type="gramStart"/>
      <w:r>
        <w:rPr>
          <w:sz w:val="24"/>
        </w:rPr>
        <w:t>例通过</w:t>
      </w:r>
      <w:proofErr w:type="gramEnd"/>
      <w:r>
        <w:rPr>
          <w:sz w:val="24"/>
        </w:rPr>
        <w:t>与之对应的附图中的图片进行示例性说明，这些示例性说明并不构成对实施例的限定，除非有特别申明，附图中的图不构成比例限制。</w:t>
      </w:r>
    </w:p>
    <w:p w14:paraId="1B29A118"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1</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w:t>
      </w:r>
      <w:proofErr w:type="gramEnd"/>
      <w:r>
        <w:rPr>
          <w:rFonts w:hint="eastAsia"/>
          <w:sz w:val="24"/>
        </w:rPr>
        <w:t>的一种基于</w:t>
      </w:r>
      <w:r>
        <w:rPr>
          <w:rFonts w:hint="eastAsia"/>
          <w:sz w:val="24"/>
        </w:rPr>
        <w:t>skip-</w:t>
      </w:r>
      <w:proofErr w:type="spellStart"/>
      <w:r>
        <w:rPr>
          <w:rFonts w:hint="eastAsia"/>
          <w:sz w:val="24"/>
        </w:rPr>
        <w:t>GANomaly</w:t>
      </w:r>
      <w:proofErr w:type="spellEnd"/>
      <w:r>
        <w:rPr>
          <w:rFonts w:hint="eastAsia"/>
          <w:sz w:val="24"/>
        </w:rPr>
        <w:t>的工业设备异常检测方法的流程示意图。</w:t>
      </w:r>
    </w:p>
    <w:p w14:paraId="2715CFDD"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2</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w:t>
      </w:r>
      <w:proofErr w:type="gramEnd"/>
      <w:r>
        <w:rPr>
          <w:rFonts w:hint="eastAsia"/>
          <w:sz w:val="24"/>
        </w:rPr>
        <w:t>的基于</w:t>
      </w:r>
      <w:r>
        <w:rPr>
          <w:rFonts w:hint="eastAsia"/>
          <w:sz w:val="24"/>
        </w:rPr>
        <w:t>skip-</w:t>
      </w:r>
      <w:proofErr w:type="spellStart"/>
      <w:r>
        <w:rPr>
          <w:rFonts w:hint="eastAsia"/>
          <w:sz w:val="24"/>
        </w:rPr>
        <w:t>GANomaly</w:t>
      </w:r>
      <w:proofErr w:type="spellEnd"/>
      <w:r>
        <w:rPr>
          <w:rFonts w:hint="eastAsia"/>
          <w:sz w:val="24"/>
        </w:rPr>
        <w:t>的工业设备异常检测系统的结构框图。</w:t>
      </w:r>
    </w:p>
    <w:p w14:paraId="0AD42954"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3</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w:t>
      </w:r>
      <w:proofErr w:type="gramEnd"/>
      <w:r>
        <w:rPr>
          <w:rFonts w:hint="eastAsia"/>
          <w:sz w:val="24"/>
        </w:rPr>
        <w:t>的基于</w:t>
      </w:r>
      <w:r>
        <w:rPr>
          <w:rFonts w:hint="eastAsia"/>
          <w:sz w:val="24"/>
        </w:rPr>
        <w:t>skip-</w:t>
      </w:r>
      <w:proofErr w:type="spellStart"/>
      <w:r>
        <w:rPr>
          <w:rFonts w:hint="eastAsia"/>
          <w:sz w:val="24"/>
        </w:rPr>
        <w:t>GANomaly</w:t>
      </w:r>
      <w:proofErr w:type="spellEnd"/>
      <w:r>
        <w:rPr>
          <w:rFonts w:hint="eastAsia"/>
          <w:sz w:val="24"/>
        </w:rPr>
        <w:t>模型中生成器的网络结构图。</w:t>
      </w:r>
    </w:p>
    <w:p w14:paraId="08423F68"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4</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w:t>
      </w:r>
      <w:proofErr w:type="gramEnd"/>
      <w:r>
        <w:rPr>
          <w:rFonts w:hint="eastAsia"/>
          <w:sz w:val="24"/>
        </w:rPr>
        <w:t>的基于</w:t>
      </w:r>
      <w:r>
        <w:rPr>
          <w:rFonts w:hint="eastAsia"/>
          <w:sz w:val="24"/>
        </w:rPr>
        <w:t>skip-</w:t>
      </w:r>
      <w:proofErr w:type="spellStart"/>
      <w:r>
        <w:rPr>
          <w:rFonts w:hint="eastAsia"/>
          <w:sz w:val="24"/>
        </w:rPr>
        <w:t>GANomaly</w:t>
      </w:r>
      <w:proofErr w:type="spellEnd"/>
      <w:r>
        <w:rPr>
          <w:rFonts w:hint="eastAsia"/>
          <w:sz w:val="24"/>
        </w:rPr>
        <w:t>模型中</w:t>
      </w:r>
      <w:proofErr w:type="gramStart"/>
      <w:r>
        <w:rPr>
          <w:rFonts w:hint="eastAsia"/>
          <w:sz w:val="24"/>
        </w:rPr>
        <w:t>判别器</w:t>
      </w:r>
      <w:proofErr w:type="gramEnd"/>
      <w:r>
        <w:rPr>
          <w:rFonts w:hint="eastAsia"/>
          <w:sz w:val="24"/>
        </w:rPr>
        <w:t>的网络结构图。</w:t>
      </w:r>
    </w:p>
    <w:p w14:paraId="70871B9F"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5</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w:t>
      </w:r>
      <w:proofErr w:type="gramEnd"/>
      <w:r>
        <w:rPr>
          <w:rFonts w:hint="eastAsia"/>
          <w:sz w:val="24"/>
        </w:rPr>
        <w:t>的生成器训练时的总损失</w:t>
      </w:r>
      <w:proofErr w:type="gramStart"/>
      <w:r>
        <w:rPr>
          <w:rFonts w:hint="eastAsia"/>
          <w:sz w:val="24"/>
        </w:rPr>
        <w:t>随训练</w:t>
      </w:r>
      <w:proofErr w:type="gramEnd"/>
      <w:r>
        <w:rPr>
          <w:rFonts w:hint="eastAsia"/>
          <w:sz w:val="24"/>
        </w:rPr>
        <w:t>轮次增加而变化的结果示意图。</w:t>
      </w:r>
    </w:p>
    <w:p w14:paraId="0A3B8E5D"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6</w:t>
      </w:r>
      <w:r>
        <w:rPr>
          <w:rFonts w:hint="eastAsia"/>
          <w:sz w:val="24"/>
        </w:rPr>
        <w:t>是本申请</w:t>
      </w:r>
      <w:proofErr w:type="gramStart"/>
      <w:r>
        <w:rPr>
          <w:rFonts w:hint="eastAsia"/>
          <w:sz w:val="24"/>
        </w:rPr>
        <w:t>一</w:t>
      </w:r>
      <w:proofErr w:type="gramEnd"/>
      <w:r>
        <w:rPr>
          <w:rFonts w:hint="eastAsia"/>
          <w:sz w:val="24"/>
        </w:rPr>
        <w:t>实施</w:t>
      </w:r>
      <w:proofErr w:type="gramStart"/>
      <w:r>
        <w:rPr>
          <w:rFonts w:hint="eastAsia"/>
          <w:sz w:val="24"/>
        </w:rPr>
        <w:t>例提供的判别器训练</w:t>
      </w:r>
      <w:proofErr w:type="gramEnd"/>
      <w:r>
        <w:rPr>
          <w:rFonts w:hint="eastAsia"/>
          <w:sz w:val="24"/>
        </w:rPr>
        <w:t>时的损失</w:t>
      </w:r>
      <w:proofErr w:type="gramStart"/>
      <w:r>
        <w:rPr>
          <w:rFonts w:hint="eastAsia"/>
          <w:sz w:val="24"/>
        </w:rPr>
        <w:t>随训练</w:t>
      </w:r>
      <w:proofErr w:type="gramEnd"/>
      <w:r>
        <w:rPr>
          <w:rFonts w:hint="eastAsia"/>
          <w:sz w:val="24"/>
        </w:rPr>
        <w:t>轮次增加而变化的结果示意图。</w:t>
      </w:r>
    </w:p>
    <w:p w14:paraId="0665D21B" w14:textId="77777777" w:rsidR="00953B72" w:rsidRDefault="001F0BA4">
      <w:pPr>
        <w:spacing w:afterLines="50" w:after="120" w:line="460" w:lineRule="exact"/>
        <w:ind w:firstLineChars="200" w:firstLine="480"/>
        <w:rPr>
          <w:sz w:val="24"/>
        </w:rPr>
      </w:pPr>
      <w:r>
        <w:rPr>
          <w:rFonts w:hint="eastAsia"/>
          <w:sz w:val="24"/>
        </w:rPr>
        <w:t>图</w:t>
      </w:r>
      <w:r>
        <w:rPr>
          <w:rFonts w:hint="eastAsia"/>
          <w:sz w:val="24"/>
        </w:rPr>
        <w:t>7A</w:t>
      </w:r>
      <w:r>
        <w:rPr>
          <w:rFonts w:hint="eastAsia"/>
          <w:sz w:val="24"/>
        </w:rPr>
        <w:t>至图</w:t>
      </w:r>
      <w:r>
        <w:rPr>
          <w:rFonts w:hint="eastAsia"/>
          <w:sz w:val="24"/>
        </w:rPr>
        <w:t>7B</w:t>
      </w:r>
      <w:r>
        <w:rPr>
          <w:sz w:val="24"/>
        </w:rPr>
        <w:t>为本申请</w:t>
      </w:r>
      <w:proofErr w:type="gramStart"/>
      <w:r>
        <w:rPr>
          <w:sz w:val="24"/>
        </w:rPr>
        <w:t>一</w:t>
      </w:r>
      <w:proofErr w:type="gramEnd"/>
      <w:r>
        <w:rPr>
          <w:sz w:val="24"/>
        </w:rPr>
        <w:t>实施</w:t>
      </w:r>
      <w:proofErr w:type="gramStart"/>
      <w:r>
        <w:rPr>
          <w:sz w:val="24"/>
        </w:rPr>
        <w:t>例</w:t>
      </w:r>
      <w:r>
        <w:rPr>
          <w:rFonts w:hint="eastAsia"/>
          <w:sz w:val="24"/>
        </w:rPr>
        <w:t>提供</w:t>
      </w:r>
      <w:proofErr w:type="gramEnd"/>
      <w:r>
        <w:rPr>
          <w:rFonts w:hint="eastAsia"/>
          <w:sz w:val="24"/>
        </w:rPr>
        <w:t>的基于</w:t>
      </w:r>
      <w:r>
        <w:rPr>
          <w:rFonts w:hint="eastAsia"/>
          <w:sz w:val="24"/>
        </w:rPr>
        <w:t>skip-</w:t>
      </w:r>
      <w:proofErr w:type="spellStart"/>
      <w:r>
        <w:rPr>
          <w:rFonts w:hint="eastAsia"/>
          <w:sz w:val="24"/>
        </w:rPr>
        <w:t>GANomaly</w:t>
      </w:r>
      <w:proofErr w:type="spellEnd"/>
      <w:r>
        <w:rPr>
          <w:rFonts w:hint="eastAsia"/>
          <w:sz w:val="24"/>
        </w:rPr>
        <w:t>的工业设备异常检测方法对网格类别图片的评价指标结果示意图。</w:t>
      </w:r>
    </w:p>
    <w:p w14:paraId="7B433AA9" w14:textId="77777777" w:rsidR="00953B72" w:rsidRDefault="001F0BA4">
      <w:pPr>
        <w:pStyle w:val="3"/>
        <w:spacing w:before="0" w:afterLines="50" w:after="120" w:line="460" w:lineRule="exact"/>
        <w:rPr>
          <w:sz w:val="28"/>
          <w:szCs w:val="28"/>
          <w:u w:val="single"/>
        </w:rPr>
      </w:pPr>
      <w:r>
        <w:rPr>
          <w:sz w:val="28"/>
          <w:szCs w:val="28"/>
          <w:u w:val="single"/>
        </w:rPr>
        <w:t>具体实施方式</w:t>
      </w:r>
    </w:p>
    <w:p w14:paraId="5D2E60E0" w14:textId="09B7E65E" w:rsidR="00953B72" w:rsidRDefault="001F0BA4">
      <w:pPr>
        <w:spacing w:afterLines="50" w:after="120" w:line="420" w:lineRule="exact"/>
        <w:ind w:firstLineChars="200" w:firstLine="480"/>
        <w:rPr>
          <w:sz w:val="24"/>
        </w:rPr>
      </w:pPr>
      <w:r>
        <w:rPr>
          <w:sz w:val="24"/>
        </w:rPr>
        <w:t>由背景技术可知</w:t>
      </w:r>
      <w:r>
        <w:rPr>
          <w:rFonts w:hint="eastAsia"/>
          <w:sz w:val="24"/>
        </w:rPr>
        <w:t>，传统的异常检测系统不能很好的适应需求，基于深度学习的系统异常检测成为了研究热点。深度学习算法利用神经网络自动学习特征，</w:t>
      </w:r>
      <w:r w:rsidR="002E4CAE" w:rsidRPr="00051943">
        <w:rPr>
          <w:rFonts w:hint="eastAsia"/>
          <w:sz w:val="24"/>
        </w:rPr>
        <w:t>比传统的异常检测方法能够提取和学习到更为复杂数据的特征，</w:t>
      </w:r>
      <w:r>
        <w:rPr>
          <w:rFonts w:hint="eastAsia"/>
          <w:sz w:val="24"/>
        </w:rPr>
        <w:t>凭借强学习能力与高适应力的优势在异常检测领域变得越来越流行，并已应用于各种任务。且现有的工业异常检测中存在的检测准确性不足和维护效率低下等问题。</w:t>
      </w:r>
    </w:p>
    <w:p w14:paraId="57475866" w14:textId="788DB7A8" w:rsidR="00953B72" w:rsidRDefault="001F0BA4">
      <w:pPr>
        <w:spacing w:afterLines="50" w:after="120" w:line="460" w:lineRule="exact"/>
        <w:ind w:firstLineChars="200" w:firstLine="480"/>
        <w:rPr>
          <w:sz w:val="24"/>
        </w:rPr>
      </w:pPr>
      <w:r>
        <w:rPr>
          <w:rFonts w:hint="eastAsia"/>
          <w:sz w:val="24"/>
        </w:rPr>
        <w:lastRenderedPageBreak/>
        <w:t>针对现有技术中存在的不足之处，</w:t>
      </w:r>
      <w:r>
        <w:rPr>
          <w:sz w:val="24"/>
        </w:rPr>
        <w:t>本申请实施</w:t>
      </w:r>
      <w:proofErr w:type="gramStart"/>
      <w:r>
        <w:rPr>
          <w:sz w:val="24"/>
        </w:rPr>
        <w:t>例提供</w:t>
      </w:r>
      <w:proofErr w:type="gramEnd"/>
      <w:r>
        <w:rPr>
          <w:sz w:val="24"/>
        </w:rPr>
        <w:t>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的工业设备异常检测方法及系统</w:t>
      </w:r>
      <w:r>
        <w:rPr>
          <w:sz w:val="24"/>
        </w:rPr>
        <w:t>，</w:t>
      </w:r>
      <w:r>
        <w:rPr>
          <w:rFonts w:hint="eastAsia"/>
          <w:sz w:val="24"/>
        </w:rPr>
        <w:t>该方法包括以下步骤：首先，获取数据集，本申请</w:t>
      </w:r>
      <w:proofErr w:type="gramStart"/>
      <w:r>
        <w:rPr>
          <w:sz w:val="24"/>
        </w:rPr>
        <w:t>实施例所选用</w:t>
      </w:r>
      <w:proofErr w:type="gramEnd"/>
      <w:r>
        <w:rPr>
          <w:sz w:val="24"/>
        </w:rPr>
        <w:t>的数据集</w:t>
      </w:r>
      <w:r>
        <w:rPr>
          <w:rFonts w:hint="eastAsia"/>
          <w:sz w:val="24"/>
        </w:rPr>
        <w:t>是一种用于无监督异常检测的</w:t>
      </w:r>
      <w:proofErr w:type="spellStart"/>
      <w:r>
        <w:rPr>
          <w:rFonts w:hint="eastAsia"/>
          <w:sz w:val="24"/>
        </w:rPr>
        <w:t>MVTec</w:t>
      </w:r>
      <w:proofErr w:type="spellEnd"/>
      <w:r>
        <w:rPr>
          <w:rFonts w:hint="eastAsia"/>
          <w:sz w:val="24"/>
        </w:rPr>
        <w:t xml:space="preserve"> AD</w:t>
      </w:r>
      <w:r>
        <w:rPr>
          <w:rFonts w:hint="eastAsia"/>
          <w:sz w:val="24"/>
        </w:rPr>
        <w:t>数据集，并对数据集进行预处理，如随机裁剪，得到预处理后的数据集；并对预处理后的数据集进行划分得到训练集和测试集；其次，构建基于</w:t>
      </w:r>
      <w:r>
        <w:rPr>
          <w:rFonts w:hint="eastAsia"/>
          <w:sz w:val="24"/>
        </w:rPr>
        <w:t>skip-</w:t>
      </w:r>
      <w:proofErr w:type="spellStart"/>
      <w:r>
        <w:rPr>
          <w:rFonts w:hint="eastAsia"/>
          <w:sz w:val="24"/>
        </w:rPr>
        <w:t>GANomaly</w:t>
      </w:r>
      <w:proofErr w:type="spellEnd"/>
      <w:r>
        <w:rPr>
          <w:rFonts w:hint="eastAsia"/>
          <w:sz w:val="24"/>
        </w:rPr>
        <w:t>的深度学习模型；然后，将训练集输入深度学习模型进行模型训练，采用</w:t>
      </w:r>
      <w:r>
        <w:rPr>
          <w:rFonts w:hint="eastAsia"/>
          <w:sz w:val="24"/>
        </w:rPr>
        <w:t>Adam</w:t>
      </w:r>
      <w:r>
        <w:rPr>
          <w:rFonts w:hint="eastAsia"/>
          <w:sz w:val="24"/>
        </w:rPr>
        <w:t>优化器优化，在经过预设的训练轮数后，根据结果调整模型参数，如学习率、批量大小和迭代次数等，实现模型最优，得到训练完成的深度学习模型；最后，将测试集输入训练完成的深度学习模型中进行测试，得到检测结果，并对检测结果进行评估。本申请的目的在于提供一种基于</w:t>
      </w:r>
      <w:r>
        <w:rPr>
          <w:rFonts w:hint="eastAsia"/>
          <w:sz w:val="24"/>
        </w:rPr>
        <w:t>skip-</w:t>
      </w:r>
      <w:proofErr w:type="spellStart"/>
      <w:r>
        <w:rPr>
          <w:rFonts w:hint="eastAsia"/>
          <w:sz w:val="24"/>
        </w:rPr>
        <w:t>GANomaly</w:t>
      </w:r>
      <w:proofErr w:type="spellEnd"/>
      <w:r>
        <w:rPr>
          <w:rFonts w:hint="eastAsia"/>
          <w:sz w:val="24"/>
        </w:rPr>
        <w:t>的工业设备异常检测方法及系统，该方法及模型能够对工业设备的异常进行精准识别，从而智能辅助工业生产。</w:t>
      </w:r>
    </w:p>
    <w:p w14:paraId="671737E4" w14:textId="77777777" w:rsidR="00953B72" w:rsidRDefault="001F0BA4">
      <w:pPr>
        <w:spacing w:afterLines="50" w:after="120" w:line="460" w:lineRule="exact"/>
        <w:ind w:firstLineChars="200" w:firstLine="480"/>
        <w:rPr>
          <w:bCs/>
          <w:sz w:val="24"/>
        </w:rPr>
      </w:pPr>
      <w:r>
        <w:rPr>
          <w:bCs/>
          <w:sz w:val="24"/>
        </w:rPr>
        <w:t>下面将结合附图对本申请的各实施例进行详细的阐述。然而，本领域的普通技术人员可以理解，在本申请各实施例中，为了使读者更好地理解本申请而提出了许多技术细节。但是，即使没有这些技术细节和基于以下各实施例的种种变化和修改，也可以实现本申请所要求保护的技术方案。</w:t>
      </w:r>
    </w:p>
    <w:p w14:paraId="00C802D1" w14:textId="77777777" w:rsidR="00953B72" w:rsidRDefault="001F0BA4">
      <w:pPr>
        <w:spacing w:afterLines="50" w:after="120" w:line="460" w:lineRule="exact"/>
        <w:ind w:firstLineChars="200" w:firstLine="480"/>
        <w:rPr>
          <w:bCs/>
          <w:sz w:val="24"/>
        </w:rPr>
      </w:pPr>
      <w:r>
        <w:rPr>
          <w:bCs/>
          <w:sz w:val="24"/>
        </w:rPr>
        <w:t>参看图</w:t>
      </w:r>
      <w:r>
        <w:rPr>
          <w:rFonts w:hint="eastAsia"/>
          <w:bCs/>
          <w:sz w:val="24"/>
        </w:rPr>
        <w:t>1</w:t>
      </w:r>
      <w:r>
        <w:rPr>
          <w:bCs/>
          <w:sz w:val="24"/>
        </w:rPr>
        <w:t>，本申请实施</w:t>
      </w:r>
      <w:proofErr w:type="gramStart"/>
      <w:r>
        <w:rPr>
          <w:bCs/>
          <w:sz w:val="24"/>
        </w:rPr>
        <w:t>例提供</w:t>
      </w:r>
      <w:proofErr w:type="gramEnd"/>
      <w:r>
        <w:rPr>
          <w:bCs/>
          <w:sz w:val="24"/>
        </w:rPr>
        <w:t>了一种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w:t>
      </w:r>
      <w:r>
        <w:rPr>
          <w:bCs/>
          <w:sz w:val="24"/>
        </w:rPr>
        <w:t>，</w:t>
      </w:r>
      <w:r>
        <w:rPr>
          <w:rFonts w:hint="eastAsia"/>
          <w:bCs/>
          <w:sz w:val="24"/>
        </w:rPr>
        <w:t>该方法包括以下步骤：</w:t>
      </w:r>
    </w:p>
    <w:p w14:paraId="1420CF5D"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S1</w:t>
      </w:r>
      <w:r>
        <w:rPr>
          <w:rFonts w:hint="eastAsia"/>
          <w:sz w:val="24"/>
        </w:rPr>
        <w:t>、获取数据集，对数据集进行预处理，并将预处理后的数据集划分得到训练集和测试集。</w:t>
      </w:r>
    </w:p>
    <w:p w14:paraId="49BFE88B"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S2</w:t>
      </w:r>
      <w:r>
        <w:rPr>
          <w:rFonts w:hint="eastAsia"/>
          <w:sz w:val="24"/>
        </w:rPr>
        <w:t>、构建基于</w:t>
      </w:r>
      <w:r>
        <w:rPr>
          <w:rFonts w:hint="eastAsia"/>
          <w:sz w:val="24"/>
        </w:rPr>
        <w:t>skip-</w:t>
      </w:r>
      <w:proofErr w:type="spellStart"/>
      <w:r>
        <w:rPr>
          <w:rFonts w:hint="eastAsia"/>
          <w:sz w:val="24"/>
        </w:rPr>
        <w:t>GANomaly</w:t>
      </w:r>
      <w:proofErr w:type="spellEnd"/>
      <w:r>
        <w:rPr>
          <w:rFonts w:hint="eastAsia"/>
          <w:sz w:val="24"/>
        </w:rPr>
        <w:t>的深度学习模型。</w:t>
      </w:r>
    </w:p>
    <w:p w14:paraId="624905F5"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S3</w:t>
      </w:r>
      <w:r>
        <w:rPr>
          <w:rFonts w:hint="eastAsia"/>
          <w:sz w:val="24"/>
        </w:rPr>
        <w:t>、将训练集输入深度学习模型进行模型训练，调整模型参数，得到训练完成的深度学习模型。</w:t>
      </w:r>
    </w:p>
    <w:p w14:paraId="267667EA"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S4</w:t>
      </w:r>
      <w:r>
        <w:rPr>
          <w:rFonts w:hint="eastAsia"/>
          <w:sz w:val="24"/>
        </w:rPr>
        <w:t>、将测试集输入训练完成的深度学习模型中进行测试，得到检测结果。</w:t>
      </w:r>
    </w:p>
    <w:p w14:paraId="277D42AB" w14:textId="77777777" w:rsidR="00953B72" w:rsidRDefault="001F0BA4">
      <w:pPr>
        <w:spacing w:afterLines="50" w:after="120" w:line="460" w:lineRule="exact"/>
        <w:ind w:firstLineChars="200" w:firstLine="480"/>
        <w:rPr>
          <w:sz w:val="24"/>
        </w:rPr>
      </w:pPr>
      <w:r>
        <w:rPr>
          <w:rFonts w:hint="eastAsia"/>
          <w:sz w:val="24"/>
        </w:rPr>
        <w:t>本申请提供的基于</w:t>
      </w:r>
      <w:r>
        <w:rPr>
          <w:rFonts w:hint="eastAsia"/>
          <w:sz w:val="24"/>
        </w:rPr>
        <w:t>skip-</w:t>
      </w:r>
      <w:proofErr w:type="spellStart"/>
      <w:r>
        <w:rPr>
          <w:rFonts w:hint="eastAsia"/>
          <w:sz w:val="24"/>
        </w:rPr>
        <w:t>GANomaly</w:t>
      </w:r>
      <w:proofErr w:type="spellEnd"/>
      <w:r>
        <w:rPr>
          <w:rFonts w:hint="eastAsia"/>
          <w:sz w:val="24"/>
        </w:rPr>
        <w:t>的工业设备异常检测方法，基于</w:t>
      </w:r>
      <w:r>
        <w:rPr>
          <w:rFonts w:hint="eastAsia"/>
          <w:sz w:val="24"/>
        </w:rPr>
        <w:t>skip-</w:t>
      </w:r>
      <w:proofErr w:type="spellStart"/>
      <w:r>
        <w:rPr>
          <w:rFonts w:hint="eastAsia"/>
          <w:sz w:val="24"/>
        </w:rPr>
        <w:t>GANomaly</w:t>
      </w:r>
      <w:proofErr w:type="spellEnd"/>
      <w:r>
        <w:rPr>
          <w:rFonts w:hint="eastAsia"/>
          <w:sz w:val="24"/>
        </w:rPr>
        <w:t>网络模型进行改进，该网络模型引入跳跃连接这一结构，可以更好地捕捉高维图像空间</w:t>
      </w:r>
      <w:proofErr w:type="gramStart"/>
      <w:r>
        <w:rPr>
          <w:rFonts w:hint="eastAsia"/>
          <w:sz w:val="24"/>
        </w:rPr>
        <w:t>中正常</w:t>
      </w:r>
      <w:proofErr w:type="gramEnd"/>
      <w:r>
        <w:rPr>
          <w:rFonts w:hint="eastAsia"/>
          <w:sz w:val="24"/>
        </w:rPr>
        <w:t>数据分布的多尺度分布。其次，在模型架构中使用对抗训练方案，可在高维图像空间和低维潜在向量空间编码中提供出色的重建效果。基于此，本申请提供的模型能够对工业设备的异常进行精准识别，从而智能辅助工业生产。</w:t>
      </w:r>
    </w:p>
    <w:p w14:paraId="0B73589D" w14:textId="77777777" w:rsidR="00953B72" w:rsidRDefault="001F0BA4">
      <w:pPr>
        <w:spacing w:line="460" w:lineRule="exact"/>
        <w:ind w:firstLineChars="200" w:firstLine="480"/>
        <w:rPr>
          <w:sz w:val="24"/>
        </w:rPr>
      </w:pPr>
      <w:r>
        <w:rPr>
          <w:rFonts w:hint="eastAsia"/>
          <w:sz w:val="24"/>
        </w:rPr>
        <w:t>在一些实施例中，步骤</w:t>
      </w:r>
      <w:r>
        <w:rPr>
          <w:rFonts w:hint="eastAsia"/>
          <w:sz w:val="24"/>
        </w:rPr>
        <w:t>S1</w:t>
      </w:r>
      <w:r>
        <w:rPr>
          <w:rFonts w:hint="eastAsia"/>
          <w:sz w:val="24"/>
        </w:rPr>
        <w:t>中对数据集进行预处理，包括：对数据集中图片进行随机裁剪；对裁剪后的图片进行数据格式处理，得到预处理后的数据集。</w:t>
      </w:r>
    </w:p>
    <w:p w14:paraId="631B453E" w14:textId="77777777" w:rsidR="00953B72" w:rsidRDefault="001F0BA4">
      <w:pPr>
        <w:spacing w:line="460" w:lineRule="exact"/>
        <w:ind w:firstLineChars="200" w:firstLine="480"/>
        <w:rPr>
          <w:sz w:val="24"/>
        </w:rPr>
      </w:pPr>
      <w:r>
        <w:rPr>
          <w:rFonts w:hint="eastAsia"/>
          <w:sz w:val="24"/>
        </w:rPr>
        <w:lastRenderedPageBreak/>
        <w:t>具体的，通过获取设备运行过程中的关键部件的图片，以获取数据集。步骤</w:t>
      </w:r>
      <w:r>
        <w:rPr>
          <w:rFonts w:hint="eastAsia"/>
          <w:sz w:val="24"/>
        </w:rPr>
        <w:t>S1</w:t>
      </w:r>
      <w:r>
        <w:rPr>
          <w:rFonts w:hint="eastAsia"/>
          <w:sz w:val="24"/>
        </w:rPr>
        <w:t>中对数据集进行预处理过程主要包括</w:t>
      </w:r>
      <w:r w:rsidRPr="000F3AE1">
        <w:rPr>
          <w:rFonts w:hint="eastAsia"/>
          <w:sz w:val="24"/>
        </w:rPr>
        <w:t>随机裁剪和数据格式处理</w:t>
      </w:r>
      <w:r>
        <w:rPr>
          <w:rFonts w:hint="eastAsia"/>
          <w:sz w:val="24"/>
        </w:rPr>
        <w:t>。首先，从内存缓存中读取图像数据并将其解码为图像格式，其次将图像的大小规范到</w:t>
      </w:r>
      <w:r>
        <w:rPr>
          <w:rFonts w:hint="eastAsia"/>
          <w:sz w:val="24"/>
        </w:rPr>
        <w:t>256</w:t>
      </w:r>
      <w:r>
        <w:rPr>
          <w:rFonts w:hint="eastAsia"/>
          <w:sz w:val="24"/>
        </w:rPr>
        <w:t>×</w:t>
      </w:r>
      <w:r>
        <w:rPr>
          <w:rFonts w:hint="eastAsia"/>
          <w:sz w:val="24"/>
        </w:rPr>
        <w:t>256</w:t>
      </w:r>
      <w:r>
        <w:rPr>
          <w:rFonts w:hint="eastAsia"/>
          <w:sz w:val="24"/>
        </w:rPr>
        <w:t>的大小；其次，将数据集中的每张图片随机裁剪为设定的数量的</w:t>
      </w:r>
      <w:r>
        <w:rPr>
          <w:rFonts w:hint="eastAsia"/>
          <w:sz w:val="24"/>
        </w:rPr>
        <w:t>num</w:t>
      </w:r>
      <w:r>
        <w:rPr>
          <w:rStyle w:val="afa"/>
          <w:rFonts w:hint="eastAsia"/>
          <w:sz w:val="24"/>
          <w:szCs w:val="24"/>
        </w:rPr>
        <w:t>张</w:t>
      </w:r>
      <w:r>
        <w:rPr>
          <w:rFonts w:hint="eastAsia"/>
          <w:sz w:val="24"/>
        </w:rPr>
        <w:t>子图，参数</w:t>
      </w:r>
      <w:r>
        <w:rPr>
          <w:rFonts w:hint="eastAsia"/>
          <w:sz w:val="24"/>
        </w:rPr>
        <w:t>num</w:t>
      </w:r>
      <w:r>
        <w:rPr>
          <w:rFonts w:hint="eastAsia"/>
          <w:sz w:val="24"/>
        </w:rPr>
        <w:t>即是指设定的每张图片裁剪成的子图张数，以进一步丰富训练的数据；最后，将所有图片转换为</w:t>
      </w:r>
      <w:r>
        <w:rPr>
          <w:rFonts w:hint="eastAsia"/>
          <w:sz w:val="24"/>
        </w:rPr>
        <w:t>RGB</w:t>
      </w:r>
      <w:r>
        <w:rPr>
          <w:rFonts w:hint="eastAsia"/>
          <w:sz w:val="24"/>
        </w:rPr>
        <w:t>格式，规范通道数，便于深度学习模型训练。</w:t>
      </w:r>
    </w:p>
    <w:p w14:paraId="0932B80F" w14:textId="247C7BCE" w:rsidR="00953B72" w:rsidRDefault="001F0BA4">
      <w:pPr>
        <w:spacing w:afterLines="50" w:after="120" w:line="420" w:lineRule="exact"/>
        <w:ind w:firstLineChars="200" w:firstLine="480"/>
        <w:rPr>
          <w:sz w:val="24"/>
        </w:rPr>
      </w:pPr>
      <w:r>
        <w:rPr>
          <w:rFonts w:hint="eastAsia"/>
          <w:sz w:val="24"/>
        </w:rPr>
        <w:t>在一些实施例中，步骤</w:t>
      </w:r>
      <w:r>
        <w:rPr>
          <w:rFonts w:hint="eastAsia"/>
          <w:sz w:val="24"/>
        </w:rPr>
        <w:t>S2</w:t>
      </w:r>
      <w:r>
        <w:rPr>
          <w:rFonts w:hint="eastAsia"/>
          <w:sz w:val="24"/>
        </w:rPr>
        <w:t>中基于</w:t>
      </w:r>
      <w:r>
        <w:rPr>
          <w:rFonts w:hint="eastAsia"/>
          <w:sz w:val="24"/>
        </w:rPr>
        <w:t>skip-</w:t>
      </w:r>
      <w:proofErr w:type="spellStart"/>
      <w:r>
        <w:rPr>
          <w:rFonts w:hint="eastAsia"/>
          <w:sz w:val="24"/>
        </w:rPr>
        <w:t>GANomaly</w:t>
      </w:r>
      <w:proofErr w:type="spellEnd"/>
      <w:r>
        <w:rPr>
          <w:rFonts w:hint="eastAsia"/>
          <w:sz w:val="24"/>
        </w:rPr>
        <w:t>的深度学习模型为改进的具有跳跃连接的编码器</w:t>
      </w:r>
      <w:r>
        <w:rPr>
          <w:rFonts w:hint="eastAsia"/>
          <w:sz w:val="24"/>
        </w:rPr>
        <w:t>-</w:t>
      </w:r>
      <w:r>
        <w:rPr>
          <w:rFonts w:hint="eastAsia"/>
          <w:sz w:val="24"/>
        </w:rPr>
        <w:t>解码器网络结构的深度学习模型；基于</w:t>
      </w:r>
      <w:r>
        <w:rPr>
          <w:rFonts w:hint="eastAsia"/>
          <w:sz w:val="24"/>
        </w:rPr>
        <w:t>skip-</w:t>
      </w:r>
      <w:proofErr w:type="spellStart"/>
      <w:r>
        <w:rPr>
          <w:rFonts w:hint="eastAsia"/>
          <w:sz w:val="24"/>
        </w:rPr>
        <w:t>GANomaly</w:t>
      </w:r>
      <w:proofErr w:type="spellEnd"/>
      <w:r>
        <w:rPr>
          <w:rFonts w:hint="eastAsia"/>
          <w:sz w:val="24"/>
        </w:rPr>
        <w:t>的深度学习模型通过生成器学习数据特征并重建输入图片得到生成图片，通过</w:t>
      </w:r>
      <w:proofErr w:type="gramStart"/>
      <w:r>
        <w:rPr>
          <w:rFonts w:hint="eastAsia"/>
          <w:sz w:val="24"/>
        </w:rPr>
        <w:t>判别器</w:t>
      </w:r>
      <w:proofErr w:type="gramEnd"/>
      <w:r>
        <w:rPr>
          <w:rFonts w:hint="eastAsia"/>
          <w:sz w:val="24"/>
        </w:rPr>
        <w:t>对生成图片与真实图片进行比较评分，并根据损失计算得出异常分数，得到异常检测结果</w:t>
      </w:r>
      <w:r w:rsidR="00B936B9">
        <w:rPr>
          <w:rFonts w:hint="eastAsia"/>
          <w:sz w:val="24"/>
        </w:rPr>
        <w:t>。</w:t>
      </w:r>
    </w:p>
    <w:p w14:paraId="405BAD56" w14:textId="77777777" w:rsidR="00953B72" w:rsidRDefault="001F0BA4">
      <w:pPr>
        <w:spacing w:afterLines="50" w:after="120" w:line="420" w:lineRule="exact"/>
        <w:ind w:firstLineChars="200" w:firstLine="480"/>
        <w:rPr>
          <w:sz w:val="24"/>
        </w:rPr>
      </w:pPr>
      <w:r>
        <w:rPr>
          <w:rFonts w:hint="eastAsia"/>
          <w:sz w:val="24"/>
        </w:rPr>
        <w:t>具体的，步骤</w:t>
      </w:r>
      <w:r>
        <w:rPr>
          <w:rFonts w:hint="eastAsia"/>
          <w:sz w:val="24"/>
        </w:rPr>
        <w:t>S2</w:t>
      </w:r>
      <w:r>
        <w:rPr>
          <w:rFonts w:hint="eastAsia"/>
          <w:sz w:val="24"/>
        </w:rPr>
        <w:t>中基于</w:t>
      </w:r>
      <w:r>
        <w:rPr>
          <w:rFonts w:hint="eastAsia"/>
          <w:sz w:val="24"/>
        </w:rPr>
        <w:t>skip-</w:t>
      </w:r>
      <w:proofErr w:type="spellStart"/>
      <w:r>
        <w:rPr>
          <w:rFonts w:hint="eastAsia"/>
          <w:sz w:val="24"/>
        </w:rPr>
        <w:t>GANomaly</w:t>
      </w:r>
      <w:proofErr w:type="spellEnd"/>
      <w:r>
        <w:rPr>
          <w:rFonts w:hint="eastAsia"/>
          <w:sz w:val="24"/>
        </w:rPr>
        <w:t>的深度学习模型通过生成器编码器部分</w:t>
      </w:r>
      <w:r>
        <w:rPr>
          <w:rFonts w:hint="eastAsia"/>
          <w:sz w:val="24"/>
          <w:lang w:val="zh-CN"/>
        </w:rPr>
        <w:t>提取</w:t>
      </w:r>
      <w:r>
        <w:rPr>
          <w:rFonts w:hint="eastAsia"/>
          <w:sz w:val="24"/>
        </w:rPr>
        <w:t>图片</w:t>
      </w:r>
      <w:r>
        <w:rPr>
          <w:rFonts w:hint="eastAsia"/>
          <w:sz w:val="24"/>
          <w:lang w:val="zh-CN"/>
        </w:rPr>
        <w:t>中的特征</w:t>
      </w:r>
      <w:r>
        <w:rPr>
          <w:rFonts w:hint="eastAsia"/>
          <w:sz w:val="24"/>
        </w:rPr>
        <w:t>后</w:t>
      </w:r>
      <w:r>
        <w:rPr>
          <w:rFonts w:hint="eastAsia"/>
          <w:sz w:val="24"/>
          <w:lang w:val="zh-CN"/>
        </w:rPr>
        <w:t>，</w:t>
      </w:r>
      <w:r>
        <w:rPr>
          <w:rFonts w:hint="eastAsia"/>
          <w:sz w:val="24"/>
        </w:rPr>
        <w:t>再通过生成器解码器部分生成新的图片，判别器用于比较真实图片和生成图片的相似程度；通过仅使用正常样本进行训练后，生成器只能生成正常图片，</w:t>
      </w:r>
      <w:proofErr w:type="gramStart"/>
      <w:r>
        <w:rPr>
          <w:rFonts w:hint="eastAsia"/>
          <w:sz w:val="24"/>
        </w:rPr>
        <w:t>若真实</w:t>
      </w:r>
      <w:proofErr w:type="gramEnd"/>
      <w:r>
        <w:rPr>
          <w:rFonts w:hint="eastAsia"/>
          <w:sz w:val="24"/>
        </w:rPr>
        <w:t>图片存在异常则会与生成图片之间存在较大重构误差，通过</w:t>
      </w:r>
      <w:proofErr w:type="gramStart"/>
      <w:r>
        <w:rPr>
          <w:rFonts w:hint="eastAsia"/>
          <w:sz w:val="24"/>
        </w:rPr>
        <w:t>判别器</w:t>
      </w:r>
      <w:proofErr w:type="gramEnd"/>
      <w:r>
        <w:rPr>
          <w:rFonts w:hint="eastAsia"/>
          <w:sz w:val="24"/>
        </w:rPr>
        <w:t>进行对比后得出异常分数较高。</w:t>
      </w:r>
    </w:p>
    <w:p w14:paraId="29FA5566" w14:textId="77777777" w:rsidR="00953B72" w:rsidRDefault="001F0BA4">
      <w:pPr>
        <w:spacing w:afterLines="50" w:after="120" w:line="420" w:lineRule="exact"/>
        <w:ind w:firstLineChars="200" w:firstLine="480"/>
        <w:rPr>
          <w:sz w:val="24"/>
        </w:rPr>
      </w:pPr>
      <w:r>
        <w:rPr>
          <w:rFonts w:hint="eastAsia"/>
          <w:sz w:val="24"/>
        </w:rPr>
        <w:t>在一些实施例中，步骤</w:t>
      </w:r>
      <w:r>
        <w:rPr>
          <w:rFonts w:hint="eastAsia"/>
          <w:sz w:val="24"/>
        </w:rPr>
        <w:t>S2</w:t>
      </w:r>
      <w:r>
        <w:rPr>
          <w:rFonts w:hint="eastAsia"/>
          <w:sz w:val="24"/>
        </w:rPr>
        <w:t>中</w:t>
      </w:r>
      <w:r>
        <w:rPr>
          <w:sz w:val="24"/>
        </w:rPr>
        <w:t>构建</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w:t>
      </w:r>
      <w:r>
        <w:rPr>
          <w:sz w:val="24"/>
        </w:rPr>
        <w:t>深度学习模型，包括：</w:t>
      </w:r>
    </w:p>
    <w:p w14:paraId="03AAE2DB"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S201</w:t>
      </w:r>
      <w:r>
        <w:rPr>
          <w:rFonts w:hint="eastAsia"/>
          <w:sz w:val="24"/>
        </w:rPr>
        <w:t>、定义生成器网络结构；生成器网络结构由编码器单元和解码器单元两部分组成。</w:t>
      </w:r>
    </w:p>
    <w:p w14:paraId="4DCD92E5"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S202</w:t>
      </w:r>
      <w:r>
        <w:rPr>
          <w:rFonts w:hint="eastAsia"/>
          <w:sz w:val="24"/>
        </w:rPr>
        <w:t>、将生成器网络结构中的编码器单元和解码器单元连接，得到跳跃连接网络结构，并完成前向传播函数，以确定数据在网络中的流动路径。</w:t>
      </w:r>
    </w:p>
    <w:p w14:paraId="628942E4"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S203</w:t>
      </w:r>
      <w:r>
        <w:rPr>
          <w:rFonts w:hint="eastAsia"/>
          <w:sz w:val="24"/>
        </w:rPr>
        <w:t>、定义</w:t>
      </w:r>
      <w:proofErr w:type="gramStart"/>
      <w:r>
        <w:rPr>
          <w:rFonts w:hint="eastAsia"/>
          <w:sz w:val="24"/>
        </w:rPr>
        <w:t>判别器</w:t>
      </w:r>
      <w:proofErr w:type="gramEnd"/>
      <w:r>
        <w:rPr>
          <w:rFonts w:hint="eastAsia"/>
          <w:sz w:val="24"/>
        </w:rPr>
        <w:t>网络结构。</w:t>
      </w:r>
    </w:p>
    <w:p w14:paraId="46D80DA7"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S204</w:t>
      </w:r>
      <w:r>
        <w:rPr>
          <w:rFonts w:hint="eastAsia"/>
          <w:sz w:val="24"/>
        </w:rPr>
        <w:t>、完成</w:t>
      </w:r>
      <w:proofErr w:type="gramStart"/>
      <w:r>
        <w:rPr>
          <w:rFonts w:hint="eastAsia"/>
          <w:sz w:val="24"/>
        </w:rPr>
        <w:t>判别器</w:t>
      </w:r>
      <w:proofErr w:type="gramEnd"/>
      <w:r>
        <w:rPr>
          <w:rFonts w:hint="eastAsia"/>
          <w:sz w:val="24"/>
        </w:rPr>
        <w:t>的前向传播函数，以确定数据在网络中的流动路径。</w:t>
      </w:r>
    </w:p>
    <w:p w14:paraId="69909DED" w14:textId="77777777" w:rsidR="00953B72" w:rsidRDefault="001F0BA4">
      <w:pPr>
        <w:spacing w:afterLines="50" w:after="120" w:line="420" w:lineRule="exact"/>
        <w:ind w:firstLine="420"/>
        <w:rPr>
          <w:sz w:val="24"/>
        </w:rPr>
      </w:pPr>
      <w:r>
        <w:rPr>
          <w:rFonts w:hint="eastAsia"/>
          <w:sz w:val="24"/>
        </w:rPr>
        <w:t>参看图</w:t>
      </w:r>
      <w:r>
        <w:rPr>
          <w:rFonts w:hint="eastAsia"/>
          <w:sz w:val="24"/>
        </w:rPr>
        <w:t>3</w:t>
      </w:r>
      <w:r>
        <w:rPr>
          <w:rFonts w:hint="eastAsia"/>
          <w:sz w:val="24"/>
        </w:rPr>
        <w:t>，步骤</w:t>
      </w:r>
      <w:r>
        <w:rPr>
          <w:rFonts w:hint="eastAsia"/>
          <w:sz w:val="24"/>
        </w:rPr>
        <w:t>S201</w:t>
      </w:r>
      <w:r>
        <w:rPr>
          <w:rFonts w:hint="eastAsia"/>
          <w:sz w:val="24"/>
        </w:rPr>
        <w:t>中定义的生成器</w:t>
      </w:r>
      <w:r>
        <w:rPr>
          <w:rFonts w:hint="eastAsia"/>
          <w:sz w:val="24"/>
        </w:rPr>
        <w:t>G</w:t>
      </w:r>
      <w:r>
        <w:rPr>
          <w:rFonts w:hint="eastAsia"/>
          <w:sz w:val="24"/>
        </w:rPr>
        <w:t>编码器单元</w:t>
      </w:r>
      <w:r>
        <w:rPr>
          <w:rFonts w:hint="eastAsia"/>
          <w:sz w:val="24"/>
        </w:rPr>
        <w:t>G</w:t>
      </w:r>
      <w:r>
        <w:rPr>
          <w:rFonts w:hint="eastAsia"/>
          <w:sz w:val="24"/>
          <w:vertAlign w:val="subscript"/>
        </w:rPr>
        <w:t>E</w:t>
      </w:r>
      <w:r>
        <w:rPr>
          <w:rFonts w:hint="eastAsia"/>
          <w:sz w:val="24"/>
        </w:rPr>
        <w:t>包括一个二维卷积和四层相同的卷积层，用于提取数据特征；每个卷积层的输入端设有</w:t>
      </w:r>
      <w:proofErr w:type="spellStart"/>
      <w:r>
        <w:rPr>
          <w:rFonts w:hint="eastAsia"/>
          <w:sz w:val="24"/>
        </w:rPr>
        <w:t>LeakyReLU</w:t>
      </w:r>
      <w:proofErr w:type="spellEnd"/>
      <w:r>
        <w:rPr>
          <w:rFonts w:hint="eastAsia"/>
          <w:sz w:val="24"/>
        </w:rPr>
        <w:t>激活函数，输出端设有批标准化；所述生成器</w:t>
      </w:r>
      <w:r>
        <w:rPr>
          <w:rFonts w:hint="eastAsia"/>
          <w:sz w:val="24"/>
        </w:rPr>
        <w:t>G</w:t>
      </w:r>
      <w:r>
        <w:rPr>
          <w:rFonts w:hint="eastAsia"/>
          <w:sz w:val="24"/>
        </w:rPr>
        <w:t>的编码器单元</w:t>
      </w:r>
      <w:r>
        <w:rPr>
          <w:rFonts w:hint="eastAsia"/>
          <w:sz w:val="24"/>
        </w:rPr>
        <w:t>G</w:t>
      </w:r>
      <w:r>
        <w:rPr>
          <w:rFonts w:hint="eastAsia"/>
          <w:sz w:val="24"/>
          <w:vertAlign w:val="subscript"/>
        </w:rPr>
        <w:t>E</w:t>
      </w:r>
      <w:r>
        <w:rPr>
          <w:rFonts w:hint="eastAsia"/>
          <w:sz w:val="24"/>
        </w:rPr>
        <w:t>输入为</w:t>
      </w:r>
      <m:oMath>
        <m:r>
          <w:rPr>
            <w:rFonts w:ascii="Cambria Math" w:hAnsi="Cambria Math"/>
            <w:sz w:val="24"/>
          </w:rPr>
          <m:t>x</m:t>
        </m:r>
      </m:oMath>
      <w:r>
        <w:rPr>
          <w:rFonts w:hint="eastAsia"/>
          <w:sz w:val="24"/>
        </w:rPr>
        <w:t>，输出为</w:t>
      </w:r>
      <m:oMath>
        <m:r>
          <w:rPr>
            <w:rFonts w:ascii="Cambria Math" w:hAnsi="Cambria Math"/>
            <w:sz w:val="24"/>
          </w:rPr>
          <m:t>z</m:t>
        </m:r>
      </m:oMath>
      <w:r>
        <w:rPr>
          <w:rFonts w:hint="eastAsia"/>
          <w:sz w:val="24"/>
        </w:rPr>
        <w:t>，其关系式如下：</w:t>
      </w:r>
    </w:p>
    <w:p w14:paraId="6C077A44" w14:textId="77777777" w:rsidR="00953B72" w:rsidRDefault="001F0BA4">
      <w:pPr>
        <w:spacing w:afterLines="50" w:after="120" w:line="360" w:lineRule="auto"/>
        <w:jc w:val="center"/>
        <w:rPr>
          <w:szCs w:val="21"/>
        </w:rPr>
      </w:pPr>
      <m:oMathPara>
        <m:oMathParaPr>
          <m:jc m:val="center"/>
        </m:oMathParaPr>
        <m:oMath>
          <m:r>
            <w:rPr>
              <w:rFonts w:ascii="Cambria Math" w:hAnsi="Cambria Math"/>
              <w:szCs w:val="21"/>
            </w:rPr>
            <m:t>z</m:t>
          </m:r>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E</m:t>
              </m:r>
            </m:sub>
          </m:sSub>
          <m:d>
            <m:dPr>
              <m:ctrlPr>
                <w:rPr>
                  <w:rFonts w:ascii="Cambria Math" w:hAnsi="Cambria Math"/>
                  <w:szCs w:val="21"/>
                </w:rPr>
              </m:ctrlPr>
            </m:dPr>
            <m:e>
              <m:r>
                <w:rPr>
                  <w:rFonts w:ascii="Cambria Math" w:hAnsi="Cambria Math"/>
                  <w:szCs w:val="21"/>
                </w:rPr>
                <m:t>x</m:t>
              </m:r>
            </m:e>
          </m:d>
        </m:oMath>
      </m:oMathPara>
    </w:p>
    <w:p w14:paraId="75EA757E" w14:textId="77777777" w:rsidR="00953B72" w:rsidRDefault="001F0BA4">
      <w:pPr>
        <w:spacing w:afterLines="50" w:after="120" w:line="420" w:lineRule="exact"/>
        <w:ind w:firstLine="420"/>
        <w:rPr>
          <w:sz w:val="24"/>
        </w:rPr>
      </w:pPr>
      <w:proofErr w:type="spellStart"/>
      <w:r>
        <w:rPr>
          <w:rFonts w:hint="eastAsia"/>
          <w:sz w:val="24"/>
        </w:rPr>
        <w:t>LeakyReLU</w:t>
      </w:r>
      <w:proofErr w:type="spellEnd"/>
      <w:r>
        <w:rPr>
          <w:rFonts w:hint="eastAsia"/>
          <w:sz w:val="24"/>
        </w:rPr>
        <w:t>激活函数的计算公式如下所示：</w:t>
      </w:r>
    </w:p>
    <w:p w14:paraId="3EAA471A" w14:textId="77777777" w:rsidR="00953B72" w:rsidRDefault="001F0BA4">
      <w:pPr>
        <w:spacing w:afterLines="50" w:after="120" w:line="360" w:lineRule="auto"/>
        <w:ind w:left="363"/>
        <w:jc w:val="center"/>
        <w:rPr>
          <w:szCs w:val="21"/>
        </w:rPr>
      </w:pPr>
      <m:oMathPara>
        <m:oMathParaPr>
          <m:jc m:val="center"/>
        </m:oMathParaPr>
        <m:oMath>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max</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sty m:val="p"/>
            </m:rPr>
            <w:rPr>
              <w:rFonts w:ascii="Cambria Math" w:hAnsi="Cambria Math"/>
              <w:szCs w:val="21"/>
            </w:rPr>
            <m:t>+</m:t>
          </m:r>
          <m:r>
            <w:rPr>
              <w:rFonts w:ascii="Cambria Math" w:hAnsi="Cambria Math"/>
              <w:szCs w:val="21"/>
            </w:rPr>
            <m:t>α</m:t>
          </m:r>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r>
            <m:rPr>
              <m:nor/>
            </m:rPr>
            <w:rPr>
              <w:szCs w:val="21"/>
            </w:rPr>
            <m:t>,</m:t>
          </m:r>
          <m:r>
            <w:rPr>
              <w:rFonts w:ascii="Cambria Math" w:hAnsi="Cambria Math"/>
              <w:szCs w:val="21"/>
            </w:rPr>
            <m:t>0</m:t>
          </m:r>
          <m:r>
            <m:rPr>
              <m:sty m:val="p"/>
            </m:rPr>
            <w:rPr>
              <w:rFonts w:ascii="Cambria Math" w:hAnsi="Cambria Math"/>
              <w:szCs w:val="21"/>
            </w:rPr>
            <m:t>&lt;</m:t>
          </m:r>
          <m:r>
            <w:rPr>
              <w:rFonts w:ascii="Cambria Math" w:hAnsi="Cambria Math"/>
              <w:szCs w:val="21"/>
            </w:rPr>
            <m:t>α</m:t>
          </m:r>
          <m:r>
            <m:rPr>
              <m:sty m:val="p"/>
            </m:rPr>
            <w:rPr>
              <w:rFonts w:ascii="Cambria Math" w:hAnsi="Cambria Math"/>
              <w:szCs w:val="21"/>
            </w:rPr>
            <m:t>≪</m:t>
          </m:r>
          <m:r>
            <w:rPr>
              <w:rFonts w:ascii="Cambria Math" w:hAnsi="Cambria Math"/>
              <w:szCs w:val="21"/>
            </w:rPr>
            <m:t>1</m:t>
          </m:r>
        </m:oMath>
      </m:oMathPara>
    </w:p>
    <w:p w14:paraId="257692AE" w14:textId="77777777"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 w:val="24"/>
          </w:rPr>
          <m:t>f</m:t>
        </m:r>
        <m:d>
          <m:dPr>
            <m:ctrlPr>
              <w:rPr>
                <w:rFonts w:ascii="Cambria Math" w:hAnsi="Cambria Math"/>
                <w:sz w:val="24"/>
              </w:rPr>
            </m:ctrlPr>
          </m:dPr>
          <m:e>
            <m:r>
              <w:rPr>
                <w:rFonts w:ascii="Cambria Math" w:hAnsi="Cambria Math"/>
                <w:sz w:val="24"/>
              </w:rPr>
              <m:t>x</m:t>
            </m:r>
          </m:e>
        </m:d>
      </m:oMath>
      <w:r>
        <w:rPr>
          <w:rFonts w:hint="eastAsia"/>
          <w:sz w:val="24"/>
        </w:rPr>
        <w:t>是</w:t>
      </w:r>
      <w:proofErr w:type="spellStart"/>
      <w:r>
        <w:rPr>
          <w:rFonts w:hint="eastAsia"/>
          <w:sz w:val="24"/>
        </w:rPr>
        <w:t>LeakyReLU</w:t>
      </w:r>
      <w:proofErr w:type="spellEnd"/>
      <w:r>
        <w:rPr>
          <w:rFonts w:hint="eastAsia"/>
          <w:sz w:val="24"/>
        </w:rPr>
        <w:t>激活函数的输出；</w:t>
      </w:r>
      <w:proofErr w:type="spellStart"/>
      <w:r>
        <w:rPr>
          <w:rFonts w:hint="eastAsia"/>
          <w:sz w:val="24"/>
        </w:rPr>
        <w:t>LeakyReLU</w:t>
      </w:r>
      <w:proofErr w:type="spellEnd"/>
      <w:r>
        <w:rPr>
          <w:rFonts w:hint="eastAsia"/>
          <w:sz w:val="24"/>
        </w:rPr>
        <w:t>函数在输入为负数时引入了一个极小的斜率</w:t>
      </w:r>
      <m:oMath>
        <m:r>
          <w:rPr>
            <w:rFonts w:ascii="Cambria Math" w:hAnsi="Cambria Math"/>
            <w:sz w:val="24"/>
          </w:rPr>
          <m:t>α</m:t>
        </m:r>
      </m:oMath>
      <w:r>
        <w:rPr>
          <w:rFonts w:hint="eastAsia"/>
          <w:sz w:val="24"/>
        </w:rPr>
        <w:t>，防止梯度消失，在非负数时输出与输入相同。</w:t>
      </w:r>
    </w:p>
    <w:p w14:paraId="50E5D5B5" w14:textId="085CC6DE" w:rsidR="00953B72" w:rsidRDefault="001F0BA4">
      <w:pPr>
        <w:spacing w:afterLines="50" w:after="120" w:line="420" w:lineRule="exact"/>
        <w:ind w:firstLine="420"/>
        <w:rPr>
          <w:sz w:val="24"/>
        </w:rPr>
      </w:pPr>
      <w:r>
        <w:rPr>
          <w:rFonts w:hint="eastAsia"/>
          <w:sz w:val="24"/>
        </w:rPr>
        <w:lastRenderedPageBreak/>
        <w:t>在一些实施例中，步骤</w:t>
      </w:r>
      <w:r>
        <w:rPr>
          <w:rFonts w:hint="eastAsia"/>
          <w:sz w:val="24"/>
        </w:rPr>
        <w:t>S201</w:t>
      </w:r>
      <w:r>
        <w:rPr>
          <w:rFonts w:hint="eastAsia"/>
          <w:sz w:val="24"/>
        </w:rPr>
        <w:t>定义的生成器</w:t>
      </w:r>
      <w:r>
        <w:rPr>
          <w:rFonts w:hint="eastAsia"/>
          <w:sz w:val="24"/>
        </w:rPr>
        <w:t>G</w:t>
      </w:r>
      <w:r>
        <w:rPr>
          <w:rFonts w:hint="eastAsia"/>
          <w:sz w:val="24"/>
        </w:rPr>
        <w:t>解码器单元</w:t>
      </w:r>
      <w:r w:rsidR="00D24E2F">
        <w:rPr>
          <w:rFonts w:hint="eastAsia"/>
          <w:sz w:val="24"/>
        </w:rPr>
        <w:t>（</w:t>
      </w:r>
      <w:r>
        <w:rPr>
          <w:rFonts w:hint="eastAsia"/>
          <w:sz w:val="24"/>
        </w:rPr>
        <w:t>G</w:t>
      </w:r>
      <w:r>
        <w:rPr>
          <w:rFonts w:hint="eastAsia"/>
          <w:sz w:val="24"/>
          <w:vertAlign w:val="subscript"/>
        </w:rPr>
        <w:t>D</w:t>
      </w:r>
      <w:r w:rsidR="00D24E2F">
        <w:rPr>
          <w:rFonts w:hint="eastAsia"/>
          <w:sz w:val="24"/>
        </w:rPr>
        <w:t>）</w:t>
      </w:r>
      <w:r>
        <w:rPr>
          <w:rFonts w:hint="eastAsia"/>
          <w:sz w:val="24"/>
        </w:rPr>
        <w:t>包括四层反卷积层，其中三层结构相同，输入端设有</w:t>
      </w:r>
      <w:proofErr w:type="spellStart"/>
      <w:r>
        <w:rPr>
          <w:rFonts w:hint="eastAsia"/>
          <w:sz w:val="24"/>
        </w:rPr>
        <w:t>ReLU</w:t>
      </w:r>
      <w:proofErr w:type="spellEnd"/>
      <w:r>
        <w:rPr>
          <w:rFonts w:hint="eastAsia"/>
          <w:sz w:val="24"/>
        </w:rPr>
        <w:t>激活函数，输出端设有批标准化；剩下的一层反</w:t>
      </w:r>
      <w:proofErr w:type="gramStart"/>
      <w:r>
        <w:rPr>
          <w:rFonts w:hint="eastAsia"/>
          <w:sz w:val="24"/>
        </w:rPr>
        <w:t>卷积层仅在</w:t>
      </w:r>
      <w:proofErr w:type="gramEnd"/>
      <w:r>
        <w:rPr>
          <w:rFonts w:hint="eastAsia"/>
          <w:sz w:val="24"/>
        </w:rPr>
        <w:t>输出端设有</w:t>
      </w:r>
      <w:r>
        <w:rPr>
          <w:rFonts w:hint="eastAsia"/>
          <w:sz w:val="24"/>
        </w:rPr>
        <w:t>Tanh</w:t>
      </w:r>
      <w:r>
        <w:rPr>
          <w:rFonts w:hint="eastAsia"/>
          <w:sz w:val="24"/>
        </w:rPr>
        <w:t>激活函数；所述生成器</w:t>
      </w:r>
      <w:r>
        <w:rPr>
          <w:rFonts w:hint="eastAsia"/>
          <w:sz w:val="24"/>
        </w:rPr>
        <w:t>G</w:t>
      </w:r>
      <w:r>
        <w:rPr>
          <w:rFonts w:hint="eastAsia"/>
          <w:sz w:val="24"/>
        </w:rPr>
        <w:t>的解码器单元</w:t>
      </w:r>
      <w:r>
        <w:rPr>
          <w:rFonts w:hint="eastAsia"/>
          <w:sz w:val="24"/>
        </w:rPr>
        <w:t>G</w:t>
      </w:r>
      <w:r>
        <w:rPr>
          <w:rFonts w:hint="eastAsia"/>
          <w:sz w:val="24"/>
          <w:vertAlign w:val="subscript"/>
        </w:rPr>
        <w:t>D</w:t>
      </w:r>
      <w:r>
        <w:rPr>
          <w:rFonts w:hint="eastAsia"/>
          <w:sz w:val="24"/>
        </w:rPr>
        <w:t>输入为</w:t>
      </w:r>
      <m:oMath>
        <m:r>
          <w:rPr>
            <w:rFonts w:ascii="Cambria Math" w:hAnsi="Cambria Math"/>
            <w:sz w:val="24"/>
          </w:rPr>
          <m:t>z</m:t>
        </m:r>
      </m:oMath>
      <w:r w:rsidR="00D24E2F">
        <w:rPr>
          <w:rFonts w:hint="eastAsia"/>
          <w:sz w:val="24"/>
        </w:rPr>
        <w:t>（</w:t>
      </w:r>
      <w:r>
        <w:rPr>
          <w:rFonts w:hint="eastAsia"/>
          <w:sz w:val="24"/>
        </w:rPr>
        <w:t>编码器</w:t>
      </w:r>
      <w:r w:rsidR="00D24E2F">
        <w:rPr>
          <w:rFonts w:hint="eastAsia"/>
          <w:sz w:val="24"/>
        </w:rPr>
        <w:t>（</w:t>
      </w:r>
      <w:r>
        <w:rPr>
          <w:rFonts w:hint="eastAsia"/>
          <w:sz w:val="24"/>
        </w:rPr>
        <w:t>G</w:t>
      </w:r>
      <w:r>
        <w:rPr>
          <w:rFonts w:hint="eastAsia"/>
          <w:sz w:val="24"/>
          <w:vertAlign w:val="subscript"/>
        </w:rPr>
        <w:t>E</w:t>
      </w:r>
      <w:r w:rsidR="00D24E2F">
        <w:rPr>
          <w:rFonts w:hint="eastAsia"/>
          <w:sz w:val="24"/>
        </w:rPr>
        <w:t>)</w:t>
      </w:r>
      <w:r>
        <w:rPr>
          <w:rFonts w:hint="eastAsia"/>
          <w:sz w:val="24"/>
        </w:rPr>
        <w:t>的输出</w:t>
      </w:r>
      <w:r w:rsidR="00D24E2F">
        <w:rPr>
          <w:rFonts w:hint="eastAsia"/>
          <w:sz w:val="24"/>
        </w:rPr>
        <w:t>）</w:t>
      </w:r>
      <w:r>
        <w:rPr>
          <w:rFonts w:hint="eastAsia"/>
          <w:sz w:val="24"/>
        </w:rPr>
        <w:t>，输出为</w:t>
      </w:r>
      <m:oMath>
        <m:acc>
          <m:accPr>
            <m:ctrlPr>
              <w:rPr>
                <w:rFonts w:ascii="Cambria Math" w:hAnsi="Cambria Math"/>
                <w:szCs w:val="21"/>
              </w:rPr>
            </m:ctrlPr>
          </m:accPr>
          <m:e>
            <m:r>
              <w:rPr>
                <w:rFonts w:ascii="Cambria Math" w:hAnsi="Cambria Math"/>
                <w:szCs w:val="21"/>
              </w:rPr>
              <m:t>x</m:t>
            </m:r>
          </m:e>
        </m:acc>
      </m:oMath>
      <w:r>
        <w:rPr>
          <w:rFonts w:hint="eastAsia"/>
          <w:sz w:val="24"/>
        </w:rPr>
        <w:t>，其关系式如下：</w:t>
      </w:r>
    </w:p>
    <w:p w14:paraId="1C4458F2" w14:textId="77777777" w:rsidR="00953B72" w:rsidRDefault="00AC5A96">
      <w:pPr>
        <w:spacing w:afterLines="50" w:after="120" w:line="360" w:lineRule="auto"/>
        <w:ind w:left="363"/>
        <w:jc w:val="center"/>
        <w:rPr>
          <w:szCs w:val="21"/>
        </w:rPr>
      </w:pPr>
      <m:oMathPara>
        <m:oMathParaPr>
          <m:jc m:val="center"/>
        </m:oMathParaPr>
        <m:oMath>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G</m:t>
              </m:r>
            </m:e>
            <m:sub>
              <m:r>
                <w:rPr>
                  <w:rFonts w:ascii="Cambria Math" w:hAnsi="Cambria Math"/>
                  <w:szCs w:val="21"/>
                </w:rPr>
                <m:t>D</m:t>
              </m:r>
            </m:sub>
          </m:sSub>
          <m:d>
            <m:dPr>
              <m:ctrlPr>
                <w:rPr>
                  <w:rFonts w:ascii="Cambria Math" w:hAnsi="Cambria Math"/>
                  <w:szCs w:val="21"/>
                </w:rPr>
              </m:ctrlPr>
            </m:dPr>
            <m:e>
              <m:r>
                <w:rPr>
                  <w:rFonts w:ascii="Cambria Math" w:hAnsi="Cambria Math"/>
                  <w:szCs w:val="21"/>
                </w:rPr>
                <m:t>z</m:t>
              </m:r>
            </m:e>
          </m:d>
        </m:oMath>
      </m:oMathPara>
    </w:p>
    <w:p w14:paraId="05150DBD" w14:textId="77777777" w:rsidR="00953B72" w:rsidRDefault="001F0BA4">
      <w:pPr>
        <w:spacing w:afterLines="50" w:after="120" w:line="420" w:lineRule="exact"/>
        <w:ind w:firstLine="420"/>
        <w:rPr>
          <w:sz w:val="24"/>
        </w:rPr>
      </w:pPr>
      <w:proofErr w:type="spellStart"/>
      <w:r>
        <w:rPr>
          <w:rFonts w:hint="eastAsia"/>
          <w:sz w:val="24"/>
        </w:rPr>
        <w:t>ReLU</w:t>
      </w:r>
      <w:proofErr w:type="spellEnd"/>
      <w:r>
        <w:rPr>
          <w:rFonts w:hint="eastAsia"/>
          <w:sz w:val="24"/>
        </w:rPr>
        <w:t>激活函数的计算公式如下所示：</w:t>
      </w:r>
    </w:p>
    <w:p w14:paraId="13BCCCA0" w14:textId="77777777" w:rsidR="00953B72" w:rsidRDefault="001F0BA4">
      <w:pPr>
        <w:spacing w:afterLines="50" w:after="120" w:line="360" w:lineRule="auto"/>
        <w:ind w:left="363"/>
        <w:jc w:val="center"/>
        <w:rPr>
          <w:szCs w:val="21"/>
        </w:rPr>
      </w:pPr>
      <m:oMathPara>
        <m:oMathParaPr>
          <m:jc m:val="center"/>
        </m:oMathParaPr>
        <m:oMath>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=max</m:t>
          </m:r>
          <m:d>
            <m:dPr>
              <m:ctrlPr>
                <w:rPr>
                  <w:rFonts w:ascii="Cambria Math" w:hAnsi="Cambria Math"/>
                  <w:szCs w:val="21"/>
                </w:rPr>
              </m:ctrlPr>
            </m:dPr>
            <m:e>
              <m:r>
                <w:rPr>
                  <w:rFonts w:ascii="Cambria Math" w:hAnsi="Cambria Math"/>
                  <w:szCs w:val="21"/>
                </w:rPr>
                <m:t>0</m:t>
              </m:r>
              <m:r>
                <m:rPr>
                  <m:sty m:val="p"/>
                </m:rPr>
                <w:rPr>
                  <w:rFonts w:ascii="Cambria Math" w:hAnsi="Cambria Math"/>
                  <w:szCs w:val="21"/>
                </w:rPr>
                <m:t>,</m:t>
              </m:r>
              <m:r>
                <w:rPr>
                  <w:rFonts w:ascii="Cambria Math" w:hAnsi="Cambria Math"/>
                  <w:szCs w:val="21"/>
                </w:rPr>
                <m:t>x</m:t>
              </m:r>
            </m:e>
          </m:d>
        </m:oMath>
      </m:oMathPara>
    </w:p>
    <w:p w14:paraId="4D02DC1C" w14:textId="77777777"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Cs w:val="21"/>
          </w:rPr>
          <m:t>f</m:t>
        </m:r>
        <m:d>
          <m:dPr>
            <m:ctrlPr>
              <w:rPr>
                <w:rFonts w:ascii="Cambria Math" w:hAnsi="Cambria Math"/>
                <w:szCs w:val="21"/>
              </w:rPr>
            </m:ctrlPr>
          </m:dPr>
          <m:e>
            <m:r>
              <w:rPr>
                <w:rFonts w:ascii="Cambria Math" w:hAnsi="Cambria Math"/>
                <w:szCs w:val="21"/>
              </w:rPr>
              <m:t>x</m:t>
            </m:r>
          </m:e>
        </m:d>
      </m:oMath>
      <w:r>
        <w:rPr>
          <w:rFonts w:hint="eastAsia"/>
          <w:sz w:val="24"/>
        </w:rPr>
        <w:t>是</w:t>
      </w:r>
      <w:proofErr w:type="spellStart"/>
      <w:r>
        <w:rPr>
          <w:rFonts w:hint="eastAsia"/>
          <w:sz w:val="24"/>
        </w:rPr>
        <w:t>ReLU</w:t>
      </w:r>
      <w:proofErr w:type="spellEnd"/>
      <w:r>
        <w:rPr>
          <w:rFonts w:hint="eastAsia"/>
          <w:sz w:val="24"/>
        </w:rPr>
        <w:t>激活函数的输出；</w:t>
      </w:r>
      <w:proofErr w:type="spellStart"/>
      <w:r>
        <w:rPr>
          <w:rFonts w:hint="eastAsia"/>
          <w:sz w:val="24"/>
        </w:rPr>
        <w:t>ReLU</w:t>
      </w:r>
      <w:proofErr w:type="spellEnd"/>
      <w:r>
        <w:rPr>
          <w:rFonts w:hint="eastAsia"/>
          <w:sz w:val="24"/>
        </w:rPr>
        <w:t>函数在输入为负数时输出为</w:t>
      </w:r>
      <w:r>
        <w:rPr>
          <w:rFonts w:hint="eastAsia"/>
          <w:sz w:val="24"/>
        </w:rPr>
        <w:t>0</w:t>
      </w:r>
      <w:r>
        <w:rPr>
          <w:rFonts w:hint="eastAsia"/>
          <w:sz w:val="24"/>
        </w:rPr>
        <w:t>，在非负数时输出与输入相同。</w:t>
      </w:r>
    </w:p>
    <w:p w14:paraId="01C2EAAE" w14:textId="77777777" w:rsidR="00953B72" w:rsidRDefault="001F0BA4">
      <w:pPr>
        <w:spacing w:afterLines="50" w:after="120" w:line="420" w:lineRule="exact"/>
        <w:ind w:firstLine="420"/>
        <w:rPr>
          <w:sz w:val="24"/>
        </w:rPr>
      </w:pPr>
      <w:r>
        <w:rPr>
          <w:rFonts w:hint="eastAsia"/>
          <w:sz w:val="24"/>
        </w:rPr>
        <w:t>所述</w:t>
      </w:r>
      <w:r>
        <w:rPr>
          <w:rFonts w:hint="eastAsia"/>
          <w:sz w:val="24"/>
        </w:rPr>
        <w:t>Tanh</w:t>
      </w:r>
      <w:r>
        <w:rPr>
          <w:rFonts w:hint="eastAsia"/>
          <w:sz w:val="24"/>
        </w:rPr>
        <w:t>激活函数的计算公式如下所示：</w:t>
      </w:r>
    </w:p>
    <w:p w14:paraId="2DB1B3C8" w14:textId="77777777" w:rsidR="00953B72" w:rsidRDefault="001F0BA4">
      <w:pPr>
        <w:spacing w:afterLines="50" w:after="120" w:line="360" w:lineRule="auto"/>
        <w:jc w:val="center"/>
        <w:rPr>
          <w:szCs w:val="21"/>
        </w:rPr>
      </w:pPr>
      <m:oMathPara>
        <m:oMathParaPr>
          <m:jc m:val="center"/>
        </m:oMathParaPr>
        <m:oMath>
          <m:r>
            <w:rPr>
              <w:rFonts w:ascii="Cambria Math" w:hAnsi="Cambria Math"/>
              <w:szCs w:val="21"/>
            </w:rPr>
            <m:t>Tanh</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e</m:t>
                  </m:r>
                </m:e>
                <m:sup>
                  <m:r>
                    <w:rPr>
                      <w:rFonts w:ascii="Cambria Math" w:hAnsi="Cambria Math"/>
                      <w:szCs w:val="21"/>
                    </w:rPr>
                    <m:t>x</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x</m:t>
                  </m:r>
                </m:sup>
              </m:sSup>
            </m:num>
            <m:den>
              <m:sSup>
                <m:sSupPr>
                  <m:ctrlPr>
                    <w:rPr>
                      <w:rFonts w:ascii="Cambria Math" w:hAnsi="Cambria Math"/>
                      <w:szCs w:val="21"/>
                    </w:rPr>
                  </m:ctrlPr>
                </m:sSupPr>
                <m:e>
                  <m:r>
                    <w:rPr>
                      <w:rFonts w:ascii="Cambria Math" w:hAnsi="Cambria Math"/>
                      <w:szCs w:val="21"/>
                    </w:rPr>
                    <m:t>e</m:t>
                  </m:r>
                </m:e>
                <m:sup>
                  <m:r>
                    <w:rPr>
                      <w:rFonts w:ascii="Cambria Math" w:hAnsi="Cambria Math"/>
                      <w:szCs w:val="21"/>
                    </w:rPr>
                    <m:t>x</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x</m:t>
                  </m:r>
                </m:sup>
              </m:sSup>
            </m:den>
          </m:f>
        </m:oMath>
      </m:oMathPara>
    </w:p>
    <w:p w14:paraId="154ADDB2" w14:textId="77777777" w:rsidR="00953B72" w:rsidRDefault="001F0BA4">
      <w:pPr>
        <w:spacing w:afterLines="50" w:after="120" w:line="420" w:lineRule="exact"/>
        <w:ind w:firstLine="420"/>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Cs w:val="21"/>
          </w:rPr>
          <m:t>Tanh</m:t>
        </m:r>
        <m:d>
          <m:dPr>
            <m:ctrlPr>
              <w:rPr>
                <w:rFonts w:ascii="Cambria Math" w:hAnsi="Cambria Math"/>
                <w:szCs w:val="21"/>
              </w:rPr>
            </m:ctrlPr>
          </m:dPr>
          <m:e>
            <m:r>
              <w:rPr>
                <w:rFonts w:ascii="Cambria Math" w:hAnsi="Cambria Math"/>
                <w:szCs w:val="21"/>
              </w:rPr>
              <m:t>x</m:t>
            </m:r>
          </m:e>
        </m:d>
      </m:oMath>
      <w:r>
        <w:rPr>
          <w:rFonts w:hint="eastAsia"/>
          <w:sz w:val="24"/>
        </w:rPr>
        <w:t>是</w:t>
      </w:r>
      <w:r>
        <w:rPr>
          <w:rFonts w:hint="eastAsia"/>
          <w:sz w:val="24"/>
        </w:rPr>
        <w:t>Tanh</w:t>
      </w:r>
      <w:r>
        <w:rPr>
          <w:rFonts w:hint="eastAsia"/>
          <w:sz w:val="24"/>
        </w:rPr>
        <w:t>激活函数的输出；</w:t>
      </w:r>
      <w:r>
        <w:rPr>
          <w:rFonts w:hint="eastAsia"/>
          <w:sz w:val="24"/>
        </w:rPr>
        <w:t>Tanh</w:t>
      </w:r>
      <w:r>
        <w:rPr>
          <w:rFonts w:hint="eastAsia"/>
          <w:sz w:val="24"/>
        </w:rPr>
        <w:t>函数将其输入转换到</w:t>
      </w:r>
      <w:r>
        <w:rPr>
          <w:rFonts w:hint="eastAsia"/>
          <w:sz w:val="24"/>
        </w:rPr>
        <w:t>(-1,1)</w:t>
      </w:r>
      <w:r>
        <w:rPr>
          <w:rFonts w:hint="eastAsia"/>
          <w:sz w:val="24"/>
        </w:rPr>
        <w:t>区间上。</w:t>
      </w:r>
    </w:p>
    <w:p w14:paraId="7427BE91" w14:textId="77777777" w:rsidR="00953B72" w:rsidRDefault="001F0BA4">
      <w:pPr>
        <w:spacing w:afterLines="50" w:after="120" w:line="420" w:lineRule="exact"/>
        <w:ind w:firstLine="420"/>
        <w:rPr>
          <w:sz w:val="24"/>
        </w:rPr>
      </w:pPr>
      <w:r>
        <w:rPr>
          <w:rFonts w:hint="eastAsia"/>
          <w:sz w:val="24"/>
        </w:rPr>
        <w:t>参看图</w:t>
      </w:r>
      <w:r>
        <w:rPr>
          <w:rFonts w:hint="eastAsia"/>
          <w:sz w:val="24"/>
        </w:rPr>
        <w:t>4</w:t>
      </w:r>
      <w:r>
        <w:rPr>
          <w:rFonts w:hint="eastAsia"/>
          <w:sz w:val="24"/>
        </w:rPr>
        <w:t>，步骤</w:t>
      </w:r>
      <w:r>
        <w:rPr>
          <w:rFonts w:hint="eastAsia"/>
          <w:sz w:val="24"/>
        </w:rPr>
        <w:t>S203</w:t>
      </w:r>
      <w:r>
        <w:rPr>
          <w:rFonts w:hint="eastAsia"/>
          <w:sz w:val="24"/>
        </w:rPr>
        <w:t>定义的</w:t>
      </w:r>
      <w:proofErr w:type="gramStart"/>
      <w:r>
        <w:rPr>
          <w:rFonts w:hint="eastAsia"/>
          <w:sz w:val="24"/>
        </w:rPr>
        <w:t>判别器网络结构判别器</w:t>
      </w:r>
      <w:proofErr w:type="gramEnd"/>
      <w:r>
        <w:rPr>
          <w:rFonts w:hint="eastAsia"/>
          <w:sz w:val="24"/>
        </w:rPr>
        <w:t>D</w:t>
      </w:r>
      <w:r>
        <w:rPr>
          <w:rFonts w:hint="eastAsia"/>
          <w:sz w:val="24"/>
        </w:rPr>
        <w:t>包括一个二维卷积、四层相同的卷积层，其输入端设有</w:t>
      </w:r>
      <w:proofErr w:type="spellStart"/>
      <w:r>
        <w:rPr>
          <w:rFonts w:hint="eastAsia"/>
          <w:sz w:val="24"/>
        </w:rPr>
        <w:t>LeakyReLU</w:t>
      </w:r>
      <w:proofErr w:type="spellEnd"/>
      <w:r>
        <w:rPr>
          <w:rFonts w:hint="eastAsia"/>
          <w:sz w:val="24"/>
        </w:rPr>
        <w:t>激活函数，输出端设有批标准化。</w:t>
      </w:r>
      <w:proofErr w:type="gramStart"/>
      <w:r>
        <w:rPr>
          <w:rFonts w:hint="eastAsia"/>
          <w:sz w:val="24"/>
        </w:rPr>
        <w:t>判别器</w:t>
      </w:r>
      <w:proofErr w:type="gramEnd"/>
      <w:r>
        <w:rPr>
          <w:rFonts w:hint="eastAsia"/>
          <w:sz w:val="24"/>
        </w:rPr>
        <w:t>最后一层结构则由二维卷积和</w:t>
      </w:r>
      <w:r>
        <w:rPr>
          <w:rFonts w:hint="eastAsia"/>
          <w:sz w:val="24"/>
        </w:rPr>
        <w:t>sigmoid</w:t>
      </w:r>
      <w:r>
        <w:rPr>
          <w:rFonts w:hint="eastAsia"/>
          <w:sz w:val="24"/>
        </w:rPr>
        <w:t>激活函数组成；</w:t>
      </w:r>
      <w:r>
        <w:rPr>
          <w:rFonts w:hint="eastAsia"/>
          <w:sz w:val="24"/>
        </w:rPr>
        <w:t>sigmoid</w:t>
      </w:r>
      <w:r>
        <w:rPr>
          <w:rFonts w:hint="eastAsia"/>
          <w:sz w:val="24"/>
        </w:rPr>
        <w:t>激活函数的计算公式如下所示：</w:t>
      </w:r>
    </w:p>
    <w:p w14:paraId="33C6B6C4" w14:textId="77777777" w:rsidR="00953B72" w:rsidRDefault="001F0BA4">
      <w:pPr>
        <w:spacing w:afterLines="50" w:after="120" w:line="360" w:lineRule="auto"/>
        <w:ind w:firstLine="420"/>
        <w:jc w:val="center"/>
        <w:rPr>
          <w:szCs w:val="21"/>
        </w:rPr>
      </w:pPr>
      <m:oMathPara>
        <m:oMathParaPr>
          <m:jc m:val="center"/>
        </m:oMathParaPr>
        <m:oMath>
          <m:r>
            <w:rPr>
              <w:rFonts w:ascii="Cambria Math" w:hAnsi="Cambria Math"/>
              <w:szCs w:val="21"/>
            </w:rPr>
            <m:t>sigmoid</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1</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e</m:t>
                  </m:r>
                </m:e>
                <m:sup>
                  <m:r>
                    <m:rPr>
                      <m:sty m:val="p"/>
                    </m:rPr>
                    <w:rPr>
                      <w:rFonts w:ascii="Cambria Math" w:hAnsi="Cambria Math"/>
                      <w:szCs w:val="21"/>
                    </w:rPr>
                    <m:t>-</m:t>
                  </m:r>
                  <m:r>
                    <w:rPr>
                      <w:rFonts w:ascii="Cambria Math" w:hAnsi="Cambria Math"/>
                      <w:szCs w:val="21"/>
                    </w:rPr>
                    <m:t>x</m:t>
                  </m:r>
                </m:sup>
              </m:sSup>
            </m:den>
          </m:f>
        </m:oMath>
      </m:oMathPara>
    </w:p>
    <w:p w14:paraId="695E3ADE" w14:textId="77777777"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是输入值，</w:t>
      </w:r>
      <m:oMath>
        <m:r>
          <w:rPr>
            <w:rFonts w:ascii="Cambria Math" w:hAnsi="Cambria Math"/>
            <w:szCs w:val="21"/>
          </w:rPr>
          <m:t>sigmoid</m:t>
        </m:r>
        <m:d>
          <m:dPr>
            <m:ctrlPr>
              <w:rPr>
                <w:rFonts w:ascii="Cambria Math" w:hAnsi="Cambria Math"/>
                <w:szCs w:val="21"/>
              </w:rPr>
            </m:ctrlPr>
          </m:dPr>
          <m:e>
            <m:r>
              <w:rPr>
                <w:rFonts w:ascii="Cambria Math" w:hAnsi="Cambria Math"/>
                <w:szCs w:val="21"/>
              </w:rPr>
              <m:t>x</m:t>
            </m:r>
          </m:e>
        </m:d>
      </m:oMath>
      <w:r>
        <w:rPr>
          <w:rFonts w:hint="eastAsia"/>
          <w:sz w:val="24"/>
        </w:rPr>
        <w:t>是</w:t>
      </w:r>
      <w:r>
        <w:rPr>
          <w:rFonts w:hint="eastAsia"/>
          <w:sz w:val="24"/>
        </w:rPr>
        <w:t>sigmoid</w:t>
      </w:r>
      <w:r>
        <w:rPr>
          <w:rFonts w:hint="eastAsia"/>
          <w:sz w:val="24"/>
        </w:rPr>
        <w:t>函数的输出；</w:t>
      </w:r>
      <w:r>
        <w:rPr>
          <w:rFonts w:hint="eastAsia"/>
          <w:sz w:val="24"/>
        </w:rPr>
        <w:t>sigmoid</w:t>
      </w:r>
      <w:r>
        <w:rPr>
          <w:rFonts w:hint="eastAsia"/>
          <w:sz w:val="24"/>
        </w:rPr>
        <w:t>激活函数将输入光滑地转换到了</w:t>
      </w:r>
      <w:r>
        <w:rPr>
          <w:rFonts w:hint="eastAsia"/>
          <w:sz w:val="24"/>
        </w:rPr>
        <w:t>(0,1)</w:t>
      </w:r>
      <w:r>
        <w:rPr>
          <w:rFonts w:hint="eastAsia"/>
          <w:sz w:val="24"/>
        </w:rPr>
        <w:t>之间。</w:t>
      </w:r>
    </w:p>
    <w:p w14:paraId="5F05434B" w14:textId="77777777" w:rsidR="00953B72" w:rsidRDefault="001F0BA4">
      <w:pPr>
        <w:spacing w:afterLines="50" w:after="120" w:line="420" w:lineRule="exact"/>
        <w:ind w:firstLine="420"/>
        <w:rPr>
          <w:sz w:val="24"/>
        </w:rPr>
      </w:pPr>
      <w:r>
        <w:rPr>
          <w:rFonts w:hint="eastAsia"/>
          <w:sz w:val="24"/>
        </w:rPr>
        <w:t>在一些实施例中，步骤</w:t>
      </w:r>
      <w:r>
        <w:rPr>
          <w:rFonts w:hint="eastAsia"/>
          <w:sz w:val="24"/>
        </w:rPr>
        <w:t>S3</w:t>
      </w:r>
      <w:r>
        <w:rPr>
          <w:rFonts w:hint="eastAsia"/>
          <w:sz w:val="24"/>
        </w:rPr>
        <w:t>中</w:t>
      </w:r>
      <w:r>
        <w:rPr>
          <w:sz w:val="24"/>
        </w:rPr>
        <w:t>将训练集输入</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w:t>
      </w:r>
      <w:r>
        <w:rPr>
          <w:sz w:val="24"/>
        </w:rPr>
        <w:t>深度学习模型进行模型训练，经过预设的训练</w:t>
      </w:r>
      <w:r>
        <w:rPr>
          <w:rFonts w:hint="eastAsia"/>
          <w:sz w:val="24"/>
        </w:rPr>
        <w:t>轮</w:t>
      </w:r>
      <w:r>
        <w:rPr>
          <w:sz w:val="24"/>
        </w:rPr>
        <w:t>数后</w:t>
      </w:r>
      <w:r>
        <w:rPr>
          <w:rFonts w:hint="eastAsia"/>
          <w:sz w:val="24"/>
        </w:rPr>
        <w:t>，根据结果调整模型参数，实现模型最优，得到训练完成的深度学习模型。</w:t>
      </w:r>
    </w:p>
    <w:p w14:paraId="67F37C9E" w14:textId="77777777" w:rsidR="00953B72" w:rsidRDefault="001F0BA4">
      <w:pPr>
        <w:spacing w:afterLines="50" w:after="120" w:line="420" w:lineRule="exact"/>
        <w:ind w:firstLine="420"/>
        <w:rPr>
          <w:sz w:val="24"/>
        </w:rPr>
      </w:pPr>
      <w:r>
        <w:rPr>
          <w:rFonts w:hint="eastAsia"/>
          <w:sz w:val="24"/>
        </w:rPr>
        <w:t>参看图</w:t>
      </w:r>
      <w:r>
        <w:rPr>
          <w:rFonts w:hint="eastAsia"/>
          <w:sz w:val="24"/>
        </w:rPr>
        <w:t>5</w:t>
      </w:r>
      <w:r>
        <w:rPr>
          <w:rFonts w:hint="eastAsia"/>
          <w:sz w:val="24"/>
        </w:rPr>
        <w:t>，</w:t>
      </w:r>
      <w:r>
        <w:rPr>
          <w:sz w:val="24"/>
        </w:rPr>
        <w:t>生成器</w:t>
      </w:r>
      <w:r>
        <w:rPr>
          <w:rFonts w:hint="eastAsia"/>
          <w:sz w:val="24"/>
        </w:rPr>
        <w:t>G</w:t>
      </w:r>
      <w:r>
        <w:rPr>
          <w:sz w:val="24"/>
        </w:rPr>
        <w:t>通过三个损失函数按照一定的权重相加得到的总损失函数进行优化</w:t>
      </w:r>
      <w:r>
        <w:rPr>
          <w:rFonts w:hint="eastAsia"/>
          <w:sz w:val="24"/>
        </w:rPr>
        <w:t>，三个损失函数分别为对抗损失函数、上下文损失函数和潜在损失函数。</w:t>
      </w:r>
    </w:p>
    <w:p w14:paraId="0300BA94" w14:textId="77777777" w:rsidR="00953B72" w:rsidRDefault="001F0BA4">
      <w:pPr>
        <w:spacing w:afterLines="50" w:after="120" w:line="420" w:lineRule="exact"/>
        <w:ind w:firstLine="420"/>
        <w:rPr>
          <w:sz w:val="24"/>
        </w:rPr>
      </w:pPr>
      <w:r>
        <w:rPr>
          <w:rFonts w:hint="eastAsia"/>
          <w:sz w:val="24"/>
        </w:rPr>
        <w:t>所述对抗损失函数的计算公式如下：</w:t>
      </w:r>
    </w:p>
    <w:p w14:paraId="4E0278EF" w14:textId="77777777" w:rsidR="00953B72" w:rsidRDefault="00AC5A96">
      <w:pPr>
        <w:spacing w:afterLines="50" w:after="120" w:line="360" w:lineRule="auto"/>
        <w:ind w:firstLine="420"/>
        <w:jc w:val="cente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d>
            <m:dPr>
              <m:begChr m:val="["/>
              <m:endChr m:val="]"/>
              <m:ctrlPr>
                <w:rPr>
                  <w:rFonts w:ascii="Cambria Math" w:hAnsi="Cambria Math"/>
                  <w:szCs w:val="21"/>
                </w:rPr>
              </m:ctrlPr>
            </m:dPr>
            <m:e>
              <m:r>
                <m:rPr>
                  <m:sty m:val="p"/>
                </m:rPr>
                <w:rPr>
                  <w:rFonts w:ascii="Cambria Math" w:hAnsi="Cambria Math"/>
                  <w:szCs w:val="21"/>
                </w:rPr>
                <m:t>log</m:t>
              </m:r>
              <m:r>
                <w:rPr>
                  <w:rFonts w:ascii="Cambria Math" w:hAnsi="Cambria Math"/>
                  <w:szCs w:val="21"/>
                </w:rPr>
                <m:t>D</m:t>
              </m:r>
              <m:d>
                <m:dPr>
                  <m:ctrlPr>
                    <w:rPr>
                      <w:rFonts w:ascii="Cambria Math" w:hAnsi="Cambria Math"/>
                      <w:szCs w:val="21"/>
                    </w:rPr>
                  </m:ctrlPr>
                </m:dPr>
                <m:e>
                  <m:r>
                    <w:rPr>
                      <w:rFonts w:ascii="Cambria Math" w:hAnsi="Cambria Math"/>
                      <w:szCs w:val="21"/>
                    </w:rPr>
                    <m:t>x</m:t>
                  </m:r>
                </m:e>
              </m:d>
            </m:e>
          </m:d>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d>
            <m:dPr>
              <m:begChr m:val="["/>
              <m:endChr m:val="]"/>
              <m:ctrlPr>
                <w:rPr>
                  <w:rFonts w:ascii="Cambria Math" w:hAnsi="Cambria Math"/>
                  <w:szCs w:val="21"/>
                </w:rPr>
              </m:ctrlPr>
            </m:dPr>
            <m:e>
              <m:r>
                <m:rPr>
                  <m:sty m:val="p"/>
                </m:rPr>
                <w:rPr>
                  <w:rFonts w:ascii="Cambria Math" w:hAnsi="Cambria Math"/>
                  <w:szCs w:val="21"/>
                </w:rPr>
                <m:t>log(</m:t>
              </m:r>
              <m:r>
                <w:rPr>
                  <w:rFonts w:ascii="Cambria Math" w:hAnsi="Cambria Math"/>
                  <w:szCs w:val="21"/>
                </w:rPr>
                <m:t>1</m:t>
              </m:r>
              <m:r>
                <m:rPr>
                  <m:sty m:val="p"/>
                </m:rPr>
                <w:rPr>
                  <w:rFonts w:ascii="Cambria Math" w:hAnsi="Cambria Math"/>
                  <w:szCs w:val="21"/>
                </w:rPr>
                <m:t>-</m:t>
              </m:r>
              <m:r>
                <w:rPr>
                  <w:rFonts w:ascii="Cambria Math" w:hAnsi="Cambria Math"/>
                  <w:szCs w:val="21"/>
                </w:rPr>
                <m:t>D</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oMath>
      </m:oMathPara>
    </w:p>
    <w:p w14:paraId="4FE6595E" w14:textId="77777777"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D</m:t>
        </m:r>
      </m:oMath>
      <w:r>
        <w:rPr>
          <w:rFonts w:hint="eastAsia"/>
          <w:sz w:val="24"/>
        </w:rPr>
        <w:t>代表判别器，表示这里是基于</w:t>
      </w:r>
      <w:proofErr w:type="gramStart"/>
      <w:r>
        <w:rPr>
          <w:rFonts w:hint="eastAsia"/>
          <w:sz w:val="24"/>
        </w:rPr>
        <w:t>判别器</w:t>
      </w:r>
      <w:proofErr w:type="gramEnd"/>
      <w:r>
        <w:rPr>
          <w:rFonts w:hint="eastAsia"/>
          <w:sz w:val="24"/>
        </w:rPr>
        <w:t>内部来更新生成器的，</w:t>
      </w:r>
      <w:proofErr w:type="gramStart"/>
      <w:r>
        <w:rPr>
          <w:rFonts w:hint="eastAsia"/>
          <w:sz w:val="24"/>
        </w:rPr>
        <w:t>判别器</w:t>
      </w:r>
      <w:proofErr w:type="gramEnd"/>
      <w:r>
        <w:rPr>
          <w:rFonts w:hint="eastAsia"/>
          <w:sz w:val="24"/>
        </w:rPr>
        <w:t>的损失函数变化可参看图</w:t>
      </w:r>
      <w:r>
        <w:rPr>
          <w:rFonts w:hint="eastAsia"/>
          <w:sz w:val="24"/>
        </w:rPr>
        <w:t>6</w:t>
      </w:r>
      <w:r>
        <w:rPr>
          <w:rFonts w:hint="eastAsia"/>
          <w:sz w:val="24"/>
        </w:rPr>
        <w:t>。</w:t>
      </w:r>
    </w:p>
    <w:p w14:paraId="52FF553F" w14:textId="77777777" w:rsidR="00953B72" w:rsidRDefault="001F0BA4">
      <w:pPr>
        <w:spacing w:afterLines="50" w:after="120" w:line="420" w:lineRule="exact"/>
        <w:ind w:left="363"/>
        <w:rPr>
          <w:sz w:val="24"/>
        </w:rPr>
      </w:pPr>
      <w:r>
        <w:rPr>
          <w:sz w:val="24"/>
        </w:rPr>
        <w:lastRenderedPageBreak/>
        <w:t>所述</w:t>
      </w:r>
      <w:r>
        <w:rPr>
          <w:rFonts w:hint="eastAsia"/>
          <w:sz w:val="24"/>
        </w:rPr>
        <w:t>上下文</w:t>
      </w:r>
      <w:r>
        <w:rPr>
          <w:sz w:val="24"/>
        </w:rPr>
        <w:t>损失函数的计算公式如下：</w:t>
      </w:r>
    </w:p>
    <w:p w14:paraId="28763385" w14:textId="77777777" w:rsidR="00953B72" w:rsidRDefault="00AC5A96">
      <w:pPr>
        <w:spacing w:afterLines="50" w:after="120" w:line="360" w:lineRule="auto"/>
        <w:ind w:left="363"/>
        <w:jc w:val="center"/>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e>
            <m:sub>
              <m:r>
                <m:rPr>
                  <m:sty m:val="p"/>
                </m:rPr>
                <w:rPr>
                  <w:rFonts w:ascii="Cambria Math" w:hAnsi="Cambria Math"/>
                  <w:szCs w:val="21"/>
                </w:rPr>
                <m:t>1</m:t>
              </m:r>
            </m:sub>
          </m:sSub>
        </m:oMath>
      </m:oMathPara>
    </w:p>
    <w:p w14:paraId="59A342CB" w14:textId="77777777" w:rsidR="00953B72" w:rsidRDefault="001F0BA4">
      <w:pPr>
        <w:spacing w:afterLines="50" w:after="120" w:line="42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代表生成器生成的假图，这里表示对</w:t>
      </w:r>
      <m:oMath>
        <m:r>
          <w:rPr>
            <w:rFonts w:ascii="Cambria Math" w:hAnsi="Cambria Math"/>
            <w:sz w:val="24"/>
          </w:rPr>
          <m:t>x</m:t>
        </m:r>
      </m:oMath>
      <w:r>
        <w:rPr>
          <w:rFonts w:hint="eastAsia"/>
          <w:sz w:val="24"/>
        </w:rPr>
        <w:t>和</w:t>
      </w:r>
      <m:oMath>
        <m:acc>
          <m:accPr>
            <m:ctrlPr>
              <w:rPr>
                <w:rFonts w:ascii="Cambria Math" w:hAnsi="Cambria Math"/>
                <w:sz w:val="24"/>
              </w:rPr>
            </m:ctrlPr>
          </m:accPr>
          <m:e>
            <m:r>
              <w:rPr>
                <w:rFonts w:ascii="Cambria Math" w:hAnsi="Cambria Math"/>
                <w:sz w:val="24"/>
              </w:rPr>
              <m:t>x</m:t>
            </m:r>
          </m:e>
        </m:acc>
      </m:oMath>
      <w:r>
        <w:rPr>
          <w:rFonts w:hint="eastAsia"/>
          <w:sz w:val="24"/>
        </w:rPr>
        <w:t>进行</w:t>
      </w:r>
      <w:r>
        <w:rPr>
          <w:rFonts w:hint="eastAsia"/>
          <w:sz w:val="24"/>
        </w:rPr>
        <w:t>L1</w:t>
      </w:r>
      <w:r>
        <w:rPr>
          <w:rFonts w:hint="eastAsia"/>
          <w:sz w:val="24"/>
        </w:rPr>
        <w:t>归</w:t>
      </w:r>
      <w:proofErr w:type="gramStart"/>
      <w:r>
        <w:rPr>
          <w:rFonts w:hint="eastAsia"/>
          <w:sz w:val="24"/>
        </w:rPr>
        <w:t>一</w:t>
      </w:r>
      <w:proofErr w:type="gramEnd"/>
      <w:r>
        <w:rPr>
          <w:rFonts w:hint="eastAsia"/>
          <w:sz w:val="24"/>
        </w:rPr>
        <w:t>。</w:t>
      </w:r>
    </w:p>
    <w:p w14:paraId="6746388A" w14:textId="77777777" w:rsidR="00953B72" w:rsidRDefault="001F0BA4">
      <w:pPr>
        <w:spacing w:afterLines="50" w:after="120" w:line="420" w:lineRule="exact"/>
        <w:ind w:firstLineChars="200" w:firstLine="480"/>
        <w:rPr>
          <w:sz w:val="24"/>
        </w:rPr>
      </w:pPr>
      <w:r>
        <w:rPr>
          <w:rFonts w:hint="eastAsia"/>
          <w:sz w:val="24"/>
        </w:rPr>
        <w:t>所述潜在损失函数的计算公式如下：</w:t>
      </w:r>
    </w:p>
    <w:p w14:paraId="0BF3FB53" w14:textId="77777777" w:rsidR="00953B72" w:rsidRDefault="00AC5A96">
      <w:pPr>
        <w:spacing w:afterLines="50" w:after="120" w:line="360" w:lineRule="auto"/>
        <w:ind w:left="363"/>
        <w:jc w:val="cente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e>
            <m:sub>
              <m:r>
                <w:rPr>
                  <w:rFonts w:ascii="Cambria Math" w:hAnsi="Cambria Math"/>
                  <w:szCs w:val="21"/>
                </w:rPr>
                <m:t>2</m:t>
              </m:r>
            </m:sub>
          </m:sSub>
        </m:oMath>
      </m:oMathPara>
    </w:p>
    <w:p w14:paraId="29FD55ED" w14:textId="77777777" w:rsidR="00953B72" w:rsidRDefault="001F0BA4">
      <w:pPr>
        <w:spacing w:afterLines="50" w:after="120" w:line="420" w:lineRule="exact"/>
        <w:ind w:firstLineChars="200" w:firstLine="480"/>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f</m:t>
        </m:r>
      </m:oMath>
      <w:r>
        <w:rPr>
          <w:rFonts w:hint="eastAsia"/>
          <w:sz w:val="24"/>
        </w:rPr>
        <w:t>代表一个函数，其功能等同于</w:t>
      </w:r>
      <w:proofErr w:type="gramStart"/>
      <w:r>
        <w:rPr>
          <w:rFonts w:hint="eastAsia"/>
          <w:sz w:val="24"/>
        </w:rPr>
        <w:t>判别器</w:t>
      </w:r>
      <w:proofErr w:type="gramEnd"/>
      <w:r>
        <w:rPr>
          <w:rFonts w:hint="eastAsia"/>
          <w:sz w:val="24"/>
        </w:rPr>
        <w:t>最后的一层卷积层，对</w:t>
      </w:r>
      <m:oMath>
        <m:r>
          <w:rPr>
            <w:rFonts w:ascii="Cambria Math" w:hAnsi="Cambria Math"/>
            <w:sz w:val="24"/>
          </w:rPr>
          <m:t>x</m:t>
        </m:r>
      </m:oMath>
      <w:r>
        <w:rPr>
          <w:rFonts w:hint="eastAsia"/>
          <w:sz w:val="24"/>
        </w:rPr>
        <w:t>和</w:t>
      </w:r>
      <m:oMath>
        <m:acc>
          <m:accPr>
            <m:ctrlPr>
              <w:rPr>
                <w:rFonts w:ascii="Cambria Math" w:hAnsi="Cambria Math"/>
                <w:sz w:val="24"/>
              </w:rPr>
            </m:ctrlPr>
          </m:accPr>
          <m:e>
            <m:r>
              <w:rPr>
                <w:rFonts w:ascii="Cambria Math" w:hAnsi="Cambria Math"/>
                <w:sz w:val="24"/>
              </w:rPr>
              <m:t>x</m:t>
            </m:r>
          </m:e>
        </m:acc>
      </m:oMath>
      <w:r>
        <w:rPr>
          <w:rFonts w:hint="eastAsia"/>
          <w:sz w:val="24"/>
        </w:rPr>
        <w:t>进行特征提取。</w:t>
      </w:r>
    </w:p>
    <w:p w14:paraId="76D63677" w14:textId="77777777" w:rsidR="00953B72" w:rsidRDefault="001F0BA4">
      <w:pPr>
        <w:spacing w:afterLines="50" w:after="120" w:line="420" w:lineRule="exact"/>
        <w:ind w:firstLine="420"/>
        <w:rPr>
          <w:sz w:val="24"/>
        </w:rPr>
      </w:pPr>
      <w:r>
        <w:rPr>
          <w:rFonts w:hint="eastAsia"/>
          <w:sz w:val="24"/>
        </w:rPr>
        <w:t>生成器总</w:t>
      </w:r>
      <w:r>
        <w:rPr>
          <w:sz w:val="24"/>
        </w:rPr>
        <w:t>损失函数的计算公式如下：</w:t>
      </w:r>
    </w:p>
    <w:p w14:paraId="12F47D7A" w14:textId="77777777" w:rsidR="00953B72" w:rsidRDefault="001F0BA4">
      <w:pPr>
        <w:spacing w:afterLines="50" w:after="120" w:line="360" w:lineRule="auto"/>
        <w:ind w:left="363"/>
        <w:jc w:val="center"/>
        <w:rPr>
          <w:szCs w:val="21"/>
        </w:rPr>
      </w:pPr>
      <m:oMathPara>
        <m:oMathParaPr>
          <m:jc m:val="center"/>
        </m:oMathParaPr>
        <m:oMath>
          <m:r>
            <m:rPr>
              <m:scr m:val="script"/>
              <m:sty m:val="p"/>
            </m:rPr>
            <w:rPr>
              <w:rFonts w:ascii="Cambria Math" w:hAnsi="Cambria Math"/>
              <w:szCs w:val="21"/>
            </w:rPr>
            <m:t>L=</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adv</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con</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lat</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oMath>
      </m:oMathPara>
    </w:p>
    <w:p w14:paraId="487E69BE" w14:textId="77777777" w:rsidR="00953B72" w:rsidRDefault="001F0BA4">
      <w:pPr>
        <w:spacing w:afterLines="50" w:after="120" w:line="420" w:lineRule="exact"/>
        <w:ind w:firstLine="420"/>
        <w:rPr>
          <w:sz w:val="24"/>
          <w:lang w:val="zh-CN"/>
        </w:rPr>
      </w:pPr>
      <w:r>
        <w:rPr>
          <w:rFonts w:hint="eastAsia"/>
          <w:sz w:val="24"/>
        </w:rPr>
        <w:t>其中，</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adv</m:t>
            </m:r>
          </m:sub>
        </m:sSub>
      </m:oMath>
      <w:r>
        <w:rPr>
          <w:rFonts w:hint="eastAsia"/>
          <w:sz w:val="24"/>
        </w:rPr>
        <w:t>、</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con</m:t>
            </m:r>
          </m:sub>
        </m:sSub>
      </m:oMath>
      <w:r>
        <w:rPr>
          <w:rFonts w:hint="eastAsia"/>
          <w:sz w:val="24"/>
        </w:rPr>
        <w:t>和</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lat</m:t>
            </m:r>
          </m:sub>
        </m:sSub>
      </m:oMath>
      <w:r>
        <w:rPr>
          <w:rFonts w:hint="eastAsia"/>
          <w:sz w:val="24"/>
        </w:rPr>
        <w:t>分别表示三个损失函数的权重，其选取根据经验与训练结果得出。</w:t>
      </w:r>
    </w:p>
    <w:p w14:paraId="34AB6F3F" w14:textId="77777777" w:rsidR="00953B72" w:rsidRDefault="001F0BA4">
      <w:pPr>
        <w:spacing w:afterLines="50" w:after="120" w:line="420" w:lineRule="exact"/>
        <w:ind w:firstLineChars="200" w:firstLine="480"/>
        <w:rPr>
          <w:sz w:val="24"/>
        </w:rPr>
      </w:pPr>
      <w:r>
        <w:rPr>
          <w:rFonts w:hint="eastAsia"/>
          <w:sz w:val="24"/>
        </w:rPr>
        <w:t>在一些实施例中，步骤</w:t>
      </w:r>
      <w:r>
        <w:rPr>
          <w:rFonts w:hint="eastAsia"/>
          <w:sz w:val="24"/>
        </w:rPr>
        <w:t>S4</w:t>
      </w:r>
      <w:r>
        <w:rPr>
          <w:rFonts w:hint="eastAsia"/>
          <w:sz w:val="24"/>
        </w:rPr>
        <w:t>中将测试集输入训练完成的深度学习模型中进行测试，得到检测结果，并对检测结果进行评估，包括：</w:t>
      </w:r>
    </w:p>
    <w:p w14:paraId="66B109B6"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S401</w:t>
      </w:r>
      <w:r>
        <w:rPr>
          <w:rFonts w:hint="eastAsia"/>
          <w:sz w:val="24"/>
        </w:rPr>
        <w:t>、</w:t>
      </w:r>
      <w:r>
        <w:rPr>
          <w:sz w:val="24"/>
        </w:rPr>
        <w:t>将</w:t>
      </w:r>
      <w:r>
        <w:rPr>
          <w:rFonts w:hint="eastAsia"/>
          <w:sz w:val="24"/>
        </w:rPr>
        <w:t>测试</w:t>
      </w:r>
      <w:r>
        <w:rPr>
          <w:sz w:val="24"/>
        </w:rPr>
        <w:t>集输入</w:t>
      </w:r>
      <w:r>
        <w:rPr>
          <w:rFonts w:hint="eastAsia"/>
          <w:sz w:val="24"/>
        </w:rPr>
        <w:t>训练好的深度学习模型中测试，得到每个样本的异常分数后分类。</w:t>
      </w:r>
    </w:p>
    <w:p w14:paraId="43501BB8"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S402</w:t>
      </w:r>
      <w:r>
        <w:rPr>
          <w:rFonts w:hint="eastAsia"/>
          <w:sz w:val="24"/>
        </w:rPr>
        <w:t>、对检测结果进行评估。</w:t>
      </w:r>
    </w:p>
    <w:p w14:paraId="7D3540F7" w14:textId="77777777" w:rsidR="00953B72" w:rsidRDefault="001F0BA4">
      <w:pPr>
        <w:spacing w:afterLines="50" w:after="120" w:line="420" w:lineRule="exact"/>
        <w:ind w:firstLineChars="200" w:firstLine="480"/>
        <w:rPr>
          <w:sz w:val="24"/>
        </w:rPr>
      </w:pPr>
      <w:r>
        <w:rPr>
          <w:rFonts w:hint="eastAsia"/>
          <w:sz w:val="24"/>
        </w:rPr>
        <w:t>异常分数计算过程如下：</w:t>
      </w:r>
    </w:p>
    <w:p w14:paraId="7F0A3398" w14:textId="77777777" w:rsidR="00953B72" w:rsidRDefault="001F0BA4">
      <w:pPr>
        <w:spacing w:afterLines="50" w:after="120" w:line="420" w:lineRule="exact"/>
        <w:ind w:firstLineChars="200" w:firstLine="480"/>
        <w:rPr>
          <w:sz w:val="24"/>
        </w:rPr>
      </w:pPr>
      <w:r>
        <w:rPr>
          <w:rFonts w:hint="eastAsia"/>
          <w:sz w:val="24"/>
        </w:rPr>
        <w:t>首先对每个输入的测试图片</w:t>
      </w:r>
      <m:oMath>
        <m:acc>
          <m:accPr>
            <m:chr m:val="̇"/>
            <m:ctrlPr>
              <w:rPr>
                <w:rFonts w:ascii="Cambria Math" w:hAnsi="Cambria Math"/>
                <w:sz w:val="24"/>
              </w:rPr>
            </m:ctrlPr>
          </m:accPr>
          <m:e>
            <m:r>
              <w:rPr>
                <w:rFonts w:ascii="Cambria Math" w:hAnsi="Cambria Math"/>
                <w:sz w:val="24"/>
              </w:rPr>
              <m:t>x</m:t>
            </m:r>
          </m:e>
        </m:acc>
      </m:oMath>
      <w:r>
        <w:rPr>
          <w:rFonts w:hint="eastAsia"/>
          <w:sz w:val="24"/>
        </w:rPr>
        <w:t>计算其异常分数</w:t>
      </w:r>
      <m:oMath>
        <m:r>
          <m:rPr>
            <m:scr m:val="script"/>
            <m:sty m:val="p"/>
          </m:rPr>
          <w:rPr>
            <w:rFonts w:ascii="Cambria Math" w:hAnsi="Cambria Math"/>
            <w:sz w:val="24"/>
          </w:rPr>
          <m:t>A</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8"/>
          <w:szCs w:val="28"/>
        </w:rPr>
        <w:t>：</w:t>
      </w:r>
    </w:p>
    <w:p w14:paraId="456A55C4" w14:textId="77777777" w:rsidR="00953B72" w:rsidRDefault="00AC5A96">
      <w:pPr>
        <w:spacing w:afterLines="50" w:after="120" w:line="360" w:lineRule="auto"/>
        <w:ind w:left="363"/>
        <w:jc w:val="center"/>
        <w:rPr>
          <w:sz w:val="24"/>
        </w:rPr>
      </w:pPr>
      <m:oMathPara>
        <m:oMathParaPr>
          <m:jc m:val="center"/>
        </m:oMathParaPr>
        <m:oMath>
          <m:m>
            <m:mPr>
              <m:plcHide m:val="1"/>
              <m:mcs>
                <m:mc>
                  <m:mcPr>
                    <m:count m:val="1"/>
                    <m:mcJc m:val="right"/>
                  </m:mcPr>
                </m:mc>
              </m:mcs>
              <m:ctrlPr>
                <w:rPr>
                  <w:rFonts w:ascii="Cambria Math" w:hAnsi="Cambria Math"/>
                  <w:szCs w:val="21"/>
                </w:rPr>
              </m:ctrlPr>
            </m:mPr>
            <m:mr>
              <m:e>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λR</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d>
                  <m:dPr>
                    <m:ctrlPr>
                      <w:rPr>
                        <w:rFonts w:ascii="Cambria Math" w:hAnsi="Cambria Math"/>
                        <w:szCs w:val="21"/>
                      </w:rPr>
                    </m:ctrlPr>
                  </m:dPr>
                  <m:e>
                    <m:r>
                      <w:rPr>
                        <w:rFonts w:ascii="Cambria Math" w:hAnsi="Cambria Math"/>
                        <w:szCs w:val="21"/>
                      </w:rPr>
                      <m:t>1</m:t>
                    </m:r>
                    <m:r>
                      <m:rPr>
                        <m:sty m:val="p"/>
                      </m:rPr>
                      <w:rPr>
                        <w:rFonts w:ascii="Cambria Math" w:hAnsi="Cambria Math"/>
                        <w:szCs w:val="21"/>
                      </w:rPr>
                      <m:t>-</m:t>
                    </m:r>
                    <m:r>
                      <w:rPr>
                        <w:rFonts w:ascii="Cambria Math" w:hAnsi="Cambria Math"/>
                        <w:szCs w:val="21"/>
                      </w:rPr>
                      <m:t>λ</m:t>
                    </m:r>
                  </m:e>
                </m:d>
                <m:r>
                  <w:rPr>
                    <w:rFonts w:ascii="Cambria Math" w:hAnsi="Cambria Math"/>
                    <w:szCs w:val="21"/>
                  </w:rPr>
                  <m:t>L</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e>
            </m:mr>
          </m:m>
        </m:oMath>
      </m:oMathPara>
    </w:p>
    <w:p w14:paraId="1B690A4F" w14:textId="77777777" w:rsidR="00953B72" w:rsidRDefault="001F0BA4">
      <w:pPr>
        <w:spacing w:afterLines="50" w:after="120" w:line="420" w:lineRule="exact"/>
        <w:ind w:firstLineChars="200" w:firstLine="480"/>
        <w:rPr>
          <w:sz w:val="24"/>
        </w:rPr>
      </w:pPr>
      <w:r>
        <w:rPr>
          <w:sz w:val="24"/>
        </w:rPr>
        <w:t>其中，</w:t>
      </w:r>
      <m:oMath>
        <m:r>
          <w:rPr>
            <w:rFonts w:ascii="Cambria Math" w:hAnsi="Cambria Math"/>
            <w:sz w:val="24"/>
          </w:rPr>
          <m:t>R</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是基于上下文损失函数的重建得分，用于衡量输入图像和生成图像之间的上下文相似性，</w:t>
      </w:r>
      <m:oMath>
        <m:r>
          <w:rPr>
            <w:rFonts w:ascii="Cambria Math" w:hAnsi="Cambria Math"/>
            <w:sz w:val="24"/>
          </w:rPr>
          <m:t>L</m:t>
        </m:r>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表示基于潜在损失函数的潜在表示得分，用于衡量输入图像和生成图像之间的差异。</w:t>
      </w:r>
      <m:oMath>
        <m:r>
          <w:rPr>
            <w:rFonts w:ascii="Cambria Math" w:hAnsi="Cambria Math"/>
            <w:sz w:val="24"/>
          </w:rPr>
          <m:t>λ</m:t>
        </m:r>
      </m:oMath>
      <w:r>
        <w:rPr>
          <w:rFonts w:hint="eastAsia"/>
          <w:sz w:val="24"/>
        </w:rPr>
        <w:t xml:space="preserve"> </w:t>
      </w:r>
      <w:r>
        <w:rPr>
          <w:rFonts w:hint="eastAsia"/>
          <w:sz w:val="24"/>
        </w:rPr>
        <w:t>是加权</w:t>
      </w:r>
      <w:r>
        <w:rPr>
          <w:sz w:val="24"/>
        </w:rPr>
        <w:t>参数，控制得分函数的相对重要性</w:t>
      </w:r>
      <w:r>
        <w:rPr>
          <w:rFonts w:hint="eastAsia"/>
          <w:sz w:val="24"/>
        </w:rPr>
        <w:t>。</w:t>
      </w:r>
    </w:p>
    <w:p w14:paraId="27BD44D4" w14:textId="6A45F34F" w:rsidR="00953B72" w:rsidRDefault="001F0BA4">
      <w:pPr>
        <w:spacing w:afterLines="50" w:after="120" w:line="420" w:lineRule="exact"/>
        <w:ind w:firstLineChars="200" w:firstLine="480"/>
        <w:rPr>
          <w:sz w:val="24"/>
        </w:rPr>
      </w:pPr>
      <w:r>
        <w:rPr>
          <w:rFonts w:hint="eastAsia"/>
          <w:sz w:val="24"/>
        </w:rPr>
        <w:t>其次，将所有输入的测试图片的异常得分</w:t>
      </w:r>
      <m:oMath>
        <m:r>
          <m:rPr>
            <m:scr m:val="script"/>
            <m:sty m:val="p"/>
          </m:rPr>
          <w:rPr>
            <w:rFonts w:ascii="Cambria Math" w:hAnsi="Cambria Math"/>
            <w:sz w:val="24"/>
          </w:rPr>
          <m:t>A</m:t>
        </m:r>
        <m:d>
          <m:dPr>
            <m:ctrlPr>
              <w:rPr>
                <w:rFonts w:ascii="Cambria Math" w:hAnsi="Cambria Math"/>
                <w:sz w:val="24"/>
              </w:rPr>
            </m:ctrlPr>
          </m:dPr>
          <m:e>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x</m:t>
                    </m:r>
                  </m:e>
                </m:acc>
              </m:e>
              <m:sub>
                <m:r>
                  <w:rPr>
                    <w:rFonts w:ascii="Cambria Math" w:hAnsi="Cambria Math"/>
                    <w:sz w:val="24"/>
                  </w:rPr>
                  <m:t>i</m:t>
                </m:r>
              </m:sub>
            </m:sSub>
          </m:e>
        </m:d>
      </m:oMath>
      <w:r>
        <w:rPr>
          <w:rFonts w:hint="eastAsia"/>
          <w:sz w:val="24"/>
        </w:rPr>
        <w:t>组成向量</w:t>
      </w:r>
      <m:oMath>
        <m:r>
          <w:rPr>
            <w:rFonts w:ascii="Cambria Math" w:hAnsi="Cambria Math"/>
            <w:sz w:val="24"/>
          </w:rPr>
          <m:t>A</m:t>
        </m:r>
      </m:oMath>
      <w:r>
        <w:rPr>
          <w:rFonts w:hint="eastAsia"/>
          <w:sz w:val="24"/>
        </w:rPr>
        <w:t>，即</w:t>
      </w:r>
    </w:p>
    <w:p w14:paraId="23064179" w14:textId="77777777" w:rsidR="00953B72" w:rsidRDefault="001F0BA4">
      <w:pPr>
        <w:spacing w:afterLines="50" w:after="120" w:line="360" w:lineRule="auto"/>
        <w:ind w:left="363"/>
        <w:jc w:val="center"/>
        <w:rPr>
          <w:szCs w:val="21"/>
        </w:rPr>
      </w:pPr>
      <m:oMathPara>
        <m:oMathParaPr>
          <m:jc m:val="center"/>
        </m:oMathParaPr>
        <m:oMath>
          <m:r>
            <w:rPr>
              <w:rFonts w:ascii="Cambria Math" w:hAnsi="Cambria Math"/>
              <w:szCs w:val="21"/>
            </w:rPr>
            <m:t>A</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i</m:t>
              </m:r>
            </m:sub>
          </m:sSub>
          <m:r>
            <m:rPr>
              <m:scr m:val="script"/>
              <m:sty m:val="p"/>
            </m:rPr>
            <w:rPr>
              <w:rFonts w:ascii="Cambria Math" w:hAnsi="Cambria Math"/>
              <w:szCs w:val="21"/>
            </w:rPr>
            <m:t>:A</m:t>
          </m:r>
          <m:d>
            <m:dPr>
              <m:ctrlPr>
                <w:rPr>
                  <w:rFonts w:ascii="Cambria Math" w:hAnsi="Cambria Math"/>
                  <w:szCs w:val="21"/>
                </w:rPr>
              </m:ctrlPr>
            </m:d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x</m:t>
                      </m:r>
                    </m:e>
                  </m:acc>
                </m:e>
                <m:sub>
                  <m:r>
                    <w:rPr>
                      <w:rFonts w:ascii="Cambria Math" w:hAnsi="Cambria Math"/>
                      <w:szCs w:val="21"/>
                    </w:rPr>
                    <m:t>i</m:t>
                  </m:r>
                </m:sub>
              </m:sSub>
            </m:e>
          </m:d>
          <m:r>
            <m:rPr>
              <m:sty m:val="p"/>
            </m:rPr>
            <w:rPr>
              <w:rFonts w:ascii="Cambria Math" w:hAnsi="Cambria Math"/>
              <w:szCs w:val="21"/>
            </w:rPr>
            <m:t>}</m:t>
          </m:r>
        </m:oMath>
      </m:oMathPara>
    </w:p>
    <w:p w14:paraId="420A8B3C" w14:textId="77777777" w:rsidR="00953B72" w:rsidRDefault="001F0BA4">
      <w:pPr>
        <w:spacing w:afterLines="50" w:after="120" w:line="420" w:lineRule="exact"/>
        <w:ind w:firstLineChars="200" w:firstLine="480"/>
        <w:rPr>
          <w:sz w:val="24"/>
        </w:rPr>
      </w:pPr>
      <w:r>
        <w:rPr>
          <w:rFonts w:hint="eastAsia"/>
          <w:sz w:val="24"/>
        </w:rPr>
        <w:t>最后，对向量</w:t>
      </w:r>
      <m:oMath>
        <m:r>
          <w:rPr>
            <w:rFonts w:ascii="Cambria Math" w:hAnsi="Cambria Math"/>
            <w:sz w:val="24"/>
          </w:rPr>
          <m:t>A</m:t>
        </m:r>
      </m:oMath>
      <w:r>
        <w:rPr>
          <w:rFonts w:hint="eastAsia"/>
          <w:sz w:val="24"/>
        </w:rPr>
        <w:t>进行特征缩放到</w:t>
      </w:r>
      <w:r>
        <w:rPr>
          <w:rFonts w:hint="eastAsia"/>
          <w:sz w:val="24"/>
        </w:rPr>
        <w:t>(0,1)</w:t>
      </w:r>
      <w:r>
        <w:rPr>
          <w:rFonts w:hint="eastAsia"/>
          <w:sz w:val="24"/>
        </w:rPr>
        <w:t>之间，得到对应的每个测试图片的最终异常分数</w:t>
      </w:r>
      <m:oMath>
        <m:acc>
          <m:accPr>
            <m:ctrlPr>
              <w:rPr>
                <w:rFonts w:ascii="Cambria Math" w:hAnsi="Cambria Math"/>
                <w:sz w:val="24"/>
              </w:rPr>
            </m:ctrlPr>
          </m:accPr>
          <m:e>
            <m:r>
              <m:rPr>
                <m:scr m:val="script"/>
                <m:sty m:val="p"/>
              </m:rPr>
              <w:rPr>
                <w:rFonts w:ascii="Cambria Math" w:hAnsi="Cambria Math"/>
                <w:sz w:val="24"/>
              </w:rPr>
              <m:t>A</m:t>
            </m:r>
          </m:e>
        </m:acc>
        <m:d>
          <m:dPr>
            <m:ctrlPr>
              <w:rPr>
                <w:rFonts w:ascii="Cambria Math" w:hAnsi="Cambria Math"/>
                <w:sz w:val="24"/>
              </w:rPr>
            </m:ctrlPr>
          </m:dPr>
          <m:e>
            <m:acc>
              <m:accPr>
                <m:chr m:val="̇"/>
                <m:ctrlPr>
                  <w:rPr>
                    <w:rFonts w:ascii="Cambria Math" w:hAnsi="Cambria Math"/>
                    <w:sz w:val="24"/>
                  </w:rPr>
                </m:ctrlPr>
              </m:accPr>
              <m:e>
                <m:r>
                  <w:rPr>
                    <w:rFonts w:ascii="Cambria Math" w:hAnsi="Cambria Math"/>
                    <w:sz w:val="24"/>
                  </w:rPr>
                  <m:t>x</m:t>
                </m:r>
              </m:e>
            </m:acc>
          </m:e>
        </m:d>
      </m:oMath>
      <w:r>
        <w:rPr>
          <w:rFonts w:hint="eastAsia"/>
          <w:sz w:val="24"/>
        </w:rPr>
        <w:t>计算公式如下：</w:t>
      </w:r>
    </w:p>
    <w:p w14:paraId="298C5331" w14:textId="77777777" w:rsidR="00953B72" w:rsidRDefault="00AC5A96">
      <w:pPr>
        <w:spacing w:afterLines="50" w:after="120" w:line="360" w:lineRule="auto"/>
        <w:ind w:left="363"/>
        <w:jc w:val="center"/>
        <w:rPr>
          <w:sz w:val="24"/>
          <w:lang w:val="zh-CN"/>
        </w:rPr>
      </w:pPr>
      <m:oMathPara>
        <m:oMathParaPr>
          <m:jc m:val="center"/>
        </m:oMathParaPr>
        <m:oMath>
          <m:m>
            <m:mPr>
              <m:plcHide m:val="1"/>
              <m:mcs>
                <m:mc>
                  <m:mcPr>
                    <m:count m:val="1"/>
                    <m:mcJc m:val="right"/>
                  </m:mcPr>
                </m:mc>
              </m:mcs>
              <m:ctrlPr>
                <w:rPr>
                  <w:rFonts w:ascii="Cambria Math" w:hAnsi="Cambria Math"/>
                  <w:szCs w:val="21"/>
                </w:rPr>
              </m:ctrlPr>
            </m:mPr>
            <m:mr>
              <m:e>
                <m:acc>
                  <m:accPr>
                    <m:ctrlPr>
                      <w:rPr>
                        <w:rFonts w:ascii="Cambria Math" w:hAnsi="Cambria Math"/>
                        <w:szCs w:val="21"/>
                      </w:rPr>
                    </m:ctrlPr>
                  </m:accPr>
                  <m:e>
                    <m:r>
                      <m:rPr>
                        <m:scr m:val="script"/>
                        <m:sty m:val="p"/>
                      </m:rPr>
                      <w:rPr>
                        <w:rFonts w:ascii="Cambria Math" w:hAnsi="Cambria Math"/>
                        <w:szCs w:val="21"/>
                      </w:rPr>
                      <m:t>A</m:t>
                    </m:r>
                  </m:e>
                </m:acc>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f>
                  <m:fPr>
                    <m:ctrlPr>
                      <w:rPr>
                        <w:rFonts w:ascii="Cambria Math" w:hAnsi="Cambria Math"/>
                        <w:szCs w:val="21"/>
                      </w:rPr>
                    </m:ctrlPr>
                  </m:fPr>
                  <m:num>
                    <m:r>
                      <m:rPr>
                        <m:scr m:val="script"/>
                        <m:sty m:val="p"/>
                      </m:rPr>
                      <w:rPr>
                        <w:rFonts w:ascii="Cambria Math" w:hAnsi="Cambria Math"/>
                        <w:szCs w:val="21"/>
                      </w:rPr>
                      <m:t>A</m:t>
                    </m:r>
                    <m:d>
                      <m:dPr>
                        <m:ctrlPr>
                          <w:rPr>
                            <w:rFonts w:ascii="Cambria Math" w:hAnsi="Cambria Math"/>
                            <w:szCs w:val="21"/>
                          </w:rPr>
                        </m:ctrlPr>
                      </m:dPr>
                      <m:e>
                        <m:acc>
                          <m:accPr>
                            <m:chr m:val="̇"/>
                            <m:ctrlPr>
                              <w:rPr>
                                <w:rFonts w:ascii="Cambria Math" w:hAnsi="Cambria Math"/>
                                <w:szCs w:val="21"/>
                              </w:rPr>
                            </m:ctrlPr>
                          </m:accPr>
                          <m:e>
                            <m:r>
                              <w:rPr>
                                <w:rFonts w:ascii="Cambria Math" w:hAnsi="Cambria Math"/>
                                <w:szCs w:val="21"/>
                              </w:rPr>
                              <m:t>x</m:t>
                            </m:r>
                          </m:e>
                        </m:acc>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num>
                  <m:den>
                    <m:r>
                      <w:rPr>
                        <w:rFonts w:ascii="Cambria Math" w:hAnsi="Cambria Math"/>
                        <w:szCs w:val="21"/>
                      </w:rPr>
                      <m:t>max</m:t>
                    </m:r>
                    <m:d>
                      <m:dPr>
                        <m:ctrlPr>
                          <w:rPr>
                            <w:rFonts w:ascii="Cambria Math" w:hAnsi="Cambria Math"/>
                            <w:szCs w:val="21"/>
                          </w:rPr>
                        </m:ctrlPr>
                      </m:dPr>
                      <m:e>
                        <m:r>
                          <m:rPr>
                            <m:sty m:val="b"/>
                          </m:rPr>
                          <w:rPr>
                            <w:rFonts w:ascii="Cambria Math" w:hAnsi="Cambria Math"/>
                            <w:szCs w:val="21"/>
                          </w:rPr>
                          <m:t>A</m:t>
                        </m:r>
                      </m:e>
                    </m:d>
                    <m:r>
                      <m:rPr>
                        <m:sty m:val="p"/>
                      </m:rPr>
                      <w:rPr>
                        <w:rFonts w:ascii="Cambria Math" w:hAnsi="Cambria Math"/>
                        <w:szCs w:val="21"/>
                      </w:rPr>
                      <m:t>-</m:t>
                    </m:r>
                    <m:r>
                      <w:rPr>
                        <w:rFonts w:ascii="Cambria Math" w:hAnsi="Cambria Math"/>
                        <w:szCs w:val="21"/>
                      </w:rPr>
                      <m:t>min</m:t>
                    </m:r>
                    <m:d>
                      <m:dPr>
                        <m:ctrlPr>
                          <w:rPr>
                            <w:rFonts w:ascii="Cambria Math" w:hAnsi="Cambria Math"/>
                            <w:szCs w:val="21"/>
                          </w:rPr>
                        </m:ctrlPr>
                      </m:dPr>
                      <m:e>
                        <m:r>
                          <m:rPr>
                            <m:sty m:val="b"/>
                          </m:rPr>
                          <w:rPr>
                            <w:rFonts w:ascii="Cambria Math" w:hAnsi="Cambria Math"/>
                            <w:szCs w:val="21"/>
                          </w:rPr>
                          <m:t>A</m:t>
                        </m:r>
                      </m:e>
                    </m:d>
                  </m:den>
                </m:f>
              </m:e>
            </m:mr>
          </m:m>
        </m:oMath>
      </m:oMathPara>
    </w:p>
    <w:p w14:paraId="076042D7" w14:textId="77777777" w:rsidR="00953B72" w:rsidRDefault="001F0BA4">
      <w:pPr>
        <w:spacing w:afterLines="50" w:after="120" w:line="420" w:lineRule="exact"/>
        <w:ind w:firstLineChars="200" w:firstLine="480"/>
        <w:rPr>
          <w:sz w:val="24"/>
        </w:rPr>
      </w:pPr>
      <w:r>
        <w:rPr>
          <w:rFonts w:hint="eastAsia"/>
          <w:sz w:val="24"/>
        </w:rPr>
        <w:t>步骤</w:t>
      </w:r>
      <w:r>
        <w:rPr>
          <w:rFonts w:hint="eastAsia"/>
          <w:sz w:val="24"/>
        </w:rPr>
        <w:t>S402</w:t>
      </w:r>
      <w:r>
        <w:rPr>
          <w:rFonts w:hint="eastAsia"/>
          <w:sz w:val="24"/>
        </w:rPr>
        <w:t>、对检测结果进行评估，包括：</w:t>
      </w:r>
    </w:p>
    <w:p w14:paraId="12F0E2E3" w14:textId="77777777" w:rsidR="00953B72" w:rsidRDefault="001F0BA4">
      <w:pPr>
        <w:spacing w:afterLines="50" w:after="120" w:line="420" w:lineRule="exact"/>
        <w:ind w:firstLineChars="200" w:firstLine="480"/>
        <w:rPr>
          <w:sz w:val="24"/>
          <w:lang w:val="zh-CN"/>
        </w:rPr>
      </w:pPr>
      <w:r>
        <w:rPr>
          <w:rFonts w:hint="eastAsia"/>
          <w:sz w:val="24"/>
        </w:rPr>
        <w:lastRenderedPageBreak/>
        <w:t>S4021</w:t>
      </w:r>
      <w:r>
        <w:rPr>
          <w:rFonts w:hint="eastAsia"/>
          <w:sz w:val="24"/>
        </w:rPr>
        <w:t>、</w:t>
      </w:r>
      <w:r>
        <w:rPr>
          <w:rFonts w:hint="eastAsia"/>
          <w:sz w:val="24"/>
          <w:lang w:val="zh-CN"/>
        </w:rPr>
        <w:t>基于所述检测结果和真实结果，</w:t>
      </w:r>
      <w:r>
        <w:rPr>
          <w:rFonts w:hint="eastAsia"/>
          <w:sz w:val="24"/>
        </w:rPr>
        <w:t>绘制</w:t>
      </w:r>
      <w:r>
        <w:rPr>
          <w:rFonts w:hint="eastAsia"/>
          <w:sz w:val="24"/>
        </w:rPr>
        <w:t>ROC</w:t>
      </w:r>
      <w:r>
        <w:rPr>
          <w:rFonts w:hint="eastAsia"/>
          <w:sz w:val="24"/>
        </w:rPr>
        <w:t>曲线和</w:t>
      </w:r>
      <w:r>
        <w:rPr>
          <w:rFonts w:hint="eastAsia"/>
          <w:sz w:val="24"/>
        </w:rPr>
        <w:t>PRC</w:t>
      </w:r>
      <w:r>
        <w:rPr>
          <w:rFonts w:hint="eastAsia"/>
          <w:sz w:val="24"/>
        </w:rPr>
        <w:t>曲线。</w:t>
      </w:r>
    </w:p>
    <w:p w14:paraId="3E3CDB75" w14:textId="77777777" w:rsidR="00953B72" w:rsidRDefault="001F0BA4">
      <w:pPr>
        <w:spacing w:afterLines="50" w:after="120" w:line="420" w:lineRule="exact"/>
        <w:ind w:firstLineChars="200" w:firstLine="480"/>
        <w:rPr>
          <w:sz w:val="24"/>
          <w:lang w:val="zh-CN"/>
        </w:rPr>
      </w:pPr>
      <w:r>
        <w:rPr>
          <w:rFonts w:hint="eastAsia"/>
          <w:sz w:val="24"/>
        </w:rPr>
        <w:t>ROC</w:t>
      </w:r>
      <w:r>
        <w:rPr>
          <w:rFonts w:hint="eastAsia"/>
          <w:sz w:val="24"/>
        </w:rPr>
        <w:t>曲线的坐标系纵轴为</w:t>
      </w:r>
      <w:r>
        <w:rPr>
          <w:rFonts w:hint="eastAsia"/>
          <w:sz w:val="24"/>
        </w:rPr>
        <w:t xml:space="preserve"> TPR</w:t>
      </w:r>
      <w:r>
        <w:rPr>
          <w:rFonts w:hint="eastAsia"/>
          <w:sz w:val="24"/>
        </w:rPr>
        <w:t>（真阳率），最大值为</w:t>
      </w:r>
      <w:r>
        <w:rPr>
          <w:rFonts w:hint="eastAsia"/>
          <w:sz w:val="24"/>
        </w:rPr>
        <w:t xml:space="preserve"> 1</w:t>
      </w:r>
      <w:r>
        <w:rPr>
          <w:rFonts w:hint="eastAsia"/>
          <w:sz w:val="24"/>
        </w:rPr>
        <w:t>，横轴为</w:t>
      </w:r>
      <w:r>
        <w:rPr>
          <w:rFonts w:hint="eastAsia"/>
          <w:sz w:val="24"/>
        </w:rPr>
        <w:t xml:space="preserve"> FPR</w:t>
      </w:r>
      <w:r>
        <w:rPr>
          <w:rFonts w:hint="eastAsia"/>
          <w:sz w:val="24"/>
        </w:rPr>
        <w:t>（假阳率），最大值为</w:t>
      </w:r>
      <w:r>
        <w:rPr>
          <w:rFonts w:hint="eastAsia"/>
          <w:sz w:val="24"/>
        </w:rPr>
        <w:t xml:space="preserve"> 1</w:t>
      </w:r>
      <w:r>
        <w:rPr>
          <w:rFonts w:hint="eastAsia"/>
          <w:sz w:val="24"/>
        </w:rPr>
        <w:t>，</w:t>
      </w:r>
      <w:r>
        <w:rPr>
          <w:rFonts w:hint="eastAsia"/>
          <w:sz w:val="24"/>
        </w:rPr>
        <w:t>TPR</w:t>
      </w:r>
      <w:r>
        <w:rPr>
          <w:rFonts w:hint="eastAsia"/>
          <w:sz w:val="24"/>
        </w:rPr>
        <w:t>和</w:t>
      </w:r>
      <w:r>
        <w:rPr>
          <w:rFonts w:hint="eastAsia"/>
          <w:sz w:val="24"/>
        </w:rPr>
        <w:t>FPR</w:t>
      </w:r>
      <w:r>
        <w:rPr>
          <w:rFonts w:hint="eastAsia"/>
          <w:sz w:val="24"/>
          <w:lang w:val="zh-CN"/>
        </w:rPr>
        <w:t>的计算公式如下：</w:t>
      </w:r>
    </w:p>
    <w:p w14:paraId="6A5CF326" w14:textId="77777777" w:rsidR="00953B72" w:rsidRDefault="001F0BA4">
      <w:pPr>
        <w:spacing w:afterLines="50" w:after="120" w:line="360" w:lineRule="auto"/>
        <w:ind w:left="363"/>
        <w:jc w:val="center"/>
        <w:rPr>
          <w:i/>
          <w:iCs/>
          <w:szCs w:val="21"/>
        </w:rPr>
      </w:pPr>
      <m:oMathPara>
        <m:oMath>
          <m:r>
            <w:rPr>
              <w:rFonts w:ascii="Cambria Math" w:hAnsi="Cambria Math"/>
              <w:szCs w:val="21"/>
            </w:rPr>
            <m:t>TPR=</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TP+FN</m:t>
              </m:r>
            </m:den>
          </m:f>
          <m:r>
            <w:rPr>
              <w:rFonts w:ascii="Cambria Math" w:hAnsi="Cambria Math"/>
              <w:szCs w:val="21"/>
            </w:rPr>
            <m:t>=</m:t>
          </m:r>
          <m:f>
            <m:fPr>
              <m:ctrlPr>
                <w:rPr>
                  <w:rFonts w:ascii="Cambria Math" w:hAnsi="Cambria Math"/>
                  <w:i/>
                  <w:iCs/>
                  <w:szCs w:val="21"/>
                </w:rPr>
              </m:ctrlPr>
            </m:fPr>
            <m:num>
              <m:r>
                <w:rPr>
                  <w:rFonts w:ascii="Cambria Math" w:hAnsi="Cambria Math"/>
                  <w:szCs w:val="21"/>
                </w:rPr>
                <m:t>TP</m:t>
              </m:r>
            </m:num>
            <m:den>
              <m:r>
                <w:rPr>
                  <w:rFonts w:ascii="Cambria Math" w:hAnsi="Cambria Math"/>
                  <w:szCs w:val="21"/>
                </w:rPr>
                <m:t>P</m:t>
              </m:r>
            </m:den>
          </m:f>
        </m:oMath>
      </m:oMathPara>
    </w:p>
    <w:p w14:paraId="09E06710" w14:textId="77777777" w:rsidR="00953B72" w:rsidRDefault="001F0BA4">
      <w:pPr>
        <w:spacing w:afterLines="50" w:after="120" w:line="360" w:lineRule="auto"/>
        <w:ind w:left="363"/>
        <w:jc w:val="center"/>
      </w:pPr>
      <m:oMathPara>
        <m:oMathParaPr>
          <m:jc m:val="center"/>
        </m:oMathParaPr>
        <m:oMath>
          <m:r>
            <w:rPr>
              <w:rFonts w:ascii="Cambria Math" w:hAnsi="Cambria Math"/>
              <w:szCs w:val="21"/>
            </w:rPr>
            <m:t>FPR=</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TN+FP</m:t>
              </m:r>
            </m:den>
          </m:f>
          <m:r>
            <w:rPr>
              <w:rFonts w:ascii="Cambria Math" w:hAnsi="Cambria Math"/>
              <w:szCs w:val="21"/>
            </w:rPr>
            <m:t>=</m:t>
          </m:r>
          <m:f>
            <m:fPr>
              <m:ctrlPr>
                <w:rPr>
                  <w:rFonts w:ascii="Cambria Math" w:hAnsi="Cambria Math"/>
                  <w:i/>
                  <w:iCs/>
                  <w:szCs w:val="21"/>
                </w:rPr>
              </m:ctrlPr>
            </m:fPr>
            <m:num>
              <m:r>
                <w:rPr>
                  <w:rFonts w:ascii="Cambria Math" w:hAnsi="Cambria Math"/>
                  <w:szCs w:val="21"/>
                </w:rPr>
                <m:t>FP</m:t>
              </m:r>
            </m:num>
            <m:den>
              <m:r>
                <w:rPr>
                  <w:rFonts w:ascii="Cambria Math" w:hAnsi="Cambria Math"/>
                  <w:szCs w:val="21"/>
                </w:rPr>
                <m:t>N</m:t>
              </m:r>
            </m:den>
          </m:f>
          <m:r>
            <w:rPr>
              <w:rFonts w:ascii="Cambria Math" w:hAnsi="Cambria Math"/>
              <w:szCs w:val="21"/>
            </w:rPr>
            <m:t>=1-</m:t>
          </m:r>
          <m:f>
            <m:fPr>
              <m:ctrlPr>
                <w:rPr>
                  <w:rFonts w:ascii="Cambria Math" w:hAnsi="Cambria Math"/>
                  <w:i/>
                  <w:iCs/>
                  <w:szCs w:val="21"/>
                </w:rPr>
              </m:ctrlPr>
            </m:fPr>
            <m:num>
              <m:r>
                <w:rPr>
                  <w:rFonts w:ascii="Cambria Math" w:hAnsi="Cambria Math"/>
                  <w:szCs w:val="21"/>
                </w:rPr>
                <m:t>TN</m:t>
              </m:r>
            </m:num>
            <m:den>
              <m:r>
                <w:rPr>
                  <w:rFonts w:ascii="Cambria Math" w:hAnsi="Cambria Math"/>
                  <w:szCs w:val="21"/>
                </w:rPr>
                <m:t>N</m:t>
              </m:r>
            </m:den>
          </m:f>
        </m:oMath>
      </m:oMathPara>
    </w:p>
    <w:p w14:paraId="00DE8351" w14:textId="1894148A" w:rsidR="00953B72" w:rsidRDefault="001F0BA4">
      <w:pPr>
        <w:spacing w:afterLines="50" w:after="120" w:line="420" w:lineRule="exact"/>
        <w:ind w:firstLine="420"/>
        <w:rPr>
          <w:sz w:val="24"/>
        </w:rPr>
      </w:pPr>
      <w:r>
        <w:rPr>
          <w:rFonts w:hint="eastAsia"/>
          <w:sz w:val="24"/>
          <w:lang w:val="zh-CN"/>
        </w:rPr>
        <w:t>其中，</w:t>
      </w:r>
      <w:r>
        <w:rPr>
          <w:rFonts w:hint="eastAsia"/>
          <w:sz w:val="24"/>
        </w:rPr>
        <w:t>TP</w:t>
      </w:r>
      <w:r>
        <w:rPr>
          <w:rFonts w:hint="eastAsia"/>
          <w:sz w:val="24"/>
          <w:lang w:val="zh-CN"/>
        </w:rPr>
        <w:t>为正样本被正确识别的数量，</w:t>
      </w:r>
      <w:r>
        <w:t xml:space="preserve"> </w:t>
      </w:r>
      <w:r>
        <w:rPr>
          <w:rFonts w:hint="eastAsia"/>
          <w:sz w:val="24"/>
        </w:rPr>
        <w:t>FN</w:t>
      </w:r>
      <w:r>
        <w:rPr>
          <w:rFonts w:hint="eastAsia"/>
          <w:sz w:val="24"/>
          <w:lang w:val="zh-CN"/>
        </w:rPr>
        <w:t>是误</w:t>
      </w:r>
      <w:r>
        <w:rPr>
          <w:rFonts w:hint="eastAsia"/>
          <w:sz w:val="24"/>
        </w:rPr>
        <w:t>判为负样本</w:t>
      </w:r>
      <w:r>
        <w:rPr>
          <w:rFonts w:hint="eastAsia"/>
          <w:sz w:val="24"/>
          <w:lang w:val="zh-CN"/>
        </w:rPr>
        <w:t>的</w:t>
      </w:r>
      <w:r>
        <w:rPr>
          <w:rFonts w:hint="eastAsia"/>
          <w:sz w:val="24"/>
        </w:rPr>
        <w:t>正</w:t>
      </w:r>
      <w:r>
        <w:rPr>
          <w:rFonts w:hint="eastAsia"/>
          <w:sz w:val="24"/>
          <w:lang w:val="zh-CN"/>
        </w:rPr>
        <w:t>样本数量，</w:t>
      </w:r>
      <w:r>
        <w:t xml:space="preserve"> </w:t>
      </w:r>
      <w:r>
        <w:rPr>
          <w:rFonts w:hint="eastAsia"/>
          <w:sz w:val="24"/>
        </w:rPr>
        <w:t>P</w:t>
      </w:r>
      <w:r>
        <w:rPr>
          <w:rFonts w:hint="eastAsia"/>
          <w:sz w:val="24"/>
          <w:lang w:val="zh-CN"/>
        </w:rPr>
        <w:t>是</w:t>
      </w:r>
      <w:r>
        <w:rPr>
          <w:rFonts w:hint="eastAsia"/>
          <w:sz w:val="24"/>
        </w:rPr>
        <w:t>正样本数量，</w:t>
      </w:r>
      <w:r>
        <w:rPr>
          <w:rFonts w:hint="eastAsia"/>
          <w:sz w:val="24"/>
        </w:rPr>
        <w:t xml:space="preserve"> FP</w:t>
      </w:r>
      <w:r>
        <w:rPr>
          <w:rFonts w:hint="eastAsia"/>
          <w:sz w:val="24"/>
        </w:rPr>
        <w:t>是误判为正样本的负样本数量，</w:t>
      </w:r>
      <w:r>
        <w:rPr>
          <w:rFonts w:hint="eastAsia"/>
          <w:sz w:val="24"/>
        </w:rPr>
        <w:t>TN</w:t>
      </w:r>
      <w:r>
        <w:rPr>
          <w:rFonts w:hint="eastAsia"/>
          <w:sz w:val="24"/>
        </w:rPr>
        <w:t>是负样本被正确识别的数量，</w:t>
      </w:r>
      <w:r>
        <w:rPr>
          <w:rFonts w:hint="eastAsia"/>
          <w:sz w:val="24"/>
        </w:rPr>
        <w:t>N</w:t>
      </w:r>
      <w:r>
        <w:rPr>
          <w:rFonts w:hint="eastAsia"/>
          <w:sz w:val="24"/>
        </w:rPr>
        <w:t>是负样本数量。</w:t>
      </w:r>
      <w:r>
        <w:rPr>
          <w:rFonts w:hint="eastAsia"/>
          <w:sz w:val="24"/>
        </w:rPr>
        <w:t>ROC</w:t>
      </w:r>
      <w:r>
        <w:rPr>
          <w:rFonts w:hint="eastAsia"/>
          <w:sz w:val="24"/>
        </w:rPr>
        <w:t>曲线下方的面积即</w:t>
      </w:r>
      <w:r w:rsidR="007403C1">
        <w:rPr>
          <w:rFonts w:hint="eastAsia"/>
          <w:sz w:val="24"/>
        </w:rPr>
        <w:t>A</w:t>
      </w:r>
      <w:r w:rsidR="007403C1">
        <w:rPr>
          <w:sz w:val="24"/>
        </w:rPr>
        <w:t>UC</w:t>
      </w:r>
      <w:r>
        <w:rPr>
          <w:rFonts w:hint="eastAsia"/>
          <w:sz w:val="24"/>
        </w:rPr>
        <w:t>越大，模型的准确率越高。</w:t>
      </w:r>
    </w:p>
    <w:p w14:paraId="73607E3C" w14:textId="651F803C" w:rsidR="00953B72" w:rsidRDefault="001F0BA4">
      <w:pPr>
        <w:spacing w:afterLines="50" w:after="120" w:line="420" w:lineRule="exact"/>
        <w:ind w:firstLineChars="200" w:firstLine="480"/>
        <w:rPr>
          <w:sz w:val="24"/>
        </w:rPr>
      </w:pPr>
      <w:r>
        <w:rPr>
          <w:rFonts w:hint="eastAsia"/>
          <w:sz w:val="24"/>
        </w:rPr>
        <w:t>PRC</w:t>
      </w:r>
      <w:r>
        <w:rPr>
          <w:rFonts w:hint="eastAsia"/>
          <w:sz w:val="24"/>
        </w:rPr>
        <w:t>曲线坐标系横轴为召回率</w:t>
      </w:r>
      <w:r w:rsidR="007403C1">
        <w:rPr>
          <w:rFonts w:hint="eastAsia"/>
          <w:sz w:val="24"/>
        </w:rPr>
        <w:t>（</w:t>
      </w:r>
      <w:r>
        <w:rPr>
          <w:rFonts w:hint="eastAsia"/>
          <w:sz w:val="24"/>
        </w:rPr>
        <w:t>Recall</w:t>
      </w:r>
      <w:r w:rsidR="007403C1">
        <w:rPr>
          <w:rFonts w:hint="eastAsia"/>
          <w:sz w:val="24"/>
        </w:rPr>
        <w:t>）</w:t>
      </w:r>
      <w:r>
        <w:rPr>
          <w:rFonts w:hint="eastAsia"/>
          <w:sz w:val="24"/>
        </w:rPr>
        <w:t>，最大值为</w:t>
      </w:r>
      <w:r>
        <w:rPr>
          <w:rFonts w:hint="eastAsia"/>
          <w:sz w:val="24"/>
        </w:rPr>
        <w:t xml:space="preserve"> 1</w:t>
      </w:r>
      <w:r>
        <w:rPr>
          <w:rFonts w:hint="eastAsia"/>
          <w:sz w:val="24"/>
        </w:rPr>
        <w:t>，纵轴为查准率</w:t>
      </w:r>
      <w:r w:rsidR="007403C1">
        <w:rPr>
          <w:rFonts w:hint="eastAsia"/>
          <w:sz w:val="24"/>
        </w:rPr>
        <w:t>（</w:t>
      </w:r>
      <w:r>
        <w:rPr>
          <w:rFonts w:hint="eastAsia"/>
          <w:sz w:val="24"/>
        </w:rPr>
        <w:t>Precision</w:t>
      </w:r>
      <w:r w:rsidR="007403C1">
        <w:rPr>
          <w:rFonts w:hint="eastAsia"/>
          <w:sz w:val="24"/>
        </w:rPr>
        <w:t>）</w:t>
      </w:r>
      <w:r>
        <w:rPr>
          <w:rFonts w:hint="eastAsia"/>
          <w:sz w:val="24"/>
        </w:rPr>
        <w:t>，最大值为</w:t>
      </w:r>
      <w:r>
        <w:rPr>
          <w:rFonts w:hint="eastAsia"/>
          <w:sz w:val="24"/>
        </w:rPr>
        <w:t xml:space="preserve"> 1</w:t>
      </w:r>
      <w:r>
        <w:rPr>
          <w:rFonts w:hint="eastAsia"/>
          <w:sz w:val="24"/>
        </w:rPr>
        <w:t>，召回率和查准率的计算公式如下：</w:t>
      </w:r>
    </w:p>
    <w:p w14:paraId="30754FD1" w14:textId="77777777" w:rsidR="00953B72" w:rsidRDefault="001F0BA4">
      <w:pPr>
        <w:spacing w:afterLines="50" w:after="120" w:line="360" w:lineRule="auto"/>
        <w:ind w:left="363"/>
        <w:jc w:val="center"/>
        <w:rPr>
          <w:szCs w:val="21"/>
        </w:rPr>
      </w:pPr>
      <m:oMathPara>
        <m:oMath>
          <m:r>
            <w:rPr>
              <w:rFonts w:ascii="Cambria Math" w:hAnsi="Cambria Math"/>
              <w:szCs w:val="21"/>
            </w:rPr>
            <m:t>Recall</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FN</m:t>
              </m:r>
            </m:den>
          </m:f>
        </m:oMath>
      </m:oMathPara>
    </w:p>
    <w:p w14:paraId="2707D167" w14:textId="77777777" w:rsidR="00953B72" w:rsidRDefault="001F0BA4">
      <w:pPr>
        <w:spacing w:afterLines="50" w:after="120" w:line="360" w:lineRule="auto"/>
        <w:ind w:left="363"/>
        <w:jc w:val="center"/>
        <w:rPr>
          <w:szCs w:val="21"/>
        </w:rPr>
      </w:pPr>
      <m:oMathPara>
        <m:oMathParaPr>
          <m:jc m:val="center"/>
        </m:oMathParaPr>
        <m:oMath>
          <m:r>
            <w:rPr>
              <w:rFonts w:ascii="Cambria Math" w:hAnsi="Cambria Math"/>
              <w:szCs w:val="21"/>
            </w:rPr>
            <m:t>Precision</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num>
            <m:den>
              <m:r>
                <w:rPr>
                  <w:rFonts w:ascii="Cambria Math" w:hAnsi="Cambria Math"/>
                  <w:szCs w:val="21"/>
                </w:rPr>
                <m:t>TP</m:t>
              </m:r>
              <m:r>
                <m:rPr>
                  <m:sty m:val="p"/>
                </m:rPr>
                <w:rPr>
                  <w:rFonts w:ascii="Cambria Math" w:hAnsi="Cambria Math"/>
                  <w:szCs w:val="21"/>
                </w:rPr>
                <m:t>+</m:t>
              </m:r>
              <m:r>
                <w:rPr>
                  <w:rFonts w:ascii="Cambria Math" w:hAnsi="Cambria Math"/>
                  <w:szCs w:val="21"/>
                </w:rPr>
                <m:t>FP</m:t>
              </m:r>
            </m:den>
          </m:f>
        </m:oMath>
      </m:oMathPara>
    </w:p>
    <w:p w14:paraId="71F912E3" w14:textId="77777777" w:rsidR="00953B72" w:rsidRDefault="001F0BA4">
      <w:pPr>
        <w:spacing w:afterLines="50" w:after="120" w:line="420" w:lineRule="exact"/>
        <w:rPr>
          <w:sz w:val="24"/>
        </w:rPr>
      </w:pPr>
      <w:r>
        <w:rPr>
          <w:rFonts w:hint="eastAsia"/>
          <w:sz w:val="24"/>
        </w:rPr>
        <w:t>各符号的含义同前面所述。</w:t>
      </w:r>
      <w:r>
        <w:rPr>
          <w:rFonts w:hint="eastAsia"/>
          <w:sz w:val="24"/>
        </w:rPr>
        <w:t>PRC</w:t>
      </w:r>
      <w:r>
        <w:rPr>
          <w:rFonts w:hint="eastAsia"/>
          <w:sz w:val="24"/>
        </w:rPr>
        <w:t>曲线下方的面积即</w:t>
      </w:r>
      <w:r>
        <w:rPr>
          <w:rFonts w:hint="eastAsia"/>
          <w:sz w:val="24"/>
        </w:rPr>
        <w:t>AP</w:t>
      </w:r>
      <w:r>
        <w:rPr>
          <w:rFonts w:hint="eastAsia"/>
          <w:sz w:val="24"/>
        </w:rPr>
        <w:t>越大，模型的分类性能越好。</w:t>
      </w:r>
    </w:p>
    <w:p w14:paraId="7B5690B0" w14:textId="6275CB2B" w:rsidR="00953B72" w:rsidRDefault="001F0BA4">
      <w:pPr>
        <w:spacing w:afterLines="50" w:after="120" w:line="420" w:lineRule="exact"/>
        <w:ind w:firstLineChars="200" w:firstLine="480"/>
        <w:rPr>
          <w:sz w:val="24"/>
        </w:rPr>
      </w:pPr>
      <w:r>
        <w:rPr>
          <w:rFonts w:hint="eastAsia"/>
          <w:sz w:val="24"/>
        </w:rPr>
        <w:t>S4022</w:t>
      </w:r>
      <w:r>
        <w:rPr>
          <w:rFonts w:hint="eastAsia"/>
          <w:sz w:val="24"/>
        </w:rPr>
        <w:t>、</w:t>
      </w:r>
      <w:r>
        <w:rPr>
          <w:rFonts w:hint="eastAsia"/>
          <w:sz w:val="24"/>
          <w:lang w:val="zh-CN"/>
        </w:rPr>
        <w:t>基于所述检测结果和真实结果</w:t>
      </w:r>
      <w:r>
        <w:rPr>
          <w:rFonts w:hint="eastAsia"/>
          <w:sz w:val="24"/>
        </w:rPr>
        <w:t>，计算得到</w:t>
      </w:r>
      <w:r w:rsidR="007403C1">
        <w:rPr>
          <w:rFonts w:hint="eastAsia"/>
          <w:sz w:val="24"/>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best_threshold</w:t>
      </w:r>
      <w:proofErr w:type="spellEnd"/>
      <w:r>
        <w:rPr>
          <w:rFonts w:hint="eastAsia"/>
          <w:sz w:val="24"/>
        </w:rPr>
        <w:t>和</w:t>
      </w:r>
      <w:r>
        <w:rPr>
          <w:rFonts w:hint="eastAsia"/>
          <w:sz w:val="24"/>
        </w:rPr>
        <w:t>best_F1_score</w:t>
      </w:r>
      <w:r w:rsidR="007403C1">
        <w:rPr>
          <w:rFonts w:hint="eastAsia"/>
          <w:sz w:val="24"/>
        </w:rPr>
        <w:t>；</w:t>
      </w:r>
      <w:r>
        <w:rPr>
          <w:rFonts w:hint="eastAsia"/>
          <w:sz w:val="24"/>
          <w:lang w:val="zh-CN"/>
        </w:rPr>
        <w:t>基于</w:t>
      </w:r>
      <w:r>
        <w:rPr>
          <w:rFonts w:hint="eastAsia"/>
          <w:sz w:val="24"/>
        </w:rPr>
        <w:t>绘制的</w:t>
      </w:r>
      <w:r>
        <w:rPr>
          <w:rFonts w:hint="eastAsia"/>
          <w:sz w:val="24"/>
        </w:rPr>
        <w:t>ROC</w:t>
      </w:r>
      <w:r>
        <w:rPr>
          <w:rFonts w:hint="eastAsia"/>
          <w:sz w:val="24"/>
          <w:lang w:val="zh-CN"/>
        </w:rPr>
        <w:t>曲线、</w:t>
      </w:r>
      <w:r>
        <w:rPr>
          <w:rFonts w:hint="eastAsia"/>
          <w:sz w:val="24"/>
        </w:rPr>
        <w:t>PRC</w:t>
      </w:r>
      <w:r>
        <w:rPr>
          <w:rFonts w:hint="eastAsia"/>
          <w:sz w:val="24"/>
          <w:lang w:val="zh-CN"/>
        </w:rPr>
        <w:t>曲线</w:t>
      </w:r>
      <w:r>
        <w:rPr>
          <w:rFonts w:hint="eastAsia"/>
          <w:sz w:val="24"/>
        </w:rPr>
        <w:t>和</w:t>
      </w:r>
      <w:r>
        <w:rPr>
          <w:rFonts w:hint="eastAsia"/>
          <w:sz w:val="24"/>
          <w:lang w:val="zh-CN"/>
        </w:rPr>
        <w:t>计算得到的</w:t>
      </w:r>
      <w:r w:rsidR="007403C1" w:rsidRPr="00783213">
        <w:rPr>
          <w:sz w:val="24"/>
        </w:rPr>
        <w:t>AUC</w:t>
      </w:r>
      <w:r>
        <w:rPr>
          <w:rFonts w:hint="eastAsia"/>
          <w:sz w:val="24"/>
        </w:rPr>
        <w:t>、</w:t>
      </w:r>
      <w:proofErr w:type="spellStart"/>
      <w:r>
        <w:rPr>
          <w:rFonts w:hint="eastAsia"/>
          <w:sz w:val="24"/>
        </w:rPr>
        <w:t>best_accuracy</w:t>
      </w:r>
      <w:proofErr w:type="spellEnd"/>
      <w:r>
        <w:rPr>
          <w:rFonts w:hint="eastAsia"/>
          <w:sz w:val="24"/>
        </w:rPr>
        <w:t>、</w:t>
      </w:r>
      <w:proofErr w:type="spellStart"/>
      <w:r>
        <w:rPr>
          <w:rFonts w:hint="eastAsia"/>
          <w:sz w:val="24"/>
        </w:rPr>
        <w:t>best_threshold</w:t>
      </w:r>
      <w:proofErr w:type="spellEnd"/>
      <w:r>
        <w:rPr>
          <w:rFonts w:hint="eastAsia"/>
          <w:sz w:val="24"/>
        </w:rPr>
        <w:t>、</w:t>
      </w:r>
      <w:r>
        <w:rPr>
          <w:rFonts w:hint="eastAsia"/>
          <w:sz w:val="24"/>
        </w:rPr>
        <w:t>best_F1_score</w:t>
      </w:r>
      <w:r>
        <w:rPr>
          <w:rFonts w:hint="eastAsia"/>
          <w:sz w:val="24"/>
        </w:rPr>
        <w:t>，</w:t>
      </w:r>
      <w:r>
        <w:rPr>
          <w:rFonts w:hint="eastAsia"/>
          <w:sz w:val="24"/>
          <w:lang w:val="zh-CN"/>
        </w:rPr>
        <w:t>对模型进行评估。</w:t>
      </w:r>
    </w:p>
    <w:p w14:paraId="42F9A473" w14:textId="0B7281F4" w:rsidR="00953B72" w:rsidRDefault="001F0BA4">
      <w:pPr>
        <w:spacing w:afterLines="50" w:after="120" w:line="420" w:lineRule="exact"/>
        <w:ind w:firstLineChars="200" w:firstLine="480"/>
        <w:rPr>
          <w:sz w:val="24"/>
        </w:rPr>
      </w:pPr>
      <w:proofErr w:type="spellStart"/>
      <w:r>
        <w:rPr>
          <w:rFonts w:hint="eastAsia"/>
          <w:sz w:val="24"/>
        </w:rPr>
        <w:t>best_accuracy</w:t>
      </w:r>
      <w:proofErr w:type="spellEnd"/>
      <w:r>
        <w:rPr>
          <w:rFonts w:hint="eastAsia"/>
          <w:sz w:val="24"/>
        </w:rPr>
        <w:t>是指在测试轮次中得出的准确率</w:t>
      </w:r>
      <w:r w:rsidR="007403C1">
        <w:rPr>
          <w:rFonts w:hint="eastAsia"/>
          <w:sz w:val="24"/>
        </w:rPr>
        <w:t>（</w:t>
      </w:r>
      <w:r>
        <w:rPr>
          <w:rFonts w:hint="eastAsia"/>
          <w:sz w:val="24"/>
        </w:rPr>
        <w:t>Accuracy</w:t>
      </w:r>
      <w:r w:rsidR="007403C1">
        <w:rPr>
          <w:rFonts w:hint="eastAsia"/>
          <w:sz w:val="24"/>
        </w:rPr>
        <w:t>）</w:t>
      </w:r>
      <w:r>
        <w:rPr>
          <w:rFonts w:hint="eastAsia"/>
          <w:sz w:val="24"/>
        </w:rPr>
        <w:t>中的最大值，准确率是指正样本和负样本中预测正确数量占总数量的比例，其计算公式如下所示：</w:t>
      </w:r>
    </w:p>
    <w:p w14:paraId="7E26BAFF" w14:textId="77777777" w:rsidR="00953B72" w:rsidRDefault="001F0BA4">
      <w:pPr>
        <w:spacing w:afterLines="50" w:after="120" w:line="360" w:lineRule="auto"/>
        <w:ind w:left="363"/>
        <w:jc w:val="center"/>
        <w:rPr>
          <w:rFonts w:ascii="宋体" w:hAnsi="宋体" w:cs="宋体"/>
          <w:sz w:val="24"/>
        </w:rPr>
      </w:pPr>
      <m:oMathPara>
        <m:oMathParaPr>
          <m:jc m:val="center"/>
        </m:oMathParaPr>
        <m:oMath>
          <m:r>
            <w:rPr>
              <w:rFonts w:ascii="Cambria Math" w:hAnsi="Cambria Math"/>
              <w:szCs w:val="21"/>
            </w:rPr>
            <m:t>Accuracy</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TP</m:t>
              </m:r>
              <m:r>
                <m:rPr>
                  <m:sty m:val="p"/>
                </m:rPr>
                <w:rPr>
                  <w:rFonts w:ascii="Cambria Math" w:hAnsi="Cambria Math"/>
                  <w:szCs w:val="21"/>
                </w:rPr>
                <m:t>+</m:t>
              </m:r>
              <m:r>
                <w:rPr>
                  <w:rFonts w:ascii="Cambria Math" w:hAnsi="Cambria Math"/>
                  <w:szCs w:val="21"/>
                </w:rPr>
                <m:t>TN</m:t>
              </m:r>
            </m:num>
            <m:den>
              <m:r>
                <w:rPr>
                  <w:rFonts w:ascii="Cambria Math" w:hAnsi="Cambria Math"/>
                  <w:szCs w:val="21"/>
                </w:rPr>
                <m:t>TP</m:t>
              </m:r>
              <m:r>
                <m:rPr>
                  <m:sty m:val="p"/>
                </m:rPr>
                <w:rPr>
                  <w:rFonts w:ascii="Cambria Math" w:hAnsi="Cambria Math"/>
                  <w:szCs w:val="21"/>
                </w:rPr>
                <m:t>+</m:t>
              </m:r>
              <m:r>
                <w:rPr>
                  <w:rFonts w:ascii="Cambria Math" w:hAnsi="Cambria Math"/>
                  <w:szCs w:val="21"/>
                </w:rPr>
                <m:t>TN</m:t>
              </m:r>
              <m:r>
                <m:rPr>
                  <m:sty m:val="p"/>
                </m:rPr>
                <w:rPr>
                  <w:rFonts w:ascii="Cambria Math" w:hAnsi="Cambria Math"/>
                  <w:szCs w:val="21"/>
                </w:rPr>
                <m:t>+</m:t>
              </m:r>
              <m:r>
                <w:rPr>
                  <w:rFonts w:ascii="Cambria Math" w:hAnsi="Cambria Math"/>
                  <w:szCs w:val="21"/>
                </w:rPr>
                <m:t>FP</m:t>
              </m:r>
              <m:r>
                <m:rPr>
                  <m:sty m:val="p"/>
                </m:rPr>
                <w:rPr>
                  <w:rFonts w:ascii="Cambria Math" w:hAnsi="Cambria Math"/>
                  <w:szCs w:val="21"/>
                </w:rPr>
                <m:t>+</m:t>
              </m:r>
              <m:r>
                <w:rPr>
                  <w:rFonts w:ascii="Cambria Math" w:hAnsi="Cambria Math"/>
                  <w:szCs w:val="21"/>
                </w:rPr>
                <m:t>FN</m:t>
              </m:r>
            </m:den>
          </m:f>
        </m:oMath>
      </m:oMathPara>
    </w:p>
    <w:p w14:paraId="2EE0C611" w14:textId="77777777" w:rsidR="00953B72" w:rsidRDefault="001F0BA4">
      <w:pPr>
        <w:spacing w:afterLines="50" w:after="120" w:line="420" w:lineRule="exact"/>
        <w:ind w:firstLineChars="200" w:firstLine="480"/>
        <w:rPr>
          <w:sz w:val="24"/>
        </w:rPr>
      </w:pPr>
      <w:r>
        <w:rPr>
          <w:rFonts w:hint="eastAsia"/>
          <w:sz w:val="24"/>
        </w:rPr>
        <w:t>best_F1_score</w:t>
      </w:r>
      <w:r>
        <w:rPr>
          <w:rFonts w:hint="eastAsia"/>
          <w:sz w:val="24"/>
        </w:rPr>
        <w:t>是指在测试轮次中得出的</w:t>
      </w:r>
      <w:r>
        <w:rPr>
          <w:rFonts w:hint="eastAsia"/>
          <w:sz w:val="24"/>
        </w:rPr>
        <w:t>F1_score</w:t>
      </w:r>
      <w:r>
        <w:rPr>
          <w:rFonts w:hint="eastAsia"/>
          <w:sz w:val="24"/>
        </w:rPr>
        <w:t>中的最大值，</w:t>
      </w:r>
      <w:r>
        <w:rPr>
          <w:rFonts w:hint="eastAsia"/>
          <w:sz w:val="24"/>
        </w:rPr>
        <w:t>F1_score</w:t>
      </w:r>
      <w:r>
        <w:rPr>
          <w:rFonts w:hint="eastAsia"/>
          <w:sz w:val="24"/>
        </w:rPr>
        <w:t>是召回率和查准率的调和平均数，其计算公式如下所示：</w:t>
      </w:r>
    </w:p>
    <w:p w14:paraId="001B56B7" w14:textId="77777777" w:rsidR="00953B72" w:rsidRDefault="001F0BA4">
      <w:pPr>
        <w:spacing w:afterLines="50" w:after="120" w:line="360" w:lineRule="auto"/>
        <w:ind w:left="363"/>
        <w:jc w:val="center"/>
      </w:pPr>
      <m:oMathPara>
        <m:oMathParaPr>
          <m:jc m:val="center"/>
        </m:oMathParaPr>
        <m:oMath>
          <m:r>
            <m:rPr>
              <m:nor/>
            </m:rPr>
            <w:rPr>
              <w:rFonts w:ascii="Cambria Math" w:hAnsi="Cambria Math"/>
              <w:i/>
              <w:iCs/>
              <w:szCs w:val="21"/>
            </w:rPr>
            <m:t>F1-score=</m:t>
          </m:r>
          <m:f>
            <m:fPr>
              <m:ctrlPr>
                <w:rPr>
                  <w:rFonts w:ascii="Cambria Math" w:hAnsi="Cambria Math"/>
                  <w:i/>
                  <w:iCs/>
                  <w:szCs w:val="21"/>
                </w:rPr>
              </m:ctrlPr>
            </m:fPr>
            <m:num>
              <m:r>
                <w:rPr>
                  <w:rFonts w:ascii="Cambria Math" w:hAnsi="Cambria Math"/>
                  <w:szCs w:val="21"/>
                </w:rPr>
                <m:t>2*recall*precision</m:t>
              </m:r>
            </m:num>
            <m:den>
              <m:r>
                <m:rPr>
                  <m:nor/>
                </m:rPr>
                <w:rPr>
                  <w:rFonts w:ascii="Cambria Math" w:hAnsi="Cambria Math"/>
                  <w:i/>
                  <w:iCs/>
                  <w:szCs w:val="21"/>
                </w:rPr>
                <m:t>recall+precision</m:t>
              </m:r>
            </m:den>
          </m:f>
        </m:oMath>
      </m:oMathPara>
    </w:p>
    <w:p w14:paraId="33DA6A78" w14:textId="77777777" w:rsidR="00953B72" w:rsidRDefault="001F0BA4">
      <w:pPr>
        <w:spacing w:afterLines="50" w:after="120" w:line="420" w:lineRule="exact"/>
        <w:ind w:firstLineChars="200" w:firstLine="480"/>
        <w:rPr>
          <w:sz w:val="24"/>
        </w:rPr>
      </w:pPr>
      <w:proofErr w:type="spellStart"/>
      <w:r>
        <w:rPr>
          <w:rFonts w:hint="eastAsia"/>
          <w:sz w:val="24"/>
        </w:rPr>
        <w:t>best_threshold</w:t>
      </w:r>
      <w:proofErr w:type="spellEnd"/>
      <w:r>
        <w:rPr>
          <w:rFonts w:hint="eastAsia"/>
          <w:sz w:val="24"/>
        </w:rPr>
        <w:t>是</w:t>
      </w:r>
      <w:proofErr w:type="gramStart"/>
      <w:r>
        <w:rPr>
          <w:rFonts w:hint="eastAsia"/>
          <w:sz w:val="24"/>
        </w:rPr>
        <w:t>指最佳</w:t>
      </w:r>
      <w:proofErr w:type="gramEnd"/>
      <w:r>
        <w:rPr>
          <w:rFonts w:hint="eastAsia"/>
          <w:sz w:val="24"/>
        </w:rPr>
        <w:t>阈值，这里使用</w:t>
      </w:r>
      <w:proofErr w:type="spellStart"/>
      <w:r>
        <w:rPr>
          <w:rFonts w:hint="eastAsia"/>
          <w:sz w:val="24"/>
        </w:rPr>
        <w:t>sklearn</w:t>
      </w:r>
      <w:proofErr w:type="spellEnd"/>
      <w:r>
        <w:rPr>
          <w:rFonts w:hint="eastAsia"/>
          <w:sz w:val="24"/>
        </w:rPr>
        <w:t>提供的方法计算，即将所有可能的阈值对应的</w:t>
      </w:r>
      <w:r>
        <w:rPr>
          <w:rFonts w:hint="eastAsia"/>
          <w:sz w:val="24"/>
        </w:rPr>
        <w:t>F1_score</w:t>
      </w:r>
      <w:r>
        <w:rPr>
          <w:rFonts w:hint="eastAsia"/>
          <w:sz w:val="24"/>
        </w:rPr>
        <w:t>计算得出后，选取最大</w:t>
      </w:r>
      <w:r>
        <w:rPr>
          <w:rFonts w:hint="eastAsia"/>
          <w:sz w:val="24"/>
        </w:rPr>
        <w:t>F1_score</w:t>
      </w:r>
      <w:r>
        <w:rPr>
          <w:rFonts w:hint="eastAsia"/>
          <w:sz w:val="24"/>
        </w:rPr>
        <w:t>对应的阈值即最佳阈值。</w:t>
      </w:r>
    </w:p>
    <w:p w14:paraId="5D335C14" w14:textId="77777777" w:rsidR="00953B72" w:rsidRDefault="001F0BA4">
      <w:pPr>
        <w:spacing w:afterLines="50" w:after="120" w:line="420" w:lineRule="exact"/>
        <w:ind w:firstLineChars="200" w:firstLine="480"/>
        <w:rPr>
          <w:sz w:val="24"/>
        </w:rPr>
      </w:pPr>
      <w:r>
        <w:rPr>
          <w:rFonts w:hint="eastAsia"/>
          <w:sz w:val="24"/>
        </w:rPr>
        <w:t>参看图</w:t>
      </w:r>
      <w:r>
        <w:rPr>
          <w:rFonts w:hint="eastAsia"/>
          <w:sz w:val="24"/>
        </w:rPr>
        <w:t>2</w:t>
      </w:r>
      <w:r>
        <w:rPr>
          <w:rFonts w:hint="eastAsia"/>
          <w:sz w:val="24"/>
        </w:rPr>
        <w:t>，本申请</w:t>
      </w:r>
      <w:proofErr w:type="gramStart"/>
      <w:r>
        <w:rPr>
          <w:rFonts w:hint="eastAsia"/>
          <w:sz w:val="24"/>
        </w:rPr>
        <w:t>实施例还提供</w:t>
      </w:r>
      <w:proofErr w:type="gramEnd"/>
      <w:r>
        <w:rPr>
          <w:rFonts w:hint="eastAsia"/>
          <w:sz w:val="24"/>
        </w:rPr>
        <w:t>了一种基于</w:t>
      </w:r>
      <w:r>
        <w:rPr>
          <w:rFonts w:hint="eastAsia"/>
          <w:sz w:val="24"/>
        </w:rPr>
        <w:t>skip-</w:t>
      </w:r>
      <w:proofErr w:type="spellStart"/>
      <w:r>
        <w:rPr>
          <w:rFonts w:hint="eastAsia"/>
          <w:sz w:val="24"/>
        </w:rPr>
        <w:t>GANomaly</w:t>
      </w:r>
      <w:proofErr w:type="spellEnd"/>
      <w:r>
        <w:rPr>
          <w:rFonts w:hint="eastAsia"/>
          <w:sz w:val="24"/>
        </w:rPr>
        <w:t>的工业设备异常检测系统</w:t>
      </w:r>
      <w:r>
        <w:rPr>
          <w:sz w:val="24"/>
        </w:rPr>
        <w:t>，</w:t>
      </w:r>
      <w:r>
        <w:rPr>
          <w:rFonts w:hint="eastAsia"/>
          <w:sz w:val="24"/>
        </w:rPr>
        <w:t>包括：依次连接的数据集获取模块</w:t>
      </w:r>
      <w:r>
        <w:rPr>
          <w:rFonts w:hint="eastAsia"/>
          <w:sz w:val="24"/>
        </w:rPr>
        <w:t>101</w:t>
      </w:r>
      <w:r>
        <w:rPr>
          <w:rFonts w:hint="eastAsia"/>
          <w:sz w:val="24"/>
        </w:rPr>
        <w:t>、模型构建模块</w:t>
      </w:r>
      <w:r>
        <w:rPr>
          <w:rFonts w:hint="eastAsia"/>
          <w:sz w:val="24"/>
        </w:rPr>
        <w:t>102</w:t>
      </w:r>
      <w:r>
        <w:rPr>
          <w:rFonts w:hint="eastAsia"/>
          <w:sz w:val="24"/>
        </w:rPr>
        <w:t>、模型训练模块</w:t>
      </w:r>
      <w:r>
        <w:rPr>
          <w:rFonts w:hint="eastAsia"/>
          <w:sz w:val="24"/>
        </w:rPr>
        <w:t>103</w:t>
      </w:r>
      <w:r>
        <w:rPr>
          <w:rFonts w:hint="eastAsia"/>
          <w:sz w:val="24"/>
        </w:rPr>
        <w:t>、模型测试模</w:t>
      </w:r>
      <w:r>
        <w:rPr>
          <w:rFonts w:hint="eastAsia"/>
          <w:sz w:val="24"/>
        </w:rPr>
        <w:lastRenderedPageBreak/>
        <w:t>块</w:t>
      </w:r>
      <w:r>
        <w:rPr>
          <w:rFonts w:hint="eastAsia"/>
          <w:sz w:val="24"/>
        </w:rPr>
        <w:t>104</w:t>
      </w:r>
      <w:r>
        <w:rPr>
          <w:rFonts w:hint="eastAsia"/>
          <w:sz w:val="24"/>
        </w:rPr>
        <w:t>以及检测评估模块</w:t>
      </w:r>
      <w:r>
        <w:rPr>
          <w:rFonts w:hint="eastAsia"/>
          <w:sz w:val="24"/>
        </w:rPr>
        <w:t>105</w:t>
      </w:r>
      <w:r>
        <w:rPr>
          <w:rFonts w:hint="eastAsia"/>
          <w:sz w:val="24"/>
        </w:rPr>
        <w:t>；数据集获取模块</w:t>
      </w:r>
      <w:r>
        <w:rPr>
          <w:rFonts w:hint="eastAsia"/>
          <w:sz w:val="24"/>
        </w:rPr>
        <w:t>101</w:t>
      </w:r>
      <w:r>
        <w:rPr>
          <w:rFonts w:hint="eastAsia"/>
          <w:sz w:val="24"/>
        </w:rPr>
        <w:t>用于获取数据集，对数据集进行预处理，并将预处理后的数据集划分得到训练集和测试集；模型构建模块</w:t>
      </w:r>
      <w:r>
        <w:rPr>
          <w:rFonts w:hint="eastAsia"/>
          <w:sz w:val="24"/>
        </w:rPr>
        <w:t>102</w:t>
      </w:r>
      <w:r>
        <w:rPr>
          <w:rFonts w:hint="eastAsia"/>
          <w:sz w:val="24"/>
        </w:rPr>
        <w:t>用于构建基于</w:t>
      </w:r>
      <w:r>
        <w:rPr>
          <w:rFonts w:hint="eastAsia"/>
          <w:sz w:val="24"/>
        </w:rPr>
        <w:t>skip-</w:t>
      </w:r>
      <w:proofErr w:type="spellStart"/>
      <w:r>
        <w:rPr>
          <w:rFonts w:hint="eastAsia"/>
          <w:sz w:val="24"/>
        </w:rPr>
        <w:t>GANomaly</w:t>
      </w:r>
      <w:proofErr w:type="spellEnd"/>
      <w:r>
        <w:rPr>
          <w:rFonts w:hint="eastAsia"/>
          <w:sz w:val="24"/>
        </w:rPr>
        <w:t>的深度学习模型；模型训练模块</w:t>
      </w:r>
      <w:r>
        <w:rPr>
          <w:rFonts w:hint="eastAsia"/>
          <w:sz w:val="24"/>
        </w:rPr>
        <w:t>103</w:t>
      </w:r>
      <w:r>
        <w:rPr>
          <w:rFonts w:hint="eastAsia"/>
          <w:sz w:val="24"/>
        </w:rPr>
        <w:t>用于将训练集输入基于深度学习模型进行模型训练，调整模型参数，得到训练完成的深度学习模型；模型测试模块</w:t>
      </w:r>
      <w:r>
        <w:rPr>
          <w:rFonts w:hint="eastAsia"/>
          <w:sz w:val="24"/>
        </w:rPr>
        <w:t>104</w:t>
      </w:r>
      <w:r>
        <w:rPr>
          <w:rFonts w:hint="eastAsia"/>
          <w:sz w:val="24"/>
        </w:rPr>
        <w:t>用于将测试集输入训练完成的深度学习模型中进行测试，得到检测结果；预测评估模块</w:t>
      </w:r>
      <w:r>
        <w:rPr>
          <w:rFonts w:hint="eastAsia"/>
          <w:sz w:val="24"/>
        </w:rPr>
        <w:t>105</w:t>
      </w:r>
      <w:r>
        <w:rPr>
          <w:rFonts w:hint="eastAsia"/>
          <w:sz w:val="24"/>
        </w:rPr>
        <w:t>用于对检测结果进行评估。</w:t>
      </w:r>
    </w:p>
    <w:p w14:paraId="1660555E" w14:textId="42F01DF8" w:rsidR="00953B72" w:rsidRDefault="001F0BA4">
      <w:pPr>
        <w:spacing w:afterLines="50" w:after="120" w:line="420" w:lineRule="exact"/>
        <w:ind w:firstLineChars="200" w:firstLine="480"/>
        <w:rPr>
          <w:sz w:val="24"/>
        </w:rPr>
      </w:pPr>
      <w:r>
        <w:rPr>
          <w:rFonts w:hint="eastAsia"/>
          <w:sz w:val="24"/>
        </w:rPr>
        <w:t>在一些实施例中，模型构建模块</w:t>
      </w:r>
      <w:r>
        <w:rPr>
          <w:rFonts w:hint="eastAsia"/>
          <w:sz w:val="24"/>
        </w:rPr>
        <w:t>102</w:t>
      </w:r>
      <w:r>
        <w:rPr>
          <w:rFonts w:hint="eastAsia"/>
          <w:sz w:val="24"/>
        </w:rPr>
        <w:t>包括生成器结构定义单元和</w:t>
      </w:r>
      <w:proofErr w:type="gramStart"/>
      <w:r>
        <w:rPr>
          <w:rFonts w:hint="eastAsia"/>
          <w:sz w:val="24"/>
        </w:rPr>
        <w:t>判别器</w:t>
      </w:r>
      <w:proofErr w:type="gramEnd"/>
      <w:r>
        <w:rPr>
          <w:rFonts w:hint="eastAsia"/>
          <w:sz w:val="24"/>
        </w:rPr>
        <w:t>结构定义单元；生成器结构定义单元用于分别定义生成器网络结构，由编码器和解码器两部分组成，并将生成器网络结构中的编码器部分和解码器部分连接，得到跳跃连接网络结构，并完成前向传播函数，以确定数据在网络中的流动路径；</w:t>
      </w:r>
      <w:proofErr w:type="gramStart"/>
      <w:r>
        <w:rPr>
          <w:rFonts w:hint="eastAsia"/>
          <w:sz w:val="24"/>
        </w:rPr>
        <w:t>判别器</w:t>
      </w:r>
      <w:proofErr w:type="gramEnd"/>
      <w:r>
        <w:rPr>
          <w:rFonts w:hint="eastAsia"/>
          <w:sz w:val="24"/>
        </w:rPr>
        <w:t>结构定义单元用于定义</w:t>
      </w:r>
      <w:proofErr w:type="gramStart"/>
      <w:r>
        <w:rPr>
          <w:rFonts w:hint="eastAsia"/>
          <w:sz w:val="24"/>
        </w:rPr>
        <w:t>判别器</w:t>
      </w:r>
      <w:proofErr w:type="gramEnd"/>
      <w:r>
        <w:rPr>
          <w:rFonts w:hint="eastAsia"/>
          <w:sz w:val="24"/>
        </w:rPr>
        <w:t>网络结构，并完成</w:t>
      </w:r>
      <w:proofErr w:type="gramStart"/>
      <w:r>
        <w:rPr>
          <w:rFonts w:hint="eastAsia"/>
          <w:sz w:val="24"/>
        </w:rPr>
        <w:t>判别器</w:t>
      </w:r>
      <w:proofErr w:type="gramEnd"/>
      <w:r>
        <w:rPr>
          <w:rFonts w:hint="eastAsia"/>
          <w:sz w:val="24"/>
        </w:rPr>
        <w:t>的前向传播函数，以确定数据在网络中的流动路径；</w:t>
      </w:r>
      <w:proofErr w:type="gramStart"/>
      <w:r>
        <w:rPr>
          <w:rFonts w:hint="eastAsia"/>
          <w:sz w:val="24"/>
        </w:rPr>
        <w:t>判别器</w:t>
      </w:r>
      <w:proofErr w:type="gramEnd"/>
      <w:r>
        <w:rPr>
          <w:rFonts w:hint="eastAsia"/>
          <w:sz w:val="24"/>
        </w:rPr>
        <w:t>网络结构的输入为真图与生成器生成图，并得到最终的检测结果。</w:t>
      </w:r>
    </w:p>
    <w:p w14:paraId="08B7B26C" w14:textId="10BA9301" w:rsidR="00953B72" w:rsidRDefault="001F0BA4">
      <w:pPr>
        <w:spacing w:line="460" w:lineRule="exact"/>
        <w:ind w:firstLineChars="200" w:firstLine="480"/>
        <w:rPr>
          <w:sz w:val="24"/>
        </w:rPr>
      </w:pPr>
      <w:r>
        <w:rPr>
          <w:rFonts w:hint="eastAsia"/>
          <w:sz w:val="24"/>
        </w:rPr>
        <w:t>下面通过具体的实施例对本申请提供的基于</w:t>
      </w:r>
      <w:r>
        <w:rPr>
          <w:rFonts w:hint="eastAsia"/>
          <w:sz w:val="24"/>
        </w:rPr>
        <w:t>skip-</w:t>
      </w:r>
      <w:proofErr w:type="spellStart"/>
      <w:r>
        <w:rPr>
          <w:rFonts w:hint="eastAsia"/>
          <w:sz w:val="24"/>
        </w:rPr>
        <w:t>GANomaly</w:t>
      </w:r>
      <w:proofErr w:type="spellEnd"/>
      <w:r>
        <w:rPr>
          <w:rFonts w:hint="eastAsia"/>
          <w:sz w:val="24"/>
        </w:rPr>
        <w:t>的工业设备异常检测方法进行详细介绍。</w:t>
      </w:r>
      <w:r>
        <w:rPr>
          <w:sz w:val="24"/>
        </w:rPr>
        <w:t>本实施</w:t>
      </w:r>
      <w:proofErr w:type="gramStart"/>
      <w:r>
        <w:rPr>
          <w:sz w:val="24"/>
        </w:rPr>
        <w:t>例采用</w:t>
      </w:r>
      <w:proofErr w:type="gramEnd"/>
      <w:r>
        <w:rPr>
          <w:rFonts w:hint="eastAsia"/>
          <w:sz w:val="24"/>
        </w:rPr>
        <w:t>基于</w:t>
      </w:r>
      <w:r>
        <w:rPr>
          <w:rFonts w:hint="eastAsia"/>
          <w:sz w:val="24"/>
        </w:rPr>
        <w:t>skip-</w:t>
      </w:r>
      <w:proofErr w:type="spellStart"/>
      <w:r>
        <w:rPr>
          <w:rFonts w:hint="eastAsia"/>
          <w:sz w:val="24"/>
        </w:rPr>
        <w:t>GANomaly</w:t>
      </w:r>
      <w:proofErr w:type="spellEnd"/>
      <w:r>
        <w:rPr>
          <w:sz w:val="24"/>
        </w:rPr>
        <w:t>模型对</w:t>
      </w:r>
      <w:r>
        <w:rPr>
          <w:rFonts w:hint="eastAsia"/>
          <w:sz w:val="24"/>
        </w:rPr>
        <w:t>用于对异常检测方法进行基准测试，重点是工业检查的</w:t>
      </w:r>
      <w:r>
        <w:rPr>
          <w:sz w:val="24"/>
        </w:rPr>
        <w:t>数据集</w:t>
      </w:r>
      <w:r>
        <w:rPr>
          <w:rFonts w:hint="eastAsia"/>
          <w:sz w:val="24"/>
        </w:rPr>
        <w:t>（</w:t>
      </w:r>
      <w:proofErr w:type="spellStart"/>
      <w:r>
        <w:rPr>
          <w:rFonts w:hint="eastAsia"/>
          <w:sz w:val="24"/>
        </w:rPr>
        <w:t>MVTec</w:t>
      </w:r>
      <w:proofErr w:type="spellEnd"/>
      <w:r>
        <w:rPr>
          <w:rFonts w:hint="eastAsia"/>
          <w:sz w:val="24"/>
        </w:rPr>
        <w:t xml:space="preserve"> AD</w:t>
      </w:r>
      <w:r>
        <w:rPr>
          <w:rFonts w:hint="eastAsia"/>
          <w:sz w:val="24"/>
        </w:rPr>
        <w:t>）</w:t>
      </w:r>
      <w:r>
        <w:rPr>
          <w:sz w:val="24"/>
        </w:rPr>
        <w:t>进行分析预测。</w:t>
      </w:r>
    </w:p>
    <w:p w14:paraId="0A44805A" w14:textId="77777777" w:rsidR="00953B72" w:rsidRDefault="001F0BA4">
      <w:pPr>
        <w:spacing w:line="460" w:lineRule="exact"/>
        <w:ind w:firstLineChars="200" w:firstLine="480"/>
        <w:rPr>
          <w:sz w:val="24"/>
        </w:rPr>
      </w:pPr>
      <w:r>
        <w:rPr>
          <w:rFonts w:hint="eastAsia"/>
          <w:sz w:val="24"/>
        </w:rPr>
        <w:t>参看图</w:t>
      </w:r>
      <w:r>
        <w:rPr>
          <w:rFonts w:hint="eastAsia"/>
          <w:sz w:val="24"/>
        </w:rPr>
        <w:t>1</w:t>
      </w:r>
      <w:r>
        <w:rPr>
          <w:sz w:val="24"/>
        </w:rPr>
        <w:t>，该方法首先</w:t>
      </w:r>
      <w:r>
        <w:rPr>
          <w:rFonts w:hint="eastAsia"/>
          <w:sz w:val="24"/>
        </w:rPr>
        <w:t>对数据集</w:t>
      </w:r>
      <w:r>
        <w:rPr>
          <w:sz w:val="24"/>
        </w:rPr>
        <w:t>进行预处理，这一过程</w:t>
      </w:r>
      <w:r>
        <w:rPr>
          <w:rFonts w:hint="eastAsia"/>
          <w:sz w:val="24"/>
        </w:rPr>
        <w:t>包括随机裁剪</w:t>
      </w:r>
      <w:r>
        <w:rPr>
          <w:sz w:val="24"/>
        </w:rPr>
        <w:t>以及</w:t>
      </w:r>
      <w:r>
        <w:rPr>
          <w:rFonts w:hint="eastAsia"/>
          <w:sz w:val="24"/>
        </w:rPr>
        <w:t>数据格式</w:t>
      </w:r>
      <w:r>
        <w:rPr>
          <w:sz w:val="24"/>
        </w:rPr>
        <w:t>处理；之后，将预处理后的数据输入网络训练模型；从训练模型中选取最优的模型进行测试集的预测，最终完成</w:t>
      </w:r>
      <w:r>
        <w:rPr>
          <w:rFonts w:hint="eastAsia"/>
          <w:sz w:val="24"/>
        </w:rPr>
        <w:t>异常检测</w:t>
      </w:r>
      <w:r>
        <w:rPr>
          <w:sz w:val="24"/>
        </w:rPr>
        <w:t>。</w:t>
      </w:r>
    </w:p>
    <w:p w14:paraId="00FCA922" w14:textId="77777777" w:rsidR="00953B72" w:rsidRDefault="001F0BA4">
      <w:pPr>
        <w:spacing w:line="460" w:lineRule="exact"/>
        <w:ind w:firstLineChars="200" w:firstLine="480"/>
        <w:rPr>
          <w:sz w:val="24"/>
        </w:rPr>
      </w:pPr>
      <w:r>
        <w:rPr>
          <w:sz w:val="24"/>
        </w:rPr>
        <w:t>具体过程如下：</w:t>
      </w:r>
    </w:p>
    <w:p w14:paraId="794479B2" w14:textId="77777777" w:rsidR="00953B72" w:rsidRDefault="001F0BA4">
      <w:pPr>
        <w:spacing w:line="460" w:lineRule="exact"/>
        <w:ind w:firstLineChars="200" w:firstLine="480"/>
        <w:rPr>
          <w:sz w:val="24"/>
        </w:rPr>
      </w:pPr>
      <w:r>
        <w:rPr>
          <w:sz w:val="24"/>
        </w:rPr>
        <w:t>步骤</w:t>
      </w:r>
      <w:r>
        <w:rPr>
          <w:sz w:val="24"/>
        </w:rPr>
        <w:t>1</w:t>
      </w:r>
      <w:r>
        <w:rPr>
          <w:rFonts w:hint="eastAsia"/>
          <w:sz w:val="24"/>
        </w:rPr>
        <w:t>、</w:t>
      </w:r>
      <w:r>
        <w:rPr>
          <w:sz w:val="24"/>
        </w:rPr>
        <w:t>获取数据集。</w:t>
      </w:r>
      <w:r>
        <w:rPr>
          <w:rFonts w:hint="eastAsia"/>
          <w:sz w:val="24"/>
        </w:rPr>
        <w:t>本申请</w:t>
      </w:r>
      <w:proofErr w:type="gramStart"/>
      <w:r>
        <w:rPr>
          <w:sz w:val="24"/>
        </w:rPr>
        <w:t>实施例所选用</w:t>
      </w:r>
      <w:proofErr w:type="gramEnd"/>
      <w:r>
        <w:rPr>
          <w:sz w:val="24"/>
        </w:rPr>
        <w:t>的数据集为</w:t>
      </w:r>
      <w:proofErr w:type="spellStart"/>
      <w:r>
        <w:rPr>
          <w:rFonts w:hint="eastAsia"/>
          <w:sz w:val="24"/>
        </w:rPr>
        <w:t>MVTec</w:t>
      </w:r>
      <w:proofErr w:type="spellEnd"/>
      <w:r>
        <w:rPr>
          <w:rFonts w:hint="eastAsia"/>
          <w:sz w:val="24"/>
        </w:rPr>
        <w:t xml:space="preserve"> AD</w:t>
      </w:r>
      <w:r>
        <w:rPr>
          <w:sz w:val="24"/>
        </w:rPr>
        <w:t>，该数据集为</w:t>
      </w:r>
      <w:r>
        <w:rPr>
          <w:rFonts w:hint="eastAsia"/>
          <w:sz w:val="24"/>
        </w:rPr>
        <w:t>一种用于无监督异常检测的数据集，可模拟现实世界的工业检查场景。该数据集提供了在具有不同类型异常的各种纹理和对象类上评估无监督异常检测方法的可能性</w:t>
      </w:r>
      <w:r>
        <w:rPr>
          <w:sz w:val="24"/>
        </w:rPr>
        <w:t>。</w:t>
      </w:r>
      <w:r>
        <w:rPr>
          <w:rFonts w:hint="eastAsia"/>
          <w:sz w:val="24"/>
        </w:rPr>
        <w:t>它包含</w:t>
      </w:r>
      <w:r>
        <w:rPr>
          <w:rFonts w:hint="eastAsia"/>
          <w:sz w:val="24"/>
        </w:rPr>
        <w:t xml:space="preserve"> 5000 </w:t>
      </w:r>
      <w:r>
        <w:rPr>
          <w:rFonts w:hint="eastAsia"/>
          <w:sz w:val="24"/>
        </w:rPr>
        <w:t>多张高分辨率图像，分为</w:t>
      </w:r>
      <w:r>
        <w:rPr>
          <w:rFonts w:hint="eastAsia"/>
          <w:sz w:val="24"/>
        </w:rPr>
        <w:t xml:space="preserve"> 15 </w:t>
      </w:r>
      <w:proofErr w:type="gramStart"/>
      <w:r>
        <w:rPr>
          <w:rFonts w:hint="eastAsia"/>
          <w:sz w:val="24"/>
        </w:rPr>
        <w:t>个</w:t>
      </w:r>
      <w:proofErr w:type="gramEnd"/>
      <w:r>
        <w:rPr>
          <w:rFonts w:hint="eastAsia"/>
          <w:sz w:val="24"/>
        </w:rPr>
        <w:t>不同的对象和纹理类别。每个类别都包含一组无缺陷的训练图像和一组具有各种缺陷的测试图像以及没有缺陷的图像。</w:t>
      </w:r>
      <w:r>
        <w:rPr>
          <w:sz w:val="24"/>
        </w:rPr>
        <w:t>如下表</w:t>
      </w:r>
      <w:r>
        <w:rPr>
          <w:sz w:val="24"/>
        </w:rPr>
        <w:t>1</w:t>
      </w:r>
      <w:r>
        <w:rPr>
          <w:sz w:val="24"/>
        </w:rPr>
        <w:t>所示。</w:t>
      </w:r>
    </w:p>
    <w:p w14:paraId="52FDA503" w14:textId="77777777" w:rsidR="00953B72" w:rsidRDefault="001F0BA4">
      <w:pPr>
        <w:spacing w:line="460" w:lineRule="exact"/>
        <w:ind w:firstLineChars="200" w:firstLine="480"/>
        <w:jc w:val="center"/>
        <w:rPr>
          <w:sz w:val="24"/>
        </w:rPr>
      </w:pPr>
      <w:r>
        <w:rPr>
          <w:sz w:val="24"/>
        </w:rPr>
        <w:t>表</w:t>
      </w:r>
      <w:r>
        <w:rPr>
          <w:sz w:val="24"/>
        </w:rPr>
        <w:t xml:space="preserve">1 </w:t>
      </w:r>
      <w:proofErr w:type="spellStart"/>
      <w:r>
        <w:rPr>
          <w:rFonts w:hint="eastAsia"/>
          <w:sz w:val="24"/>
        </w:rPr>
        <w:t>MVTec</w:t>
      </w:r>
      <w:proofErr w:type="spellEnd"/>
      <w:r>
        <w:rPr>
          <w:rFonts w:hint="eastAsia"/>
          <w:sz w:val="24"/>
        </w:rPr>
        <w:t xml:space="preserve"> AD</w:t>
      </w:r>
      <w:r>
        <w:rPr>
          <w:sz w:val="24"/>
        </w:rPr>
        <w:t>数据集文件</w:t>
      </w:r>
    </w:p>
    <w:tbl>
      <w:tblPr>
        <w:tblW w:w="5000" w:type="pct"/>
        <w:jc w:val="center"/>
        <w:tblLook w:val="04A0" w:firstRow="1" w:lastRow="0" w:firstColumn="1" w:lastColumn="0" w:noHBand="0" w:noVBand="1"/>
      </w:tblPr>
      <w:tblGrid>
        <w:gridCol w:w="1402"/>
        <w:gridCol w:w="1318"/>
        <w:gridCol w:w="1380"/>
        <w:gridCol w:w="3558"/>
        <w:gridCol w:w="1980"/>
      </w:tblGrid>
      <w:tr w:rsidR="00953B72" w14:paraId="42866A36" w14:textId="77777777">
        <w:trPr>
          <w:trHeight w:val="336"/>
          <w:jc w:val="center"/>
        </w:trPr>
        <w:tc>
          <w:tcPr>
            <w:tcW w:w="727" w:type="pct"/>
            <w:tcBorders>
              <w:top w:val="single" w:sz="12" w:space="0" w:color="auto"/>
              <w:bottom w:val="single" w:sz="6" w:space="0" w:color="auto"/>
            </w:tcBorders>
            <w:shd w:val="clear" w:color="auto" w:fill="auto"/>
          </w:tcPr>
          <w:p w14:paraId="67B04DF6" w14:textId="77777777" w:rsidR="00953B72" w:rsidRDefault="001F0BA4">
            <w:pPr>
              <w:spacing w:line="460" w:lineRule="exact"/>
              <w:jc w:val="center"/>
              <w:rPr>
                <w:szCs w:val="21"/>
              </w:rPr>
            </w:pPr>
            <w:r>
              <w:rPr>
                <w:szCs w:val="21"/>
              </w:rPr>
              <w:t>数据集名称</w:t>
            </w:r>
          </w:p>
        </w:tc>
        <w:tc>
          <w:tcPr>
            <w:tcW w:w="683" w:type="pct"/>
            <w:tcBorders>
              <w:top w:val="single" w:sz="12" w:space="0" w:color="auto"/>
              <w:bottom w:val="single" w:sz="6" w:space="0" w:color="auto"/>
            </w:tcBorders>
            <w:shd w:val="clear" w:color="auto" w:fill="auto"/>
          </w:tcPr>
          <w:p w14:paraId="71ABC974" w14:textId="77777777" w:rsidR="00953B72" w:rsidRDefault="001F0BA4">
            <w:pPr>
              <w:spacing w:line="460" w:lineRule="exact"/>
              <w:ind w:left="210" w:hangingChars="100" w:hanging="210"/>
              <w:jc w:val="center"/>
              <w:rPr>
                <w:szCs w:val="21"/>
              </w:rPr>
            </w:pPr>
            <w:r>
              <w:rPr>
                <w:rFonts w:hint="eastAsia"/>
                <w:szCs w:val="21"/>
              </w:rPr>
              <w:t>训练集图像数量</w:t>
            </w:r>
          </w:p>
        </w:tc>
        <w:tc>
          <w:tcPr>
            <w:tcW w:w="716" w:type="pct"/>
            <w:tcBorders>
              <w:top w:val="single" w:sz="12" w:space="0" w:color="auto"/>
              <w:bottom w:val="single" w:sz="6" w:space="0" w:color="auto"/>
            </w:tcBorders>
            <w:shd w:val="clear" w:color="auto" w:fill="auto"/>
          </w:tcPr>
          <w:p w14:paraId="665C6757" w14:textId="77777777" w:rsidR="00953B72" w:rsidRDefault="001F0BA4">
            <w:pPr>
              <w:spacing w:line="460" w:lineRule="exact"/>
              <w:ind w:left="210" w:hangingChars="100" w:hanging="210"/>
              <w:jc w:val="center"/>
              <w:rPr>
                <w:szCs w:val="21"/>
              </w:rPr>
            </w:pPr>
            <w:r>
              <w:rPr>
                <w:rFonts w:hint="eastAsia"/>
                <w:szCs w:val="21"/>
              </w:rPr>
              <w:t>测试</w:t>
            </w:r>
            <w:proofErr w:type="gramStart"/>
            <w:r>
              <w:rPr>
                <w:rFonts w:hint="eastAsia"/>
                <w:szCs w:val="21"/>
              </w:rPr>
              <w:t>集正常</w:t>
            </w:r>
            <w:proofErr w:type="gramEnd"/>
            <w:r>
              <w:rPr>
                <w:rFonts w:hint="eastAsia"/>
                <w:szCs w:val="21"/>
              </w:rPr>
              <w:t>图像数量</w:t>
            </w:r>
          </w:p>
        </w:tc>
        <w:tc>
          <w:tcPr>
            <w:tcW w:w="1845" w:type="pct"/>
            <w:tcBorders>
              <w:top w:val="single" w:sz="12" w:space="0" w:color="auto"/>
              <w:bottom w:val="single" w:sz="6" w:space="0" w:color="auto"/>
            </w:tcBorders>
            <w:shd w:val="clear" w:color="auto" w:fill="auto"/>
          </w:tcPr>
          <w:p w14:paraId="01F56CB8" w14:textId="77777777" w:rsidR="00953B72" w:rsidRDefault="001F0BA4">
            <w:pPr>
              <w:spacing w:line="460" w:lineRule="exact"/>
              <w:jc w:val="center"/>
              <w:rPr>
                <w:szCs w:val="21"/>
              </w:rPr>
            </w:pPr>
            <w:r>
              <w:rPr>
                <w:rFonts w:hint="eastAsia"/>
                <w:szCs w:val="21"/>
              </w:rPr>
              <w:t>测试集图像缺陷类型和数量</w:t>
            </w:r>
          </w:p>
        </w:tc>
        <w:tc>
          <w:tcPr>
            <w:tcW w:w="1026" w:type="pct"/>
            <w:tcBorders>
              <w:top w:val="single" w:sz="12" w:space="0" w:color="auto"/>
              <w:bottom w:val="single" w:sz="6" w:space="0" w:color="auto"/>
            </w:tcBorders>
            <w:shd w:val="clear" w:color="auto" w:fill="auto"/>
          </w:tcPr>
          <w:p w14:paraId="3F5888D7" w14:textId="77777777" w:rsidR="00953B72" w:rsidRDefault="001F0BA4">
            <w:pPr>
              <w:spacing w:line="460" w:lineRule="exact"/>
              <w:jc w:val="center"/>
              <w:rPr>
                <w:szCs w:val="21"/>
              </w:rPr>
            </w:pPr>
            <w:r>
              <w:rPr>
                <w:szCs w:val="21"/>
              </w:rPr>
              <w:t>大小</w:t>
            </w:r>
          </w:p>
        </w:tc>
      </w:tr>
      <w:tr w:rsidR="00953B72" w14:paraId="10A351B3" w14:textId="77777777">
        <w:trPr>
          <w:trHeight w:val="316"/>
          <w:jc w:val="center"/>
        </w:trPr>
        <w:tc>
          <w:tcPr>
            <w:tcW w:w="727" w:type="pct"/>
            <w:tcBorders>
              <w:top w:val="single" w:sz="6" w:space="0" w:color="auto"/>
            </w:tcBorders>
            <w:shd w:val="clear" w:color="auto" w:fill="auto"/>
            <w:vAlign w:val="center"/>
          </w:tcPr>
          <w:p w14:paraId="39A57CBF" w14:textId="77777777" w:rsidR="00953B72" w:rsidRDefault="001F0BA4">
            <w:pPr>
              <w:jc w:val="center"/>
              <w:rPr>
                <w:szCs w:val="21"/>
              </w:rPr>
            </w:pPr>
            <w:r>
              <w:rPr>
                <w:rFonts w:hint="eastAsia"/>
                <w:szCs w:val="21"/>
              </w:rPr>
              <w:t>bottle</w:t>
            </w:r>
          </w:p>
        </w:tc>
        <w:tc>
          <w:tcPr>
            <w:tcW w:w="683" w:type="pct"/>
            <w:tcBorders>
              <w:top w:val="single" w:sz="6" w:space="0" w:color="auto"/>
            </w:tcBorders>
            <w:shd w:val="clear" w:color="auto" w:fill="auto"/>
            <w:vAlign w:val="center"/>
          </w:tcPr>
          <w:p w14:paraId="1CAF9124" w14:textId="77777777" w:rsidR="00953B72" w:rsidRDefault="001F0BA4">
            <w:pPr>
              <w:jc w:val="center"/>
              <w:rPr>
                <w:szCs w:val="21"/>
              </w:rPr>
            </w:pPr>
            <w:r>
              <w:rPr>
                <w:rFonts w:hint="eastAsia"/>
                <w:szCs w:val="21"/>
              </w:rPr>
              <w:t>209</w:t>
            </w:r>
          </w:p>
        </w:tc>
        <w:tc>
          <w:tcPr>
            <w:tcW w:w="716" w:type="pct"/>
            <w:tcBorders>
              <w:top w:val="single" w:sz="6" w:space="0" w:color="auto"/>
            </w:tcBorders>
            <w:shd w:val="clear" w:color="auto" w:fill="auto"/>
            <w:vAlign w:val="center"/>
          </w:tcPr>
          <w:p w14:paraId="165FDF2F" w14:textId="77777777" w:rsidR="00953B72" w:rsidRDefault="001F0BA4">
            <w:pPr>
              <w:jc w:val="center"/>
              <w:rPr>
                <w:szCs w:val="21"/>
              </w:rPr>
            </w:pPr>
            <w:r>
              <w:rPr>
                <w:rFonts w:hint="eastAsia"/>
                <w:szCs w:val="21"/>
              </w:rPr>
              <w:t>20</w:t>
            </w:r>
          </w:p>
        </w:tc>
        <w:tc>
          <w:tcPr>
            <w:tcW w:w="1845" w:type="pct"/>
            <w:tcBorders>
              <w:top w:val="single" w:sz="6" w:space="0" w:color="auto"/>
            </w:tcBorders>
            <w:shd w:val="clear" w:color="auto" w:fill="auto"/>
          </w:tcPr>
          <w:p w14:paraId="7701BE06" w14:textId="77777777" w:rsidR="00953B72" w:rsidRDefault="001F0BA4">
            <w:pPr>
              <w:rPr>
                <w:szCs w:val="21"/>
              </w:rPr>
            </w:pPr>
            <w:proofErr w:type="spellStart"/>
            <w:r>
              <w:rPr>
                <w:rFonts w:hint="eastAsia"/>
                <w:szCs w:val="21"/>
              </w:rPr>
              <w:t>broken_large</w:t>
            </w:r>
            <w:proofErr w:type="spellEnd"/>
            <w:r>
              <w:rPr>
                <w:rFonts w:hint="eastAsia"/>
                <w:szCs w:val="21"/>
              </w:rPr>
              <w:t xml:space="preserve"> 20     </w:t>
            </w:r>
            <w:proofErr w:type="spellStart"/>
            <w:r>
              <w:rPr>
                <w:rFonts w:hint="eastAsia"/>
                <w:szCs w:val="21"/>
              </w:rPr>
              <w:t>broken_small</w:t>
            </w:r>
            <w:proofErr w:type="spellEnd"/>
            <w:r>
              <w:rPr>
                <w:rFonts w:hint="eastAsia"/>
                <w:szCs w:val="21"/>
              </w:rPr>
              <w:t xml:space="preserve"> 22 </w:t>
            </w:r>
          </w:p>
          <w:p w14:paraId="18E3F5FA" w14:textId="77777777" w:rsidR="00953B72" w:rsidRDefault="001F0BA4">
            <w:pPr>
              <w:rPr>
                <w:szCs w:val="21"/>
              </w:rPr>
            </w:pPr>
            <w:r>
              <w:rPr>
                <w:rFonts w:hint="eastAsia"/>
                <w:szCs w:val="21"/>
              </w:rPr>
              <w:t>c</w:t>
            </w:r>
            <w:r>
              <w:rPr>
                <w:szCs w:val="21"/>
              </w:rPr>
              <w:t>ontamination</w:t>
            </w:r>
            <w:r>
              <w:rPr>
                <w:rFonts w:hint="eastAsia"/>
                <w:szCs w:val="21"/>
              </w:rPr>
              <w:t xml:space="preserve"> 21</w:t>
            </w:r>
          </w:p>
        </w:tc>
        <w:tc>
          <w:tcPr>
            <w:tcW w:w="1026" w:type="pct"/>
            <w:tcBorders>
              <w:top w:val="single" w:sz="6" w:space="0" w:color="auto"/>
            </w:tcBorders>
            <w:shd w:val="clear" w:color="auto" w:fill="auto"/>
            <w:vAlign w:val="center"/>
          </w:tcPr>
          <w:p w14:paraId="7C602CCB" w14:textId="77777777" w:rsidR="00953B72" w:rsidRDefault="001F0BA4">
            <w:pPr>
              <w:jc w:val="center"/>
              <w:rPr>
                <w:szCs w:val="21"/>
              </w:rPr>
            </w:pPr>
            <w:r>
              <w:rPr>
                <w:rFonts w:hint="eastAsia"/>
                <w:szCs w:val="21"/>
              </w:rPr>
              <w:t>149</w:t>
            </w:r>
            <w:r>
              <w:rPr>
                <w:szCs w:val="21"/>
              </w:rPr>
              <w:t>M</w:t>
            </w:r>
          </w:p>
        </w:tc>
      </w:tr>
      <w:tr w:rsidR="00953B72" w14:paraId="74085685" w14:textId="77777777">
        <w:trPr>
          <w:trHeight w:val="336"/>
          <w:jc w:val="center"/>
        </w:trPr>
        <w:tc>
          <w:tcPr>
            <w:tcW w:w="727" w:type="pct"/>
            <w:shd w:val="clear" w:color="auto" w:fill="auto"/>
            <w:vAlign w:val="center"/>
          </w:tcPr>
          <w:p w14:paraId="6481ED82" w14:textId="77777777" w:rsidR="00953B72" w:rsidRDefault="001F0BA4">
            <w:pPr>
              <w:jc w:val="center"/>
              <w:rPr>
                <w:szCs w:val="21"/>
              </w:rPr>
            </w:pPr>
            <w:r>
              <w:rPr>
                <w:rFonts w:hint="eastAsia"/>
                <w:szCs w:val="21"/>
              </w:rPr>
              <w:t>cable</w:t>
            </w:r>
          </w:p>
        </w:tc>
        <w:tc>
          <w:tcPr>
            <w:tcW w:w="683" w:type="pct"/>
            <w:shd w:val="clear" w:color="auto" w:fill="auto"/>
            <w:vAlign w:val="center"/>
          </w:tcPr>
          <w:p w14:paraId="678177E1" w14:textId="77777777" w:rsidR="00953B72" w:rsidRDefault="001F0BA4">
            <w:pPr>
              <w:jc w:val="center"/>
              <w:rPr>
                <w:szCs w:val="21"/>
              </w:rPr>
            </w:pPr>
            <w:r>
              <w:rPr>
                <w:rFonts w:hint="eastAsia"/>
                <w:szCs w:val="21"/>
              </w:rPr>
              <w:t>224</w:t>
            </w:r>
          </w:p>
        </w:tc>
        <w:tc>
          <w:tcPr>
            <w:tcW w:w="716" w:type="pct"/>
            <w:shd w:val="clear" w:color="auto" w:fill="auto"/>
            <w:vAlign w:val="center"/>
          </w:tcPr>
          <w:p w14:paraId="6CE0E2E7" w14:textId="77777777" w:rsidR="00953B72" w:rsidRDefault="001F0BA4">
            <w:pPr>
              <w:jc w:val="center"/>
              <w:rPr>
                <w:szCs w:val="21"/>
              </w:rPr>
            </w:pPr>
            <w:r>
              <w:rPr>
                <w:rFonts w:hint="eastAsia"/>
                <w:szCs w:val="21"/>
              </w:rPr>
              <w:t>58</w:t>
            </w:r>
          </w:p>
        </w:tc>
        <w:tc>
          <w:tcPr>
            <w:tcW w:w="1845" w:type="pct"/>
            <w:shd w:val="clear" w:color="auto" w:fill="auto"/>
          </w:tcPr>
          <w:p w14:paraId="0A6DB4E7" w14:textId="77777777" w:rsidR="00953B72" w:rsidRDefault="001F0BA4">
            <w:pPr>
              <w:rPr>
                <w:szCs w:val="21"/>
              </w:rPr>
            </w:pPr>
            <w:proofErr w:type="spellStart"/>
            <w:r>
              <w:rPr>
                <w:rFonts w:hint="eastAsia"/>
                <w:szCs w:val="21"/>
              </w:rPr>
              <w:t>bent_wire</w:t>
            </w:r>
            <w:proofErr w:type="spellEnd"/>
            <w:r>
              <w:rPr>
                <w:rFonts w:hint="eastAsia"/>
                <w:szCs w:val="21"/>
              </w:rPr>
              <w:t xml:space="preserve"> 13      </w:t>
            </w:r>
            <w:proofErr w:type="spellStart"/>
            <w:r>
              <w:rPr>
                <w:rFonts w:hint="eastAsia"/>
                <w:szCs w:val="21"/>
              </w:rPr>
              <w:t>cable_swap</w:t>
            </w:r>
            <w:proofErr w:type="spellEnd"/>
            <w:r>
              <w:rPr>
                <w:rFonts w:hint="eastAsia"/>
                <w:szCs w:val="21"/>
              </w:rPr>
              <w:t xml:space="preserve"> 13</w:t>
            </w:r>
          </w:p>
          <w:p w14:paraId="2DC1B47F" w14:textId="77777777" w:rsidR="00953B72" w:rsidRDefault="001F0BA4">
            <w:pPr>
              <w:rPr>
                <w:szCs w:val="21"/>
              </w:rPr>
            </w:pPr>
            <w:r>
              <w:rPr>
                <w:rFonts w:hint="eastAsia"/>
                <w:szCs w:val="21"/>
              </w:rPr>
              <w:t>c</w:t>
            </w:r>
            <w:r>
              <w:rPr>
                <w:szCs w:val="21"/>
              </w:rPr>
              <w:t>ombined</w:t>
            </w:r>
            <w:r>
              <w:rPr>
                <w:rFonts w:hint="eastAsia"/>
                <w:szCs w:val="21"/>
              </w:rPr>
              <w:t xml:space="preserve"> 11      </w:t>
            </w:r>
            <w:proofErr w:type="spellStart"/>
            <w:proofErr w:type="gramStart"/>
            <w:r>
              <w:rPr>
                <w:rFonts w:hint="eastAsia"/>
                <w:szCs w:val="21"/>
              </w:rPr>
              <w:t>cut</w:t>
            </w:r>
            <w:proofErr w:type="gramEnd"/>
            <w:r>
              <w:rPr>
                <w:rFonts w:hint="eastAsia"/>
                <w:szCs w:val="21"/>
              </w:rPr>
              <w:t>_inner_insulation</w:t>
            </w:r>
            <w:proofErr w:type="spellEnd"/>
            <w:r>
              <w:rPr>
                <w:rFonts w:hint="eastAsia"/>
                <w:szCs w:val="21"/>
              </w:rPr>
              <w:t xml:space="preserve"> 14</w:t>
            </w:r>
          </w:p>
          <w:p w14:paraId="7B3636E9" w14:textId="77777777" w:rsidR="00953B72" w:rsidRDefault="001F0BA4">
            <w:pPr>
              <w:rPr>
                <w:szCs w:val="21"/>
              </w:rPr>
            </w:pPr>
            <w:proofErr w:type="spellStart"/>
            <w:r>
              <w:rPr>
                <w:szCs w:val="21"/>
              </w:rPr>
              <w:t>cut_outer_insulation</w:t>
            </w:r>
            <w:proofErr w:type="spellEnd"/>
            <w:r>
              <w:rPr>
                <w:rFonts w:hint="eastAsia"/>
                <w:szCs w:val="21"/>
              </w:rPr>
              <w:t xml:space="preserve"> 10 </w:t>
            </w:r>
          </w:p>
          <w:p w14:paraId="69E5937C" w14:textId="77777777" w:rsidR="00953B72" w:rsidRDefault="001F0BA4">
            <w:pPr>
              <w:rPr>
                <w:szCs w:val="21"/>
              </w:rPr>
            </w:pPr>
            <w:proofErr w:type="spellStart"/>
            <w:r>
              <w:rPr>
                <w:rFonts w:hint="eastAsia"/>
                <w:szCs w:val="21"/>
              </w:rPr>
              <w:t>missing_cable</w:t>
            </w:r>
            <w:proofErr w:type="spellEnd"/>
            <w:r>
              <w:rPr>
                <w:rFonts w:hint="eastAsia"/>
                <w:szCs w:val="21"/>
              </w:rPr>
              <w:t xml:space="preserve"> 12     </w:t>
            </w:r>
            <w:proofErr w:type="spellStart"/>
            <w:r>
              <w:rPr>
                <w:rFonts w:hint="eastAsia"/>
                <w:szCs w:val="21"/>
              </w:rPr>
              <w:t>missing_wire</w:t>
            </w:r>
            <w:proofErr w:type="spellEnd"/>
            <w:r>
              <w:rPr>
                <w:rFonts w:hint="eastAsia"/>
                <w:szCs w:val="21"/>
              </w:rPr>
              <w:t xml:space="preserve"> 10</w:t>
            </w:r>
          </w:p>
          <w:p w14:paraId="2757EC37" w14:textId="77777777" w:rsidR="00953B72" w:rsidRDefault="001F0BA4">
            <w:pPr>
              <w:rPr>
                <w:szCs w:val="21"/>
              </w:rPr>
            </w:pPr>
            <w:proofErr w:type="spellStart"/>
            <w:r>
              <w:rPr>
                <w:szCs w:val="21"/>
              </w:rPr>
              <w:t>poke_insulation</w:t>
            </w:r>
            <w:proofErr w:type="spellEnd"/>
            <w:r>
              <w:rPr>
                <w:rFonts w:hint="eastAsia"/>
                <w:szCs w:val="21"/>
              </w:rPr>
              <w:t xml:space="preserve"> 10</w:t>
            </w:r>
          </w:p>
        </w:tc>
        <w:tc>
          <w:tcPr>
            <w:tcW w:w="1026" w:type="pct"/>
            <w:shd w:val="clear" w:color="auto" w:fill="auto"/>
            <w:vAlign w:val="center"/>
          </w:tcPr>
          <w:p w14:paraId="730DD098" w14:textId="77777777" w:rsidR="00953B72" w:rsidRDefault="001F0BA4">
            <w:pPr>
              <w:jc w:val="center"/>
              <w:rPr>
                <w:szCs w:val="21"/>
              </w:rPr>
            </w:pPr>
            <w:r>
              <w:rPr>
                <w:rFonts w:hint="eastAsia"/>
                <w:szCs w:val="21"/>
              </w:rPr>
              <w:t>481</w:t>
            </w:r>
            <w:r>
              <w:rPr>
                <w:szCs w:val="21"/>
              </w:rPr>
              <w:t>M</w:t>
            </w:r>
          </w:p>
        </w:tc>
      </w:tr>
      <w:tr w:rsidR="00953B72" w14:paraId="38F96C9E" w14:textId="77777777">
        <w:trPr>
          <w:trHeight w:val="336"/>
          <w:jc w:val="center"/>
        </w:trPr>
        <w:tc>
          <w:tcPr>
            <w:tcW w:w="727" w:type="pct"/>
            <w:shd w:val="clear" w:color="auto" w:fill="auto"/>
            <w:vAlign w:val="center"/>
          </w:tcPr>
          <w:p w14:paraId="7EEC1D88" w14:textId="77777777" w:rsidR="00953B72" w:rsidRDefault="001F0BA4">
            <w:pPr>
              <w:jc w:val="center"/>
              <w:rPr>
                <w:szCs w:val="21"/>
              </w:rPr>
            </w:pPr>
            <w:r>
              <w:rPr>
                <w:rFonts w:hint="eastAsia"/>
                <w:szCs w:val="21"/>
              </w:rPr>
              <w:lastRenderedPageBreak/>
              <w:t>capsule</w:t>
            </w:r>
          </w:p>
        </w:tc>
        <w:tc>
          <w:tcPr>
            <w:tcW w:w="683" w:type="pct"/>
            <w:shd w:val="clear" w:color="auto" w:fill="auto"/>
            <w:vAlign w:val="center"/>
          </w:tcPr>
          <w:p w14:paraId="4335D5EE" w14:textId="77777777" w:rsidR="00953B72" w:rsidRDefault="001F0BA4">
            <w:pPr>
              <w:jc w:val="center"/>
              <w:rPr>
                <w:szCs w:val="21"/>
              </w:rPr>
            </w:pPr>
            <w:r>
              <w:rPr>
                <w:rFonts w:hint="eastAsia"/>
                <w:szCs w:val="21"/>
              </w:rPr>
              <w:t>219</w:t>
            </w:r>
          </w:p>
        </w:tc>
        <w:tc>
          <w:tcPr>
            <w:tcW w:w="716" w:type="pct"/>
            <w:shd w:val="clear" w:color="auto" w:fill="auto"/>
            <w:vAlign w:val="center"/>
          </w:tcPr>
          <w:p w14:paraId="035CD81E" w14:textId="77777777" w:rsidR="00953B72" w:rsidRDefault="001F0BA4">
            <w:pPr>
              <w:jc w:val="center"/>
              <w:rPr>
                <w:szCs w:val="21"/>
              </w:rPr>
            </w:pPr>
            <w:r>
              <w:rPr>
                <w:rFonts w:hint="eastAsia"/>
                <w:szCs w:val="21"/>
              </w:rPr>
              <w:t>23</w:t>
            </w:r>
          </w:p>
        </w:tc>
        <w:tc>
          <w:tcPr>
            <w:tcW w:w="1845" w:type="pct"/>
            <w:shd w:val="clear" w:color="auto" w:fill="auto"/>
          </w:tcPr>
          <w:p w14:paraId="1BDBA369" w14:textId="77777777" w:rsidR="00953B72" w:rsidRDefault="001F0BA4">
            <w:pPr>
              <w:rPr>
                <w:szCs w:val="21"/>
              </w:rPr>
            </w:pPr>
            <w:r>
              <w:rPr>
                <w:rFonts w:hint="eastAsia"/>
                <w:szCs w:val="21"/>
              </w:rPr>
              <w:t xml:space="preserve">crack 23    </w:t>
            </w:r>
            <w:proofErr w:type="spellStart"/>
            <w:r>
              <w:rPr>
                <w:rFonts w:hint="eastAsia"/>
                <w:szCs w:val="21"/>
              </w:rPr>
              <w:t>faulty_imprint</w:t>
            </w:r>
            <w:proofErr w:type="spellEnd"/>
            <w:r>
              <w:rPr>
                <w:rFonts w:hint="eastAsia"/>
                <w:szCs w:val="21"/>
              </w:rPr>
              <w:t xml:space="preserve"> 22</w:t>
            </w:r>
          </w:p>
          <w:p w14:paraId="5418A293" w14:textId="77777777" w:rsidR="00953B72" w:rsidRDefault="001F0BA4">
            <w:pPr>
              <w:rPr>
                <w:szCs w:val="21"/>
              </w:rPr>
            </w:pPr>
            <w:r>
              <w:rPr>
                <w:rFonts w:hint="eastAsia"/>
                <w:szCs w:val="21"/>
              </w:rPr>
              <w:t>poke 21     scratch 23     squeeze 20</w:t>
            </w:r>
          </w:p>
        </w:tc>
        <w:tc>
          <w:tcPr>
            <w:tcW w:w="1026" w:type="pct"/>
            <w:shd w:val="clear" w:color="auto" w:fill="auto"/>
            <w:vAlign w:val="center"/>
          </w:tcPr>
          <w:p w14:paraId="5021BA6B" w14:textId="77777777" w:rsidR="00953B72" w:rsidRDefault="001F0BA4">
            <w:pPr>
              <w:jc w:val="center"/>
              <w:rPr>
                <w:szCs w:val="21"/>
              </w:rPr>
            </w:pPr>
            <w:r>
              <w:rPr>
                <w:rFonts w:hint="eastAsia"/>
                <w:szCs w:val="21"/>
              </w:rPr>
              <w:t>414</w:t>
            </w:r>
            <w:r>
              <w:rPr>
                <w:szCs w:val="21"/>
              </w:rPr>
              <w:t>M</w:t>
            </w:r>
          </w:p>
        </w:tc>
      </w:tr>
      <w:tr w:rsidR="00953B72" w14:paraId="57CDF6A4" w14:textId="77777777">
        <w:trPr>
          <w:trHeight w:val="336"/>
          <w:jc w:val="center"/>
        </w:trPr>
        <w:tc>
          <w:tcPr>
            <w:tcW w:w="727" w:type="pct"/>
            <w:shd w:val="clear" w:color="auto" w:fill="auto"/>
            <w:vAlign w:val="center"/>
          </w:tcPr>
          <w:p w14:paraId="53C8C9C1" w14:textId="77777777" w:rsidR="00953B72" w:rsidRDefault="001F0BA4">
            <w:pPr>
              <w:jc w:val="center"/>
              <w:rPr>
                <w:szCs w:val="21"/>
              </w:rPr>
            </w:pPr>
            <w:r>
              <w:rPr>
                <w:rFonts w:hint="eastAsia"/>
                <w:szCs w:val="21"/>
              </w:rPr>
              <w:t>carpet</w:t>
            </w:r>
          </w:p>
        </w:tc>
        <w:tc>
          <w:tcPr>
            <w:tcW w:w="683" w:type="pct"/>
            <w:shd w:val="clear" w:color="auto" w:fill="auto"/>
            <w:vAlign w:val="center"/>
          </w:tcPr>
          <w:p w14:paraId="58F0E194" w14:textId="77777777" w:rsidR="00953B72" w:rsidRDefault="001F0BA4">
            <w:pPr>
              <w:jc w:val="center"/>
              <w:rPr>
                <w:szCs w:val="21"/>
              </w:rPr>
            </w:pPr>
            <w:r>
              <w:rPr>
                <w:rFonts w:hint="eastAsia"/>
                <w:szCs w:val="21"/>
              </w:rPr>
              <w:t>280</w:t>
            </w:r>
          </w:p>
        </w:tc>
        <w:tc>
          <w:tcPr>
            <w:tcW w:w="716" w:type="pct"/>
            <w:shd w:val="clear" w:color="auto" w:fill="auto"/>
            <w:vAlign w:val="center"/>
          </w:tcPr>
          <w:p w14:paraId="2C0ADD42" w14:textId="77777777" w:rsidR="00953B72" w:rsidRDefault="001F0BA4">
            <w:pPr>
              <w:jc w:val="center"/>
              <w:rPr>
                <w:szCs w:val="21"/>
              </w:rPr>
            </w:pPr>
            <w:r>
              <w:rPr>
                <w:rFonts w:hint="eastAsia"/>
                <w:szCs w:val="21"/>
              </w:rPr>
              <w:t>28</w:t>
            </w:r>
          </w:p>
        </w:tc>
        <w:tc>
          <w:tcPr>
            <w:tcW w:w="1845" w:type="pct"/>
            <w:shd w:val="clear" w:color="auto" w:fill="auto"/>
          </w:tcPr>
          <w:p w14:paraId="37D6F56F" w14:textId="77777777" w:rsidR="00953B72" w:rsidRDefault="001F0BA4">
            <w:pPr>
              <w:rPr>
                <w:szCs w:val="21"/>
              </w:rPr>
            </w:pPr>
            <w:r>
              <w:rPr>
                <w:rFonts w:hint="eastAsia"/>
                <w:szCs w:val="21"/>
              </w:rPr>
              <w:t>color 19     cut 17    hole 17</w:t>
            </w:r>
          </w:p>
          <w:p w14:paraId="4C926F9A" w14:textId="77777777" w:rsidR="00953B72" w:rsidRDefault="001F0BA4">
            <w:pPr>
              <w:rPr>
                <w:szCs w:val="21"/>
              </w:rPr>
            </w:pPr>
            <w:proofErr w:type="spellStart"/>
            <w:r>
              <w:rPr>
                <w:szCs w:val="21"/>
              </w:rPr>
              <w:t>metal_contamination</w:t>
            </w:r>
            <w:proofErr w:type="spellEnd"/>
            <w:r>
              <w:rPr>
                <w:rFonts w:hint="eastAsia"/>
                <w:szCs w:val="21"/>
              </w:rPr>
              <w:t xml:space="preserve"> 17    </w:t>
            </w:r>
            <w:proofErr w:type="spellStart"/>
            <w:r>
              <w:rPr>
                <w:rFonts w:hint="eastAsia"/>
                <w:szCs w:val="21"/>
              </w:rPr>
              <w:t>thtread</w:t>
            </w:r>
            <w:proofErr w:type="spellEnd"/>
            <w:r>
              <w:rPr>
                <w:rFonts w:hint="eastAsia"/>
                <w:szCs w:val="21"/>
              </w:rPr>
              <w:t xml:space="preserve"> 19</w:t>
            </w:r>
          </w:p>
        </w:tc>
        <w:tc>
          <w:tcPr>
            <w:tcW w:w="1026" w:type="pct"/>
            <w:shd w:val="clear" w:color="auto" w:fill="auto"/>
            <w:vAlign w:val="center"/>
          </w:tcPr>
          <w:p w14:paraId="28D03D57" w14:textId="77777777" w:rsidR="00953B72" w:rsidRDefault="001F0BA4">
            <w:pPr>
              <w:jc w:val="center"/>
              <w:rPr>
                <w:szCs w:val="21"/>
              </w:rPr>
            </w:pPr>
            <w:r>
              <w:rPr>
                <w:rFonts w:hint="eastAsia"/>
                <w:szCs w:val="21"/>
              </w:rPr>
              <w:t>706</w:t>
            </w:r>
            <w:r>
              <w:rPr>
                <w:szCs w:val="21"/>
              </w:rPr>
              <w:t>M</w:t>
            </w:r>
          </w:p>
        </w:tc>
      </w:tr>
      <w:tr w:rsidR="00953B72" w14:paraId="4BDCD022" w14:textId="77777777">
        <w:trPr>
          <w:trHeight w:val="336"/>
          <w:jc w:val="center"/>
        </w:trPr>
        <w:tc>
          <w:tcPr>
            <w:tcW w:w="727" w:type="pct"/>
            <w:shd w:val="clear" w:color="auto" w:fill="auto"/>
            <w:vAlign w:val="center"/>
          </w:tcPr>
          <w:p w14:paraId="137BC8B9" w14:textId="77777777" w:rsidR="00953B72" w:rsidRDefault="001F0BA4">
            <w:pPr>
              <w:jc w:val="center"/>
              <w:rPr>
                <w:szCs w:val="21"/>
              </w:rPr>
            </w:pPr>
            <w:r>
              <w:rPr>
                <w:rFonts w:hint="eastAsia"/>
                <w:szCs w:val="21"/>
              </w:rPr>
              <w:t>grid</w:t>
            </w:r>
          </w:p>
        </w:tc>
        <w:tc>
          <w:tcPr>
            <w:tcW w:w="683" w:type="pct"/>
            <w:shd w:val="clear" w:color="auto" w:fill="auto"/>
            <w:vAlign w:val="center"/>
          </w:tcPr>
          <w:p w14:paraId="0ED01E34" w14:textId="77777777" w:rsidR="00953B72" w:rsidRDefault="001F0BA4">
            <w:pPr>
              <w:jc w:val="center"/>
              <w:rPr>
                <w:szCs w:val="21"/>
              </w:rPr>
            </w:pPr>
            <w:r>
              <w:rPr>
                <w:rFonts w:hint="eastAsia"/>
                <w:szCs w:val="21"/>
              </w:rPr>
              <w:t>264</w:t>
            </w:r>
          </w:p>
        </w:tc>
        <w:tc>
          <w:tcPr>
            <w:tcW w:w="716" w:type="pct"/>
            <w:shd w:val="clear" w:color="auto" w:fill="auto"/>
            <w:vAlign w:val="center"/>
          </w:tcPr>
          <w:p w14:paraId="61235ED2" w14:textId="77777777" w:rsidR="00953B72" w:rsidRDefault="001F0BA4">
            <w:pPr>
              <w:jc w:val="center"/>
              <w:rPr>
                <w:szCs w:val="21"/>
              </w:rPr>
            </w:pPr>
            <w:r>
              <w:rPr>
                <w:rFonts w:hint="eastAsia"/>
                <w:szCs w:val="21"/>
              </w:rPr>
              <w:t>21</w:t>
            </w:r>
          </w:p>
        </w:tc>
        <w:tc>
          <w:tcPr>
            <w:tcW w:w="1845" w:type="pct"/>
            <w:shd w:val="clear" w:color="auto" w:fill="auto"/>
          </w:tcPr>
          <w:p w14:paraId="24F98564" w14:textId="77777777" w:rsidR="00953B72" w:rsidRDefault="001F0BA4">
            <w:pPr>
              <w:rPr>
                <w:szCs w:val="21"/>
              </w:rPr>
            </w:pPr>
            <w:r>
              <w:rPr>
                <w:rFonts w:hint="eastAsia"/>
                <w:szCs w:val="21"/>
              </w:rPr>
              <w:t>bent 12     broken 12       glue 11</w:t>
            </w:r>
          </w:p>
          <w:p w14:paraId="137F24C6" w14:textId="77777777" w:rsidR="00953B72" w:rsidRDefault="001F0BA4">
            <w:pPr>
              <w:rPr>
                <w:szCs w:val="21"/>
              </w:rPr>
            </w:pPr>
            <w:proofErr w:type="spellStart"/>
            <w:r>
              <w:rPr>
                <w:szCs w:val="21"/>
              </w:rPr>
              <w:t>metal_contamination</w:t>
            </w:r>
            <w:proofErr w:type="spellEnd"/>
            <w:r>
              <w:rPr>
                <w:rFonts w:hint="eastAsia"/>
                <w:szCs w:val="21"/>
              </w:rPr>
              <w:t xml:space="preserve"> 11     thread 11</w:t>
            </w:r>
          </w:p>
        </w:tc>
        <w:tc>
          <w:tcPr>
            <w:tcW w:w="1026" w:type="pct"/>
            <w:shd w:val="clear" w:color="auto" w:fill="auto"/>
            <w:vAlign w:val="center"/>
          </w:tcPr>
          <w:p w14:paraId="0FB2726F" w14:textId="77777777" w:rsidR="00953B72" w:rsidRDefault="001F0BA4">
            <w:pPr>
              <w:jc w:val="center"/>
              <w:rPr>
                <w:szCs w:val="21"/>
              </w:rPr>
            </w:pPr>
            <w:r>
              <w:rPr>
                <w:rFonts w:hint="eastAsia"/>
                <w:szCs w:val="21"/>
              </w:rPr>
              <w:t>153</w:t>
            </w:r>
            <w:r>
              <w:rPr>
                <w:szCs w:val="21"/>
              </w:rPr>
              <w:t>M</w:t>
            </w:r>
          </w:p>
        </w:tc>
      </w:tr>
      <w:tr w:rsidR="00953B72" w14:paraId="44B14524" w14:textId="77777777">
        <w:trPr>
          <w:trHeight w:val="336"/>
          <w:jc w:val="center"/>
        </w:trPr>
        <w:tc>
          <w:tcPr>
            <w:tcW w:w="727" w:type="pct"/>
            <w:shd w:val="clear" w:color="auto" w:fill="auto"/>
            <w:vAlign w:val="center"/>
          </w:tcPr>
          <w:p w14:paraId="712990F3" w14:textId="77777777" w:rsidR="00953B72" w:rsidRDefault="001F0BA4">
            <w:pPr>
              <w:jc w:val="center"/>
              <w:rPr>
                <w:szCs w:val="21"/>
              </w:rPr>
            </w:pPr>
            <w:r>
              <w:rPr>
                <w:rFonts w:hint="eastAsia"/>
                <w:szCs w:val="21"/>
              </w:rPr>
              <w:t>hazelnut</w:t>
            </w:r>
          </w:p>
        </w:tc>
        <w:tc>
          <w:tcPr>
            <w:tcW w:w="683" w:type="pct"/>
            <w:shd w:val="clear" w:color="auto" w:fill="auto"/>
            <w:vAlign w:val="center"/>
          </w:tcPr>
          <w:p w14:paraId="62AAA9FE" w14:textId="77777777" w:rsidR="00953B72" w:rsidRDefault="001F0BA4">
            <w:pPr>
              <w:jc w:val="center"/>
              <w:rPr>
                <w:szCs w:val="21"/>
              </w:rPr>
            </w:pPr>
            <w:r>
              <w:rPr>
                <w:rFonts w:hint="eastAsia"/>
                <w:szCs w:val="21"/>
              </w:rPr>
              <w:t>391</w:t>
            </w:r>
          </w:p>
        </w:tc>
        <w:tc>
          <w:tcPr>
            <w:tcW w:w="716" w:type="pct"/>
            <w:shd w:val="clear" w:color="auto" w:fill="auto"/>
            <w:vAlign w:val="center"/>
          </w:tcPr>
          <w:p w14:paraId="48486EE2" w14:textId="77777777" w:rsidR="00953B72" w:rsidRDefault="001F0BA4">
            <w:pPr>
              <w:jc w:val="center"/>
              <w:rPr>
                <w:szCs w:val="21"/>
              </w:rPr>
            </w:pPr>
            <w:r>
              <w:rPr>
                <w:rFonts w:hint="eastAsia"/>
                <w:szCs w:val="21"/>
              </w:rPr>
              <w:t>40</w:t>
            </w:r>
          </w:p>
        </w:tc>
        <w:tc>
          <w:tcPr>
            <w:tcW w:w="1845" w:type="pct"/>
            <w:shd w:val="clear" w:color="auto" w:fill="auto"/>
          </w:tcPr>
          <w:p w14:paraId="1DD2A660" w14:textId="77777777" w:rsidR="00953B72" w:rsidRDefault="001F0BA4">
            <w:pPr>
              <w:rPr>
                <w:szCs w:val="21"/>
              </w:rPr>
            </w:pPr>
            <w:r>
              <w:rPr>
                <w:rFonts w:hint="eastAsia"/>
                <w:szCs w:val="21"/>
              </w:rPr>
              <w:t xml:space="preserve">crack 18     cut </w:t>
            </w:r>
            <w:proofErr w:type="gramStart"/>
            <w:r>
              <w:rPr>
                <w:rFonts w:hint="eastAsia"/>
                <w:szCs w:val="21"/>
              </w:rPr>
              <w:t>17     hole</w:t>
            </w:r>
            <w:proofErr w:type="gramEnd"/>
            <w:r>
              <w:rPr>
                <w:rFonts w:hint="eastAsia"/>
                <w:szCs w:val="21"/>
              </w:rPr>
              <w:t xml:space="preserve"> 18     print 17</w:t>
            </w:r>
          </w:p>
        </w:tc>
        <w:tc>
          <w:tcPr>
            <w:tcW w:w="1026" w:type="pct"/>
            <w:shd w:val="clear" w:color="auto" w:fill="auto"/>
            <w:vAlign w:val="center"/>
          </w:tcPr>
          <w:p w14:paraId="35457549" w14:textId="77777777" w:rsidR="00953B72" w:rsidRDefault="001F0BA4">
            <w:pPr>
              <w:jc w:val="center"/>
              <w:rPr>
                <w:szCs w:val="21"/>
              </w:rPr>
            </w:pPr>
            <w:r>
              <w:rPr>
                <w:rFonts w:hint="eastAsia"/>
                <w:szCs w:val="21"/>
              </w:rPr>
              <w:t>588</w:t>
            </w:r>
            <w:r>
              <w:rPr>
                <w:szCs w:val="21"/>
              </w:rPr>
              <w:t>M</w:t>
            </w:r>
          </w:p>
        </w:tc>
      </w:tr>
      <w:tr w:rsidR="00953B72" w14:paraId="49F3FF8A" w14:textId="77777777">
        <w:trPr>
          <w:trHeight w:val="336"/>
          <w:jc w:val="center"/>
        </w:trPr>
        <w:tc>
          <w:tcPr>
            <w:tcW w:w="727" w:type="pct"/>
            <w:shd w:val="clear" w:color="auto" w:fill="auto"/>
            <w:vAlign w:val="center"/>
          </w:tcPr>
          <w:p w14:paraId="5FB644D3" w14:textId="77777777" w:rsidR="00953B72" w:rsidRDefault="001F0BA4">
            <w:pPr>
              <w:jc w:val="center"/>
              <w:rPr>
                <w:szCs w:val="21"/>
              </w:rPr>
            </w:pPr>
            <w:r>
              <w:rPr>
                <w:rFonts w:hint="eastAsia"/>
                <w:szCs w:val="21"/>
              </w:rPr>
              <w:t>leather</w:t>
            </w:r>
          </w:p>
        </w:tc>
        <w:tc>
          <w:tcPr>
            <w:tcW w:w="683" w:type="pct"/>
            <w:shd w:val="clear" w:color="auto" w:fill="auto"/>
            <w:vAlign w:val="center"/>
          </w:tcPr>
          <w:p w14:paraId="6E7B4F2E" w14:textId="77777777" w:rsidR="00953B72" w:rsidRDefault="001F0BA4">
            <w:pPr>
              <w:jc w:val="center"/>
              <w:rPr>
                <w:szCs w:val="21"/>
              </w:rPr>
            </w:pPr>
            <w:r>
              <w:rPr>
                <w:rFonts w:hint="eastAsia"/>
                <w:szCs w:val="21"/>
              </w:rPr>
              <w:t>245</w:t>
            </w:r>
          </w:p>
        </w:tc>
        <w:tc>
          <w:tcPr>
            <w:tcW w:w="716" w:type="pct"/>
            <w:shd w:val="clear" w:color="auto" w:fill="auto"/>
            <w:vAlign w:val="center"/>
          </w:tcPr>
          <w:p w14:paraId="0B999392" w14:textId="77777777" w:rsidR="00953B72" w:rsidRDefault="001F0BA4">
            <w:pPr>
              <w:jc w:val="center"/>
              <w:rPr>
                <w:szCs w:val="21"/>
              </w:rPr>
            </w:pPr>
            <w:r>
              <w:rPr>
                <w:rFonts w:hint="eastAsia"/>
                <w:szCs w:val="21"/>
              </w:rPr>
              <w:t>32</w:t>
            </w:r>
          </w:p>
        </w:tc>
        <w:tc>
          <w:tcPr>
            <w:tcW w:w="1845" w:type="pct"/>
            <w:shd w:val="clear" w:color="auto" w:fill="auto"/>
          </w:tcPr>
          <w:p w14:paraId="1DBF0542" w14:textId="77777777" w:rsidR="00953B72" w:rsidRDefault="001F0BA4">
            <w:pPr>
              <w:rPr>
                <w:szCs w:val="21"/>
              </w:rPr>
            </w:pPr>
            <w:r>
              <w:rPr>
                <w:rFonts w:hint="eastAsia"/>
                <w:szCs w:val="21"/>
              </w:rPr>
              <w:t xml:space="preserve">color 19     cut </w:t>
            </w:r>
            <w:proofErr w:type="gramStart"/>
            <w:r>
              <w:rPr>
                <w:rFonts w:hint="eastAsia"/>
                <w:szCs w:val="21"/>
              </w:rPr>
              <w:t>19     fold</w:t>
            </w:r>
            <w:proofErr w:type="gramEnd"/>
            <w:r>
              <w:rPr>
                <w:rFonts w:hint="eastAsia"/>
                <w:szCs w:val="21"/>
              </w:rPr>
              <w:t xml:space="preserve"> 17     glue 19</w:t>
            </w:r>
          </w:p>
          <w:p w14:paraId="443977D0" w14:textId="77777777" w:rsidR="00953B72" w:rsidRDefault="001F0BA4">
            <w:pPr>
              <w:rPr>
                <w:szCs w:val="21"/>
              </w:rPr>
            </w:pPr>
            <w:r>
              <w:rPr>
                <w:rFonts w:hint="eastAsia"/>
                <w:szCs w:val="21"/>
              </w:rPr>
              <w:t>poke 18</w:t>
            </w:r>
          </w:p>
        </w:tc>
        <w:tc>
          <w:tcPr>
            <w:tcW w:w="1026" w:type="pct"/>
            <w:shd w:val="clear" w:color="auto" w:fill="auto"/>
            <w:vAlign w:val="center"/>
          </w:tcPr>
          <w:p w14:paraId="6BB6414C" w14:textId="77777777" w:rsidR="00953B72" w:rsidRDefault="001F0BA4">
            <w:pPr>
              <w:jc w:val="center"/>
              <w:rPr>
                <w:szCs w:val="21"/>
              </w:rPr>
            </w:pPr>
            <w:r>
              <w:rPr>
                <w:rFonts w:hint="eastAsia"/>
                <w:szCs w:val="21"/>
              </w:rPr>
              <w:t>501</w:t>
            </w:r>
            <w:r>
              <w:rPr>
                <w:szCs w:val="21"/>
              </w:rPr>
              <w:t>M</w:t>
            </w:r>
          </w:p>
        </w:tc>
      </w:tr>
      <w:tr w:rsidR="00953B72" w14:paraId="35CBDFBF" w14:textId="77777777">
        <w:trPr>
          <w:trHeight w:val="336"/>
          <w:jc w:val="center"/>
        </w:trPr>
        <w:tc>
          <w:tcPr>
            <w:tcW w:w="727" w:type="pct"/>
            <w:shd w:val="clear" w:color="auto" w:fill="auto"/>
            <w:vAlign w:val="center"/>
          </w:tcPr>
          <w:p w14:paraId="309F1F96" w14:textId="77777777" w:rsidR="00953B72" w:rsidRDefault="001F0BA4">
            <w:pPr>
              <w:jc w:val="center"/>
              <w:rPr>
                <w:szCs w:val="21"/>
              </w:rPr>
            </w:pPr>
            <w:proofErr w:type="spellStart"/>
            <w:r>
              <w:rPr>
                <w:rFonts w:hint="eastAsia"/>
                <w:szCs w:val="21"/>
              </w:rPr>
              <w:t>metal_nut</w:t>
            </w:r>
            <w:proofErr w:type="spellEnd"/>
          </w:p>
        </w:tc>
        <w:tc>
          <w:tcPr>
            <w:tcW w:w="683" w:type="pct"/>
            <w:shd w:val="clear" w:color="auto" w:fill="auto"/>
            <w:vAlign w:val="center"/>
          </w:tcPr>
          <w:p w14:paraId="638B77C9" w14:textId="77777777" w:rsidR="00953B72" w:rsidRDefault="001F0BA4">
            <w:pPr>
              <w:jc w:val="center"/>
              <w:rPr>
                <w:szCs w:val="21"/>
              </w:rPr>
            </w:pPr>
            <w:r>
              <w:rPr>
                <w:rFonts w:hint="eastAsia"/>
                <w:szCs w:val="21"/>
              </w:rPr>
              <w:t>220</w:t>
            </w:r>
          </w:p>
        </w:tc>
        <w:tc>
          <w:tcPr>
            <w:tcW w:w="716" w:type="pct"/>
            <w:shd w:val="clear" w:color="auto" w:fill="auto"/>
            <w:vAlign w:val="center"/>
          </w:tcPr>
          <w:p w14:paraId="787F3FFE" w14:textId="77777777" w:rsidR="00953B72" w:rsidRDefault="001F0BA4">
            <w:pPr>
              <w:jc w:val="center"/>
              <w:rPr>
                <w:szCs w:val="21"/>
              </w:rPr>
            </w:pPr>
            <w:r>
              <w:rPr>
                <w:rFonts w:hint="eastAsia"/>
                <w:szCs w:val="21"/>
              </w:rPr>
              <w:t>22</w:t>
            </w:r>
          </w:p>
        </w:tc>
        <w:tc>
          <w:tcPr>
            <w:tcW w:w="1845" w:type="pct"/>
            <w:shd w:val="clear" w:color="auto" w:fill="auto"/>
          </w:tcPr>
          <w:p w14:paraId="44C6FBA5" w14:textId="77777777" w:rsidR="00953B72" w:rsidRDefault="001F0BA4">
            <w:pPr>
              <w:rPr>
                <w:szCs w:val="21"/>
              </w:rPr>
            </w:pPr>
            <w:r>
              <w:rPr>
                <w:rFonts w:hint="eastAsia"/>
                <w:szCs w:val="21"/>
              </w:rPr>
              <w:t>bent 25     color 22     flip 23   scratch 23</w:t>
            </w:r>
          </w:p>
        </w:tc>
        <w:tc>
          <w:tcPr>
            <w:tcW w:w="1026" w:type="pct"/>
            <w:shd w:val="clear" w:color="auto" w:fill="auto"/>
            <w:vAlign w:val="center"/>
          </w:tcPr>
          <w:p w14:paraId="20B0B2E6" w14:textId="77777777" w:rsidR="00953B72" w:rsidRDefault="001F0BA4">
            <w:pPr>
              <w:jc w:val="center"/>
              <w:rPr>
                <w:szCs w:val="21"/>
              </w:rPr>
            </w:pPr>
            <w:r>
              <w:rPr>
                <w:rFonts w:hint="eastAsia"/>
                <w:szCs w:val="21"/>
              </w:rPr>
              <w:t>158</w:t>
            </w:r>
            <w:r>
              <w:rPr>
                <w:szCs w:val="21"/>
              </w:rPr>
              <w:t>M</w:t>
            </w:r>
          </w:p>
        </w:tc>
      </w:tr>
      <w:tr w:rsidR="00953B72" w14:paraId="693F7BF3" w14:textId="77777777">
        <w:trPr>
          <w:trHeight w:val="336"/>
          <w:jc w:val="center"/>
        </w:trPr>
        <w:tc>
          <w:tcPr>
            <w:tcW w:w="727" w:type="pct"/>
            <w:shd w:val="clear" w:color="auto" w:fill="auto"/>
            <w:vAlign w:val="center"/>
          </w:tcPr>
          <w:p w14:paraId="69537315" w14:textId="77777777" w:rsidR="00953B72" w:rsidRDefault="001F0BA4">
            <w:pPr>
              <w:jc w:val="center"/>
              <w:rPr>
                <w:szCs w:val="21"/>
              </w:rPr>
            </w:pPr>
            <w:r>
              <w:rPr>
                <w:rFonts w:hint="eastAsia"/>
                <w:szCs w:val="21"/>
              </w:rPr>
              <w:t>pill</w:t>
            </w:r>
          </w:p>
        </w:tc>
        <w:tc>
          <w:tcPr>
            <w:tcW w:w="683" w:type="pct"/>
            <w:shd w:val="clear" w:color="auto" w:fill="auto"/>
            <w:vAlign w:val="center"/>
          </w:tcPr>
          <w:p w14:paraId="4172DE85" w14:textId="77777777" w:rsidR="00953B72" w:rsidRDefault="001F0BA4">
            <w:pPr>
              <w:jc w:val="center"/>
              <w:rPr>
                <w:szCs w:val="21"/>
              </w:rPr>
            </w:pPr>
            <w:r>
              <w:rPr>
                <w:rFonts w:hint="eastAsia"/>
                <w:szCs w:val="21"/>
              </w:rPr>
              <w:t>267</w:t>
            </w:r>
          </w:p>
        </w:tc>
        <w:tc>
          <w:tcPr>
            <w:tcW w:w="716" w:type="pct"/>
            <w:shd w:val="clear" w:color="auto" w:fill="auto"/>
            <w:vAlign w:val="center"/>
          </w:tcPr>
          <w:p w14:paraId="6ECF71C0" w14:textId="77777777" w:rsidR="00953B72" w:rsidRDefault="001F0BA4">
            <w:pPr>
              <w:jc w:val="center"/>
              <w:rPr>
                <w:szCs w:val="21"/>
              </w:rPr>
            </w:pPr>
            <w:r>
              <w:rPr>
                <w:rFonts w:hint="eastAsia"/>
                <w:szCs w:val="21"/>
              </w:rPr>
              <w:t>26</w:t>
            </w:r>
          </w:p>
        </w:tc>
        <w:tc>
          <w:tcPr>
            <w:tcW w:w="1845" w:type="pct"/>
            <w:shd w:val="clear" w:color="auto" w:fill="auto"/>
          </w:tcPr>
          <w:p w14:paraId="274BBFFF" w14:textId="77777777" w:rsidR="00953B72" w:rsidRDefault="001F0BA4">
            <w:pPr>
              <w:rPr>
                <w:szCs w:val="21"/>
              </w:rPr>
            </w:pPr>
            <w:r>
              <w:rPr>
                <w:rFonts w:hint="eastAsia"/>
                <w:szCs w:val="21"/>
              </w:rPr>
              <w:t>color 25     combined 17     crack 26</w:t>
            </w:r>
          </w:p>
          <w:p w14:paraId="20116D2F" w14:textId="77777777" w:rsidR="00953B72" w:rsidRDefault="001F0BA4">
            <w:pPr>
              <w:rPr>
                <w:szCs w:val="21"/>
              </w:rPr>
            </w:pPr>
            <w:r>
              <w:rPr>
                <w:rFonts w:hint="eastAsia"/>
                <w:szCs w:val="21"/>
              </w:rPr>
              <w:t xml:space="preserve">contamination 20     </w:t>
            </w:r>
            <w:proofErr w:type="spellStart"/>
            <w:r>
              <w:rPr>
                <w:rFonts w:hint="eastAsia"/>
                <w:szCs w:val="21"/>
              </w:rPr>
              <w:t>faulty_imprint</w:t>
            </w:r>
            <w:proofErr w:type="spellEnd"/>
            <w:r>
              <w:rPr>
                <w:rFonts w:hint="eastAsia"/>
                <w:szCs w:val="21"/>
              </w:rPr>
              <w:t xml:space="preserve"> 19</w:t>
            </w:r>
          </w:p>
          <w:p w14:paraId="57966BDB" w14:textId="77777777" w:rsidR="00953B72" w:rsidRDefault="001F0BA4">
            <w:pPr>
              <w:rPr>
                <w:szCs w:val="21"/>
              </w:rPr>
            </w:pPr>
            <w:proofErr w:type="spellStart"/>
            <w:r>
              <w:rPr>
                <w:szCs w:val="21"/>
              </w:rPr>
              <w:t>pill_type</w:t>
            </w:r>
            <w:proofErr w:type="spellEnd"/>
            <w:r>
              <w:rPr>
                <w:rFonts w:hint="eastAsia"/>
                <w:szCs w:val="21"/>
              </w:rPr>
              <w:t xml:space="preserve"> 9      scratch 24</w:t>
            </w:r>
          </w:p>
        </w:tc>
        <w:tc>
          <w:tcPr>
            <w:tcW w:w="1026" w:type="pct"/>
            <w:shd w:val="clear" w:color="auto" w:fill="auto"/>
            <w:vAlign w:val="center"/>
          </w:tcPr>
          <w:p w14:paraId="40B48AD9" w14:textId="77777777" w:rsidR="00953B72" w:rsidRDefault="001F0BA4">
            <w:pPr>
              <w:jc w:val="center"/>
              <w:rPr>
                <w:szCs w:val="21"/>
              </w:rPr>
            </w:pPr>
            <w:r>
              <w:rPr>
                <w:rFonts w:hint="eastAsia"/>
                <w:szCs w:val="21"/>
              </w:rPr>
              <w:t>262M</w:t>
            </w:r>
          </w:p>
        </w:tc>
      </w:tr>
      <w:tr w:rsidR="00953B72" w14:paraId="447B4355" w14:textId="77777777">
        <w:trPr>
          <w:trHeight w:val="336"/>
          <w:jc w:val="center"/>
        </w:trPr>
        <w:tc>
          <w:tcPr>
            <w:tcW w:w="727" w:type="pct"/>
            <w:shd w:val="clear" w:color="auto" w:fill="auto"/>
            <w:vAlign w:val="center"/>
          </w:tcPr>
          <w:p w14:paraId="4383004E" w14:textId="77777777" w:rsidR="00953B72" w:rsidRDefault="001F0BA4">
            <w:pPr>
              <w:jc w:val="center"/>
              <w:rPr>
                <w:szCs w:val="21"/>
              </w:rPr>
            </w:pPr>
            <w:r>
              <w:rPr>
                <w:rFonts w:hint="eastAsia"/>
                <w:szCs w:val="21"/>
              </w:rPr>
              <w:t>screw</w:t>
            </w:r>
          </w:p>
        </w:tc>
        <w:tc>
          <w:tcPr>
            <w:tcW w:w="683" w:type="pct"/>
            <w:shd w:val="clear" w:color="auto" w:fill="auto"/>
            <w:vAlign w:val="center"/>
          </w:tcPr>
          <w:p w14:paraId="13AF80D0" w14:textId="77777777" w:rsidR="00953B72" w:rsidRDefault="001F0BA4">
            <w:pPr>
              <w:jc w:val="center"/>
              <w:rPr>
                <w:szCs w:val="21"/>
              </w:rPr>
            </w:pPr>
            <w:r>
              <w:rPr>
                <w:rFonts w:hint="eastAsia"/>
                <w:szCs w:val="21"/>
              </w:rPr>
              <w:t>320</w:t>
            </w:r>
          </w:p>
        </w:tc>
        <w:tc>
          <w:tcPr>
            <w:tcW w:w="716" w:type="pct"/>
            <w:shd w:val="clear" w:color="auto" w:fill="auto"/>
            <w:vAlign w:val="center"/>
          </w:tcPr>
          <w:p w14:paraId="4EED622F" w14:textId="77777777" w:rsidR="00953B72" w:rsidRDefault="001F0BA4">
            <w:pPr>
              <w:jc w:val="center"/>
              <w:rPr>
                <w:szCs w:val="21"/>
              </w:rPr>
            </w:pPr>
            <w:r>
              <w:rPr>
                <w:rFonts w:hint="eastAsia"/>
                <w:szCs w:val="21"/>
              </w:rPr>
              <w:t>41</w:t>
            </w:r>
          </w:p>
        </w:tc>
        <w:tc>
          <w:tcPr>
            <w:tcW w:w="1845" w:type="pct"/>
            <w:shd w:val="clear" w:color="auto" w:fill="auto"/>
          </w:tcPr>
          <w:p w14:paraId="03DC8EE1" w14:textId="77777777" w:rsidR="00953B72" w:rsidRDefault="001F0BA4">
            <w:pPr>
              <w:rPr>
                <w:szCs w:val="21"/>
              </w:rPr>
            </w:pPr>
            <w:proofErr w:type="spellStart"/>
            <w:r>
              <w:rPr>
                <w:rFonts w:hint="eastAsia"/>
                <w:szCs w:val="21"/>
              </w:rPr>
              <w:t>manipulated_front</w:t>
            </w:r>
            <w:proofErr w:type="spellEnd"/>
            <w:r>
              <w:rPr>
                <w:rFonts w:hint="eastAsia"/>
                <w:szCs w:val="21"/>
              </w:rPr>
              <w:t xml:space="preserve"> 24    </w:t>
            </w:r>
            <w:proofErr w:type="spellStart"/>
            <w:r>
              <w:rPr>
                <w:rFonts w:hint="eastAsia"/>
                <w:szCs w:val="21"/>
              </w:rPr>
              <w:t>scratch_head</w:t>
            </w:r>
            <w:proofErr w:type="spellEnd"/>
            <w:r>
              <w:rPr>
                <w:rFonts w:hint="eastAsia"/>
                <w:szCs w:val="21"/>
              </w:rPr>
              <w:t xml:space="preserve"> 25</w:t>
            </w:r>
          </w:p>
          <w:p w14:paraId="3F61ED22" w14:textId="77777777" w:rsidR="00953B72" w:rsidRDefault="001F0BA4">
            <w:pPr>
              <w:rPr>
                <w:szCs w:val="21"/>
              </w:rPr>
            </w:pPr>
            <w:proofErr w:type="spellStart"/>
            <w:r>
              <w:rPr>
                <w:szCs w:val="21"/>
              </w:rPr>
              <w:t>scratch_neck</w:t>
            </w:r>
            <w:proofErr w:type="spellEnd"/>
            <w:r>
              <w:rPr>
                <w:rFonts w:hint="eastAsia"/>
                <w:szCs w:val="21"/>
              </w:rPr>
              <w:t xml:space="preserve"> 25     </w:t>
            </w:r>
            <w:proofErr w:type="spellStart"/>
            <w:r>
              <w:rPr>
                <w:rFonts w:hint="eastAsia"/>
                <w:szCs w:val="21"/>
              </w:rPr>
              <w:t>thread_side</w:t>
            </w:r>
            <w:proofErr w:type="spellEnd"/>
            <w:r>
              <w:rPr>
                <w:rFonts w:hint="eastAsia"/>
                <w:szCs w:val="21"/>
              </w:rPr>
              <w:t xml:space="preserve"> 23</w:t>
            </w:r>
          </w:p>
          <w:p w14:paraId="2AD30F50" w14:textId="77777777" w:rsidR="00953B72" w:rsidRDefault="001F0BA4">
            <w:pPr>
              <w:rPr>
                <w:szCs w:val="21"/>
              </w:rPr>
            </w:pPr>
            <w:proofErr w:type="spellStart"/>
            <w:r>
              <w:rPr>
                <w:szCs w:val="21"/>
              </w:rPr>
              <w:t>thread_top</w:t>
            </w:r>
            <w:proofErr w:type="spellEnd"/>
            <w:r>
              <w:rPr>
                <w:rFonts w:hint="eastAsia"/>
                <w:szCs w:val="21"/>
              </w:rPr>
              <w:t xml:space="preserve"> 23</w:t>
            </w:r>
          </w:p>
        </w:tc>
        <w:tc>
          <w:tcPr>
            <w:tcW w:w="1026" w:type="pct"/>
            <w:shd w:val="clear" w:color="auto" w:fill="auto"/>
            <w:vAlign w:val="center"/>
          </w:tcPr>
          <w:p w14:paraId="7DFF415B" w14:textId="77777777" w:rsidR="00953B72" w:rsidRDefault="001F0BA4">
            <w:pPr>
              <w:jc w:val="center"/>
              <w:rPr>
                <w:szCs w:val="21"/>
              </w:rPr>
            </w:pPr>
            <w:r>
              <w:rPr>
                <w:rFonts w:hint="eastAsia"/>
                <w:szCs w:val="21"/>
              </w:rPr>
              <w:t>186M</w:t>
            </w:r>
          </w:p>
        </w:tc>
      </w:tr>
      <w:tr w:rsidR="00953B72" w14:paraId="2154CE2F" w14:textId="77777777">
        <w:trPr>
          <w:trHeight w:val="336"/>
          <w:jc w:val="center"/>
        </w:trPr>
        <w:tc>
          <w:tcPr>
            <w:tcW w:w="727" w:type="pct"/>
            <w:shd w:val="clear" w:color="auto" w:fill="auto"/>
            <w:vAlign w:val="center"/>
          </w:tcPr>
          <w:p w14:paraId="47D2F6B6" w14:textId="77777777" w:rsidR="00953B72" w:rsidRDefault="001F0BA4">
            <w:pPr>
              <w:jc w:val="center"/>
              <w:rPr>
                <w:szCs w:val="21"/>
              </w:rPr>
            </w:pPr>
            <w:r>
              <w:rPr>
                <w:rFonts w:hint="eastAsia"/>
                <w:szCs w:val="21"/>
              </w:rPr>
              <w:t>tile</w:t>
            </w:r>
          </w:p>
        </w:tc>
        <w:tc>
          <w:tcPr>
            <w:tcW w:w="683" w:type="pct"/>
            <w:shd w:val="clear" w:color="auto" w:fill="auto"/>
            <w:vAlign w:val="center"/>
          </w:tcPr>
          <w:p w14:paraId="034F6E00" w14:textId="77777777" w:rsidR="00953B72" w:rsidRDefault="001F0BA4">
            <w:pPr>
              <w:jc w:val="center"/>
              <w:rPr>
                <w:szCs w:val="21"/>
              </w:rPr>
            </w:pPr>
            <w:r>
              <w:rPr>
                <w:rFonts w:hint="eastAsia"/>
                <w:szCs w:val="21"/>
              </w:rPr>
              <w:t>230</w:t>
            </w:r>
          </w:p>
        </w:tc>
        <w:tc>
          <w:tcPr>
            <w:tcW w:w="716" w:type="pct"/>
            <w:shd w:val="clear" w:color="auto" w:fill="auto"/>
            <w:vAlign w:val="center"/>
          </w:tcPr>
          <w:p w14:paraId="193BAD3A" w14:textId="77777777" w:rsidR="00953B72" w:rsidRDefault="001F0BA4">
            <w:pPr>
              <w:jc w:val="center"/>
              <w:rPr>
                <w:szCs w:val="21"/>
              </w:rPr>
            </w:pPr>
            <w:r>
              <w:rPr>
                <w:rFonts w:hint="eastAsia"/>
                <w:szCs w:val="21"/>
              </w:rPr>
              <w:t>33</w:t>
            </w:r>
          </w:p>
        </w:tc>
        <w:tc>
          <w:tcPr>
            <w:tcW w:w="1845" w:type="pct"/>
            <w:shd w:val="clear" w:color="auto" w:fill="auto"/>
          </w:tcPr>
          <w:p w14:paraId="21713888" w14:textId="77777777" w:rsidR="00953B72" w:rsidRDefault="001F0BA4">
            <w:pPr>
              <w:rPr>
                <w:szCs w:val="21"/>
              </w:rPr>
            </w:pPr>
            <w:r>
              <w:rPr>
                <w:rFonts w:hint="eastAsia"/>
                <w:szCs w:val="21"/>
              </w:rPr>
              <w:t xml:space="preserve">crack 17     </w:t>
            </w:r>
            <w:proofErr w:type="spellStart"/>
            <w:r>
              <w:rPr>
                <w:rFonts w:hint="eastAsia"/>
                <w:szCs w:val="21"/>
              </w:rPr>
              <w:t>glue_strip</w:t>
            </w:r>
            <w:proofErr w:type="spellEnd"/>
            <w:r>
              <w:rPr>
                <w:rFonts w:hint="eastAsia"/>
                <w:szCs w:val="21"/>
              </w:rPr>
              <w:t xml:space="preserve"> 18     oil 18</w:t>
            </w:r>
          </w:p>
          <w:p w14:paraId="0F927534" w14:textId="77777777" w:rsidR="00953B72" w:rsidRDefault="001F0BA4">
            <w:pPr>
              <w:rPr>
                <w:szCs w:val="21"/>
              </w:rPr>
            </w:pPr>
            <w:proofErr w:type="spellStart"/>
            <w:r>
              <w:rPr>
                <w:rFonts w:hint="eastAsia"/>
                <w:szCs w:val="21"/>
              </w:rPr>
              <w:t>gray_stroke</w:t>
            </w:r>
            <w:proofErr w:type="spellEnd"/>
            <w:r>
              <w:rPr>
                <w:rFonts w:hint="eastAsia"/>
                <w:szCs w:val="21"/>
              </w:rPr>
              <w:t xml:space="preserve"> 16     rough 15</w:t>
            </w:r>
          </w:p>
        </w:tc>
        <w:tc>
          <w:tcPr>
            <w:tcW w:w="1026" w:type="pct"/>
            <w:shd w:val="clear" w:color="auto" w:fill="auto"/>
            <w:vAlign w:val="center"/>
          </w:tcPr>
          <w:p w14:paraId="00A6FD6C" w14:textId="77777777" w:rsidR="00953B72" w:rsidRDefault="001F0BA4">
            <w:pPr>
              <w:jc w:val="center"/>
              <w:rPr>
                <w:szCs w:val="21"/>
              </w:rPr>
            </w:pPr>
            <w:r>
              <w:rPr>
                <w:rFonts w:hint="eastAsia"/>
                <w:szCs w:val="21"/>
              </w:rPr>
              <w:t>335M</w:t>
            </w:r>
          </w:p>
        </w:tc>
      </w:tr>
      <w:tr w:rsidR="00953B72" w14:paraId="45A48D28" w14:textId="77777777">
        <w:trPr>
          <w:trHeight w:val="336"/>
          <w:jc w:val="center"/>
        </w:trPr>
        <w:tc>
          <w:tcPr>
            <w:tcW w:w="727" w:type="pct"/>
            <w:shd w:val="clear" w:color="auto" w:fill="auto"/>
            <w:vAlign w:val="center"/>
          </w:tcPr>
          <w:p w14:paraId="4D76B286" w14:textId="77777777" w:rsidR="00953B72" w:rsidRDefault="001F0BA4">
            <w:pPr>
              <w:jc w:val="center"/>
              <w:rPr>
                <w:szCs w:val="21"/>
              </w:rPr>
            </w:pPr>
            <w:r>
              <w:rPr>
                <w:rFonts w:hint="eastAsia"/>
                <w:szCs w:val="21"/>
              </w:rPr>
              <w:t>toothbrush</w:t>
            </w:r>
          </w:p>
        </w:tc>
        <w:tc>
          <w:tcPr>
            <w:tcW w:w="683" w:type="pct"/>
            <w:shd w:val="clear" w:color="auto" w:fill="auto"/>
            <w:vAlign w:val="center"/>
          </w:tcPr>
          <w:p w14:paraId="5DAB8EAA" w14:textId="77777777" w:rsidR="00953B72" w:rsidRDefault="001F0BA4">
            <w:pPr>
              <w:jc w:val="center"/>
              <w:rPr>
                <w:szCs w:val="21"/>
              </w:rPr>
            </w:pPr>
            <w:r>
              <w:rPr>
                <w:rFonts w:hint="eastAsia"/>
                <w:szCs w:val="21"/>
              </w:rPr>
              <w:t>60</w:t>
            </w:r>
          </w:p>
        </w:tc>
        <w:tc>
          <w:tcPr>
            <w:tcW w:w="716" w:type="pct"/>
            <w:shd w:val="clear" w:color="auto" w:fill="auto"/>
            <w:vAlign w:val="center"/>
          </w:tcPr>
          <w:p w14:paraId="198CF8F6" w14:textId="77777777" w:rsidR="00953B72" w:rsidRDefault="001F0BA4">
            <w:pPr>
              <w:jc w:val="center"/>
              <w:rPr>
                <w:szCs w:val="21"/>
              </w:rPr>
            </w:pPr>
            <w:r>
              <w:rPr>
                <w:rFonts w:hint="eastAsia"/>
                <w:szCs w:val="21"/>
              </w:rPr>
              <w:t>12</w:t>
            </w:r>
          </w:p>
        </w:tc>
        <w:tc>
          <w:tcPr>
            <w:tcW w:w="1845" w:type="pct"/>
            <w:shd w:val="clear" w:color="auto" w:fill="auto"/>
          </w:tcPr>
          <w:p w14:paraId="5037A9BE" w14:textId="77777777" w:rsidR="00953B72" w:rsidRDefault="001F0BA4">
            <w:pPr>
              <w:rPr>
                <w:szCs w:val="21"/>
              </w:rPr>
            </w:pPr>
            <w:r>
              <w:rPr>
                <w:rFonts w:hint="eastAsia"/>
                <w:szCs w:val="21"/>
              </w:rPr>
              <w:t>defective 30</w:t>
            </w:r>
          </w:p>
        </w:tc>
        <w:tc>
          <w:tcPr>
            <w:tcW w:w="1026" w:type="pct"/>
            <w:shd w:val="clear" w:color="auto" w:fill="auto"/>
            <w:vAlign w:val="center"/>
          </w:tcPr>
          <w:p w14:paraId="0277B698" w14:textId="77777777" w:rsidR="00953B72" w:rsidRDefault="001F0BA4">
            <w:pPr>
              <w:jc w:val="center"/>
              <w:rPr>
                <w:szCs w:val="21"/>
              </w:rPr>
            </w:pPr>
            <w:r>
              <w:rPr>
                <w:rFonts w:hint="eastAsia"/>
                <w:szCs w:val="21"/>
              </w:rPr>
              <w:t>104M</w:t>
            </w:r>
          </w:p>
        </w:tc>
      </w:tr>
      <w:tr w:rsidR="00953B72" w14:paraId="61C3D820" w14:textId="77777777">
        <w:trPr>
          <w:trHeight w:val="336"/>
          <w:jc w:val="center"/>
        </w:trPr>
        <w:tc>
          <w:tcPr>
            <w:tcW w:w="727" w:type="pct"/>
            <w:shd w:val="clear" w:color="auto" w:fill="auto"/>
            <w:vAlign w:val="center"/>
          </w:tcPr>
          <w:p w14:paraId="54C80A41" w14:textId="77777777" w:rsidR="00953B72" w:rsidRDefault="001F0BA4">
            <w:pPr>
              <w:jc w:val="center"/>
              <w:rPr>
                <w:szCs w:val="21"/>
              </w:rPr>
            </w:pPr>
            <w:r>
              <w:rPr>
                <w:rFonts w:hint="eastAsia"/>
                <w:szCs w:val="21"/>
              </w:rPr>
              <w:t>transistor</w:t>
            </w:r>
          </w:p>
        </w:tc>
        <w:tc>
          <w:tcPr>
            <w:tcW w:w="683" w:type="pct"/>
            <w:shd w:val="clear" w:color="auto" w:fill="auto"/>
            <w:vAlign w:val="center"/>
          </w:tcPr>
          <w:p w14:paraId="193E3E7A" w14:textId="77777777" w:rsidR="00953B72" w:rsidRDefault="001F0BA4">
            <w:pPr>
              <w:jc w:val="center"/>
              <w:rPr>
                <w:szCs w:val="21"/>
              </w:rPr>
            </w:pPr>
            <w:r>
              <w:rPr>
                <w:rFonts w:hint="eastAsia"/>
                <w:szCs w:val="21"/>
              </w:rPr>
              <w:t>213</w:t>
            </w:r>
          </w:p>
        </w:tc>
        <w:tc>
          <w:tcPr>
            <w:tcW w:w="716" w:type="pct"/>
            <w:shd w:val="clear" w:color="auto" w:fill="auto"/>
            <w:vAlign w:val="center"/>
          </w:tcPr>
          <w:p w14:paraId="03EF8027" w14:textId="77777777" w:rsidR="00953B72" w:rsidRDefault="001F0BA4">
            <w:pPr>
              <w:jc w:val="center"/>
              <w:rPr>
                <w:szCs w:val="21"/>
              </w:rPr>
            </w:pPr>
            <w:r>
              <w:rPr>
                <w:rFonts w:hint="eastAsia"/>
                <w:szCs w:val="21"/>
              </w:rPr>
              <w:t>60</w:t>
            </w:r>
          </w:p>
        </w:tc>
        <w:tc>
          <w:tcPr>
            <w:tcW w:w="1845" w:type="pct"/>
            <w:shd w:val="clear" w:color="auto" w:fill="auto"/>
          </w:tcPr>
          <w:p w14:paraId="161403A1" w14:textId="77777777" w:rsidR="00953B72" w:rsidRDefault="001F0BA4">
            <w:pPr>
              <w:rPr>
                <w:szCs w:val="21"/>
              </w:rPr>
            </w:pPr>
            <w:proofErr w:type="spellStart"/>
            <w:r>
              <w:rPr>
                <w:rFonts w:hint="eastAsia"/>
                <w:szCs w:val="21"/>
              </w:rPr>
              <w:t>bent_lead</w:t>
            </w:r>
            <w:proofErr w:type="spellEnd"/>
            <w:r>
              <w:rPr>
                <w:rFonts w:hint="eastAsia"/>
                <w:szCs w:val="21"/>
              </w:rPr>
              <w:t xml:space="preserve"> 10        </w:t>
            </w:r>
            <w:proofErr w:type="spellStart"/>
            <w:r>
              <w:rPr>
                <w:rFonts w:hint="eastAsia"/>
                <w:szCs w:val="21"/>
              </w:rPr>
              <w:t>cut_lead</w:t>
            </w:r>
            <w:proofErr w:type="spellEnd"/>
            <w:r>
              <w:rPr>
                <w:rFonts w:hint="eastAsia"/>
                <w:szCs w:val="21"/>
              </w:rPr>
              <w:t xml:space="preserve"> 10</w:t>
            </w:r>
          </w:p>
          <w:p w14:paraId="18DBF874" w14:textId="77777777" w:rsidR="00953B72" w:rsidRDefault="001F0BA4">
            <w:pPr>
              <w:rPr>
                <w:szCs w:val="21"/>
              </w:rPr>
            </w:pPr>
            <w:proofErr w:type="spellStart"/>
            <w:r>
              <w:rPr>
                <w:szCs w:val="21"/>
              </w:rPr>
              <w:t>damaged_case</w:t>
            </w:r>
            <w:proofErr w:type="spellEnd"/>
            <w:r>
              <w:rPr>
                <w:rFonts w:hint="eastAsia"/>
                <w:szCs w:val="21"/>
              </w:rPr>
              <w:t xml:space="preserve"> 10        misplaced 10</w:t>
            </w:r>
          </w:p>
        </w:tc>
        <w:tc>
          <w:tcPr>
            <w:tcW w:w="1026" w:type="pct"/>
            <w:shd w:val="clear" w:color="auto" w:fill="auto"/>
            <w:vAlign w:val="center"/>
          </w:tcPr>
          <w:p w14:paraId="49D74020" w14:textId="77777777" w:rsidR="00953B72" w:rsidRDefault="001F0BA4">
            <w:pPr>
              <w:jc w:val="center"/>
              <w:rPr>
                <w:szCs w:val="21"/>
              </w:rPr>
            </w:pPr>
            <w:r>
              <w:rPr>
                <w:rFonts w:hint="eastAsia"/>
                <w:szCs w:val="21"/>
              </w:rPr>
              <w:t>384M</w:t>
            </w:r>
          </w:p>
        </w:tc>
      </w:tr>
      <w:tr w:rsidR="00953B72" w14:paraId="6C6B7CDA" w14:textId="77777777">
        <w:trPr>
          <w:trHeight w:val="336"/>
          <w:jc w:val="center"/>
        </w:trPr>
        <w:tc>
          <w:tcPr>
            <w:tcW w:w="727" w:type="pct"/>
            <w:shd w:val="clear" w:color="auto" w:fill="auto"/>
            <w:vAlign w:val="center"/>
          </w:tcPr>
          <w:p w14:paraId="31472EEC" w14:textId="77777777" w:rsidR="00953B72" w:rsidRDefault="001F0BA4">
            <w:pPr>
              <w:jc w:val="center"/>
              <w:rPr>
                <w:szCs w:val="21"/>
              </w:rPr>
            </w:pPr>
            <w:r>
              <w:rPr>
                <w:rFonts w:hint="eastAsia"/>
                <w:szCs w:val="21"/>
              </w:rPr>
              <w:t>wood</w:t>
            </w:r>
          </w:p>
        </w:tc>
        <w:tc>
          <w:tcPr>
            <w:tcW w:w="683" w:type="pct"/>
            <w:shd w:val="clear" w:color="auto" w:fill="auto"/>
            <w:vAlign w:val="center"/>
          </w:tcPr>
          <w:p w14:paraId="12DFF1C6" w14:textId="77777777" w:rsidR="00953B72" w:rsidRDefault="001F0BA4">
            <w:pPr>
              <w:jc w:val="center"/>
              <w:rPr>
                <w:szCs w:val="21"/>
              </w:rPr>
            </w:pPr>
            <w:r>
              <w:rPr>
                <w:rFonts w:hint="eastAsia"/>
                <w:szCs w:val="21"/>
              </w:rPr>
              <w:t>247</w:t>
            </w:r>
          </w:p>
        </w:tc>
        <w:tc>
          <w:tcPr>
            <w:tcW w:w="716" w:type="pct"/>
            <w:shd w:val="clear" w:color="auto" w:fill="auto"/>
            <w:vAlign w:val="center"/>
          </w:tcPr>
          <w:p w14:paraId="344AEAD5" w14:textId="77777777" w:rsidR="00953B72" w:rsidRDefault="001F0BA4">
            <w:pPr>
              <w:jc w:val="center"/>
              <w:rPr>
                <w:szCs w:val="21"/>
              </w:rPr>
            </w:pPr>
            <w:r>
              <w:rPr>
                <w:rFonts w:hint="eastAsia"/>
                <w:szCs w:val="21"/>
              </w:rPr>
              <w:t>19</w:t>
            </w:r>
          </w:p>
        </w:tc>
        <w:tc>
          <w:tcPr>
            <w:tcW w:w="1845" w:type="pct"/>
            <w:shd w:val="clear" w:color="auto" w:fill="auto"/>
          </w:tcPr>
          <w:p w14:paraId="391FC62B" w14:textId="77777777" w:rsidR="00953B72" w:rsidRDefault="001F0BA4">
            <w:pPr>
              <w:rPr>
                <w:szCs w:val="21"/>
              </w:rPr>
            </w:pPr>
            <w:r>
              <w:rPr>
                <w:rFonts w:hint="eastAsia"/>
                <w:szCs w:val="21"/>
              </w:rPr>
              <w:t>color 8     combined 11     hole 10</w:t>
            </w:r>
          </w:p>
          <w:p w14:paraId="130242D4" w14:textId="77777777" w:rsidR="00953B72" w:rsidRDefault="001F0BA4">
            <w:pPr>
              <w:rPr>
                <w:szCs w:val="21"/>
              </w:rPr>
            </w:pPr>
            <w:r>
              <w:rPr>
                <w:szCs w:val="21"/>
              </w:rPr>
              <w:t>liquid</w:t>
            </w:r>
            <w:r>
              <w:rPr>
                <w:rFonts w:hint="eastAsia"/>
                <w:szCs w:val="21"/>
              </w:rPr>
              <w:t xml:space="preserve"> 10     scratch 21</w:t>
            </w:r>
          </w:p>
        </w:tc>
        <w:tc>
          <w:tcPr>
            <w:tcW w:w="1026" w:type="pct"/>
            <w:shd w:val="clear" w:color="auto" w:fill="auto"/>
            <w:vAlign w:val="center"/>
          </w:tcPr>
          <w:p w14:paraId="58CA855F" w14:textId="77777777" w:rsidR="00953B72" w:rsidRDefault="001F0BA4">
            <w:pPr>
              <w:jc w:val="center"/>
              <w:rPr>
                <w:szCs w:val="21"/>
              </w:rPr>
            </w:pPr>
            <w:r>
              <w:rPr>
                <w:rFonts w:hint="eastAsia"/>
                <w:szCs w:val="21"/>
              </w:rPr>
              <w:t>475M</w:t>
            </w:r>
          </w:p>
        </w:tc>
      </w:tr>
      <w:tr w:rsidR="00953B72" w14:paraId="5BDCC516" w14:textId="77777777">
        <w:trPr>
          <w:trHeight w:val="336"/>
          <w:jc w:val="center"/>
        </w:trPr>
        <w:tc>
          <w:tcPr>
            <w:tcW w:w="727" w:type="pct"/>
            <w:tcBorders>
              <w:bottom w:val="single" w:sz="12" w:space="0" w:color="auto"/>
            </w:tcBorders>
            <w:shd w:val="clear" w:color="auto" w:fill="auto"/>
            <w:vAlign w:val="center"/>
          </w:tcPr>
          <w:p w14:paraId="72A1B43F" w14:textId="77777777" w:rsidR="00953B72" w:rsidRDefault="001F0BA4">
            <w:pPr>
              <w:jc w:val="center"/>
              <w:rPr>
                <w:szCs w:val="21"/>
              </w:rPr>
            </w:pPr>
            <w:r>
              <w:rPr>
                <w:rFonts w:hint="eastAsia"/>
                <w:szCs w:val="21"/>
              </w:rPr>
              <w:t>zipper</w:t>
            </w:r>
          </w:p>
        </w:tc>
        <w:tc>
          <w:tcPr>
            <w:tcW w:w="683" w:type="pct"/>
            <w:tcBorders>
              <w:bottom w:val="single" w:sz="12" w:space="0" w:color="auto"/>
            </w:tcBorders>
            <w:shd w:val="clear" w:color="auto" w:fill="auto"/>
            <w:vAlign w:val="center"/>
          </w:tcPr>
          <w:p w14:paraId="408CDB3C" w14:textId="77777777" w:rsidR="00953B72" w:rsidRDefault="001F0BA4">
            <w:pPr>
              <w:jc w:val="center"/>
              <w:rPr>
                <w:szCs w:val="21"/>
              </w:rPr>
            </w:pPr>
            <w:r>
              <w:rPr>
                <w:rFonts w:hint="eastAsia"/>
                <w:szCs w:val="21"/>
              </w:rPr>
              <w:t>240</w:t>
            </w:r>
          </w:p>
        </w:tc>
        <w:tc>
          <w:tcPr>
            <w:tcW w:w="716" w:type="pct"/>
            <w:tcBorders>
              <w:bottom w:val="single" w:sz="12" w:space="0" w:color="auto"/>
            </w:tcBorders>
            <w:shd w:val="clear" w:color="auto" w:fill="auto"/>
            <w:vAlign w:val="center"/>
          </w:tcPr>
          <w:p w14:paraId="76C35A7F" w14:textId="77777777" w:rsidR="00953B72" w:rsidRDefault="001F0BA4">
            <w:pPr>
              <w:jc w:val="center"/>
              <w:rPr>
                <w:szCs w:val="21"/>
              </w:rPr>
            </w:pPr>
            <w:r>
              <w:rPr>
                <w:rFonts w:hint="eastAsia"/>
                <w:szCs w:val="21"/>
              </w:rPr>
              <w:t>32</w:t>
            </w:r>
          </w:p>
        </w:tc>
        <w:tc>
          <w:tcPr>
            <w:tcW w:w="1845" w:type="pct"/>
            <w:tcBorders>
              <w:bottom w:val="single" w:sz="12" w:space="0" w:color="auto"/>
            </w:tcBorders>
            <w:shd w:val="clear" w:color="auto" w:fill="auto"/>
          </w:tcPr>
          <w:p w14:paraId="3F73A1D6" w14:textId="77777777" w:rsidR="00953B72" w:rsidRDefault="001F0BA4">
            <w:pPr>
              <w:rPr>
                <w:szCs w:val="21"/>
              </w:rPr>
            </w:pPr>
            <w:proofErr w:type="spellStart"/>
            <w:r>
              <w:rPr>
                <w:szCs w:val="21"/>
              </w:rPr>
              <w:t>broken_teeth</w:t>
            </w:r>
            <w:proofErr w:type="spellEnd"/>
            <w:r>
              <w:rPr>
                <w:rFonts w:hint="eastAsia"/>
                <w:szCs w:val="21"/>
              </w:rPr>
              <w:t xml:space="preserve"> 19     combined 16</w:t>
            </w:r>
          </w:p>
          <w:p w14:paraId="52147791" w14:textId="77777777" w:rsidR="00953B72" w:rsidRDefault="001F0BA4">
            <w:pPr>
              <w:rPr>
                <w:szCs w:val="21"/>
              </w:rPr>
            </w:pPr>
            <w:proofErr w:type="spellStart"/>
            <w:r>
              <w:rPr>
                <w:szCs w:val="21"/>
              </w:rPr>
              <w:t>fabric_border</w:t>
            </w:r>
            <w:proofErr w:type="spellEnd"/>
            <w:r>
              <w:rPr>
                <w:rFonts w:hint="eastAsia"/>
                <w:szCs w:val="21"/>
              </w:rPr>
              <w:t xml:space="preserve"> 17     </w:t>
            </w:r>
            <w:proofErr w:type="spellStart"/>
            <w:r>
              <w:rPr>
                <w:rFonts w:hint="eastAsia"/>
                <w:szCs w:val="21"/>
              </w:rPr>
              <w:t>fabric_interior</w:t>
            </w:r>
            <w:proofErr w:type="spellEnd"/>
            <w:r>
              <w:rPr>
                <w:rFonts w:hint="eastAsia"/>
                <w:szCs w:val="21"/>
              </w:rPr>
              <w:t xml:space="preserve"> 16</w:t>
            </w:r>
          </w:p>
          <w:p w14:paraId="763BD3EF" w14:textId="77777777" w:rsidR="00953B72" w:rsidRDefault="001F0BA4">
            <w:pPr>
              <w:rPr>
                <w:szCs w:val="21"/>
              </w:rPr>
            </w:pPr>
            <w:r>
              <w:rPr>
                <w:szCs w:val="21"/>
              </w:rPr>
              <w:t>rough</w:t>
            </w:r>
            <w:r>
              <w:rPr>
                <w:rFonts w:hint="eastAsia"/>
                <w:szCs w:val="21"/>
              </w:rPr>
              <w:t xml:space="preserve"> 17     </w:t>
            </w:r>
            <w:proofErr w:type="spellStart"/>
            <w:r>
              <w:rPr>
                <w:rFonts w:hint="eastAsia"/>
                <w:szCs w:val="21"/>
              </w:rPr>
              <w:t>split_teeth</w:t>
            </w:r>
            <w:proofErr w:type="spellEnd"/>
            <w:r>
              <w:rPr>
                <w:rFonts w:hint="eastAsia"/>
                <w:szCs w:val="21"/>
              </w:rPr>
              <w:t xml:space="preserve"> 18 </w:t>
            </w:r>
          </w:p>
          <w:p w14:paraId="703E64FE" w14:textId="77777777" w:rsidR="00953B72" w:rsidRDefault="001F0BA4">
            <w:pPr>
              <w:rPr>
                <w:szCs w:val="21"/>
              </w:rPr>
            </w:pPr>
            <w:proofErr w:type="spellStart"/>
            <w:r>
              <w:rPr>
                <w:szCs w:val="21"/>
              </w:rPr>
              <w:t>squeezed_teeth</w:t>
            </w:r>
            <w:proofErr w:type="spellEnd"/>
            <w:r>
              <w:rPr>
                <w:rFonts w:hint="eastAsia"/>
                <w:szCs w:val="21"/>
              </w:rPr>
              <w:t xml:space="preserve"> 16</w:t>
            </w:r>
          </w:p>
        </w:tc>
        <w:tc>
          <w:tcPr>
            <w:tcW w:w="1026" w:type="pct"/>
            <w:tcBorders>
              <w:bottom w:val="single" w:sz="12" w:space="0" w:color="auto"/>
            </w:tcBorders>
            <w:shd w:val="clear" w:color="auto" w:fill="auto"/>
            <w:vAlign w:val="center"/>
          </w:tcPr>
          <w:p w14:paraId="24B55724" w14:textId="77777777" w:rsidR="00953B72" w:rsidRDefault="001F0BA4">
            <w:pPr>
              <w:jc w:val="center"/>
              <w:rPr>
                <w:szCs w:val="21"/>
              </w:rPr>
            </w:pPr>
            <w:r>
              <w:rPr>
                <w:rFonts w:hint="eastAsia"/>
                <w:szCs w:val="21"/>
              </w:rPr>
              <w:t>152M</w:t>
            </w:r>
          </w:p>
        </w:tc>
      </w:tr>
    </w:tbl>
    <w:p w14:paraId="3F81C1FF" w14:textId="77777777" w:rsidR="00953B72" w:rsidRDefault="001F0BA4">
      <w:pPr>
        <w:spacing w:line="460" w:lineRule="exact"/>
        <w:ind w:firstLineChars="200" w:firstLine="480"/>
        <w:rPr>
          <w:sz w:val="24"/>
        </w:rPr>
      </w:pPr>
      <w:r>
        <w:rPr>
          <w:sz w:val="24"/>
        </w:rPr>
        <w:t>步骤</w:t>
      </w:r>
      <w:r>
        <w:rPr>
          <w:sz w:val="24"/>
        </w:rPr>
        <w:t>2</w:t>
      </w:r>
      <w:r>
        <w:rPr>
          <w:rFonts w:hint="eastAsia"/>
          <w:sz w:val="24"/>
        </w:rPr>
        <w:t>、</w:t>
      </w:r>
      <w:r>
        <w:rPr>
          <w:sz w:val="24"/>
        </w:rPr>
        <w:t>数据集预处理。根据深度学习的相关原理和方法，对步骤</w:t>
      </w:r>
      <w:r>
        <w:rPr>
          <w:sz w:val="24"/>
        </w:rPr>
        <w:t>1</w:t>
      </w:r>
      <w:r>
        <w:rPr>
          <w:sz w:val="24"/>
        </w:rPr>
        <w:t>所选取的数据集进行预处理。</w:t>
      </w:r>
    </w:p>
    <w:p w14:paraId="6FFC27C7" w14:textId="77777777" w:rsidR="00953B72" w:rsidRDefault="001F0BA4">
      <w:pPr>
        <w:spacing w:line="460" w:lineRule="exact"/>
        <w:ind w:firstLineChars="200" w:firstLine="480"/>
        <w:rPr>
          <w:sz w:val="24"/>
        </w:rPr>
      </w:pPr>
      <w:r>
        <w:rPr>
          <w:sz w:val="24"/>
        </w:rPr>
        <w:t>本步骤的具体过程如下：</w:t>
      </w:r>
    </w:p>
    <w:p w14:paraId="378EFCD2" w14:textId="77777777" w:rsidR="00953B72" w:rsidRDefault="001F0BA4">
      <w:pPr>
        <w:spacing w:line="460" w:lineRule="exact"/>
        <w:ind w:firstLineChars="200" w:firstLine="480"/>
        <w:rPr>
          <w:sz w:val="24"/>
        </w:rPr>
      </w:pPr>
      <w:r>
        <w:rPr>
          <w:rFonts w:hint="eastAsia"/>
          <w:sz w:val="24"/>
        </w:rPr>
        <w:t>首先，从内存缓存中读取图像数据并将其解码为图像格式，其次将图像的大小规范到</w:t>
      </w:r>
      <w:r>
        <w:rPr>
          <w:rFonts w:hint="eastAsia"/>
          <w:sz w:val="24"/>
        </w:rPr>
        <w:t>256</w:t>
      </w:r>
      <w:r>
        <w:rPr>
          <w:rFonts w:hint="eastAsia"/>
          <w:sz w:val="24"/>
        </w:rPr>
        <w:t>×</w:t>
      </w:r>
      <w:r>
        <w:rPr>
          <w:rFonts w:hint="eastAsia"/>
          <w:sz w:val="24"/>
        </w:rPr>
        <w:t>256</w:t>
      </w:r>
      <w:r>
        <w:rPr>
          <w:rFonts w:hint="eastAsia"/>
          <w:sz w:val="24"/>
        </w:rPr>
        <w:t>的大小；其次，将数据集中的每张图片随机裁剪为设定的数量的</w:t>
      </w:r>
      <w:r>
        <w:rPr>
          <w:rFonts w:hint="eastAsia"/>
          <w:sz w:val="24"/>
        </w:rPr>
        <w:t>num</w:t>
      </w:r>
      <w:r>
        <w:rPr>
          <w:rFonts w:hint="eastAsia"/>
          <w:sz w:val="24"/>
        </w:rPr>
        <w:t>张子图，参数</w:t>
      </w:r>
      <w:r>
        <w:rPr>
          <w:rFonts w:hint="eastAsia"/>
          <w:sz w:val="24"/>
        </w:rPr>
        <w:t>num</w:t>
      </w:r>
      <w:r>
        <w:rPr>
          <w:rFonts w:hint="eastAsia"/>
          <w:sz w:val="24"/>
        </w:rPr>
        <w:t>即是指设定的每张图片裁剪成的子图张数，以进一步丰富训练的数据；最后，将所有图片转换为</w:t>
      </w:r>
      <w:r>
        <w:rPr>
          <w:rFonts w:hint="eastAsia"/>
          <w:sz w:val="24"/>
        </w:rPr>
        <w:t>RGB</w:t>
      </w:r>
      <w:r>
        <w:rPr>
          <w:rFonts w:hint="eastAsia"/>
          <w:sz w:val="24"/>
        </w:rPr>
        <w:t>格式，规范通道数，便于深度学习模型训练。</w:t>
      </w:r>
    </w:p>
    <w:p w14:paraId="0385E420" w14:textId="77777777" w:rsidR="00953B72" w:rsidRDefault="001F0BA4">
      <w:pPr>
        <w:spacing w:line="460" w:lineRule="exact"/>
        <w:ind w:firstLineChars="200" w:firstLine="480"/>
        <w:rPr>
          <w:sz w:val="24"/>
        </w:rPr>
      </w:pPr>
      <w:r>
        <w:rPr>
          <w:sz w:val="24"/>
        </w:rPr>
        <w:t>步骤</w:t>
      </w:r>
      <w:r>
        <w:rPr>
          <w:sz w:val="24"/>
        </w:rPr>
        <w:t>3</w:t>
      </w:r>
      <w:r>
        <w:rPr>
          <w:rFonts w:hint="eastAsia"/>
          <w:sz w:val="24"/>
        </w:rPr>
        <w:t>、</w:t>
      </w:r>
      <w:r>
        <w:rPr>
          <w:sz w:val="24"/>
        </w:rPr>
        <w:t>如</w:t>
      </w:r>
      <w:r>
        <w:rPr>
          <w:rFonts w:hint="eastAsia"/>
          <w:sz w:val="24"/>
        </w:rPr>
        <w:t>图</w:t>
      </w:r>
      <w:r>
        <w:rPr>
          <w:rFonts w:hint="eastAsia"/>
          <w:sz w:val="24"/>
        </w:rPr>
        <w:t>3</w:t>
      </w:r>
      <w:r>
        <w:rPr>
          <w:rFonts w:hint="eastAsia"/>
          <w:sz w:val="24"/>
        </w:rPr>
        <w:t>和</w:t>
      </w:r>
      <w:r>
        <w:rPr>
          <w:sz w:val="24"/>
        </w:rPr>
        <w:t>图</w:t>
      </w:r>
      <w:r>
        <w:rPr>
          <w:rFonts w:hint="eastAsia"/>
          <w:sz w:val="24"/>
        </w:rPr>
        <w:t>4</w:t>
      </w:r>
      <w:r>
        <w:rPr>
          <w:sz w:val="24"/>
        </w:rPr>
        <w:t>所示，</w:t>
      </w:r>
      <w:r>
        <w:rPr>
          <w:rFonts w:hint="eastAsia"/>
          <w:sz w:val="24"/>
        </w:rPr>
        <w:t>搭建生成器</w:t>
      </w:r>
      <w:r>
        <w:rPr>
          <w:sz w:val="24"/>
        </w:rPr>
        <w:t>和</w:t>
      </w:r>
      <w:proofErr w:type="gramStart"/>
      <w:r>
        <w:rPr>
          <w:rFonts w:hint="eastAsia"/>
          <w:sz w:val="24"/>
        </w:rPr>
        <w:t>判别器</w:t>
      </w:r>
      <w:proofErr w:type="gramEnd"/>
      <w:r>
        <w:rPr>
          <w:sz w:val="24"/>
        </w:rPr>
        <w:t>网络，完成</w:t>
      </w:r>
      <w:r>
        <w:rPr>
          <w:rFonts w:hint="eastAsia"/>
          <w:sz w:val="24"/>
        </w:rPr>
        <w:t>深度学习</w:t>
      </w:r>
      <w:r>
        <w:rPr>
          <w:sz w:val="24"/>
        </w:rPr>
        <w:t>模型的搭建。本步骤的具体过程如下：</w:t>
      </w:r>
    </w:p>
    <w:p w14:paraId="428D5F50" w14:textId="77777777" w:rsidR="00953B72" w:rsidRDefault="001F0BA4">
      <w:pPr>
        <w:spacing w:afterLines="50" w:after="120" w:line="420" w:lineRule="exact"/>
        <w:ind w:firstLineChars="200" w:firstLine="480"/>
        <w:jc w:val="left"/>
        <w:rPr>
          <w:sz w:val="24"/>
        </w:rPr>
      </w:pPr>
      <w:r>
        <w:rPr>
          <w:sz w:val="24"/>
        </w:rPr>
        <w:t>步骤</w:t>
      </w:r>
      <w:r>
        <w:rPr>
          <w:sz w:val="24"/>
        </w:rPr>
        <w:t>3-1</w:t>
      </w:r>
      <w:r>
        <w:rPr>
          <w:rFonts w:hint="eastAsia"/>
          <w:sz w:val="24"/>
        </w:rPr>
        <w:t>、定义生成器网络结构</w:t>
      </w:r>
      <w:r>
        <w:rPr>
          <w:sz w:val="24"/>
        </w:rPr>
        <w:t>。</w:t>
      </w:r>
      <w:r>
        <w:rPr>
          <w:rFonts w:hint="eastAsia"/>
          <w:sz w:val="24"/>
        </w:rPr>
        <w:t>生成器由编码器和解码器两部分组成，</w:t>
      </w:r>
      <w:r>
        <w:rPr>
          <w:sz w:val="24"/>
        </w:rPr>
        <w:t>首先</w:t>
      </w:r>
      <w:r>
        <w:rPr>
          <w:rFonts w:hint="eastAsia"/>
          <w:sz w:val="24"/>
        </w:rPr>
        <w:t>定义编码器的第一层由</w:t>
      </w:r>
      <w:r>
        <w:rPr>
          <w:rFonts w:hint="eastAsia"/>
          <w:sz w:val="24"/>
        </w:rPr>
        <w:t>4</w:t>
      </w:r>
      <w:r>
        <w:rPr>
          <w:rFonts w:hint="eastAsia"/>
          <w:sz w:val="24"/>
        </w:rPr>
        <w:t>×</w:t>
      </w:r>
      <w:r>
        <w:rPr>
          <w:rFonts w:hint="eastAsia"/>
          <w:sz w:val="24"/>
        </w:rPr>
        <w:t>4</w:t>
      </w:r>
      <w:r>
        <w:rPr>
          <w:rFonts w:hint="eastAsia"/>
          <w:sz w:val="24"/>
        </w:rPr>
        <w:t>卷积层组成，第二层到第五层分别为四个编码子模块（</w:t>
      </w:r>
      <w:r>
        <w:rPr>
          <w:rFonts w:hint="eastAsia"/>
          <w:sz w:val="24"/>
        </w:rPr>
        <w:t>Encoder</w:t>
      </w:r>
      <w:r>
        <w:rPr>
          <w:rFonts w:hint="eastAsia"/>
          <w:sz w:val="24"/>
        </w:rPr>
        <w:t>层</w:t>
      </w:r>
      <w:r>
        <w:rPr>
          <w:rFonts w:hint="eastAsia"/>
          <w:sz w:val="24"/>
        </w:rPr>
        <w:t>1</w:t>
      </w:r>
      <w:r>
        <w:rPr>
          <w:rFonts w:hint="eastAsia"/>
          <w:sz w:val="24"/>
        </w:rPr>
        <w:t>、</w:t>
      </w:r>
      <w:r>
        <w:rPr>
          <w:rFonts w:hint="eastAsia"/>
          <w:sz w:val="24"/>
        </w:rPr>
        <w:t>Encoder</w:t>
      </w:r>
      <w:r>
        <w:rPr>
          <w:rFonts w:hint="eastAsia"/>
          <w:sz w:val="24"/>
        </w:rPr>
        <w:t>层</w:t>
      </w:r>
      <w:r>
        <w:rPr>
          <w:rFonts w:hint="eastAsia"/>
          <w:sz w:val="24"/>
        </w:rPr>
        <w:t>2</w:t>
      </w:r>
      <w:r>
        <w:rPr>
          <w:rFonts w:hint="eastAsia"/>
          <w:sz w:val="24"/>
        </w:rPr>
        <w:t>、</w:t>
      </w:r>
      <w:r>
        <w:rPr>
          <w:rFonts w:hint="eastAsia"/>
          <w:sz w:val="24"/>
        </w:rPr>
        <w:t>Encoder</w:t>
      </w:r>
      <w:r>
        <w:rPr>
          <w:rFonts w:hint="eastAsia"/>
          <w:sz w:val="24"/>
        </w:rPr>
        <w:t>层</w:t>
      </w:r>
      <w:r>
        <w:rPr>
          <w:rFonts w:hint="eastAsia"/>
          <w:sz w:val="24"/>
        </w:rPr>
        <w:t>3</w:t>
      </w:r>
      <w:r>
        <w:rPr>
          <w:rFonts w:hint="eastAsia"/>
          <w:sz w:val="24"/>
        </w:rPr>
        <w:t>、</w:t>
      </w:r>
      <w:r>
        <w:rPr>
          <w:rFonts w:hint="eastAsia"/>
          <w:sz w:val="24"/>
        </w:rPr>
        <w:t>Encoder</w:t>
      </w:r>
      <w:r>
        <w:rPr>
          <w:rFonts w:hint="eastAsia"/>
          <w:sz w:val="24"/>
        </w:rPr>
        <w:t>层</w:t>
      </w:r>
      <w:r>
        <w:rPr>
          <w:rFonts w:hint="eastAsia"/>
          <w:sz w:val="24"/>
        </w:rPr>
        <w:t>4</w:t>
      </w:r>
      <w:r>
        <w:rPr>
          <w:rFonts w:hint="eastAsia"/>
          <w:sz w:val="24"/>
        </w:rPr>
        <w:t>），每个编码子模块包括依次相连的</w:t>
      </w:r>
      <w:proofErr w:type="spellStart"/>
      <w:r>
        <w:rPr>
          <w:rFonts w:hint="eastAsia"/>
          <w:sz w:val="24"/>
        </w:rPr>
        <w:t>LeakyReLU</w:t>
      </w:r>
      <w:proofErr w:type="spellEnd"/>
      <w:r>
        <w:rPr>
          <w:rFonts w:hint="eastAsia"/>
          <w:sz w:val="24"/>
        </w:rPr>
        <w:t>激活函数、</w:t>
      </w:r>
      <w:r>
        <w:rPr>
          <w:rFonts w:hint="eastAsia"/>
          <w:sz w:val="24"/>
        </w:rPr>
        <w:t>4</w:t>
      </w:r>
      <w:r>
        <w:rPr>
          <w:rFonts w:hint="eastAsia"/>
          <w:sz w:val="24"/>
        </w:rPr>
        <w:t>×</w:t>
      </w:r>
      <w:r>
        <w:rPr>
          <w:rFonts w:hint="eastAsia"/>
          <w:sz w:val="24"/>
        </w:rPr>
        <w:t>4</w:t>
      </w:r>
      <w:r>
        <w:rPr>
          <w:rFonts w:hint="eastAsia"/>
          <w:sz w:val="24"/>
        </w:rPr>
        <w:t>卷积层和批标准化，实现了瓶颈特征</w:t>
      </w:r>
      <m:oMath>
        <m:r>
          <w:rPr>
            <w:rFonts w:ascii="Cambria Math" w:hAnsi="Cambria Math"/>
            <w:sz w:val="24"/>
          </w:rPr>
          <m:t>z</m:t>
        </m:r>
      </m:oMath>
      <w:r>
        <w:rPr>
          <w:rFonts w:hint="eastAsia"/>
          <w:sz w:val="24"/>
        </w:rPr>
        <w:t>的提取，即</w:t>
      </w:r>
      <m:oMath>
        <m:r>
          <w:rPr>
            <w:rFonts w:ascii="Cambria Math" w:hAnsi="Cambria Math"/>
            <w:szCs w:val="21"/>
          </w:rPr>
          <m:t>z</m:t>
        </m:r>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E</m:t>
            </m:r>
          </m:sub>
        </m:sSub>
        <m:d>
          <m:dPr>
            <m:ctrlPr>
              <w:rPr>
                <w:rFonts w:ascii="Cambria Math" w:hAnsi="Cambria Math"/>
                <w:szCs w:val="21"/>
              </w:rPr>
            </m:ctrlPr>
          </m:dPr>
          <m:e>
            <m:r>
              <w:rPr>
                <w:rFonts w:ascii="Cambria Math" w:hAnsi="Cambria Math"/>
                <w:szCs w:val="21"/>
              </w:rPr>
              <m:t>x</m:t>
            </m:r>
          </m:e>
        </m:d>
      </m:oMath>
      <w:r>
        <w:rPr>
          <w:rFonts w:ascii="宋体" w:hAnsi="宋体" w:cs="宋体" w:hint="eastAsia"/>
          <w:sz w:val="24"/>
        </w:rPr>
        <w:t>,</w:t>
      </w:r>
      <w:r>
        <w:rPr>
          <w:sz w:val="24"/>
        </w:rPr>
        <w:t xml:space="preserve"> </w:t>
      </w:r>
      <m:oMath>
        <m:r>
          <w:rPr>
            <w:rFonts w:ascii="Cambria Math" w:hAnsi="Cambria Math"/>
            <w:sz w:val="24"/>
          </w:rPr>
          <m:t>x</m:t>
        </m:r>
      </m:oMath>
      <w:r>
        <w:rPr>
          <w:rFonts w:hint="eastAsia"/>
          <w:sz w:val="24"/>
        </w:rPr>
        <w:t>表示编码器的输入。</w:t>
      </w:r>
    </w:p>
    <w:p w14:paraId="448E6909" w14:textId="77777777" w:rsidR="00953B72" w:rsidRDefault="001F0BA4">
      <w:pPr>
        <w:spacing w:afterLines="50" w:after="120" w:line="420" w:lineRule="exact"/>
        <w:ind w:firstLineChars="200" w:firstLine="480"/>
        <w:jc w:val="left"/>
        <w:rPr>
          <w:sz w:val="28"/>
          <w:szCs w:val="28"/>
        </w:rPr>
      </w:pPr>
      <w:r>
        <w:rPr>
          <w:rFonts w:hint="eastAsia"/>
          <w:sz w:val="24"/>
        </w:rPr>
        <w:t>所述解码器包括四个解码子模块（</w:t>
      </w:r>
      <w:r>
        <w:rPr>
          <w:rFonts w:hint="eastAsia"/>
          <w:sz w:val="24"/>
        </w:rPr>
        <w:t>Decoder</w:t>
      </w:r>
      <w:r>
        <w:rPr>
          <w:rFonts w:hint="eastAsia"/>
          <w:sz w:val="24"/>
        </w:rPr>
        <w:t>层</w:t>
      </w:r>
      <w:r>
        <w:rPr>
          <w:rFonts w:hint="eastAsia"/>
          <w:sz w:val="24"/>
        </w:rPr>
        <w:t>4</w:t>
      </w:r>
      <w:r>
        <w:rPr>
          <w:rFonts w:hint="eastAsia"/>
          <w:sz w:val="24"/>
        </w:rPr>
        <w:t>、</w:t>
      </w:r>
      <w:r>
        <w:rPr>
          <w:rFonts w:hint="eastAsia"/>
          <w:sz w:val="24"/>
        </w:rPr>
        <w:t>Decoder</w:t>
      </w:r>
      <w:r>
        <w:rPr>
          <w:rFonts w:hint="eastAsia"/>
          <w:sz w:val="24"/>
        </w:rPr>
        <w:t>层</w:t>
      </w:r>
      <w:r>
        <w:rPr>
          <w:rFonts w:hint="eastAsia"/>
          <w:sz w:val="24"/>
        </w:rPr>
        <w:t>3</w:t>
      </w:r>
      <w:r>
        <w:rPr>
          <w:rFonts w:hint="eastAsia"/>
          <w:sz w:val="24"/>
        </w:rPr>
        <w:t>、</w:t>
      </w:r>
      <w:r>
        <w:rPr>
          <w:rFonts w:hint="eastAsia"/>
          <w:sz w:val="24"/>
        </w:rPr>
        <w:t>Decoder</w:t>
      </w:r>
      <w:r>
        <w:rPr>
          <w:rFonts w:hint="eastAsia"/>
          <w:sz w:val="24"/>
        </w:rPr>
        <w:t>层</w:t>
      </w:r>
      <w:r>
        <w:rPr>
          <w:rFonts w:hint="eastAsia"/>
          <w:sz w:val="24"/>
        </w:rPr>
        <w:t>2</w:t>
      </w:r>
      <w:r>
        <w:rPr>
          <w:rFonts w:hint="eastAsia"/>
          <w:sz w:val="24"/>
        </w:rPr>
        <w:t>、</w:t>
      </w:r>
      <w:r>
        <w:rPr>
          <w:rFonts w:hint="eastAsia"/>
          <w:sz w:val="24"/>
        </w:rPr>
        <w:t>Decoder</w:t>
      </w:r>
      <w:r>
        <w:rPr>
          <w:rFonts w:hint="eastAsia"/>
          <w:sz w:val="24"/>
        </w:rPr>
        <w:t>层</w:t>
      </w:r>
      <w:r>
        <w:rPr>
          <w:rFonts w:hint="eastAsia"/>
          <w:sz w:val="24"/>
        </w:rPr>
        <w:t>1</w:t>
      </w:r>
      <w:r>
        <w:rPr>
          <w:rFonts w:hint="eastAsia"/>
          <w:sz w:val="24"/>
        </w:rPr>
        <w:t>），其中</w:t>
      </w:r>
      <w:r>
        <w:rPr>
          <w:rFonts w:hint="eastAsia"/>
          <w:sz w:val="24"/>
        </w:rPr>
        <w:t>Decoder</w:t>
      </w:r>
      <w:r>
        <w:rPr>
          <w:rFonts w:hint="eastAsia"/>
          <w:sz w:val="24"/>
        </w:rPr>
        <w:t>层</w:t>
      </w:r>
      <w:r>
        <w:rPr>
          <w:rFonts w:hint="eastAsia"/>
          <w:sz w:val="24"/>
        </w:rPr>
        <w:t>2~4</w:t>
      </w:r>
      <w:r>
        <w:rPr>
          <w:rFonts w:hint="eastAsia"/>
          <w:sz w:val="24"/>
        </w:rPr>
        <w:t>均由依次相连的</w:t>
      </w:r>
      <w:proofErr w:type="spellStart"/>
      <w:r>
        <w:rPr>
          <w:rFonts w:hint="eastAsia"/>
          <w:sz w:val="24"/>
        </w:rPr>
        <w:t>ReLU</w:t>
      </w:r>
      <w:proofErr w:type="spellEnd"/>
      <w:r>
        <w:rPr>
          <w:rFonts w:hint="eastAsia"/>
          <w:sz w:val="24"/>
        </w:rPr>
        <w:t>激活函数、</w:t>
      </w:r>
      <w:r>
        <w:rPr>
          <w:rFonts w:hint="eastAsia"/>
          <w:sz w:val="24"/>
        </w:rPr>
        <w:t>4</w:t>
      </w:r>
      <w:r>
        <w:rPr>
          <w:rFonts w:hint="eastAsia"/>
          <w:sz w:val="24"/>
        </w:rPr>
        <w:t>×</w:t>
      </w:r>
      <w:r>
        <w:rPr>
          <w:rFonts w:hint="eastAsia"/>
          <w:sz w:val="24"/>
        </w:rPr>
        <w:t>4</w:t>
      </w:r>
      <w:r>
        <w:rPr>
          <w:rFonts w:hint="eastAsia"/>
          <w:sz w:val="24"/>
        </w:rPr>
        <w:t>的反卷积层和批标准化</w:t>
      </w:r>
      <w:r>
        <w:rPr>
          <w:rFonts w:hint="eastAsia"/>
          <w:sz w:val="24"/>
        </w:rPr>
        <w:lastRenderedPageBreak/>
        <w:t>组成；</w:t>
      </w:r>
      <w:r>
        <w:rPr>
          <w:rFonts w:hint="eastAsia"/>
          <w:sz w:val="24"/>
        </w:rPr>
        <w:t>Decoder</w:t>
      </w:r>
      <w:r>
        <w:rPr>
          <w:rFonts w:hint="eastAsia"/>
          <w:sz w:val="24"/>
        </w:rPr>
        <w:t>层</w:t>
      </w:r>
      <w:r>
        <w:rPr>
          <w:rFonts w:hint="eastAsia"/>
          <w:sz w:val="24"/>
        </w:rPr>
        <w:t>1</w:t>
      </w:r>
      <w:r>
        <w:rPr>
          <w:rFonts w:hint="eastAsia"/>
          <w:sz w:val="24"/>
        </w:rPr>
        <w:t>则由依次连接的</w:t>
      </w:r>
      <w:r>
        <w:rPr>
          <w:rFonts w:hint="eastAsia"/>
          <w:sz w:val="24"/>
        </w:rPr>
        <w:t>4</w:t>
      </w:r>
      <w:r>
        <w:rPr>
          <w:rFonts w:hint="eastAsia"/>
          <w:sz w:val="24"/>
        </w:rPr>
        <w:t>×</w:t>
      </w:r>
      <w:r>
        <w:rPr>
          <w:rFonts w:hint="eastAsia"/>
          <w:sz w:val="24"/>
        </w:rPr>
        <w:t>4</w:t>
      </w:r>
      <w:r>
        <w:rPr>
          <w:rFonts w:hint="eastAsia"/>
          <w:sz w:val="24"/>
        </w:rPr>
        <w:t>的反卷积层和</w:t>
      </w:r>
      <w:r>
        <w:rPr>
          <w:rFonts w:hint="eastAsia"/>
          <w:sz w:val="24"/>
        </w:rPr>
        <w:t>Tanh</w:t>
      </w:r>
      <w:r>
        <w:rPr>
          <w:rFonts w:hint="eastAsia"/>
          <w:sz w:val="24"/>
        </w:rPr>
        <w:t>激活函数组成；其中，瓶颈特征</w:t>
      </w:r>
      <m:oMath>
        <m:r>
          <w:rPr>
            <w:rFonts w:ascii="Cambria Math" w:hAnsi="Cambria Math"/>
            <w:sz w:val="24"/>
          </w:rPr>
          <m:t>z</m:t>
        </m:r>
      </m:oMath>
      <w:r>
        <w:rPr>
          <w:rFonts w:hint="eastAsia"/>
          <w:sz w:val="24"/>
        </w:rPr>
        <w:t>通过上采样操作依次上升，直到与输入图像的分辨率一致，即</w:t>
      </w:r>
      <m:oMath>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G</m:t>
            </m:r>
          </m:e>
          <m:sub>
            <m:r>
              <w:rPr>
                <w:rFonts w:ascii="Cambria Math" w:hAnsi="Cambria Math"/>
                <w:szCs w:val="21"/>
              </w:rPr>
              <m:t>D</m:t>
            </m:r>
          </m:sub>
        </m:sSub>
        <m:d>
          <m:dPr>
            <m:ctrlPr>
              <w:rPr>
                <w:rFonts w:ascii="Cambria Math" w:hAnsi="Cambria Math"/>
                <w:szCs w:val="21"/>
              </w:rPr>
            </m:ctrlPr>
          </m:dPr>
          <m:e>
            <m:r>
              <w:rPr>
                <w:rFonts w:ascii="Cambria Math" w:hAnsi="Cambria Math"/>
                <w:szCs w:val="21"/>
              </w:rPr>
              <m:t>z</m:t>
            </m:r>
          </m:e>
        </m:d>
      </m:oMath>
      <w:r>
        <w:rPr>
          <w:rFonts w:hint="eastAsia"/>
          <w:sz w:val="24"/>
        </w:rPr>
        <w:t>，</w:t>
      </w:r>
      <m:oMath>
        <m:acc>
          <m:accPr>
            <m:ctrlPr>
              <w:rPr>
                <w:rFonts w:ascii="Cambria Math" w:hAnsi="Cambria Math"/>
                <w:sz w:val="24"/>
              </w:rPr>
            </m:ctrlPr>
          </m:accPr>
          <m:e>
            <m:r>
              <w:rPr>
                <w:rFonts w:ascii="Cambria Math" w:hAnsi="Cambria Math"/>
                <w:sz w:val="24"/>
              </w:rPr>
              <m:t>x</m:t>
            </m:r>
          </m:e>
        </m:acc>
      </m:oMath>
      <w:r>
        <w:rPr>
          <w:rFonts w:hint="eastAsia"/>
          <w:sz w:val="24"/>
        </w:rPr>
        <w:t>表示生成图像</w:t>
      </w:r>
      <w:r>
        <w:rPr>
          <w:rFonts w:hint="eastAsia"/>
          <w:sz w:val="28"/>
          <w:szCs w:val="28"/>
        </w:rPr>
        <w:t>。</w:t>
      </w:r>
    </w:p>
    <w:p w14:paraId="26606A78" w14:textId="60A65405" w:rsidR="00953B72" w:rsidRDefault="001F0BA4">
      <w:pPr>
        <w:spacing w:afterLines="50" w:after="120" w:line="420" w:lineRule="exact"/>
        <w:ind w:firstLineChars="200" w:firstLine="480"/>
        <w:jc w:val="left"/>
        <w:rPr>
          <w:sz w:val="24"/>
        </w:rPr>
      </w:pPr>
      <w:r>
        <w:rPr>
          <w:rFonts w:hint="eastAsia"/>
          <w:sz w:val="24"/>
        </w:rPr>
        <w:t>参看图</w:t>
      </w:r>
      <w:r>
        <w:rPr>
          <w:rFonts w:hint="eastAsia"/>
          <w:sz w:val="24"/>
        </w:rPr>
        <w:t>3</w:t>
      </w:r>
      <w:r>
        <w:rPr>
          <w:rFonts w:hint="eastAsia"/>
          <w:sz w:val="24"/>
        </w:rPr>
        <w:t>，将</w:t>
      </w:r>
      <w:r>
        <w:rPr>
          <w:rFonts w:hint="eastAsia"/>
          <w:sz w:val="24"/>
        </w:rPr>
        <w:t>Encoder</w:t>
      </w:r>
      <w:r>
        <w:rPr>
          <w:rFonts w:hint="eastAsia"/>
          <w:sz w:val="24"/>
        </w:rPr>
        <w:t>层</w:t>
      </w:r>
      <w:r>
        <w:rPr>
          <w:rFonts w:hint="eastAsia"/>
          <w:sz w:val="24"/>
        </w:rPr>
        <w:t>3</w:t>
      </w:r>
      <w:r>
        <w:rPr>
          <w:rFonts w:hint="eastAsia"/>
          <w:sz w:val="24"/>
        </w:rPr>
        <w:t>的输出与所述编码器中</w:t>
      </w:r>
      <w:r>
        <w:rPr>
          <w:rFonts w:hint="eastAsia"/>
          <w:sz w:val="24"/>
        </w:rPr>
        <w:t>Decoder</w:t>
      </w:r>
      <w:r>
        <w:rPr>
          <w:rFonts w:hint="eastAsia"/>
          <w:sz w:val="24"/>
        </w:rPr>
        <w:t>层</w:t>
      </w:r>
      <w:r w:rsidR="004A2476">
        <w:rPr>
          <w:rFonts w:hint="eastAsia"/>
          <w:sz w:val="24"/>
        </w:rPr>
        <w:t>3</w:t>
      </w:r>
      <w:r>
        <w:rPr>
          <w:rFonts w:hint="eastAsia"/>
          <w:sz w:val="24"/>
        </w:rPr>
        <w:t>具有相同分辨率的子模块的输出进行跳跃连接，作为解码器中下一个解码子模块</w:t>
      </w:r>
      <w:r>
        <w:rPr>
          <w:rFonts w:hint="eastAsia"/>
          <w:sz w:val="24"/>
        </w:rPr>
        <w:t>Decoder</w:t>
      </w:r>
      <w:r>
        <w:rPr>
          <w:rFonts w:hint="eastAsia"/>
          <w:sz w:val="24"/>
        </w:rPr>
        <w:t>层</w:t>
      </w:r>
      <w:r>
        <w:rPr>
          <w:rFonts w:hint="eastAsia"/>
          <w:sz w:val="24"/>
        </w:rPr>
        <w:t>3</w:t>
      </w:r>
      <w:r>
        <w:rPr>
          <w:rFonts w:hint="eastAsia"/>
          <w:sz w:val="24"/>
        </w:rPr>
        <w:t>的输入。</w:t>
      </w:r>
    </w:p>
    <w:p w14:paraId="5BE13C28" w14:textId="77777777" w:rsidR="00953B72" w:rsidRDefault="001F0BA4">
      <w:pPr>
        <w:spacing w:line="420" w:lineRule="exact"/>
        <w:ind w:firstLineChars="200" w:firstLine="480"/>
        <w:rPr>
          <w:sz w:val="24"/>
        </w:rPr>
      </w:pPr>
      <w:r>
        <w:rPr>
          <w:sz w:val="24"/>
        </w:rPr>
        <w:t>步骤</w:t>
      </w:r>
      <w:r>
        <w:rPr>
          <w:sz w:val="24"/>
        </w:rPr>
        <w:t>3-2</w:t>
      </w:r>
      <w:r>
        <w:rPr>
          <w:rFonts w:hint="eastAsia"/>
          <w:sz w:val="24"/>
        </w:rPr>
        <w:t>、</w:t>
      </w:r>
      <w:r>
        <w:rPr>
          <w:sz w:val="24"/>
        </w:rPr>
        <w:t>定义</w:t>
      </w:r>
      <w:proofErr w:type="gramStart"/>
      <w:r>
        <w:rPr>
          <w:rFonts w:hint="eastAsia"/>
          <w:sz w:val="24"/>
        </w:rPr>
        <w:t>判别器</w:t>
      </w:r>
      <w:proofErr w:type="gramEnd"/>
      <w:r>
        <w:rPr>
          <w:rFonts w:hint="eastAsia"/>
          <w:sz w:val="24"/>
        </w:rPr>
        <w:t>网络</w:t>
      </w:r>
      <w:r>
        <w:rPr>
          <w:sz w:val="24"/>
        </w:rPr>
        <w:t>结构。</w:t>
      </w:r>
      <w:proofErr w:type="gramStart"/>
      <w:r>
        <w:rPr>
          <w:rFonts w:hint="eastAsia"/>
          <w:sz w:val="24"/>
        </w:rPr>
        <w:t>判别器</w:t>
      </w:r>
      <w:proofErr w:type="gramEnd"/>
      <w:r>
        <w:rPr>
          <w:rFonts w:hint="eastAsia"/>
          <w:sz w:val="24"/>
        </w:rPr>
        <w:t>包括五个解码子模块（</w:t>
      </w:r>
      <w:proofErr w:type="gramStart"/>
      <w:r>
        <w:rPr>
          <w:rFonts w:hint="eastAsia"/>
          <w:sz w:val="24"/>
        </w:rPr>
        <w:t>判别器层</w:t>
      </w:r>
      <w:proofErr w:type="gramEnd"/>
      <w:r>
        <w:rPr>
          <w:rFonts w:hint="eastAsia"/>
          <w:sz w:val="24"/>
        </w:rPr>
        <w:t>1</w:t>
      </w:r>
      <w:r>
        <w:rPr>
          <w:rFonts w:hint="eastAsia"/>
          <w:sz w:val="24"/>
        </w:rPr>
        <w:t>、</w:t>
      </w:r>
      <w:proofErr w:type="gramStart"/>
      <w:r>
        <w:rPr>
          <w:rFonts w:hint="eastAsia"/>
          <w:sz w:val="24"/>
        </w:rPr>
        <w:t>判别器层</w:t>
      </w:r>
      <w:proofErr w:type="gramEnd"/>
      <w:r>
        <w:rPr>
          <w:rFonts w:hint="eastAsia"/>
          <w:sz w:val="24"/>
        </w:rPr>
        <w:t>2</w:t>
      </w:r>
      <w:r>
        <w:rPr>
          <w:rFonts w:hint="eastAsia"/>
          <w:sz w:val="24"/>
        </w:rPr>
        <w:t>、</w:t>
      </w:r>
      <w:proofErr w:type="gramStart"/>
      <w:r>
        <w:rPr>
          <w:rFonts w:hint="eastAsia"/>
          <w:sz w:val="24"/>
        </w:rPr>
        <w:t>判别器层</w:t>
      </w:r>
      <w:proofErr w:type="gramEnd"/>
      <w:r>
        <w:rPr>
          <w:rFonts w:hint="eastAsia"/>
          <w:sz w:val="24"/>
        </w:rPr>
        <w:t>3</w:t>
      </w:r>
      <w:r>
        <w:rPr>
          <w:rFonts w:hint="eastAsia"/>
          <w:sz w:val="24"/>
        </w:rPr>
        <w:t>、</w:t>
      </w:r>
      <w:proofErr w:type="gramStart"/>
      <w:r>
        <w:rPr>
          <w:rFonts w:hint="eastAsia"/>
          <w:sz w:val="24"/>
        </w:rPr>
        <w:t>判别器层</w:t>
      </w:r>
      <w:proofErr w:type="gramEnd"/>
      <w:r>
        <w:rPr>
          <w:rFonts w:hint="eastAsia"/>
          <w:sz w:val="24"/>
        </w:rPr>
        <w:t>4</w:t>
      </w:r>
      <w:r>
        <w:rPr>
          <w:rFonts w:hint="eastAsia"/>
          <w:sz w:val="24"/>
        </w:rPr>
        <w:t>、</w:t>
      </w:r>
      <w:proofErr w:type="gramStart"/>
      <w:r>
        <w:rPr>
          <w:rFonts w:hint="eastAsia"/>
          <w:sz w:val="24"/>
        </w:rPr>
        <w:t>判别器层</w:t>
      </w:r>
      <w:proofErr w:type="gramEnd"/>
      <w:r>
        <w:rPr>
          <w:rFonts w:hint="eastAsia"/>
          <w:sz w:val="24"/>
        </w:rPr>
        <w:t>5</w:t>
      </w:r>
      <w:r>
        <w:rPr>
          <w:rFonts w:hint="eastAsia"/>
          <w:sz w:val="24"/>
        </w:rPr>
        <w:t>），其中</w:t>
      </w:r>
      <w:proofErr w:type="gramStart"/>
      <w:r>
        <w:rPr>
          <w:rFonts w:hint="eastAsia"/>
          <w:sz w:val="24"/>
        </w:rPr>
        <w:t>判别器层</w:t>
      </w:r>
      <w:proofErr w:type="gramEnd"/>
      <w:r>
        <w:rPr>
          <w:rFonts w:hint="eastAsia"/>
          <w:sz w:val="24"/>
        </w:rPr>
        <w:t>1~4</w:t>
      </w:r>
      <w:r>
        <w:rPr>
          <w:rFonts w:hint="eastAsia"/>
          <w:sz w:val="24"/>
        </w:rPr>
        <w:t>由依次相连的</w:t>
      </w:r>
      <w:proofErr w:type="spellStart"/>
      <w:r>
        <w:rPr>
          <w:rFonts w:hint="eastAsia"/>
          <w:sz w:val="24"/>
        </w:rPr>
        <w:t>LeakyReLU</w:t>
      </w:r>
      <w:proofErr w:type="spellEnd"/>
      <w:r>
        <w:rPr>
          <w:rFonts w:hint="eastAsia"/>
          <w:sz w:val="24"/>
        </w:rPr>
        <w:t>激活函数、</w:t>
      </w:r>
      <w:r>
        <w:rPr>
          <w:rFonts w:hint="eastAsia"/>
          <w:sz w:val="24"/>
        </w:rPr>
        <w:t>4</w:t>
      </w:r>
      <w:r>
        <w:rPr>
          <w:rFonts w:hint="eastAsia"/>
          <w:sz w:val="24"/>
        </w:rPr>
        <w:t>×</w:t>
      </w:r>
      <w:r>
        <w:rPr>
          <w:rFonts w:hint="eastAsia"/>
          <w:sz w:val="24"/>
        </w:rPr>
        <w:t>4</w:t>
      </w:r>
      <w:r>
        <w:rPr>
          <w:rFonts w:hint="eastAsia"/>
          <w:sz w:val="24"/>
        </w:rPr>
        <w:t>的卷积层和批标准化组成；</w:t>
      </w:r>
      <w:proofErr w:type="gramStart"/>
      <w:r>
        <w:rPr>
          <w:rFonts w:hint="eastAsia"/>
          <w:sz w:val="24"/>
        </w:rPr>
        <w:t>判别器层</w:t>
      </w:r>
      <w:proofErr w:type="gramEnd"/>
      <w:r>
        <w:rPr>
          <w:rFonts w:hint="eastAsia"/>
          <w:sz w:val="24"/>
        </w:rPr>
        <w:t>5</w:t>
      </w:r>
      <w:r>
        <w:rPr>
          <w:rFonts w:hint="eastAsia"/>
          <w:sz w:val="24"/>
        </w:rPr>
        <w:t>，也即分类层由</w:t>
      </w:r>
      <w:r>
        <w:rPr>
          <w:rFonts w:hint="eastAsia"/>
          <w:sz w:val="24"/>
        </w:rPr>
        <w:t>3</w:t>
      </w:r>
      <w:r>
        <w:rPr>
          <w:rFonts w:hint="eastAsia"/>
          <w:sz w:val="24"/>
        </w:rPr>
        <w:t>×</w:t>
      </w:r>
      <w:r>
        <w:rPr>
          <w:rFonts w:hint="eastAsia"/>
          <w:sz w:val="24"/>
        </w:rPr>
        <w:t>3</w:t>
      </w:r>
      <w:r>
        <w:rPr>
          <w:rFonts w:hint="eastAsia"/>
          <w:sz w:val="24"/>
        </w:rPr>
        <w:t>的卷积层和</w:t>
      </w:r>
      <w:r>
        <w:rPr>
          <w:rFonts w:hint="eastAsia"/>
          <w:sz w:val="24"/>
        </w:rPr>
        <w:t>sigmoid</w:t>
      </w:r>
      <w:r>
        <w:rPr>
          <w:rFonts w:hint="eastAsia"/>
          <w:sz w:val="24"/>
        </w:rPr>
        <w:t>激活函数依次连接组成。</w:t>
      </w:r>
    </w:p>
    <w:p w14:paraId="6ACDBE12" w14:textId="4FFC477F" w:rsidR="00953B72" w:rsidRDefault="001F0BA4">
      <w:pPr>
        <w:spacing w:line="460" w:lineRule="exact"/>
        <w:ind w:firstLineChars="200" w:firstLine="480"/>
        <w:rPr>
          <w:sz w:val="24"/>
          <w:highlight w:val="yellow"/>
        </w:rPr>
      </w:pPr>
      <w:r>
        <w:rPr>
          <w:sz w:val="24"/>
        </w:rPr>
        <w:t>步骤</w:t>
      </w:r>
      <w:r>
        <w:rPr>
          <w:sz w:val="24"/>
        </w:rPr>
        <w:t>4</w:t>
      </w:r>
      <w:r>
        <w:rPr>
          <w:rFonts w:hint="eastAsia"/>
          <w:sz w:val="24"/>
        </w:rPr>
        <w:t>、将训练集数据输入基于</w:t>
      </w:r>
      <w:r>
        <w:rPr>
          <w:rFonts w:hint="eastAsia"/>
          <w:sz w:val="24"/>
        </w:rPr>
        <w:t>skip-</w:t>
      </w:r>
      <w:proofErr w:type="spellStart"/>
      <w:r>
        <w:rPr>
          <w:rFonts w:hint="eastAsia"/>
          <w:sz w:val="24"/>
        </w:rPr>
        <w:t>GANomaly</w:t>
      </w:r>
      <w:proofErr w:type="spellEnd"/>
      <w:r>
        <w:rPr>
          <w:rFonts w:hint="eastAsia"/>
          <w:sz w:val="24"/>
        </w:rPr>
        <w:t>的深度学习模型进行模型训练，</w:t>
      </w:r>
      <w:r>
        <w:rPr>
          <w:sz w:val="24"/>
        </w:rPr>
        <w:t>经过预设的训练</w:t>
      </w:r>
      <w:r>
        <w:rPr>
          <w:rFonts w:hint="eastAsia"/>
          <w:sz w:val="24"/>
        </w:rPr>
        <w:t>轮</w:t>
      </w:r>
      <w:r>
        <w:rPr>
          <w:sz w:val="24"/>
        </w:rPr>
        <w:t>数后</w:t>
      </w:r>
      <w:r>
        <w:rPr>
          <w:rFonts w:hint="eastAsia"/>
          <w:sz w:val="24"/>
        </w:rPr>
        <w:t>，根据结果调整模型参数，得到</w:t>
      </w:r>
      <w:r w:rsidR="00F97A42">
        <w:rPr>
          <w:rFonts w:hint="eastAsia"/>
          <w:sz w:val="24"/>
        </w:rPr>
        <w:t>训练完成的</w:t>
      </w:r>
      <w:r>
        <w:rPr>
          <w:rFonts w:hint="eastAsia"/>
          <w:sz w:val="24"/>
        </w:rPr>
        <w:t>深度学习模型。</w:t>
      </w:r>
    </w:p>
    <w:p w14:paraId="720195D2" w14:textId="77777777" w:rsidR="00953B72" w:rsidRDefault="001F0BA4">
      <w:pPr>
        <w:spacing w:line="460" w:lineRule="exact"/>
        <w:ind w:firstLineChars="200" w:firstLine="480"/>
        <w:rPr>
          <w:sz w:val="24"/>
        </w:rPr>
      </w:pPr>
      <w:r>
        <w:rPr>
          <w:sz w:val="24"/>
        </w:rPr>
        <w:t>本过程的具体步骤如下：</w:t>
      </w:r>
    </w:p>
    <w:p w14:paraId="41DD9F09" w14:textId="500F14B1" w:rsidR="00953B72" w:rsidRDefault="001F0BA4">
      <w:pPr>
        <w:spacing w:line="460" w:lineRule="exact"/>
        <w:ind w:firstLineChars="200" w:firstLine="480"/>
        <w:rPr>
          <w:sz w:val="24"/>
        </w:rPr>
      </w:pPr>
      <w:r>
        <w:rPr>
          <w:sz w:val="24"/>
        </w:rPr>
        <w:t>在本实施例中，在进行模型训练时所选用的优化器为</w:t>
      </w:r>
      <w:r>
        <w:rPr>
          <w:sz w:val="24"/>
        </w:rPr>
        <w:t>Adam</w:t>
      </w:r>
      <w:r>
        <w:rPr>
          <w:sz w:val="24"/>
        </w:rPr>
        <w:t>，设置数据输入的批次大小（</w:t>
      </w:r>
      <w:proofErr w:type="spellStart"/>
      <w:r>
        <w:rPr>
          <w:sz w:val="24"/>
        </w:rPr>
        <w:t>batch_size</w:t>
      </w:r>
      <w:proofErr w:type="spellEnd"/>
      <w:r>
        <w:rPr>
          <w:sz w:val="24"/>
        </w:rPr>
        <w:t>）为</w:t>
      </w:r>
      <w:r>
        <w:rPr>
          <w:rFonts w:hint="eastAsia"/>
          <w:sz w:val="24"/>
        </w:rPr>
        <w:t>132</w:t>
      </w:r>
      <w:r>
        <w:rPr>
          <w:sz w:val="24"/>
        </w:rPr>
        <w:t>，过小的</w:t>
      </w:r>
      <w:proofErr w:type="spellStart"/>
      <w:r>
        <w:rPr>
          <w:sz w:val="24"/>
        </w:rPr>
        <w:t>batch_size</w:t>
      </w:r>
      <w:proofErr w:type="spellEnd"/>
      <w:r>
        <w:rPr>
          <w:sz w:val="24"/>
        </w:rPr>
        <w:t>会使模型的训练时间增加</w:t>
      </w:r>
      <w:r>
        <w:rPr>
          <w:rFonts w:hint="eastAsia"/>
          <w:sz w:val="24"/>
        </w:rPr>
        <w:t>，</w:t>
      </w:r>
      <w:r>
        <w:rPr>
          <w:sz w:val="24"/>
        </w:rPr>
        <w:t>而过大的</w:t>
      </w:r>
      <w:proofErr w:type="spellStart"/>
      <w:r>
        <w:rPr>
          <w:sz w:val="24"/>
        </w:rPr>
        <w:t>batch_size</w:t>
      </w:r>
      <w:proofErr w:type="spellEnd"/>
      <w:r>
        <w:rPr>
          <w:sz w:val="24"/>
        </w:rPr>
        <w:t>则会导致模型的收敛速度减慢；设置模型的训练轮次为</w:t>
      </w:r>
      <w:r>
        <w:rPr>
          <w:rFonts w:hint="eastAsia"/>
          <w:sz w:val="24"/>
        </w:rPr>
        <w:t>100</w:t>
      </w:r>
      <w:r>
        <w:rPr>
          <w:sz w:val="24"/>
        </w:rPr>
        <w:t>轮，并设置学习率</w:t>
      </w:r>
      <w:r>
        <w:rPr>
          <w:rFonts w:hint="eastAsia"/>
          <w:sz w:val="24"/>
        </w:rPr>
        <w:t>为</w:t>
      </w:r>
      <w:r>
        <w:rPr>
          <w:rFonts w:hint="eastAsia"/>
          <w:sz w:val="24"/>
        </w:rPr>
        <w:t>0.0002</w:t>
      </w:r>
      <w:r>
        <w:rPr>
          <w:sz w:val="24"/>
        </w:rPr>
        <w:t>。</w:t>
      </w:r>
      <w:r>
        <w:rPr>
          <w:rFonts w:hint="eastAsia"/>
          <w:sz w:val="24"/>
        </w:rPr>
        <w:t>参看图</w:t>
      </w:r>
      <w:r>
        <w:rPr>
          <w:rFonts w:hint="eastAsia"/>
          <w:sz w:val="24"/>
        </w:rPr>
        <w:t>5</w:t>
      </w:r>
      <w:r>
        <w:rPr>
          <w:rFonts w:hint="eastAsia"/>
          <w:sz w:val="24"/>
        </w:rPr>
        <w:t>，生成器</w:t>
      </w:r>
      <w:r w:rsidR="004A2476">
        <w:rPr>
          <w:rFonts w:hint="eastAsia"/>
          <w:sz w:val="24"/>
        </w:rPr>
        <w:t>（</w:t>
      </w:r>
      <w:r>
        <w:rPr>
          <w:rFonts w:hint="eastAsia"/>
          <w:sz w:val="24"/>
        </w:rPr>
        <w:t>G</w:t>
      </w:r>
      <w:r w:rsidR="004A2476">
        <w:rPr>
          <w:rFonts w:hint="eastAsia"/>
          <w:sz w:val="24"/>
        </w:rPr>
        <w:t>）</w:t>
      </w:r>
      <w:r>
        <w:rPr>
          <w:rFonts w:hint="eastAsia"/>
          <w:sz w:val="24"/>
        </w:rPr>
        <w:t>通过三个损失函数按照一定的权重相加得到的总损失函数进行训练优化，三个损失函数分别为对抗损失函数、上下文损失函数和潜在损失函数。</w:t>
      </w:r>
    </w:p>
    <w:p w14:paraId="6E2AFEF3" w14:textId="77777777" w:rsidR="00953B72" w:rsidRDefault="001F0BA4">
      <w:pPr>
        <w:spacing w:line="460" w:lineRule="exact"/>
        <w:ind w:firstLineChars="200" w:firstLine="480"/>
        <w:rPr>
          <w:sz w:val="24"/>
        </w:rPr>
      </w:pPr>
      <w:r>
        <w:rPr>
          <w:rFonts w:hint="eastAsia"/>
          <w:sz w:val="24"/>
        </w:rPr>
        <w:t>所述对抗损失函数的计算公式如下：</w:t>
      </w:r>
    </w:p>
    <w:p w14:paraId="02839296" w14:textId="77777777" w:rsidR="00953B72" w:rsidRDefault="00AC5A96">
      <w:pPr>
        <w:spacing w:line="360" w:lineRule="auto"/>
        <w:ind w:firstLineChars="200" w:firstLine="420"/>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d>
            <m:dPr>
              <m:begChr m:val="["/>
              <m:endChr m:val="]"/>
              <m:ctrlPr>
                <w:rPr>
                  <w:rFonts w:ascii="Cambria Math" w:hAnsi="Cambria Math"/>
                  <w:szCs w:val="21"/>
                </w:rPr>
              </m:ctrlPr>
            </m:dPr>
            <m:e>
              <m:r>
                <m:rPr>
                  <m:sty m:val="p"/>
                </m:rPr>
                <w:rPr>
                  <w:rFonts w:ascii="Cambria Math" w:hAnsi="Cambria Math"/>
                  <w:szCs w:val="21"/>
                </w:rPr>
                <m:t>log</m:t>
              </m:r>
              <m:r>
                <w:rPr>
                  <w:rFonts w:ascii="Cambria Math" w:hAnsi="Cambria Math"/>
                  <w:szCs w:val="21"/>
                </w:rPr>
                <m:t>D</m:t>
              </m:r>
              <m:d>
                <m:dPr>
                  <m:ctrlPr>
                    <w:rPr>
                      <w:rFonts w:ascii="Cambria Math" w:hAnsi="Cambria Math"/>
                      <w:szCs w:val="21"/>
                    </w:rPr>
                  </m:ctrlPr>
                </m:dPr>
                <m:e>
                  <m:r>
                    <w:rPr>
                      <w:rFonts w:ascii="Cambria Math" w:hAnsi="Cambria Math"/>
                      <w:szCs w:val="21"/>
                    </w:rPr>
                    <m:t>x</m:t>
                  </m:r>
                </m:e>
              </m:d>
            </m:e>
          </m:d>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d>
            <m:dPr>
              <m:begChr m:val="["/>
              <m:endChr m:val="]"/>
              <m:ctrlPr>
                <w:rPr>
                  <w:rFonts w:ascii="Cambria Math" w:hAnsi="Cambria Math"/>
                  <w:szCs w:val="21"/>
                </w:rPr>
              </m:ctrlPr>
            </m:dPr>
            <m:e>
              <m:r>
                <m:rPr>
                  <m:sty m:val="p"/>
                </m:rPr>
                <w:rPr>
                  <w:rFonts w:ascii="Cambria Math" w:hAnsi="Cambria Math"/>
                  <w:szCs w:val="21"/>
                </w:rPr>
                <m:t>log(</m:t>
              </m:r>
              <m:r>
                <w:rPr>
                  <w:rFonts w:ascii="Cambria Math" w:hAnsi="Cambria Math"/>
                  <w:szCs w:val="21"/>
                </w:rPr>
                <m:t>1</m:t>
              </m:r>
              <m:r>
                <m:rPr>
                  <m:sty m:val="p"/>
                </m:rPr>
                <w:rPr>
                  <w:rFonts w:ascii="Cambria Math" w:hAnsi="Cambria Math"/>
                  <w:szCs w:val="21"/>
                </w:rPr>
                <m:t>-</m:t>
              </m:r>
              <m:r>
                <w:rPr>
                  <w:rFonts w:ascii="Cambria Math" w:hAnsi="Cambria Math"/>
                  <w:szCs w:val="21"/>
                </w:rPr>
                <m:t>D</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oMath>
      </m:oMathPara>
    </w:p>
    <w:p w14:paraId="0C9B43F6" w14:textId="77777777" w:rsidR="00953B72" w:rsidRDefault="001F0BA4">
      <w:pPr>
        <w:spacing w:line="46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 w:val="24"/>
          </w:rPr>
          <m:t>D</m:t>
        </m:r>
      </m:oMath>
      <w:r>
        <w:rPr>
          <w:rFonts w:hint="eastAsia"/>
          <w:sz w:val="24"/>
        </w:rPr>
        <w:t>代表判别器，表示这里是基于</w:t>
      </w:r>
      <w:proofErr w:type="gramStart"/>
      <w:r>
        <w:rPr>
          <w:rFonts w:hint="eastAsia"/>
          <w:sz w:val="24"/>
        </w:rPr>
        <w:t>判别器</w:t>
      </w:r>
      <w:proofErr w:type="gramEnd"/>
      <w:r>
        <w:rPr>
          <w:rFonts w:hint="eastAsia"/>
          <w:sz w:val="24"/>
        </w:rPr>
        <w:t>内部来更新生成器的，</w:t>
      </w:r>
      <w:proofErr w:type="gramStart"/>
      <w:r>
        <w:rPr>
          <w:rFonts w:hint="eastAsia"/>
          <w:sz w:val="24"/>
        </w:rPr>
        <w:t>判别器</w:t>
      </w:r>
      <w:proofErr w:type="gramEnd"/>
      <w:r>
        <w:rPr>
          <w:rFonts w:hint="eastAsia"/>
          <w:sz w:val="24"/>
        </w:rPr>
        <w:t>的损失函数变化可参看图</w:t>
      </w:r>
      <w:r>
        <w:rPr>
          <w:rFonts w:hint="eastAsia"/>
          <w:sz w:val="24"/>
        </w:rPr>
        <w:t>6</w:t>
      </w:r>
      <w:r>
        <w:rPr>
          <w:rFonts w:hint="eastAsia"/>
          <w:sz w:val="24"/>
        </w:rPr>
        <w:t>。</w:t>
      </w:r>
    </w:p>
    <w:p w14:paraId="3B8AE214" w14:textId="77777777" w:rsidR="00953B72" w:rsidRDefault="001F0BA4">
      <w:pPr>
        <w:spacing w:line="460" w:lineRule="exact"/>
        <w:ind w:firstLineChars="200" w:firstLine="480"/>
        <w:rPr>
          <w:sz w:val="24"/>
        </w:rPr>
      </w:pPr>
      <w:r>
        <w:rPr>
          <w:rFonts w:hint="eastAsia"/>
          <w:sz w:val="24"/>
        </w:rPr>
        <w:t>所述上下文损失函数的计算公式如下：</w:t>
      </w:r>
    </w:p>
    <w:p w14:paraId="5A0FDC17" w14:textId="77777777" w:rsidR="00953B72" w:rsidRDefault="00AC5A96">
      <w:pPr>
        <w:spacing w:line="360" w:lineRule="auto"/>
        <w:ind w:firstLineChars="200" w:firstLine="420"/>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acc>
                <m:accPr>
                  <m:ctrlPr>
                    <w:rPr>
                      <w:rFonts w:ascii="Cambria Math" w:hAnsi="Cambria Math"/>
                      <w:szCs w:val="21"/>
                    </w:rPr>
                  </m:ctrlPr>
                </m:accPr>
                <m:e>
                  <m:r>
                    <w:rPr>
                      <w:rFonts w:ascii="Cambria Math" w:hAnsi="Cambria Math"/>
                      <w:szCs w:val="21"/>
                    </w:rPr>
                    <m:t>x</m:t>
                  </m:r>
                </m:e>
              </m:acc>
              <m:r>
                <m:rPr>
                  <m:sty m:val="p"/>
                </m:rPr>
                <w:rPr>
                  <w:rFonts w:ascii="Cambria Math" w:hAnsi="Cambria Math"/>
                  <w:szCs w:val="21"/>
                </w:rPr>
                <m:t>|</m:t>
              </m:r>
            </m:e>
            <m:sub>
              <m:r>
                <m:rPr>
                  <m:sty m:val="p"/>
                </m:rPr>
                <w:rPr>
                  <w:rFonts w:ascii="Cambria Math" w:hAnsi="Cambria Math"/>
                  <w:szCs w:val="21"/>
                </w:rPr>
                <m:t>1</m:t>
              </m:r>
            </m:sub>
          </m:sSub>
        </m:oMath>
      </m:oMathPara>
    </w:p>
    <w:p w14:paraId="2D7B502C" w14:textId="77777777" w:rsidR="00953B72" w:rsidRDefault="001F0BA4">
      <w:pPr>
        <w:spacing w:line="46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代表生成器生成的假图，这里表示对</w:t>
      </w:r>
      <m:oMath>
        <m:r>
          <w:rPr>
            <w:rFonts w:ascii="Cambria Math" w:hAnsi="Cambria Math"/>
            <w:sz w:val="24"/>
          </w:rPr>
          <m:t>x</m:t>
        </m:r>
      </m:oMath>
      <w:r>
        <w:rPr>
          <w:rFonts w:hint="eastAsia"/>
          <w:sz w:val="24"/>
        </w:rPr>
        <w:t>和</w:t>
      </w:r>
      <m:oMath>
        <m:acc>
          <m:accPr>
            <m:ctrlPr>
              <w:rPr>
                <w:rFonts w:ascii="Cambria Math" w:hAnsi="Cambria Math"/>
                <w:sz w:val="24"/>
              </w:rPr>
            </m:ctrlPr>
          </m:accPr>
          <m:e>
            <m:r>
              <w:rPr>
                <w:rFonts w:ascii="Cambria Math" w:hAnsi="Cambria Math"/>
                <w:sz w:val="24"/>
              </w:rPr>
              <m:t>x</m:t>
            </m:r>
          </m:e>
        </m:acc>
      </m:oMath>
      <w:r>
        <w:rPr>
          <w:rFonts w:hint="eastAsia"/>
          <w:sz w:val="24"/>
        </w:rPr>
        <w:t>进行</w:t>
      </w:r>
      <w:r>
        <w:rPr>
          <w:rFonts w:hint="eastAsia"/>
          <w:sz w:val="24"/>
        </w:rPr>
        <w:t>L1</w:t>
      </w:r>
      <w:r>
        <w:rPr>
          <w:rFonts w:hint="eastAsia"/>
          <w:sz w:val="24"/>
        </w:rPr>
        <w:t>归一化。</w:t>
      </w:r>
    </w:p>
    <w:p w14:paraId="6EBF7E73" w14:textId="77777777" w:rsidR="00953B72" w:rsidRDefault="001F0BA4">
      <w:pPr>
        <w:spacing w:line="460" w:lineRule="exact"/>
        <w:ind w:firstLineChars="200" w:firstLine="480"/>
        <w:rPr>
          <w:sz w:val="24"/>
        </w:rPr>
      </w:pPr>
      <w:r>
        <w:rPr>
          <w:rFonts w:hint="eastAsia"/>
          <w:sz w:val="24"/>
        </w:rPr>
        <w:t>所述潜在损失函数的计算公式如下：</w:t>
      </w:r>
    </w:p>
    <w:p w14:paraId="4362F325" w14:textId="77777777" w:rsidR="00953B72" w:rsidRDefault="00AC5A96">
      <w:pPr>
        <w:spacing w:line="360" w:lineRule="auto"/>
        <w:ind w:firstLineChars="200" w:firstLine="420"/>
        <w:rPr>
          <w:szCs w:val="21"/>
        </w:rPr>
      </w:pPr>
      <m:oMathPara>
        <m:oMathParaPr>
          <m:jc m:val="center"/>
        </m:oMathParaPr>
        <m:oMath>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r>
            <m:rPr>
              <m:sty m:val="p"/>
            </m:rPr>
            <w:rPr>
              <w:rFonts w:ascii="Cambria Math" w:hAnsi="Cambria Math"/>
              <w:szCs w:val="21"/>
            </w:rPr>
            <m:t>=</m:t>
          </m:r>
          <m:limLow>
            <m:limLowPr>
              <m:ctrlPr>
                <w:rPr>
                  <w:rFonts w:ascii="Cambria Math" w:hAnsi="Cambria Math"/>
                  <w:szCs w:val="21"/>
                </w:rPr>
              </m:ctrlPr>
            </m:limLowPr>
            <m:e>
              <m:r>
                <m:rPr>
                  <m:scr m:val="double-struck"/>
                  <m:sty m:val="p"/>
                </m:rPr>
                <w:rPr>
                  <w:rFonts w:ascii="Cambria Math" w:hAnsi="Cambria Math"/>
                  <w:szCs w:val="21"/>
                </w:rPr>
                <m:t>E</m:t>
              </m:r>
            </m:e>
            <m:lim>
              <m:r>
                <w:rPr>
                  <w:rFonts w:ascii="Cambria Math" w:hAnsi="Cambria Math"/>
                  <w:szCs w:val="21"/>
                </w:rPr>
                <m:t>x</m:t>
              </m:r>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lim>
          </m:limLow>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f</m:t>
                  </m:r>
                  <m:d>
                    <m:dPr>
                      <m:ctrlPr>
                        <w:rPr>
                          <w:rFonts w:ascii="Cambria Math" w:hAnsi="Cambria Math"/>
                          <w:szCs w:val="21"/>
                        </w:rPr>
                      </m:ctrlPr>
                    </m:dPr>
                    <m:e>
                      <m:r>
                        <w:rPr>
                          <w:rFonts w:ascii="Cambria Math" w:hAnsi="Cambria Math"/>
                          <w:szCs w:val="21"/>
                        </w:rPr>
                        <m:t>x</m:t>
                      </m:r>
                    </m:e>
                  </m:d>
                  <m:r>
                    <m:rPr>
                      <m:sty m:val="p"/>
                    </m:rPr>
                    <w:rPr>
                      <w:rFonts w:ascii="Cambria Math" w:hAnsi="Cambria Math"/>
                      <w:szCs w:val="21"/>
                    </w:rPr>
                    <m:t>-</m:t>
                  </m:r>
                  <m:r>
                    <w:rPr>
                      <w:rFonts w:ascii="Cambria Math" w:hAnsi="Cambria Math"/>
                      <w:szCs w:val="21"/>
                    </w:rPr>
                    <m:t>f</m:t>
                  </m:r>
                  <m:d>
                    <m:dPr>
                      <m:ctrlPr>
                        <w:rPr>
                          <w:rFonts w:ascii="Cambria Math" w:hAnsi="Cambria Math"/>
                          <w:szCs w:val="21"/>
                        </w:rPr>
                      </m:ctrlPr>
                    </m:dPr>
                    <m:e>
                      <m:acc>
                        <m:accPr>
                          <m:ctrlPr>
                            <w:rPr>
                              <w:rFonts w:ascii="Cambria Math" w:hAnsi="Cambria Math"/>
                              <w:szCs w:val="21"/>
                            </w:rPr>
                          </m:ctrlPr>
                        </m:accPr>
                        <m:e>
                          <m:r>
                            <w:rPr>
                              <w:rFonts w:ascii="Cambria Math" w:hAnsi="Cambria Math"/>
                              <w:szCs w:val="21"/>
                            </w:rPr>
                            <m:t>x</m:t>
                          </m:r>
                        </m:e>
                      </m:acc>
                    </m:e>
                  </m:d>
                </m:e>
              </m:d>
            </m:e>
            <m:sub>
              <m:r>
                <w:rPr>
                  <w:rFonts w:ascii="Cambria Math" w:hAnsi="Cambria Math"/>
                  <w:szCs w:val="21"/>
                </w:rPr>
                <m:t>2</m:t>
              </m:r>
            </m:sub>
          </m:sSub>
        </m:oMath>
      </m:oMathPara>
    </w:p>
    <w:p w14:paraId="4616A589" w14:textId="77777777" w:rsidR="00953B72" w:rsidRDefault="001F0BA4">
      <w:pPr>
        <w:spacing w:line="460" w:lineRule="exact"/>
        <w:ind w:firstLineChars="200" w:firstLine="480"/>
        <w:rPr>
          <w:sz w:val="24"/>
        </w:rPr>
      </w:pPr>
      <w:r>
        <w:rPr>
          <w:rFonts w:hint="eastAsia"/>
          <w:sz w:val="24"/>
        </w:rPr>
        <w:t>其中，</w:t>
      </w:r>
      <m:oMath>
        <m:r>
          <w:rPr>
            <w:rFonts w:ascii="Cambria Math" w:hAnsi="Cambria Math"/>
            <w:sz w:val="24"/>
          </w:rPr>
          <m:t>x</m:t>
        </m:r>
      </m:oMath>
      <w:r>
        <w:rPr>
          <w:rFonts w:hint="eastAsia"/>
          <w:sz w:val="24"/>
        </w:rPr>
        <w:t>代表真实图片输入，</w:t>
      </w:r>
      <m:oMath>
        <m:acc>
          <m:accPr>
            <m:ctrlPr>
              <w:rPr>
                <w:rFonts w:ascii="Cambria Math" w:hAnsi="Cambria Math"/>
                <w:sz w:val="24"/>
              </w:rPr>
            </m:ctrlPr>
          </m:accPr>
          <m:e>
            <m:r>
              <w:rPr>
                <w:rFonts w:ascii="Cambria Math" w:hAnsi="Cambria Math"/>
                <w:sz w:val="24"/>
              </w:rPr>
              <m:t>x</m:t>
            </m:r>
          </m:e>
        </m:acc>
      </m:oMath>
      <w:r>
        <w:rPr>
          <w:rFonts w:hint="eastAsia"/>
          <w:sz w:val="24"/>
        </w:rPr>
        <w:t>代表生成器生成的假图，</w:t>
      </w:r>
      <m:oMath>
        <m:r>
          <w:rPr>
            <w:rFonts w:ascii="Cambria Math" w:hAnsi="Cambria Math"/>
            <w:szCs w:val="21"/>
          </w:rPr>
          <m:t>f</m:t>
        </m:r>
        <m:d>
          <m:dPr>
            <m:ctrlPr>
              <w:rPr>
                <w:rFonts w:ascii="Cambria Math" w:hAnsi="Cambria Math"/>
                <w:szCs w:val="21"/>
              </w:rPr>
            </m:ctrlPr>
          </m:dPr>
          <m:e>
            <m:r>
              <w:rPr>
                <w:rFonts w:ascii="Cambria Math" w:hAnsi="Cambria Math"/>
                <w:szCs w:val="21"/>
              </w:rPr>
              <m:t>x</m:t>
            </m:r>
          </m:e>
        </m:d>
      </m:oMath>
      <w:r>
        <w:rPr>
          <w:rFonts w:hint="eastAsia"/>
          <w:sz w:val="24"/>
        </w:rPr>
        <w:t>代表一个函数，其功能等同于</w:t>
      </w:r>
      <w:proofErr w:type="gramStart"/>
      <w:r>
        <w:rPr>
          <w:rFonts w:hint="eastAsia"/>
          <w:sz w:val="24"/>
        </w:rPr>
        <w:t>判别器</w:t>
      </w:r>
      <w:proofErr w:type="gramEnd"/>
      <w:r>
        <w:rPr>
          <w:rFonts w:hint="eastAsia"/>
          <w:sz w:val="24"/>
        </w:rPr>
        <w:t>最后的一层卷积层，对和进行特征提取。</w:t>
      </w:r>
    </w:p>
    <w:p w14:paraId="6DD96377" w14:textId="77777777" w:rsidR="00953B72" w:rsidRDefault="001F0BA4">
      <w:pPr>
        <w:spacing w:line="460" w:lineRule="exact"/>
        <w:ind w:firstLine="420"/>
        <w:rPr>
          <w:sz w:val="24"/>
        </w:rPr>
      </w:pPr>
      <w:r>
        <w:rPr>
          <w:rFonts w:hint="eastAsia"/>
          <w:sz w:val="24"/>
        </w:rPr>
        <w:t>生成器总损失函数的计算公式如下：</w:t>
      </w:r>
    </w:p>
    <w:p w14:paraId="47C9BF3F" w14:textId="77777777" w:rsidR="00953B72" w:rsidRDefault="001F0BA4">
      <w:pPr>
        <w:spacing w:afterLines="50" w:after="120" w:line="360" w:lineRule="auto"/>
        <w:ind w:left="363"/>
        <w:jc w:val="center"/>
        <w:rPr>
          <w:szCs w:val="21"/>
        </w:rPr>
      </w:pPr>
      <m:oMathPara>
        <m:oMathParaPr>
          <m:jc m:val="center"/>
        </m:oMathParaPr>
        <m:oMath>
          <m:r>
            <m:rPr>
              <m:scr m:val="script"/>
              <m:sty m:val="p"/>
            </m:rPr>
            <w:rPr>
              <w:rFonts w:ascii="Cambria Math" w:hAnsi="Cambria Math"/>
              <w:szCs w:val="21"/>
            </w:rPr>
            <m:t>L=</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adv</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adv</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con</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con</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lat</m:t>
              </m:r>
            </m:sub>
          </m:sSub>
          <m:sSub>
            <m:sSubPr>
              <m:ctrlPr>
                <w:rPr>
                  <w:rFonts w:ascii="Cambria Math" w:hAnsi="Cambria Math"/>
                  <w:szCs w:val="21"/>
                </w:rPr>
              </m:ctrlPr>
            </m:sSubPr>
            <m:e>
              <m:r>
                <m:rPr>
                  <m:scr m:val="script"/>
                  <m:sty m:val="p"/>
                </m:rPr>
                <w:rPr>
                  <w:rFonts w:ascii="Cambria Math" w:hAnsi="Cambria Math"/>
                  <w:szCs w:val="21"/>
                </w:rPr>
                <m:t>L</m:t>
              </m:r>
            </m:e>
            <m:sub>
              <m:r>
                <w:rPr>
                  <w:rFonts w:ascii="Cambria Math" w:hAnsi="Cambria Math"/>
                  <w:szCs w:val="21"/>
                </w:rPr>
                <m:t>lat</m:t>
              </m:r>
            </m:sub>
          </m:sSub>
        </m:oMath>
      </m:oMathPara>
    </w:p>
    <w:p w14:paraId="21BAA6D6" w14:textId="77777777" w:rsidR="00953B72" w:rsidRDefault="001F0BA4">
      <w:pPr>
        <w:spacing w:afterLines="50" w:after="120" w:line="420" w:lineRule="exact"/>
        <w:ind w:firstLine="420"/>
        <w:rPr>
          <w:sz w:val="24"/>
        </w:rPr>
      </w:pPr>
      <w:r>
        <w:rPr>
          <w:rFonts w:hint="eastAsia"/>
          <w:sz w:val="24"/>
        </w:rPr>
        <w:lastRenderedPageBreak/>
        <w:t>其中，</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adv</m:t>
            </m:r>
          </m:sub>
        </m:sSub>
      </m:oMath>
      <w:r>
        <w:rPr>
          <w:rFonts w:hint="eastAsia"/>
          <w:sz w:val="24"/>
        </w:rPr>
        <w:t>、</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con</m:t>
            </m:r>
          </m:sub>
        </m:sSub>
      </m:oMath>
      <w:r>
        <w:rPr>
          <w:rFonts w:hint="eastAsia"/>
          <w:sz w:val="24"/>
        </w:rPr>
        <w:t>和</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lat</m:t>
            </m:r>
          </m:sub>
        </m:sSub>
      </m:oMath>
      <w:r>
        <w:rPr>
          <w:rFonts w:hint="eastAsia"/>
          <w:sz w:val="24"/>
        </w:rPr>
        <w:t>分别表示三个损失函数的权重，其选取根据经验与训练结果得出，本实例中选取</w:t>
      </w:r>
      <m:oMath>
        <m:sSub>
          <m:sSubPr>
            <m:ctrlPr>
              <w:rPr>
                <w:rFonts w:ascii="Cambria Math" w:hAnsi="Cambria Math"/>
                <w:sz w:val="24"/>
                <w:szCs w:val="28"/>
              </w:rPr>
            </m:ctrlPr>
          </m:sSubPr>
          <m:e>
            <m:r>
              <w:rPr>
                <w:rFonts w:ascii="Cambria Math" w:hAnsi="Cambria Math"/>
                <w:sz w:val="24"/>
                <w:szCs w:val="28"/>
              </w:rPr>
              <m:t>λ</m:t>
            </m:r>
          </m:e>
          <m:sub>
            <m:r>
              <w:rPr>
                <w:rFonts w:ascii="Cambria Math" w:hAnsi="Cambria Math"/>
                <w:sz w:val="24"/>
                <w:szCs w:val="28"/>
              </w:rPr>
              <m:t>adv</m:t>
            </m:r>
          </m:sub>
        </m:sSub>
        <m:r>
          <m:rPr>
            <m:sty m:val="p"/>
          </m:rPr>
          <w:rPr>
            <w:rFonts w:ascii="Cambria Math" w:hAnsi="Cambria Math"/>
            <w:sz w:val="24"/>
            <w:szCs w:val="28"/>
          </w:rPr>
          <m:t>=1</m:t>
        </m:r>
        <m:r>
          <m:rPr>
            <m:sty m:val="p"/>
          </m:rPr>
          <w:rPr>
            <w:rFonts w:ascii="Cambria Math" w:hAnsi="Cambria Math" w:hint="eastAsia"/>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con</m:t>
            </m:r>
          </m:sub>
        </m:sSub>
      </m:oMath>
      <w:r>
        <w:rPr>
          <w:rFonts w:hint="eastAsia"/>
          <w:sz w:val="24"/>
        </w:rPr>
        <w:t>=40</w:t>
      </w:r>
      <w:r>
        <w:rPr>
          <w:rFonts w:hint="eastAsia"/>
          <w:sz w:val="24"/>
        </w:rPr>
        <w:t>，</w:t>
      </w:r>
      <m:oMath>
        <m:sSub>
          <m:sSubPr>
            <m:ctrlPr>
              <w:rPr>
                <w:rFonts w:ascii="Cambria Math" w:hAnsi="Cambria Math"/>
                <w:sz w:val="24"/>
              </w:rPr>
            </m:ctrlPr>
          </m:sSubPr>
          <m:e>
            <m:r>
              <w:rPr>
                <w:rFonts w:ascii="Cambria Math" w:hAnsi="Cambria Math"/>
                <w:sz w:val="24"/>
              </w:rPr>
              <m:t>λ</m:t>
            </m:r>
          </m:e>
          <m:sub>
            <m:r>
              <w:rPr>
                <w:rFonts w:ascii="Cambria Math" w:hAnsi="Cambria Math"/>
                <w:sz w:val="24"/>
              </w:rPr>
              <m:t>lat</m:t>
            </m:r>
          </m:sub>
        </m:sSub>
      </m:oMath>
      <w:r>
        <w:rPr>
          <w:rFonts w:hint="eastAsia"/>
          <w:sz w:val="24"/>
        </w:rPr>
        <w:t>=1</w:t>
      </w:r>
      <w:r>
        <w:rPr>
          <w:rFonts w:hint="eastAsia"/>
          <w:sz w:val="24"/>
        </w:rPr>
        <w:t>。</w:t>
      </w:r>
    </w:p>
    <w:p w14:paraId="109F1625" w14:textId="2F9279C9" w:rsidR="00953B72" w:rsidRDefault="001F0BA4">
      <w:pPr>
        <w:spacing w:line="460" w:lineRule="exact"/>
        <w:ind w:firstLine="420"/>
        <w:rPr>
          <w:sz w:val="24"/>
        </w:rPr>
      </w:pPr>
      <w:r>
        <w:rPr>
          <w:sz w:val="24"/>
        </w:rPr>
        <w:t>步骤</w:t>
      </w:r>
      <w:r>
        <w:rPr>
          <w:sz w:val="24"/>
        </w:rPr>
        <w:t>5</w:t>
      </w:r>
      <w:r>
        <w:rPr>
          <w:rFonts w:hint="eastAsia"/>
          <w:sz w:val="24"/>
        </w:rPr>
        <w:t>、</w:t>
      </w:r>
      <w:r w:rsidR="00F97A42">
        <w:rPr>
          <w:rFonts w:hint="eastAsia"/>
          <w:sz w:val="24"/>
        </w:rPr>
        <w:t>将测试集输入所述训练完成的深度学习模型中进行测试，得到检测结果，并对所述检测结果进行评估</w:t>
      </w:r>
      <w:r>
        <w:rPr>
          <w:sz w:val="24"/>
        </w:rPr>
        <w:t>。</w:t>
      </w:r>
    </w:p>
    <w:p w14:paraId="422137F9" w14:textId="77777777" w:rsidR="00953B72" w:rsidRDefault="001F0BA4">
      <w:pPr>
        <w:spacing w:line="460" w:lineRule="exact"/>
        <w:ind w:firstLine="420"/>
        <w:rPr>
          <w:sz w:val="24"/>
        </w:rPr>
      </w:pPr>
      <w:r>
        <w:rPr>
          <w:sz w:val="24"/>
        </w:rPr>
        <w:t>本过程的具体步骤如下：</w:t>
      </w:r>
    </w:p>
    <w:p w14:paraId="0F6D1D95" w14:textId="6D99ABB5" w:rsidR="00953B72" w:rsidRDefault="001F0BA4">
      <w:pPr>
        <w:spacing w:line="460" w:lineRule="exact"/>
        <w:ind w:firstLine="420"/>
        <w:rPr>
          <w:sz w:val="24"/>
        </w:rPr>
      </w:pPr>
      <w:r>
        <w:rPr>
          <w:rFonts w:hint="eastAsia"/>
          <w:sz w:val="24"/>
        </w:rPr>
        <w:t>将测试集输入到步骤</w:t>
      </w:r>
      <w:r>
        <w:rPr>
          <w:rFonts w:hint="eastAsia"/>
          <w:sz w:val="24"/>
        </w:rPr>
        <w:t>4</w:t>
      </w:r>
      <w:r>
        <w:rPr>
          <w:rFonts w:hint="eastAsia"/>
          <w:sz w:val="24"/>
        </w:rPr>
        <w:t>中得到的</w:t>
      </w:r>
      <w:r w:rsidR="00F97A42">
        <w:rPr>
          <w:rFonts w:hint="eastAsia"/>
          <w:sz w:val="24"/>
        </w:rPr>
        <w:t>训练完成的</w:t>
      </w:r>
      <w:r>
        <w:rPr>
          <w:rFonts w:hint="eastAsia"/>
          <w:sz w:val="24"/>
        </w:rPr>
        <w:t>模型中，模型根据每个输入图片输出其异常得分，并选取适当阈值判断图片异常。评估模块再根据检测结果和正确结果做出对比，计算得到模型评价指标。经过预设轮次训练后，得到最优模型后在各个类别物品的测试集中进行测试后得到如下结果</w:t>
      </w:r>
      <w:r w:rsidR="004D5A69">
        <w:rPr>
          <w:rFonts w:hint="eastAsia"/>
          <w:sz w:val="24"/>
        </w:rPr>
        <w:t>，如表</w:t>
      </w:r>
      <w:r w:rsidR="004D5A69">
        <w:rPr>
          <w:rFonts w:hint="eastAsia"/>
          <w:sz w:val="24"/>
        </w:rPr>
        <w:t>2</w:t>
      </w:r>
      <w:r w:rsidR="004D5A69">
        <w:rPr>
          <w:rFonts w:hint="eastAsia"/>
          <w:sz w:val="24"/>
        </w:rPr>
        <w:t>所示。</w:t>
      </w:r>
    </w:p>
    <w:p w14:paraId="6814939A" w14:textId="77777777" w:rsidR="00953B72" w:rsidRDefault="001F0BA4">
      <w:pPr>
        <w:spacing w:line="460" w:lineRule="exact"/>
        <w:ind w:firstLine="420"/>
        <w:jc w:val="center"/>
        <w:rPr>
          <w:sz w:val="24"/>
        </w:rPr>
      </w:pPr>
      <w:r>
        <w:rPr>
          <w:sz w:val="24"/>
        </w:rPr>
        <w:t>表</w:t>
      </w:r>
      <w:r>
        <w:rPr>
          <w:rFonts w:hint="eastAsia"/>
          <w:sz w:val="24"/>
        </w:rPr>
        <w:t>2</w:t>
      </w:r>
      <w:r>
        <w:rPr>
          <w:sz w:val="24"/>
        </w:rPr>
        <w:t xml:space="preserve"> </w:t>
      </w:r>
      <w:r>
        <w:rPr>
          <w:rFonts w:hint="eastAsia"/>
          <w:sz w:val="24"/>
        </w:rPr>
        <w:t>测试类别</w:t>
      </w:r>
      <w:r>
        <w:rPr>
          <w:sz w:val="24"/>
        </w:rPr>
        <w:t>及测试</w:t>
      </w:r>
      <w:r>
        <w:rPr>
          <w:rFonts w:hint="eastAsia"/>
          <w:sz w:val="24"/>
        </w:rPr>
        <w:t>AUC</w:t>
      </w:r>
      <w:r>
        <w:rPr>
          <w:sz w:val="24"/>
        </w:rPr>
        <w:t>结果</w:t>
      </w:r>
    </w:p>
    <w:tbl>
      <w:tblPr>
        <w:tblW w:w="0" w:type="auto"/>
        <w:jc w:val="center"/>
        <w:tblLook w:val="04A0" w:firstRow="1" w:lastRow="0" w:firstColumn="1" w:lastColumn="0" w:noHBand="0" w:noVBand="1"/>
      </w:tblPr>
      <w:tblGrid>
        <w:gridCol w:w="2235"/>
        <w:gridCol w:w="2664"/>
      </w:tblGrid>
      <w:tr w:rsidR="00953B72" w14:paraId="673AAED0" w14:textId="77777777">
        <w:trPr>
          <w:trHeight w:val="498"/>
          <w:jc w:val="center"/>
        </w:trPr>
        <w:tc>
          <w:tcPr>
            <w:tcW w:w="2235" w:type="dxa"/>
            <w:tcBorders>
              <w:top w:val="single" w:sz="12" w:space="0" w:color="auto"/>
              <w:bottom w:val="single" w:sz="6" w:space="0" w:color="auto"/>
            </w:tcBorders>
            <w:shd w:val="clear" w:color="auto" w:fill="auto"/>
          </w:tcPr>
          <w:p w14:paraId="786F56CE" w14:textId="77777777" w:rsidR="00953B72" w:rsidRDefault="001F0BA4">
            <w:pPr>
              <w:spacing w:line="460" w:lineRule="exact"/>
              <w:jc w:val="center"/>
              <w:rPr>
                <w:szCs w:val="21"/>
              </w:rPr>
            </w:pPr>
            <w:r>
              <w:rPr>
                <w:rFonts w:hint="eastAsia"/>
                <w:szCs w:val="21"/>
              </w:rPr>
              <w:t>类别</w:t>
            </w:r>
          </w:p>
        </w:tc>
        <w:tc>
          <w:tcPr>
            <w:tcW w:w="2664" w:type="dxa"/>
            <w:tcBorders>
              <w:top w:val="single" w:sz="12" w:space="0" w:color="auto"/>
              <w:bottom w:val="single" w:sz="6" w:space="0" w:color="auto"/>
            </w:tcBorders>
            <w:shd w:val="clear" w:color="auto" w:fill="auto"/>
          </w:tcPr>
          <w:p w14:paraId="62621133" w14:textId="77777777" w:rsidR="00953B72" w:rsidRDefault="001F0BA4">
            <w:pPr>
              <w:spacing w:line="460" w:lineRule="exact"/>
              <w:ind w:firstLineChars="100" w:firstLine="210"/>
              <w:jc w:val="center"/>
              <w:rPr>
                <w:szCs w:val="21"/>
              </w:rPr>
            </w:pPr>
            <w:r>
              <w:rPr>
                <w:rFonts w:hint="eastAsia"/>
                <w:szCs w:val="21"/>
              </w:rPr>
              <w:t>AUC</w:t>
            </w:r>
          </w:p>
        </w:tc>
      </w:tr>
      <w:tr w:rsidR="00953B72" w14:paraId="6E646DC3" w14:textId="77777777">
        <w:trPr>
          <w:trHeight w:val="483"/>
          <w:jc w:val="center"/>
        </w:trPr>
        <w:tc>
          <w:tcPr>
            <w:tcW w:w="2235" w:type="dxa"/>
            <w:tcBorders>
              <w:top w:val="single" w:sz="6" w:space="0" w:color="auto"/>
            </w:tcBorders>
            <w:shd w:val="clear" w:color="auto" w:fill="auto"/>
          </w:tcPr>
          <w:p w14:paraId="515140DF" w14:textId="77777777" w:rsidR="00953B72" w:rsidRDefault="001F0BA4">
            <w:pPr>
              <w:spacing w:line="460" w:lineRule="exact"/>
              <w:jc w:val="center"/>
              <w:rPr>
                <w:szCs w:val="21"/>
              </w:rPr>
            </w:pPr>
            <w:r>
              <w:rPr>
                <w:rFonts w:hint="eastAsia"/>
                <w:szCs w:val="21"/>
              </w:rPr>
              <w:t>bottle</w:t>
            </w:r>
          </w:p>
        </w:tc>
        <w:tc>
          <w:tcPr>
            <w:tcW w:w="2664" w:type="dxa"/>
            <w:tcBorders>
              <w:top w:val="single" w:sz="6" w:space="0" w:color="auto"/>
            </w:tcBorders>
            <w:shd w:val="clear" w:color="auto" w:fill="auto"/>
          </w:tcPr>
          <w:p w14:paraId="353286A6" w14:textId="77777777" w:rsidR="00953B72" w:rsidRDefault="001F0BA4">
            <w:pPr>
              <w:spacing w:line="460" w:lineRule="exact"/>
              <w:jc w:val="center"/>
              <w:rPr>
                <w:szCs w:val="21"/>
              </w:rPr>
            </w:pPr>
            <w:r>
              <w:rPr>
                <w:rFonts w:hint="eastAsia"/>
                <w:szCs w:val="21"/>
              </w:rPr>
              <w:t>1-</w:t>
            </w:r>
            <w:r>
              <w:rPr>
                <w:szCs w:val="21"/>
              </w:rPr>
              <w:t>0.248</w:t>
            </w:r>
            <w:r>
              <w:rPr>
                <w:rFonts w:hint="eastAsia"/>
                <w:szCs w:val="21"/>
              </w:rPr>
              <w:t>(0.752)</w:t>
            </w:r>
          </w:p>
        </w:tc>
      </w:tr>
      <w:tr w:rsidR="00953B72" w14:paraId="795D8B66" w14:textId="77777777">
        <w:trPr>
          <w:trHeight w:val="467"/>
          <w:jc w:val="center"/>
        </w:trPr>
        <w:tc>
          <w:tcPr>
            <w:tcW w:w="2235" w:type="dxa"/>
            <w:shd w:val="clear" w:color="auto" w:fill="auto"/>
          </w:tcPr>
          <w:p w14:paraId="1DD3BB6B" w14:textId="77777777" w:rsidR="00953B72" w:rsidRDefault="001F0BA4">
            <w:pPr>
              <w:spacing w:line="460" w:lineRule="exact"/>
              <w:jc w:val="center"/>
              <w:rPr>
                <w:szCs w:val="21"/>
              </w:rPr>
            </w:pPr>
            <w:r>
              <w:rPr>
                <w:szCs w:val="21"/>
              </w:rPr>
              <w:t>cable</w:t>
            </w:r>
          </w:p>
        </w:tc>
        <w:tc>
          <w:tcPr>
            <w:tcW w:w="2664" w:type="dxa"/>
            <w:shd w:val="clear" w:color="auto" w:fill="auto"/>
          </w:tcPr>
          <w:p w14:paraId="5EC9A8CC" w14:textId="77777777" w:rsidR="00953B72" w:rsidRDefault="001F0BA4">
            <w:pPr>
              <w:spacing w:line="460" w:lineRule="exact"/>
              <w:jc w:val="center"/>
              <w:rPr>
                <w:szCs w:val="21"/>
              </w:rPr>
            </w:pPr>
            <w:r>
              <w:rPr>
                <w:rFonts w:hint="eastAsia"/>
                <w:szCs w:val="21"/>
              </w:rPr>
              <w:t>1-</w:t>
            </w:r>
            <w:r>
              <w:rPr>
                <w:szCs w:val="21"/>
              </w:rPr>
              <w:t>0.483</w:t>
            </w:r>
            <w:r>
              <w:rPr>
                <w:rFonts w:hint="eastAsia"/>
                <w:szCs w:val="21"/>
              </w:rPr>
              <w:t>(0.517)</w:t>
            </w:r>
          </w:p>
        </w:tc>
      </w:tr>
      <w:tr w:rsidR="00953B72" w14:paraId="353046AF" w14:textId="77777777">
        <w:trPr>
          <w:trHeight w:val="467"/>
          <w:jc w:val="center"/>
        </w:trPr>
        <w:tc>
          <w:tcPr>
            <w:tcW w:w="2235" w:type="dxa"/>
            <w:shd w:val="clear" w:color="auto" w:fill="auto"/>
          </w:tcPr>
          <w:p w14:paraId="14B9BA79" w14:textId="77777777" w:rsidR="00953B72" w:rsidRDefault="001F0BA4">
            <w:pPr>
              <w:spacing w:line="460" w:lineRule="exact"/>
              <w:jc w:val="center"/>
              <w:rPr>
                <w:szCs w:val="21"/>
              </w:rPr>
            </w:pPr>
            <w:r>
              <w:rPr>
                <w:rFonts w:hint="eastAsia"/>
                <w:szCs w:val="21"/>
              </w:rPr>
              <w:t>capsule</w:t>
            </w:r>
          </w:p>
        </w:tc>
        <w:tc>
          <w:tcPr>
            <w:tcW w:w="2664" w:type="dxa"/>
            <w:shd w:val="clear" w:color="auto" w:fill="auto"/>
          </w:tcPr>
          <w:p w14:paraId="34337585" w14:textId="77777777" w:rsidR="00953B72" w:rsidRDefault="001F0BA4">
            <w:pPr>
              <w:spacing w:line="460" w:lineRule="exact"/>
              <w:jc w:val="center"/>
              <w:rPr>
                <w:szCs w:val="21"/>
              </w:rPr>
            </w:pPr>
            <w:r>
              <w:rPr>
                <w:rFonts w:hint="eastAsia"/>
                <w:szCs w:val="21"/>
              </w:rPr>
              <w:t>1-</w:t>
            </w:r>
            <w:r>
              <w:rPr>
                <w:szCs w:val="21"/>
              </w:rPr>
              <w:t>0.149</w:t>
            </w:r>
            <w:r>
              <w:rPr>
                <w:rFonts w:hint="eastAsia"/>
                <w:szCs w:val="21"/>
              </w:rPr>
              <w:t>(0.851)</w:t>
            </w:r>
          </w:p>
        </w:tc>
      </w:tr>
      <w:tr w:rsidR="00953B72" w14:paraId="586792B0" w14:textId="77777777">
        <w:trPr>
          <w:trHeight w:val="467"/>
          <w:jc w:val="center"/>
        </w:trPr>
        <w:tc>
          <w:tcPr>
            <w:tcW w:w="2235" w:type="dxa"/>
            <w:shd w:val="clear" w:color="auto" w:fill="auto"/>
          </w:tcPr>
          <w:p w14:paraId="18147979" w14:textId="77777777" w:rsidR="00953B72" w:rsidRDefault="001F0BA4">
            <w:pPr>
              <w:spacing w:line="460" w:lineRule="exact"/>
              <w:jc w:val="center"/>
              <w:rPr>
                <w:szCs w:val="21"/>
              </w:rPr>
            </w:pPr>
            <w:r>
              <w:rPr>
                <w:rFonts w:hint="eastAsia"/>
                <w:szCs w:val="21"/>
              </w:rPr>
              <w:t>carpet</w:t>
            </w:r>
          </w:p>
        </w:tc>
        <w:tc>
          <w:tcPr>
            <w:tcW w:w="2664" w:type="dxa"/>
            <w:shd w:val="clear" w:color="auto" w:fill="auto"/>
          </w:tcPr>
          <w:p w14:paraId="6484DEE3" w14:textId="77777777" w:rsidR="00953B72" w:rsidRDefault="001F0BA4">
            <w:pPr>
              <w:spacing w:line="460" w:lineRule="exact"/>
              <w:jc w:val="center"/>
              <w:rPr>
                <w:szCs w:val="21"/>
              </w:rPr>
            </w:pPr>
            <w:r>
              <w:rPr>
                <w:szCs w:val="21"/>
              </w:rPr>
              <w:t>0.851</w:t>
            </w:r>
          </w:p>
        </w:tc>
      </w:tr>
      <w:tr w:rsidR="00953B72" w14:paraId="1D15E80F" w14:textId="77777777">
        <w:trPr>
          <w:trHeight w:val="467"/>
          <w:jc w:val="center"/>
        </w:trPr>
        <w:tc>
          <w:tcPr>
            <w:tcW w:w="2235" w:type="dxa"/>
            <w:shd w:val="clear" w:color="auto" w:fill="auto"/>
          </w:tcPr>
          <w:p w14:paraId="18735D2E" w14:textId="77777777" w:rsidR="00953B72" w:rsidRDefault="001F0BA4">
            <w:pPr>
              <w:spacing w:line="460" w:lineRule="exact"/>
              <w:jc w:val="center"/>
              <w:rPr>
                <w:szCs w:val="21"/>
              </w:rPr>
            </w:pPr>
            <w:r>
              <w:rPr>
                <w:rFonts w:hint="eastAsia"/>
                <w:szCs w:val="21"/>
              </w:rPr>
              <w:t>grid</w:t>
            </w:r>
          </w:p>
        </w:tc>
        <w:tc>
          <w:tcPr>
            <w:tcW w:w="2664" w:type="dxa"/>
            <w:shd w:val="clear" w:color="auto" w:fill="auto"/>
          </w:tcPr>
          <w:p w14:paraId="1CCA6F20" w14:textId="77777777" w:rsidR="00953B72" w:rsidRDefault="001F0BA4">
            <w:pPr>
              <w:spacing w:line="460" w:lineRule="exact"/>
              <w:jc w:val="center"/>
              <w:rPr>
                <w:szCs w:val="21"/>
              </w:rPr>
            </w:pPr>
            <w:r>
              <w:rPr>
                <w:szCs w:val="21"/>
              </w:rPr>
              <w:t>0.8</w:t>
            </w:r>
            <w:r>
              <w:rPr>
                <w:rFonts w:hint="eastAsia"/>
                <w:szCs w:val="21"/>
              </w:rPr>
              <w:t>41</w:t>
            </w:r>
          </w:p>
        </w:tc>
      </w:tr>
      <w:tr w:rsidR="00953B72" w14:paraId="1D8471AC" w14:textId="77777777">
        <w:trPr>
          <w:trHeight w:val="467"/>
          <w:jc w:val="center"/>
        </w:trPr>
        <w:tc>
          <w:tcPr>
            <w:tcW w:w="2235" w:type="dxa"/>
            <w:shd w:val="clear" w:color="auto" w:fill="auto"/>
          </w:tcPr>
          <w:p w14:paraId="6C743B39" w14:textId="77777777" w:rsidR="00953B72" w:rsidRDefault="001F0BA4">
            <w:pPr>
              <w:spacing w:line="460" w:lineRule="exact"/>
              <w:jc w:val="center"/>
              <w:rPr>
                <w:szCs w:val="21"/>
              </w:rPr>
            </w:pPr>
            <w:r>
              <w:rPr>
                <w:rFonts w:hint="eastAsia"/>
                <w:szCs w:val="21"/>
              </w:rPr>
              <w:t>hazelnut</w:t>
            </w:r>
          </w:p>
        </w:tc>
        <w:tc>
          <w:tcPr>
            <w:tcW w:w="2664" w:type="dxa"/>
            <w:shd w:val="clear" w:color="auto" w:fill="auto"/>
          </w:tcPr>
          <w:p w14:paraId="4210E741" w14:textId="77777777" w:rsidR="00953B72" w:rsidRDefault="001F0BA4">
            <w:pPr>
              <w:spacing w:line="460" w:lineRule="exact"/>
              <w:jc w:val="center"/>
              <w:rPr>
                <w:szCs w:val="21"/>
              </w:rPr>
            </w:pPr>
            <w:r>
              <w:rPr>
                <w:szCs w:val="21"/>
              </w:rPr>
              <w:t>0.969</w:t>
            </w:r>
          </w:p>
        </w:tc>
      </w:tr>
      <w:tr w:rsidR="00953B72" w14:paraId="02843A86" w14:textId="77777777">
        <w:trPr>
          <w:trHeight w:val="499"/>
          <w:jc w:val="center"/>
        </w:trPr>
        <w:tc>
          <w:tcPr>
            <w:tcW w:w="2235" w:type="dxa"/>
            <w:shd w:val="clear" w:color="auto" w:fill="auto"/>
          </w:tcPr>
          <w:p w14:paraId="7D098AC7" w14:textId="77777777" w:rsidR="00953B72" w:rsidRDefault="001F0BA4">
            <w:pPr>
              <w:spacing w:line="460" w:lineRule="exact"/>
              <w:jc w:val="center"/>
              <w:rPr>
                <w:szCs w:val="21"/>
              </w:rPr>
            </w:pPr>
            <w:r>
              <w:rPr>
                <w:rFonts w:hint="eastAsia"/>
                <w:szCs w:val="21"/>
              </w:rPr>
              <w:t>leather</w:t>
            </w:r>
          </w:p>
        </w:tc>
        <w:tc>
          <w:tcPr>
            <w:tcW w:w="2664" w:type="dxa"/>
            <w:shd w:val="clear" w:color="auto" w:fill="auto"/>
          </w:tcPr>
          <w:p w14:paraId="721DF671" w14:textId="77777777" w:rsidR="00953B72" w:rsidRDefault="001F0BA4">
            <w:pPr>
              <w:spacing w:line="460" w:lineRule="exact"/>
              <w:jc w:val="center"/>
              <w:rPr>
                <w:szCs w:val="21"/>
              </w:rPr>
            </w:pPr>
            <w:r>
              <w:rPr>
                <w:rFonts w:hint="eastAsia"/>
                <w:szCs w:val="21"/>
              </w:rPr>
              <w:t>1- 0.339(0.661)</w:t>
            </w:r>
          </w:p>
        </w:tc>
      </w:tr>
      <w:tr w:rsidR="00953B72" w14:paraId="2D70B413" w14:textId="77777777">
        <w:trPr>
          <w:trHeight w:val="498"/>
          <w:jc w:val="center"/>
        </w:trPr>
        <w:tc>
          <w:tcPr>
            <w:tcW w:w="2235" w:type="dxa"/>
            <w:shd w:val="clear" w:color="auto" w:fill="auto"/>
          </w:tcPr>
          <w:p w14:paraId="25C5E8B2" w14:textId="77777777" w:rsidR="00953B72" w:rsidRDefault="001F0BA4">
            <w:pPr>
              <w:spacing w:line="460" w:lineRule="exact"/>
              <w:jc w:val="center"/>
              <w:rPr>
                <w:szCs w:val="21"/>
              </w:rPr>
            </w:pPr>
            <w:proofErr w:type="spellStart"/>
            <w:r>
              <w:rPr>
                <w:rFonts w:hint="eastAsia"/>
                <w:szCs w:val="21"/>
              </w:rPr>
              <w:t>metal_nut</w:t>
            </w:r>
            <w:proofErr w:type="spellEnd"/>
          </w:p>
        </w:tc>
        <w:tc>
          <w:tcPr>
            <w:tcW w:w="2664" w:type="dxa"/>
            <w:shd w:val="clear" w:color="auto" w:fill="auto"/>
          </w:tcPr>
          <w:p w14:paraId="347CA91E" w14:textId="77777777" w:rsidR="00953B72" w:rsidRDefault="001F0BA4">
            <w:pPr>
              <w:spacing w:line="460" w:lineRule="exact"/>
              <w:jc w:val="center"/>
              <w:rPr>
                <w:szCs w:val="21"/>
              </w:rPr>
            </w:pPr>
            <w:r>
              <w:rPr>
                <w:rFonts w:hint="eastAsia"/>
                <w:szCs w:val="21"/>
              </w:rPr>
              <w:t>1-0.284(0.716)</w:t>
            </w:r>
          </w:p>
        </w:tc>
      </w:tr>
      <w:tr w:rsidR="00953B72" w14:paraId="62EF2E22" w14:textId="77777777">
        <w:trPr>
          <w:trHeight w:val="498"/>
          <w:jc w:val="center"/>
        </w:trPr>
        <w:tc>
          <w:tcPr>
            <w:tcW w:w="2235" w:type="dxa"/>
            <w:shd w:val="clear" w:color="auto" w:fill="auto"/>
          </w:tcPr>
          <w:p w14:paraId="57B8FE04" w14:textId="77777777" w:rsidR="00953B72" w:rsidRDefault="001F0BA4">
            <w:pPr>
              <w:spacing w:line="460" w:lineRule="exact"/>
              <w:jc w:val="center"/>
              <w:rPr>
                <w:szCs w:val="21"/>
              </w:rPr>
            </w:pPr>
            <w:r>
              <w:rPr>
                <w:rFonts w:hint="eastAsia"/>
                <w:szCs w:val="21"/>
              </w:rPr>
              <w:t>pill</w:t>
            </w:r>
          </w:p>
        </w:tc>
        <w:tc>
          <w:tcPr>
            <w:tcW w:w="2664" w:type="dxa"/>
            <w:shd w:val="clear" w:color="auto" w:fill="auto"/>
          </w:tcPr>
          <w:p w14:paraId="6EF5B35F" w14:textId="77777777" w:rsidR="00953B72" w:rsidRDefault="001F0BA4">
            <w:pPr>
              <w:spacing w:line="460" w:lineRule="exact"/>
              <w:jc w:val="center"/>
              <w:rPr>
                <w:szCs w:val="21"/>
              </w:rPr>
            </w:pPr>
            <w:r>
              <w:rPr>
                <w:rFonts w:hint="eastAsia"/>
                <w:szCs w:val="21"/>
              </w:rPr>
              <w:t>1- 0.488(0.512)</w:t>
            </w:r>
          </w:p>
        </w:tc>
      </w:tr>
      <w:tr w:rsidR="00953B72" w14:paraId="4E01B5AB" w14:textId="77777777">
        <w:trPr>
          <w:trHeight w:val="498"/>
          <w:jc w:val="center"/>
        </w:trPr>
        <w:tc>
          <w:tcPr>
            <w:tcW w:w="2235" w:type="dxa"/>
            <w:shd w:val="clear" w:color="auto" w:fill="auto"/>
          </w:tcPr>
          <w:p w14:paraId="0CC9BA7A" w14:textId="77777777" w:rsidR="00953B72" w:rsidRDefault="001F0BA4">
            <w:pPr>
              <w:spacing w:line="460" w:lineRule="exact"/>
              <w:jc w:val="center"/>
              <w:rPr>
                <w:szCs w:val="21"/>
              </w:rPr>
            </w:pPr>
            <w:r>
              <w:rPr>
                <w:rFonts w:hint="eastAsia"/>
                <w:szCs w:val="21"/>
              </w:rPr>
              <w:t>screw</w:t>
            </w:r>
          </w:p>
        </w:tc>
        <w:tc>
          <w:tcPr>
            <w:tcW w:w="2664" w:type="dxa"/>
            <w:shd w:val="clear" w:color="auto" w:fill="auto"/>
          </w:tcPr>
          <w:p w14:paraId="320391EB" w14:textId="77777777" w:rsidR="00953B72" w:rsidRDefault="001F0BA4">
            <w:pPr>
              <w:spacing w:line="460" w:lineRule="exact"/>
              <w:jc w:val="center"/>
              <w:rPr>
                <w:szCs w:val="21"/>
              </w:rPr>
            </w:pPr>
            <w:r>
              <w:rPr>
                <w:rFonts w:hint="eastAsia"/>
                <w:szCs w:val="21"/>
              </w:rPr>
              <w:t>1-</w:t>
            </w:r>
            <w:r>
              <w:rPr>
                <w:szCs w:val="21"/>
              </w:rPr>
              <w:t>0.217</w:t>
            </w:r>
            <w:r>
              <w:rPr>
                <w:rFonts w:hint="eastAsia"/>
                <w:szCs w:val="21"/>
              </w:rPr>
              <w:t>(0.783)</w:t>
            </w:r>
          </w:p>
        </w:tc>
      </w:tr>
      <w:tr w:rsidR="00953B72" w14:paraId="0F566B8B" w14:textId="77777777">
        <w:trPr>
          <w:trHeight w:val="498"/>
          <w:jc w:val="center"/>
        </w:trPr>
        <w:tc>
          <w:tcPr>
            <w:tcW w:w="2235" w:type="dxa"/>
            <w:shd w:val="clear" w:color="auto" w:fill="auto"/>
          </w:tcPr>
          <w:p w14:paraId="32A33E09" w14:textId="77777777" w:rsidR="00953B72" w:rsidRDefault="001F0BA4">
            <w:pPr>
              <w:spacing w:line="460" w:lineRule="exact"/>
              <w:jc w:val="center"/>
              <w:rPr>
                <w:szCs w:val="21"/>
              </w:rPr>
            </w:pPr>
            <w:r>
              <w:rPr>
                <w:rFonts w:hint="eastAsia"/>
                <w:szCs w:val="21"/>
              </w:rPr>
              <w:t>tile</w:t>
            </w:r>
          </w:p>
        </w:tc>
        <w:tc>
          <w:tcPr>
            <w:tcW w:w="2664" w:type="dxa"/>
            <w:shd w:val="clear" w:color="auto" w:fill="auto"/>
          </w:tcPr>
          <w:p w14:paraId="3B8F9BBD" w14:textId="77777777" w:rsidR="00953B72" w:rsidRDefault="001F0BA4">
            <w:pPr>
              <w:spacing w:line="460" w:lineRule="exact"/>
              <w:jc w:val="center"/>
              <w:rPr>
                <w:szCs w:val="21"/>
              </w:rPr>
            </w:pPr>
            <w:r>
              <w:rPr>
                <w:szCs w:val="21"/>
              </w:rPr>
              <w:t>0.60</w:t>
            </w:r>
            <w:r>
              <w:rPr>
                <w:rFonts w:hint="eastAsia"/>
                <w:szCs w:val="21"/>
              </w:rPr>
              <w:t>9</w:t>
            </w:r>
          </w:p>
        </w:tc>
      </w:tr>
      <w:tr w:rsidR="00953B72" w14:paraId="3F5AE9EA" w14:textId="77777777">
        <w:trPr>
          <w:trHeight w:val="498"/>
          <w:jc w:val="center"/>
        </w:trPr>
        <w:tc>
          <w:tcPr>
            <w:tcW w:w="2235" w:type="dxa"/>
            <w:shd w:val="clear" w:color="auto" w:fill="auto"/>
          </w:tcPr>
          <w:p w14:paraId="01686AB9" w14:textId="77777777" w:rsidR="00953B72" w:rsidRDefault="001F0BA4">
            <w:pPr>
              <w:spacing w:line="460" w:lineRule="exact"/>
              <w:jc w:val="center"/>
              <w:rPr>
                <w:szCs w:val="21"/>
              </w:rPr>
            </w:pPr>
            <w:r>
              <w:rPr>
                <w:rFonts w:hint="eastAsia"/>
                <w:szCs w:val="21"/>
              </w:rPr>
              <w:t>toothbrush</w:t>
            </w:r>
          </w:p>
        </w:tc>
        <w:tc>
          <w:tcPr>
            <w:tcW w:w="2664" w:type="dxa"/>
            <w:shd w:val="clear" w:color="auto" w:fill="auto"/>
          </w:tcPr>
          <w:p w14:paraId="1DD2E9AA" w14:textId="77777777" w:rsidR="00953B72" w:rsidRDefault="001F0BA4">
            <w:pPr>
              <w:spacing w:line="460" w:lineRule="exact"/>
              <w:jc w:val="center"/>
              <w:rPr>
                <w:szCs w:val="21"/>
              </w:rPr>
            </w:pPr>
            <w:r>
              <w:rPr>
                <w:rFonts w:hint="eastAsia"/>
                <w:szCs w:val="21"/>
              </w:rPr>
              <w:t>1-0.333(0.667)</w:t>
            </w:r>
          </w:p>
        </w:tc>
      </w:tr>
      <w:tr w:rsidR="00953B72" w14:paraId="50104521" w14:textId="77777777">
        <w:trPr>
          <w:trHeight w:val="498"/>
          <w:jc w:val="center"/>
        </w:trPr>
        <w:tc>
          <w:tcPr>
            <w:tcW w:w="2235" w:type="dxa"/>
            <w:shd w:val="clear" w:color="auto" w:fill="auto"/>
          </w:tcPr>
          <w:p w14:paraId="1DCC7C1B" w14:textId="77777777" w:rsidR="00953B72" w:rsidRDefault="001F0BA4">
            <w:pPr>
              <w:spacing w:line="460" w:lineRule="exact"/>
              <w:jc w:val="center"/>
              <w:rPr>
                <w:szCs w:val="21"/>
              </w:rPr>
            </w:pPr>
            <w:r>
              <w:rPr>
                <w:rFonts w:hint="eastAsia"/>
                <w:szCs w:val="21"/>
              </w:rPr>
              <w:t>transistor</w:t>
            </w:r>
          </w:p>
        </w:tc>
        <w:tc>
          <w:tcPr>
            <w:tcW w:w="2664" w:type="dxa"/>
            <w:shd w:val="clear" w:color="auto" w:fill="auto"/>
          </w:tcPr>
          <w:p w14:paraId="48C1DB8B" w14:textId="77777777" w:rsidR="00953B72" w:rsidRDefault="001F0BA4">
            <w:pPr>
              <w:spacing w:line="460" w:lineRule="exact"/>
              <w:jc w:val="center"/>
              <w:rPr>
                <w:szCs w:val="21"/>
              </w:rPr>
            </w:pPr>
            <w:r>
              <w:rPr>
                <w:szCs w:val="21"/>
              </w:rPr>
              <w:t>0.79</w:t>
            </w:r>
            <w:r>
              <w:rPr>
                <w:rFonts w:hint="eastAsia"/>
                <w:szCs w:val="21"/>
              </w:rPr>
              <w:t>3</w:t>
            </w:r>
          </w:p>
        </w:tc>
      </w:tr>
      <w:tr w:rsidR="00953B72" w14:paraId="034C335F" w14:textId="77777777">
        <w:trPr>
          <w:trHeight w:val="498"/>
          <w:jc w:val="center"/>
        </w:trPr>
        <w:tc>
          <w:tcPr>
            <w:tcW w:w="2235" w:type="dxa"/>
            <w:shd w:val="clear" w:color="auto" w:fill="auto"/>
          </w:tcPr>
          <w:p w14:paraId="1B38D077" w14:textId="77777777" w:rsidR="00953B72" w:rsidRDefault="001F0BA4">
            <w:pPr>
              <w:spacing w:line="460" w:lineRule="exact"/>
              <w:jc w:val="center"/>
              <w:rPr>
                <w:szCs w:val="21"/>
              </w:rPr>
            </w:pPr>
            <w:r>
              <w:rPr>
                <w:rFonts w:hint="eastAsia"/>
                <w:szCs w:val="21"/>
              </w:rPr>
              <w:t>wood</w:t>
            </w:r>
          </w:p>
        </w:tc>
        <w:tc>
          <w:tcPr>
            <w:tcW w:w="2664" w:type="dxa"/>
            <w:shd w:val="clear" w:color="auto" w:fill="auto"/>
          </w:tcPr>
          <w:p w14:paraId="6DA23806" w14:textId="77777777" w:rsidR="00953B72" w:rsidRDefault="001F0BA4">
            <w:pPr>
              <w:spacing w:line="460" w:lineRule="exact"/>
              <w:jc w:val="center"/>
              <w:rPr>
                <w:szCs w:val="21"/>
              </w:rPr>
            </w:pPr>
            <w:r>
              <w:rPr>
                <w:szCs w:val="21"/>
              </w:rPr>
              <w:t>0.67</w:t>
            </w:r>
            <w:r>
              <w:rPr>
                <w:rFonts w:hint="eastAsia"/>
                <w:szCs w:val="21"/>
              </w:rPr>
              <w:t>9</w:t>
            </w:r>
          </w:p>
        </w:tc>
      </w:tr>
      <w:tr w:rsidR="00953B72" w14:paraId="155B0CB7" w14:textId="77777777">
        <w:trPr>
          <w:trHeight w:val="498"/>
          <w:jc w:val="center"/>
        </w:trPr>
        <w:tc>
          <w:tcPr>
            <w:tcW w:w="2235" w:type="dxa"/>
            <w:tcBorders>
              <w:bottom w:val="single" w:sz="12" w:space="0" w:color="auto"/>
            </w:tcBorders>
            <w:shd w:val="clear" w:color="auto" w:fill="auto"/>
          </w:tcPr>
          <w:p w14:paraId="1D5B7A49" w14:textId="77777777" w:rsidR="00953B72" w:rsidRDefault="001F0BA4">
            <w:pPr>
              <w:spacing w:line="460" w:lineRule="exact"/>
              <w:jc w:val="center"/>
              <w:rPr>
                <w:szCs w:val="21"/>
              </w:rPr>
            </w:pPr>
            <w:r>
              <w:rPr>
                <w:rFonts w:hint="eastAsia"/>
                <w:szCs w:val="21"/>
              </w:rPr>
              <w:t>zipper</w:t>
            </w:r>
          </w:p>
        </w:tc>
        <w:tc>
          <w:tcPr>
            <w:tcW w:w="2664" w:type="dxa"/>
            <w:tcBorders>
              <w:bottom w:val="single" w:sz="12" w:space="0" w:color="auto"/>
            </w:tcBorders>
            <w:shd w:val="clear" w:color="auto" w:fill="auto"/>
          </w:tcPr>
          <w:p w14:paraId="596F13E5" w14:textId="77777777" w:rsidR="00953B72" w:rsidRDefault="001F0BA4">
            <w:pPr>
              <w:spacing w:line="460" w:lineRule="exact"/>
              <w:jc w:val="center"/>
              <w:rPr>
                <w:szCs w:val="21"/>
              </w:rPr>
            </w:pPr>
            <w:r>
              <w:rPr>
                <w:rFonts w:hint="eastAsia"/>
                <w:szCs w:val="21"/>
              </w:rPr>
              <w:t>1-</w:t>
            </w:r>
            <w:r>
              <w:rPr>
                <w:szCs w:val="21"/>
              </w:rPr>
              <w:t>0.34</w:t>
            </w:r>
            <w:r>
              <w:rPr>
                <w:rFonts w:hint="eastAsia"/>
                <w:szCs w:val="21"/>
              </w:rPr>
              <w:t>2(0.658)</w:t>
            </w:r>
          </w:p>
        </w:tc>
      </w:tr>
    </w:tbl>
    <w:p w14:paraId="610377C2" w14:textId="77777777" w:rsidR="00953B72" w:rsidRDefault="001F0BA4">
      <w:pPr>
        <w:spacing w:line="460" w:lineRule="exact"/>
        <w:ind w:firstLineChars="200" w:firstLine="480"/>
        <w:rPr>
          <w:sz w:val="24"/>
        </w:rPr>
      </w:pPr>
      <w:r>
        <w:rPr>
          <w:sz w:val="24"/>
        </w:rPr>
        <w:t>从</w:t>
      </w:r>
      <w:r>
        <w:rPr>
          <w:rFonts w:hint="eastAsia"/>
          <w:sz w:val="24"/>
        </w:rPr>
        <w:t>表</w:t>
      </w:r>
      <w:r>
        <w:rPr>
          <w:rFonts w:hint="eastAsia"/>
          <w:sz w:val="24"/>
        </w:rPr>
        <w:t>2</w:t>
      </w:r>
      <w:r>
        <w:rPr>
          <w:rFonts w:hint="eastAsia"/>
          <w:sz w:val="24"/>
        </w:rPr>
        <w:t>的检测结果</w:t>
      </w:r>
      <w:r>
        <w:rPr>
          <w:sz w:val="24"/>
        </w:rPr>
        <w:t>可以看出，本</w:t>
      </w:r>
      <w:r>
        <w:rPr>
          <w:rFonts w:hint="eastAsia"/>
          <w:sz w:val="24"/>
        </w:rPr>
        <w:t>申请</w:t>
      </w:r>
      <w:proofErr w:type="gramStart"/>
      <w:r>
        <w:rPr>
          <w:sz w:val="24"/>
        </w:rPr>
        <w:t>实施例所提出</w:t>
      </w:r>
      <w:proofErr w:type="gramEnd"/>
      <w:r>
        <w:rPr>
          <w:sz w:val="24"/>
        </w:rPr>
        <w:t>的模型在该实验条件下具有</w:t>
      </w:r>
      <w:r>
        <w:rPr>
          <w:rFonts w:hint="eastAsia"/>
          <w:sz w:val="24"/>
        </w:rPr>
        <w:t>较</w:t>
      </w:r>
      <w:r>
        <w:rPr>
          <w:sz w:val="24"/>
        </w:rPr>
        <w:t>好</w:t>
      </w:r>
      <w:r>
        <w:rPr>
          <w:rFonts w:hint="eastAsia"/>
          <w:sz w:val="24"/>
        </w:rPr>
        <w:t>的</w:t>
      </w:r>
      <w:r>
        <w:rPr>
          <w:sz w:val="24"/>
        </w:rPr>
        <w:t>预测效果，能够</w:t>
      </w:r>
      <w:r>
        <w:rPr>
          <w:rFonts w:hint="eastAsia"/>
          <w:sz w:val="24"/>
        </w:rPr>
        <w:t>较好地</w:t>
      </w:r>
      <w:r>
        <w:rPr>
          <w:sz w:val="24"/>
        </w:rPr>
        <w:t>完成</w:t>
      </w:r>
      <w:r>
        <w:rPr>
          <w:rFonts w:hint="eastAsia"/>
          <w:sz w:val="24"/>
        </w:rPr>
        <w:t>工业异常检测</w:t>
      </w:r>
      <w:r>
        <w:rPr>
          <w:sz w:val="24"/>
        </w:rPr>
        <w:t>任务。</w:t>
      </w:r>
    </w:p>
    <w:p w14:paraId="64D17AF9" w14:textId="3B5D1DB0" w:rsidR="00953B72" w:rsidRDefault="001F0BA4">
      <w:pPr>
        <w:spacing w:line="460" w:lineRule="exact"/>
        <w:ind w:firstLine="420"/>
        <w:rPr>
          <w:sz w:val="24"/>
        </w:rPr>
      </w:pPr>
      <w:r>
        <w:rPr>
          <w:rFonts w:hint="eastAsia"/>
          <w:sz w:val="24"/>
        </w:rPr>
        <w:t>图</w:t>
      </w:r>
      <w:r>
        <w:rPr>
          <w:rFonts w:hint="eastAsia"/>
          <w:sz w:val="24"/>
        </w:rPr>
        <w:t>7A</w:t>
      </w:r>
      <w:r>
        <w:rPr>
          <w:rFonts w:hint="eastAsia"/>
          <w:sz w:val="24"/>
        </w:rPr>
        <w:t>至图</w:t>
      </w:r>
      <w:r>
        <w:rPr>
          <w:rFonts w:hint="eastAsia"/>
          <w:sz w:val="24"/>
        </w:rPr>
        <w:t>7B</w:t>
      </w:r>
      <w:r>
        <w:rPr>
          <w:sz w:val="24"/>
        </w:rPr>
        <w:t>为本申请</w:t>
      </w:r>
      <w:r>
        <w:rPr>
          <w:rFonts w:hint="eastAsia"/>
          <w:sz w:val="24"/>
        </w:rPr>
        <w:t>提供的基于</w:t>
      </w:r>
      <w:r>
        <w:rPr>
          <w:rFonts w:hint="eastAsia"/>
          <w:sz w:val="24"/>
        </w:rPr>
        <w:t>skip-</w:t>
      </w:r>
      <w:proofErr w:type="spellStart"/>
      <w:r>
        <w:rPr>
          <w:rFonts w:hint="eastAsia"/>
          <w:sz w:val="24"/>
        </w:rPr>
        <w:t>GANomaly</w:t>
      </w:r>
      <w:proofErr w:type="spellEnd"/>
      <w:r>
        <w:rPr>
          <w:rFonts w:hint="eastAsia"/>
          <w:sz w:val="24"/>
        </w:rPr>
        <w:t>的工业设备异常检测方法对网格类别</w:t>
      </w:r>
      <w:r>
        <w:rPr>
          <w:rFonts w:hint="eastAsia"/>
          <w:sz w:val="24"/>
        </w:rPr>
        <w:lastRenderedPageBreak/>
        <w:t>图片的评价指标结果示意图。从图</w:t>
      </w:r>
      <w:r>
        <w:rPr>
          <w:rFonts w:hint="eastAsia"/>
          <w:sz w:val="24"/>
        </w:rPr>
        <w:t>7A</w:t>
      </w:r>
      <w:r>
        <w:rPr>
          <w:rFonts w:hint="eastAsia"/>
          <w:sz w:val="24"/>
        </w:rPr>
        <w:t>和图</w:t>
      </w:r>
      <w:r>
        <w:rPr>
          <w:rFonts w:hint="eastAsia"/>
          <w:sz w:val="24"/>
        </w:rPr>
        <w:t>7B</w:t>
      </w:r>
      <w:r>
        <w:rPr>
          <w:rFonts w:hint="eastAsia"/>
          <w:sz w:val="24"/>
        </w:rPr>
        <w:t>中可以看出：</w:t>
      </w:r>
      <w:r w:rsidR="00DE2876">
        <w:rPr>
          <w:rFonts w:hint="eastAsia"/>
          <w:sz w:val="24"/>
        </w:rPr>
        <w:t>该类别的</w:t>
      </w:r>
      <w:r w:rsidR="00DE2876">
        <w:rPr>
          <w:rFonts w:hint="eastAsia"/>
          <w:sz w:val="24"/>
        </w:rPr>
        <w:t>R</w:t>
      </w:r>
      <w:r w:rsidR="00DE2876">
        <w:rPr>
          <w:sz w:val="24"/>
        </w:rPr>
        <w:t>OC</w:t>
      </w:r>
      <w:r w:rsidR="00DE2876">
        <w:rPr>
          <w:rFonts w:hint="eastAsia"/>
          <w:sz w:val="24"/>
        </w:rPr>
        <w:t>曲线靠近左上角，图线下方面积较大</w:t>
      </w:r>
      <w:r w:rsidR="00003888">
        <w:rPr>
          <w:rFonts w:hint="eastAsia"/>
          <w:sz w:val="24"/>
        </w:rPr>
        <w:t>，</w:t>
      </w:r>
      <w:r w:rsidR="009809AC">
        <w:rPr>
          <w:rFonts w:hint="eastAsia"/>
          <w:sz w:val="24"/>
        </w:rPr>
        <w:t>AUC</w:t>
      </w:r>
      <w:r w:rsidR="00003888">
        <w:rPr>
          <w:rFonts w:hint="eastAsia"/>
          <w:sz w:val="24"/>
        </w:rPr>
        <w:t>较高，</w:t>
      </w:r>
      <w:r w:rsidR="00003888">
        <w:rPr>
          <w:rFonts w:hint="eastAsia"/>
          <w:sz w:val="24"/>
        </w:rPr>
        <w:t>P</w:t>
      </w:r>
      <w:r w:rsidR="00003888">
        <w:rPr>
          <w:sz w:val="24"/>
        </w:rPr>
        <w:t>RC</w:t>
      </w:r>
      <w:r w:rsidR="00003888">
        <w:rPr>
          <w:rFonts w:hint="eastAsia"/>
          <w:sz w:val="24"/>
        </w:rPr>
        <w:t>曲线靠近右上角，</w:t>
      </w:r>
      <w:r w:rsidR="001327DC">
        <w:rPr>
          <w:rFonts w:hint="eastAsia"/>
          <w:sz w:val="24"/>
        </w:rPr>
        <w:t>说明模型性能在准确性和全面性上较好，能够较好地实现异常识别。</w:t>
      </w:r>
    </w:p>
    <w:p w14:paraId="5D163EEB" w14:textId="77777777" w:rsidR="00953B72" w:rsidRDefault="001F0BA4">
      <w:pPr>
        <w:spacing w:afterLines="50" w:after="120" w:line="420" w:lineRule="exact"/>
        <w:ind w:firstLineChars="200" w:firstLine="480"/>
        <w:rPr>
          <w:sz w:val="24"/>
        </w:rPr>
      </w:pPr>
      <w:r>
        <w:rPr>
          <w:rFonts w:hint="eastAsia"/>
          <w:sz w:val="24"/>
        </w:rPr>
        <w:t>由以上技术方案，</w:t>
      </w:r>
      <w:r>
        <w:rPr>
          <w:sz w:val="24"/>
        </w:rPr>
        <w:t>本申请实施</w:t>
      </w:r>
      <w:proofErr w:type="gramStart"/>
      <w:r>
        <w:rPr>
          <w:sz w:val="24"/>
        </w:rPr>
        <w:t>例提供</w:t>
      </w:r>
      <w:proofErr w:type="gramEnd"/>
      <w:r>
        <w:rPr>
          <w:sz w:val="24"/>
        </w:rPr>
        <w:t>一种</w:t>
      </w:r>
      <w:r>
        <w:rPr>
          <w:rFonts w:hint="eastAsia"/>
          <w:sz w:val="24"/>
        </w:rPr>
        <w:t>基于</w:t>
      </w:r>
      <w:r>
        <w:rPr>
          <w:rFonts w:hint="eastAsia"/>
          <w:sz w:val="24"/>
        </w:rPr>
        <w:t>skip-</w:t>
      </w:r>
      <w:proofErr w:type="spellStart"/>
      <w:r>
        <w:rPr>
          <w:rFonts w:hint="eastAsia"/>
          <w:sz w:val="24"/>
        </w:rPr>
        <w:t>GANomaly</w:t>
      </w:r>
      <w:proofErr w:type="spellEnd"/>
      <w:r>
        <w:rPr>
          <w:rFonts w:hint="eastAsia"/>
          <w:sz w:val="24"/>
        </w:rPr>
        <w:t>的工业设备异常检测方法及系统</w:t>
      </w:r>
      <w:r>
        <w:rPr>
          <w:sz w:val="24"/>
        </w:rPr>
        <w:t>，</w:t>
      </w:r>
      <w:r>
        <w:rPr>
          <w:rFonts w:hint="eastAsia"/>
          <w:sz w:val="24"/>
        </w:rPr>
        <w:t>该方法包括以下步骤：首先，获取数据集，对数据集进行预处理，并将预处理后的数据集划分得到训练集和测试集；其次，构建基于</w:t>
      </w:r>
      <w:r>
        <w:rPr>
          <w:rFonts w:hint="eastAsia"/>
          <w:sz w:val="24"/>
        </w:rPr>
        <w:t>skip-</w:t>
      </w:r>
      <w:proofErr w:type="spellStart"/>
      <w:r>
        <w:rPr>
          <w:rFonts w:hint="eastAsia"/>
          <w:sz w:val="24"/>
        </w:rPr>
        <w:t>GANomaly</w:t>
      </w:r>
      <w:proofErr w:type="spellEnd"/>
      <w:r>
        <w:rPr>
          <w:rFonts w:hint="eastAsia"/>
          <w:sz w:val="24"/>
        </w:rPr>
        <w:t>的深度学习模型；接下来，将训练集输入深度学习模型进行模型训练，调整模型参数，得到训练完成的深度学习模型；最后，将测试集输入训练完成的深度学习模型中进行测试，得到检测结果，并对检测结果进行评估。</w:t>
      </w:r>
    </w:p>
    <w:p w14:paraId="3978975C" w14:textId="77777777" w:rsidR="00953B72" w:rsidRDefault="001F0BA4">
      <w:pPr>
        <w:spacing w:afterLines="50" w:after="120" w:line="420" w:lineRule="exact"/>
        <w:ind w:firstLineChars="200" w:firstLine="480"/>
        <w:rPr>
          <w:sz w:val="24"/>
        </w:rPr>
      </w:pPr>
      <w:r>
        <w:rPr>
          <w:rFonts w:hint="eastAsia"/>
          <w:sz w:val="24"/>
        </w:rPr>
        <w:t>本申请提供的工业深度学习异常检测方法，采用了基于</w:t>
      </w:r>
      <w:r>
        <w:rPr>
          <w:rFonts w:hint="eastAsia"/>
          <w:sz w:val="24"/>
        </w:rPr>
        <w:t>skip-</w:t>
      </w:r>
      <w:proofErr w:type="spellStart"/>
      <w:r>
        <w:rPr>
          <w:rFonts w:hint="eastAsia"/>
          <w:sz w:val="24"/>
        </w:rPr>
        <w:t>GANomaly</w:t>
      </w:r>
      <w:proofErr w:type="spellEnd"/>
      <w:r>
        <w:rPr>
          <w:rFonts w:hint="eastAsia"/>
          <w:sz w:val="24"/>
        </w:rPr>
        <w:t>的工业设备异常检测方法，基于</w:t>
      </w:r>
      <w:r>
        <w:rPr>
          <w:rFonts w:hint="eastAsia"/>
          <w:sz w:val="24"/>
        </w:rPr>
        <w:t>skip-</w:t>
      </w:r>
      <w:proofErr w:type="spellStart"/>
      <w:r>
        <w:rPr>
          <w:rFonts w:hint="eastAsia"/>
          <w:sz w:val="24"/>
        </w:rPr>
        <w:t>GANomaly</w:t>
      </w:r>
      <w:proofErr w:type="spellEnd"/>
      <w:r>
        <w:rPr>
          <w:rFonts w:hint="eastAsia"/>
          <w:sz w:val="24"/>
        </w:rPr>
        <w:t>网络模型进行改进。它引入跳跃连接这一结构，可以更好地捕捉高维图像空间</w:t>
      </w:r>
      <w:proofErr w:type="gramStart"/>
      <w:r>
        <w:rPr>
          <w:rFonts w:hint="eastAsia"/>
          <w:sz w:val="24"/>
        </w:rPr>
        <w:t>中正常</w:t>
      </w:r>
      <w:proofErr w:type="gramEnd"/>
      <w:r>
        <w:rPr>
          <w:rFonts w:hint="eastAsia"/>
          <w:sz w:val="24"/>
        </w:rPr>
        <w:t>数据分布的多尺度分布。其次，在模型架构中使用对抗训练方案，可在高维图像空间和低维潜在向量空间编码中提供出色的重建效果。基于此，本申请提供的模型能够对工业设备的异常进行精准识别，从而智能辅助工业生产。</w:t>
      </w:r>
    </w:p>
    <w:p w14:paraId="62538407" w14:textId="77777777" w:rsidR="00953B72" w:rsidRDefault="001F0BA4">
      <w:pPr>
        <w:adjustRightInd w:val="0"/>
        <w:snapToGrid w:val="0"/>
        <w:spacing w:line="460" w:lineRule="exact"/>
        <w:ind w:firstLine="482"/>
        <w:rPr>
          <w:bCs/>
          <w:sz w:val="24"/>
        </w:rPr>
      </w:pPr>
      <w:r>
        <w:rPr>
          <w:bCs/>
          <w:sz w:val="24"/>
        </w:rPr>
        <w:t>本领域的普通技术人员可以理解，上述各实施方式是实现本申请的具体实施例，而在实际应用中，可以在形式上和细节上对其作各</w:t>
      </w:r>
      <w:r>
        <w:rPr>
          <w:sz w:val="24"/>
        </w:rPr>
        <w:t>种改变，而不偏离本申请的精神和范围。任何本领域技术人员，在不脱离本申请的精神和范围内，均可作各自更动与修改，因此本申请的保护范围应当以权利要求限定的范围为准。</w:t>
      </w:r>
    </w:p>
    <w:p w14:paraId="38FCF80E" w14:textId="77777777" w:rsidR="00953B72" w:rsidRDefault="00953B72">
      <w:pPr>
        <w:spacing w:afterLines="50" w:after="120" w:line="460" w:lineRule="exact"/>
        <w:ind w:firstLineChars="200" w:firstLine="480"/>
        <w:rPr>
          <w:sz w:val="24"/>
        </w:rPr>
      </w:pPr>
    </w:p>
    <w:p w14:paraId="76096599" w14:textId="77777777" w:rsidR="00953B72" w:rsidRDefault="00953B72">
      <w:pPr>
        <w:spacing w:afterLines="50" w:after="120" w:line="460" w:lineRule="exact"/>
        <w:rPr>
          <w:sz w:val="28"/>
          <w:szCs w:val="28"/>
        </w:rPr>
        <w:sectPr w:rsidR="00953B72">
          <w:headerReference w:type="default" r:id="rId14"/>
          <w:footerReference w:type="default" r:id="rId15"/>
          <w:pgSz w:w="11907" w:h="16840"/>
          <w:pgMar w:top="1418" w:right="851" w:bottom="851" w:left="1418" w:header="0" w:footer="851" w:gutter="0"/>
          <w:lnNumType w:countBy="5"/>
          <w:pgNumType w:start="1"/>
          <w:cols w:space="720"/>
        </w:sectPr>
      </w:pPr>
    </w:p>
    <w:p w14:paraId="2FA02A86" w14:textId="77777777" w:rsidR="00953B72" w:rsidRDefault="001F0BA4">
      <w:pPr>
        <w:pStyle w:val="1"/>
        <w:spacing w:afterLines="50" w:after="120" w:line="460" w:lineRule="exact"/>
        <w:rPr>
          <w:rFonts w:eastAsia="宋体"/>
          <w:sz w:val="28"/>
          <w:szCs w:val="28"/>
        </w:rPr>
      </w:pPr>
      <w:r>
        <w:rPr>
          <w:rFonts w:eastAsia="宋体"/>
          <w:sz w:val="28"/>
          <w:szCs w:val="28"/>
        </w:rPr>
        <w:lastRenderedPageBreak/>
        <w:t>说</w:t>
      </w:r>
      <w:r>
        <w:rPr>
          <w:rFonts w:eastAsia="宋体"/>
          <w:sz w:val="28"/>
          <w:szCs w:val="28"/>
        </w:rPr>
        <w:t xml:space="preserve">   </w:t>
      </w:r>
      <w:r>
        <w:rPr>
          <w:rFonts w:eastAsia="宋体"/>
          <w:sz w:val="28"/>
          <w:szCs w:val="28"/>
        </w:rPr>
        <w:t>明</w:t>
      </w:r>
      <w:r>
        <w:rPr>
          <w:rFonts w:eastAsia="宋体"/>
          <w:sz w:val="28"/>
          <w:szCs w:val="28"/>
        </w:rPr>
        <w:t xml:space="preserve">   </w:t>
      </w:r>
      <w:r>
        <w:rPr>
          <w:rFonts w:eastAsia="宋体"/>
          <w:sz w:val="28"/>
          <w:szCs w:val="28"/>
        </w:rPr>
        <w:t>书</w:t>
      </w:r>
      <w:r>
        <w:rPr>
          <w:rFonts w:eastAsia="宋体"/>
          <w:sz w:val="28"/>
          <w:szCs w:val="28"/>
        </w:rPr>
        <w:t xml:space="preserve">   </w:t>
      </w:r>
      <w:r>
        <w:rPr>
          <w:rFonts w:eastAsia="宋体"/>
          <w:sz w:val="28"/>
          <w:szCs w:val="28"/>
        </w:rPr>
        <w:t>附</w:t>
      </w:r>
      <w:r>
        <w:rPr>
          <w:rFonts w:eastAsia="宋体"/>
          <w:sz w:val="28"/>
          <w:szCs w:val="28"/>
        </w:rPr>
        <w:t xml:space="preserve">   </w:t>
      </w:r>
      <w:r>
        <w:rPr>
          <w:rFonts w:eastAsia="宋体"/>
          <w:sz w:val="28"/>
          <w:szCs w:val="28"/>
        </w:rPr>
        <w:t>图</w:t>
      </w:r>
    </w:p>
    <w:p w14:paraId="2E8C1FD0" w14:textId="77777777" w:rsidR="00953B72" w:rsidRDefault="00953B72"/>
    <w:p w14:paraId="1EF738FC" w14:textId="77777777" w:rsidR="00953B72" w:rsidRDefault="001F0BA4">
      <w:pPr>
        <w:spacing w:afterLines="50" w:after="120"/>
        <w:jc w:val="center"/>
        <w:rPr>
          <w:sz w:val="28"/>
          <w:szCs w:val="28"/>
        </w:rPr>
      </w:pPr>
      <w:r>
        <w:rPr>
          <w:rStyle w:val="afc"/>
          <w:rFonts w:hint="eastAsia"/>
          <w:sz w:val="28"/>
          <w:szCs w:val="28"/>
        </w:rPr>
        <w:t xml:space="preserve">      </w:t>
      </w:r>
      <w:r>
        <w:rPr>
          <w:rStyle w:val="afc"/>
          <w:rFonts w:hint="eastAsia"/>
          <w:sz w:val="28"/>
          <w:szCs w:val="28"/>
        </w:rPr>
        <w:object w:dxaOrig="7320" w:dyaOrig="4905" w14:anchorId="0029F634">
          <v:shape id="_x0000_i1026" type="#_x0000_t75" style="width:366.1pt;height:245.35pt" o:ole="">
            <v:imagedata r:id="rId16" o:title=""/>
            <o:lock v:ext="edit" aspectratio="f"/>
          </v:shape>
          <o:OLEObject Type="Embed" ProgID="Visio.Drawing.11" ShapeID="_x0000_i1026" DrawAspect="Content" ObjectID="_1796970477" r:id="rId17"/>
        </w:object>
      </w:r>
    </w:p>
    <w:p w14:paraId="17184400" w14:textId="77777777" w:rsidR="00953B72" w:rsidRDefault="001F0BA4">
      <w:pPr>
        <w:spacing w:afterLines="50" w:after="120"/>
        <w:jc w:val="center"/>
        <w:rPr>
          <w:sz w:val="28"/>
          <w:szCs w:val="28"/>
        </w:rPr>
      </w:pPr>
      <w:r>
        <w:rPr>
          <w:sz w:val="28"/>
          <w:szCs w:val="28"/>
        </w:rPr>
        <w:t>图</w:t>
      </w:r>
      <w:r>
        <w:rPr>
          <w:rFonts w:hint="eastAsia"/>
          <w:sz w:val="28"/>
          <w:szCs w:val="28"/>
        </w:rPr>
        <w:t>1</w:t>
      </w:r>
    </w:p>
    <w:p w14:paraId="658F7554" w14:textId="77777777" w:rsidR="00953B72" w:rsidRDefault="00953B72">
      <w:pPr>
        <w:spacing w:afterLines="50" w:after="120"/>
        <w:jc w:val="center"/>
        <w:rPr>
          <w:sz w:val="28"/>
          <w:szCs w:val="28"/>
        </w:rPr>
      </w:pPr>
    </w:p>
    <w:p w14:paraId="18F572CB" w14:textId="77777777" w:rsidR="00953B72" w:rsidRDefault="001F0BA4">
      <w:pPr>
        <w:spacing w:afterLines="50" w:after="120"/>
        <w:rPr>
          <w:sz w:val="28"/>
          <w:szCs w:val="28"/>
        </w:rPr>
      </w:pPr>
      <w:r>
        <w:object w:dxaOrig="9544" w:dyaOrig="2592" w14:anchorId="4C0C870C">
          <v:shape id="_x0000_i1027" type="#_x0000_t75" style="width:477.4pt;height:129.6pt" o:ole="">
            <v:imagedata r:id="rId18" o:title=""/>
            <o:lock v:ext="edit" aspectratio="f"/>
          </v:shape>
          <o:OLEObject Type="Embed" ProgID="Visio.Drawing.11" ShapeID="_x0000_i1027" DrawAspect="Content" ObjectID="_1796970478" r:id="rId19"/>
        </w:object>
      </w:r>
    </w:p>
    <w:p w14:paraId="1B419177" w14:textId="77777777" w:rsidR="00953B72" w:rsidRDefault="001F0BA4">
      <w:pPr>
        <w:spacing w:afterLines="50" w:after="120"/>
        <w:jc w:val="center"/>
        <w:rPr>
          <w:sz w:val="28"/>
          <w:szCs w:val="28"/>
        </w:rPr>
      </w:pPr>
      <w:r>
        <w:rPr>
          <w:sz w:val="28"/>
          <w:szCs w:val="28"/>
        </w:rPr>
        <w:t>图</w:t>
      </w:r>
      <w:r>
        <w:rPr>
          <w:rFonts w:hint="eastAsia"/>
          <w:sz w:val="28"/>
          <w:szCs w:val="28"/>
        </w:rPr>
        <w:t>2</w:t>
      </w:r>
    </w:p>
    <w:p w14:paraId="3D765327" w14:textId="77777777" w:rsidR="00953B72" w:rsidRDefault="00953B72">
      <w:pPr>
        <w:spacing w:afterLines="50" w:after="120"/>
        <w:jc w:val="center"/>
        <w:rPr>
          <w:sz w:val="28"/>
          <w:szCs w:val="28"/>
        </w:rPr>
      </w:pPr>
    </w:p>
    <w:p w14:paraId="7F60DF99" w14:textId="77777777" w:rsidR="00953B72" w:rsidRDefault="00953B72">
      <w:pPr>
        <w:spacing w:afterLines="50" w:after="120"/>
        <w:jc w:val="center"/>
        <w:rPr>
          <w:sz w:val="28"/>
          <w:szCs w:val="28"/>
        </w:rPr>
      </w:pPr>
    </w:p>
    <w:p w14:paraId="426EE805" w14:textId="77777777" w:rsidR="00953B72" w:rsidRDefault="00953B72">
      <w:pPr>
        <w:spacing w:afterLines="50" w:after="120"/>
        <w:jc w:val="center"/>
        <w:rPr>
          <w:sz w:val="28"/>
          <w:szCs w:val="28"/>
        </w:rPr>
      </w:pPr>
    </w:p>
    <w:p w14:paraId="33C7CFF9" w14:textId="77777777" w:rsidR="00953B72" w:rsidRDefault="00953B72">
      <w:pPr>
        <w:spacing w:afterLines="50" w:after="120"/>
        <w:jc w:val="center"/>
        <w:rPr>
          <w:sz w:val="28"/>
          <w:szCs w:val="28"/>
        </w:rPr>
      </w:pPr>
    </w:p>
    <w:p w14:paraId="13825A3A" w14:textId="77777777" w:rsidR="00953B72" w:rsidRDefault="00953B72">
      <w:pPr>
        <w:spacing w:afterLines="50" w:after="120"/>
        <w:jc w:val="center"/>
        <w:rPr>
          <w:sz w:val="28"/>
          <w:szCs w:val="28"/>
        </w:rPr>
      </w:pPr>
    </w:p>
    <w:p w14:paraId="0ACC2396" w14:textId="77777777" w:rsidR="00953B72" w:rsidRDefault="00953B72">
      <w:pPr>
        <w:spacing w:afterLines="50" w:after="120"/>
        <w:jc w:val="center"/>
      </w:pPr>
    </w:p>
    <w:p w14:paraId="547DF407" w14:textId="77777777" w:rsidR="00953B72" w:rsidRDefault="00953B72">
      <w:pPr>
        <w:spacing w:afterLines="50" w:after="120"/>
        <w:jc w:val="center"/>
        <w:rPr>
          <w:sz w:val="28"/>
          <w:szCs w:val="28"/>
        </w:rPr>
      </w:pPr>
    </w:p>
    <w:p w14:paraId="7F0795C4" w14:textId="77777777" w:rsidR="00953B72" w:rsidRDefault="00953B72">
      <w:pPr>
        <w:spacing w:afterLines="50" w:after="120"/>
        <w:rPr>
          <w:sz w:val="28"/>
          <w:szCs w:val="28"/>
        </w:rPr>
      </w:pPr>
    </w:p>
    <w:p w14:paraId="61098F9D" w14:textId="528CA779" w:rsidR="00953B72" w:rsidRDefault="00953B72">
      <w:pPr>
        <w:spacing w:afterLines="50" w:after="120"/>
        <w:jc w:val="center"/>
        <w:rPr>
          <w:sz w:val="28"/>
          <w:szCs w:val="28"/>
        </w:rPr>
      </w:pPr>
    </w:p>
    <w:p w14:paraId="7901B122" w14:textId="50F55FEF" w:rsidR="00440B19" w:rsidRDefault="00440B19">
      <w:pPr>
        <w:spacing w:afterLines="50" w:after="120"/>
        <w:jc w:val="center"/>
        <w:rPr>
          <w:sz w:val="28"/>
          <w:szCs w:val="28"/>
        </w:rPr>
      </w:pPr>
    </w:p>
    <w:p w14:paraId="706E33F4" w14:textId="77777777" w:rsidR="00440B19" w:rsidRDefault="00440B19">
      <w:pPr>
        <w:spacing w:afterLines="50" w:after="120"/>
        <w:jc w:val="center"/>
        <w:rPr>
          <w:sz w:val="28"/>
          <w:szCs w:val="28"/>
        </w:rPr>
      </w:pPr>
    </w:p>
    <w:p w14:paraId="46D76D5A" w14:textId="77777777" w:rsidR="00953B72" w:rsidRDefault="001F0BA4">
      <w:pPr>
        <w:spacing w:afterLines="50" w:after="120"/>
        <w:jc w:val="center"/>
      </w:pPr>
      <w:r>
        <w:rPr>
          <w:rFonts w:hint="eastAsia"/>
        </w:rPr>
        <w:t xml:space="preserve">      </w:t>
      </w:r>
      <w:r>
        <w:rPr>
          <w:noProof/>
        </w:rPr>
        <w:drawing>
          <wp:inline distT="0" distB="0" distL="114300" distR="114300" wp14:anchorId="46392AA1" wp14:editId="1A2542A0">
            <wp:extent cx="5844540" cy="3372485"/>
            <wp:effectExtent l="0" t="0" r="10160" b="5715"/>
            <wp:docPr id="2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7"/>
                    <pic:cNvPicPr>
                      <a:picLocks noChangeAspect="1"/>
                    </pic:cNvPicPr>
                  </pic:nvPicPr>
                  <pic:blipFill>
                    <a:blip r:embed="rId20"/>
                    <a:stretch>
                      <a:fillRect/>
                    </a:stretch>
                  </pic:blipFill>
                  <pic:spPr>
                    <a:xfrm>
                      <a:off x="0" y="0"/>
                      <a:ext cx="5844540" cy="3372485"/>
                    </a:xfrm>
                    <a:prstGeom prst="rect">
                      <a:avLst/>
                    </a:prstGeom>
                    <a:noFill/>
                    <a:ln>
                      <a:noFill/>
                    </a:ln>
                  </pic:spPr>
                </pic:pic>
              </a:graphicData>
            </a:graphic>
          </wp:inline>
        </w:drawing>
      </w:r>
    </w:p>
    <w:p w14:paraId="518ADE13" w14:textId="77777777" w:rsidR="00953B72" w:rsidRDefault="001F0BA4">
      <w:pPr>
        <w:spacing w:afterLines="50" w:after="120"/>
      </w:pPr>
      <w:r>
        <w:rPr>
          <w:rFonts w:hint="eastAsia"/>
        </w:rPr>
        <w:t xml:space="preserve">           </w:t>
      </w:r>
    </w:p>
    <w:p w14:paraId="57766A93" w14:textId="48E46A1D" w:rsidR="00953B72" w:rsidRDefault="001F0BA4">
      <w:pPr>
        <w:spacing w:afterLines="50" w:after="120"/>
        <w:jc w:val="center"/>
        <w:rPr>
          <w:sz w:val="28"/>
          <w:szCs w:val="28"/>
        </w:rPr>
      </w:pPr>
      <w:r>
        <w:rPr>
          <w:rFonts w:hint="eastAsia"/>
          <w:sz w:val="28"/>
          <w:szCs w:val="28"/>
        </w:rPr>
        <w:t xml:space="preserve">      </w:t>
      </w:r>
      <w:r>
        <w:rPr>
          <w:sz w:val="28"/>
          <w:szCs w:val="28"/>
        </w:rPr>
        <w:t>图</w:t>
      </w:r>
      <w:r>
        <w:rPr>
          <w:rFonts w:hint="eastAsia"/>
          <w:sz w:val="28"/>
          <w:szCs w:val="28"/>
        </w:rPr>
        <w:t>3</w:t>
      </w:r>
    </w:p>
    <w:p w14:paraId="7DC7A7A2" w14:textId="77777777" w:rsidR="00440B19" w:rsidRDefault="00440B19">
      <w:pPr>
        <w:spacing w:afterLines="50" w:after="120"/>
        <w:jc w:val="center"/>
        <w:rPr>
          <w:sz w:val="28"/>
          <w:szCs w:val="28"/>
        </w:rPr>
      </w:pPr>
    </w:p>
    <w:p w14:paraId="74E363EA" w14:textId="77777777" w:rsidR="00953B72" w:rsidRDefault="001F0BA4">
      <w:pPr>
        <w:spacing w:afterLines="50" w:after="120"/>
        <w:jc w:val="center"/>
      </w:pPr>
      <w:r>
        <w:rPr>
          <w:rFonts w:hint="eastAsia"/>
        </w:rPr>
        <w:t xml:space="preserve">      </w:t>
      </w:r>
      <w:r>
        <w:rPr>
          <w:noProof/>
        </w:rPr>
        <w:drawing>
          <wp:inline distT="0" distB="0" distL="114300" distR="114300" wp14:anchorId="2279A954" wp14:editId="3061ADA5">
            <wp:extent cx="5729605" cy="918845"/>
            <wp:effectExtent l="0" t="0" r="10795" b="8255"/>
            <wp:docPr id="2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
                    <pic:cNvPicPr>
                      <a:picLocks noChangeAspect="1"/>
                    </pic:cNvPicPr>
                  </pic:nvPicPr>
                  <pic:blipFill>
                    <a:blip r:embed="rId21"/>
                    <a:stretch>
                      <a:fillRect/>
                    </a:stretch>
                  </pic:blipFill>
                  <pic:spPr>
                    <a:xfrm>
                      <a:off x="0" y="0"/>
                      <a:ext cx="5729605" cy="918845"/>
                    </a:xfrm>
                    <a:prstGeom prst="rect">
                      <a:avLst/>
                    </a:prstGeom>
                    <a:noFill/>
                    <a:ln>
                      <a:noFill/>
                    </a:ln>
                  </pic:spPr>
                </pic:pic>
              </a:graphicData>
            </a:graphic>
          </wp:inline>
        </w:drawing>
      </w:r>
    </w:p>
    <w:p w14:paraId="527CF208" w14:textId="673047F7" w:rsidR="00953B72" w:rsidRDefault="001F0BA4" w:rsidP="00440B19">
      <w:pPr>
        <w:spacing w:afterLines="50" w:after="120"/>
        <w:ind w:firstLine="280"/>
        <w:jc w:val="center"/>
        <w:rPr>
          <w:sz w:val="28"/>
          <w:szCs w:val="28"/>
        </w:rPr>
      </w:pPr>
      <w:r>
        <w:rPr>
          <w:sz w:val="28"/>
          <w:szCs w:val="28"/>
        </w:rPr>
        <w:t>图</w:t>
      </w:r>
      <w:r>
        <w:rPr>
          <w:rFonts w:hint="eastAsia"/>
          <w:sz w:val="28"/>
          <w:szCs w:val="28"/>
        </w:rPr>
        <w:t>4</w:t>
      </w:r>
    </w:p>
    <w:p w14:paraId="0A367B99" w14:textId="77777777" w:rsidR="00440B19" w:rsidRDefault="00440B19" w:rsidP="00440B19">
      <w:pPr>
        <w:spacing w:afterLines="50" w:after="120"/>
        <w:ind w:firstLine="280"/>
        <w:jc w:val="center"/>
      </w:pPr>
    </w:p>
    <w:p w14:paraId="1E5DF7A6" w14:textId="22F933DE" w:rsidR="00953B72" w:rsidRDefault="00BB0D0F">
      <w:pPr>
        <w:spacing w:afterLines="50" w:after="120"/>
        <w:jc w:val="center"/>
        <w:rPr>
          <w:sz w:val="28"/>
          <w:szCs w:val="28"/>
        </w:rPr>
      </w:pPr>
      <w:r w:rsidRPr="00BB0D0F">
        <w:rPr>
          <w:noProof/>
          <w:sz w:val="28"/>
          <w:szCs w:val="28"/>
        </w:rPr>
        <w:drawing>
          <wp:inline distT="0" distB="0" distL="0" distR="0" wp14:anchorId="4BF07ED9" wp14:editId="47309880">
            <wp:extent cx="6217200" cy="25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7200" cy="2520000"/>
                    </a:xfrm>
                    <a:prstGeom prst="rect">
                      <a:avLst/>
                    </a:prstGeom>
                  </pic:spPr>
                </pic:pic>
              </a:graphicData>
            </a:graphic>
          </wp:inline>
        </w:drawing>
      </w:r>
    </w:p>
    <w:p w14:paraId="15F24D82" w14:textId="77777777" w:rsidR="00953B72" w:rsidRDefault="001F0BA4">
      <w:pPr>
        <w:spacing w:afterLines="50" w:after="120"/>
        <w:jc w:val="center"/>
        <w:rPr>
          <w:sz w:val="28"/>
          <w:szCs w:val="28"/>
        </w:rPr>
      </w:pPr>
      <w:r>
        <w:rPr>
          <w:sz w:val="28"/>
          <w:szCs w:val="28"/>
        </w:rPr>
        <w:t>图</w:t>
      </w:r>
      <w:r>
        <w:rPr>
          <w:rFonts w:hint="eastAsia"/>
          <w:sz w:val="28"/>
          <w:szCs w:val="28"/>
        </w:rPr>
        <w:t>5</w:t>
      </w:r>
    </w:p>
    <w:p w14:paraId="152ACAB6" w14:textId="77777777" w:rsidR="00953B72" w:rsidRDefault="00953B72">
      <w:pPr>
        <w:spacing w:afterLines="50" w:after="120"/>
        <w:rPr>
          <w:sz w:val="28"/>
          <w:szCs w:val="28"/>
        </w:rPr>
      </w:pPr>
    </w:p>
    <w:p w14:paraId="25AF52C1" w14:textId="239229B3" w:rsidR="00953B72" w:rsidRDefault="00BB0D0F">
      <w:pPr>
        <w:spacing w:afterLines="50" w:after="120"/>
        <w:jc w:val="left"/>
        <w:rPr>
          <w:sz w:val="28"/>
          <w:szCs w:val="28"/>
        </w:rPr>
      </w:pPr>
      <w:r w:rsidRPr="00BB0D0F">
        <w:rPr>
          <w:noProof/>
          <w:sz w:val="28"/>
          <w:szCs w:val="28"/>
        </w:rPr>
        <w:drawing>
          <wp:inline distT="0" distB="0" distL="0" distR="0" wp14:anchorId="139DF515" wp14:editId="41BEA8B3">
            <wp:extent cx="6062980" cy="239907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2980" cy="2399073"/>
                    </a:xfrm>
                    <a:prstGeom prst="rect">
                      <a:avLst/>
                    </a:prstGeom>
                  </pic:spPr>
                </pic:pic>
              </a:graphicData>
            </a:graphic>
          </wp:inline>
        </w:drawing>
      </w:r>
    </w:p>
    <w:p w14:paraId="52067726" w14:textId="77777777" w:rsidR="00953B72" w:rsidRDefault="001F0BA4">
      <w:pPr>
        <w:spacing w:afterLines="50" w:after="120"/>
        <w:jc w:val="center"/>
        <w:rPr>
          <w:sz w:val="28"/>
          <w:szCs w:val="28"/>
        </w:rPr>
      </w:pPr>
      <w:r>
        <w:rPr>
          <w:sz w:val="28"/>
          <w:szCs w:val="28"/>
        </w:rPr>
        <w:t>图</w:t>
      </w:r>
      <w:r>
        <w:rPr>
          <w:rFonts w:hint="eastAsia"/>
          <w:sz w:val="28"/>
          <w:szCs w:val="28"/>
        </w:rPr>
        <w:t>6</w:t>
      </w:r>
    </w:p>
    <w:p w14:paraId="5D15E01E" w14:textId="77777777" w:rsidR="00953B72" w:rsidRDefault="00953B72">
      <w:pPr>
        <w:spacing w:afterLines="50" w:after="120"/>
        <w:jc w:val="center"/>
        <w:rPr>
          <w:sz w:val="28"/>
          <w:szCs w:val="28"/>
        </w:rPr>
      </w:pPr>
    </w:p>
    <w:p w14:paraId="6334F840" w14:textId="4DAE8498" w:rsidR="00953B72" w:rsidRDefault="00BB0D0F">
      <w:pPr>
        <w:spacing w:afterLines="50" w:after="120"/>
        <w:jc w:val="center"/>
        <w:rPr>
          <w:sz w:val="28"/>
          <w:szCs w:val="28"/>
        </w:rPr>
      </w:pPr>
      <w:r w:rsidRPr="00BB0D0F">
        <w:rPr>
          <w:noProof/>
          <w:sz w:val="28"/>
          <w:szCs w:val="28"/>
        </w:rPr>
        <w:drawing>
          <wp:inline distT="0" distB="0" distL="0" distR="0" wp14:anchorId="15B3E246" wp14:editId="1D85970A">
            <wp:extent cx="3218400" cy="25200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8400" cy="2520000"/>
                    </a:xfrm>
                    <a:prstGeom prst="rect">
                      <a:avLst/>
                    </a:prstGeom>
                  </pic:spPr>
                </pic:pic>
              </a:graphicData>
            </a:graphic>
          </wp:inline>
        </w:drawing>
      </w:r>
    </w:p>
    <w:p w14:paraId="022489C4" w14:textId="4D12598F" w:rsidR="00953B72" w:rsidRDefault="001F0BA4">
      <w:pPr>
        <w:spacing w:afterLines="50" w:after="120"/>
        <w:jc w:val="center"/>
        <w:rPr>
          <w:sz w:val="28"/>
          <w:szCs w:val="28"/>
        </w:rPr>
      </w:pPr>
      <w:r>
        <w:rPr>
          <w:sz w:val="28"/>
          <w:szCs w:val="28"/>
        </w:rPr>
        <w:t>图</w:t>
      </w:r>
      <w:r>
        <w:rPr>
          <w:rFonts w:hint="eastAsia"/>
          <w:sz w:val="28"/>
          <w:szCs w:val="28"/>
        </w:rPr>
        <w:t>7A</w:t>
      </w:r>
    </w:p>
    <w:p w14:paraId="5402A5B4" w14:textId="049BD3AB" w:rsidR="00440B19" w:rsidRDefault="00440B19">
      <w:pPr>
        <w:spacing w:afterLines="50" w:after="120"/>
        <w:jc w:val="center"/>
        <w:rPr>
          <w:sz w:val="28"/>
          <w:szCs w:val="28"/>
        </w:rPr>
      </w:pPr>
    </w:p>
    <w:p w14:paraId="69140276" w14:textId="3FAF63AD" w:rsidR="00440B19" w:rsidRDefault="00440B19">
      <w:pPr>
        <w:spacing w:afterLines="50" w:after="120"/>
        <w:jc w:val="center"/>
        <w:rPr>
          <w:sz w:val="28"/>
          <w:szCs w:val="28"/>
        </w:rPr>
      </w:pPr>
    </w:p>
    <w:p w14:paraId="468FB286" w14:textId="11C08DE2" w:rsidR="00440B19" w:rsidRDefault="00440B19">
      <w:pPr>
        <w:spacing w:afterLines="50" w:after="120"/>
        <w:jc w:val="center"/>
        <w:rPr>
          <w:sz w:val="28"/>
          <w:szCs w:val="28"/>
        </w:rPr>
      </w:pPr>
    </w:p>
    <w:p w14:paraId="230FCA5B" w14:textId="2FD2C1D4" w:rsidR="00440B19" w:rsidRDefault="00440B19">
      <w:pPr>
        <w:spacing w:afterLines="50" w:after="120"/>
        <w:jc w:val="center"/>
        <w:rPr>
          <w:sz w:val="28"/>
          <w:szCs w:val="28"/>
        </w:rPr>
      </w:pPr>
    </w:p>
    <w:p w14:paraId="4362A168" w14:textId="39D6DFE2" w:rsidR="00440B19" w:rsidRDefault="00440B19">
      <w:pPr>
        <w:spacing w:afterLines="50" w:after="120"/>
        <w:jc w:val="center"/>
        <w:rPr>
          <w:sz w:val="28"/>
          <w:szCs w:val="28"/>
        </w:rPr>
      </w:pPr>
    </w:p>
    <w:p w14:paraId="0357B76C" w14:textId="5724674D" w:rsidR="00440B19" w:rsidRDefault="00440B19">
      <w:pPr>
        <w:spacing w:afterLines="50" w:after="120"/>
        <w:jc w:val="center"/>
        <w:rPr>
          <w:sz w:val="28"/>
          <w:szCs w:val="28"/>
        </w:rPr>
      </w:pPr>
    </w:p>
    <w:p w14:paraId="2A9BD03D" w14:textId="77777777" w:rsidR="00440B19" w:rsidRDefault="00440B19">
      <w:pPr>
        <w:spacing w:afterLines="50" w:after="120"/>
        <w:jc w:val="center"/>
        <w:rPr>
          <w:sz w:val="28"/>
          <w:szCs w:val="28"/>
        </w:rPr>
      </w:pPr>
    </w:p>
    <w:p w14:paraId="4EC5E7DD" w14:textId="7EDCB4C0" w:rsidR="00953B72" w:rsidRDefault="00BB0D0F">
      <w:pPr>
        <w:spacing w:afterLines="50" w:after="120"/>
        <w:jc w:val="center"/>
        <w:rPr>
          <w:sz w:val="28"/>
          <w:szCs w:val="28"/>
        </w:rPr>
      </w:pPr>
      <w:r w:rsidRPr="00BB0D0F">
        <w:rPr>
          <w:noProof/>
          <w:sz w:val="28"/>
          <w:szCs w:val="28"/>
        </w:rPr>
        <w:lastRenderedPageBreak/>
        <w:drawing>
          <wp:inline distT="0" distB="0" distL="0" distR="0" wp14:anchorId="72088116" wp14:editId="6B23AA0C">
            <wp:extent cx="3063600" cy="25200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3600" cy="2520000"/>
                    </a:xfrm>
                    <a:prstGeom prst="rect">
                      <a:avLst/>
                    </a:prstGeom>
                  </pic:spPr>
                </pic:pic>
              </a:graphicData>
            </a:graphic>
          </wp:inline>
        </w:drawing>
      </w:r>
    </w:p>
    <w:p w14:paraId="195CE3F4" w14:textId="77777777" w:rsidR="00953B72" w:rsidRDefault="001F0BA4">
      <w:pPr>
        <w:spacing w:afterLines="50" w:after="120"/>
        <w:jc w:val="center"/>
        <w:rPr>
          <w:sz w:val="28"/>
          <w:szCs w:val="28"/>
        </w:rPr>
      </w:pPr>
      <w:r>
        <w:rPr>
          <w:sz w:val="28"/>
          <w:szCs w:val="28"/>
        </w:rPr>
        <w:t>图</w:t>
      </w:r>
      <w:r>
        <w:rPr>
          <w:rFonts w:hint="eastAsia"/>
          <w:sz w:val="28"/>
          <w:szCs w:val="28"/>
        </w:rPr>
        <w:t>7B</w:t>
      </w:r>
    </w:p>
    <w:p w14:paraId="1BA1C9E1" w14:textId="77777777" w:rsidR="00953B72" w:rsidRDefault="00953B72">
      <w:pPr>
        <w:spacing w:afterLines="50" w:after="120"/>
        <w:jc w:val="center"/>
        <w:rPr>
          <w:sz w:val="28"/>
          <w:szCs w:val="28"/>
        </w:rPr>
      </w:pPr>
    </w:p>
    <w:p w14:paraId="28CA8618" w14:textId="77777777" w:rsidR="00953B72" w:rsidRDefault="00953B72">
      <w:pPr>
        <w:spacing w:afterLines="50" w:after="120"/>
        <w:jc w:val="center"/>
        <w:rPr>
          <w:sz w:val="28"/>
          <w:szCs w:val="28"/>
        </w:rPr>
      </w:pPr>
    </w:p>
    <w:p w14:paraId="7C8719E3" w14:textId="77777777" w:rsidR="00953B72" w:rsidRDefault="00953B72">
      <w:pPr>
        <w:spacing w:afterLines="50" w:after="120"/>
        <w:jc w:val="center"/>
        <w:rPr>
          <w:sz w:val="28"/>
          <w:szCs w:val="28"/>
        </w:rPr>
      </w:pPr>
    </w:p>
    <w:p w14:paraId="65F90B21" w14:textId="77777777" w:rsidR="00953B72" w:rsidRDefault="00953B72">
      <w:pPr>
        <w:spacing w:afterLines="50" w:after="120"/>
        <w:jc w:val="center"/>
        <w:rPr>
          <w:sz w:val="28"/>
          <w:szCs w:val="28"/>
        </w:rPr>
      </w:pPr>
    </w:p>
    <w:sectPr w:rsidR="00953B72">
      <w:footerReference w:type="default" r:id="rId26"/>
      <w:pgSz w:w="11907" w:h="16840"/>
      <w:pgMar w:top="1321" w:right="947" w:bottom="692" w:left="1412" w:header="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1126" w14:textId="77777777" w:rsidR="00AC5A96" w:rsidRDefault="00AC5A96">
      <w:r>
        <w:separator/>
      </w:r>
    </w:p>
  </w:endnote>
  <w:endnote w:type="continuationSeparator" w:id="0">
    <w:p w14:paraId="78A9B575" w14:textId="77777777" w:rsidR="00AC5A96" w:rsidRDefault="00AC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_GB2312">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2DC0" w14:textId="77777777" w:rsidR="00953B72" w:rsidRDefault="001F0BA4">
    <w:pPr>
      <w:framePr w:wrap="around" w:vAnchor="text" w:hAnchor="margin" w:xAlign="center" w:y="1"/>
      <w:rPr>
        <w:color w:val="993300"/>
      </w:rPr>
    </w:pPr>
    <w:r>
      <w:fldChar w:fldCharType="begin"/>
    </w:r>
    <w:r>
      <w:instrText xml:space="preserve">PAGE  </w:instrText>
    </w:r>
    <w:r>
      <w:fldChar w:fldCharType="end"/>
    </w:r>
  </w:p>
  <w:p w14:paraId="437C1D9B" w14:textId="77777777" w:rsidR="00953B72" w:rsidRDefault="00953B72">
    <w:pPr>
      <w:rPr>
        <w:color w:val="9933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8C6C" w14:textId="77777777" w:rsidR="00953B72" w:rsidRDefault="001F0BA4">
    <w:pPr>
      <w:pStyle w:val="ab"/>
      <w:jc w:val="center"/>
      <w:rPr>
        <w:color w:val="993300"/>
        <w:sz w:val="21"/>
        <w:szCs w:val="21"/>
      </w:rPr>
    </w:pPr>
    <w:r>
      <w:rPr>
        <w:rStyle w:val="af6"/>
        <w:rFonts w:hint="eastAsia"/>
        <w:color w:val="993300"/>
        <w:sz w:val="21"/>
        <w:szCs w:val="21"/>
      </w:rPr>
      <w:t>－</w:t>
    </w:r>
    <w:r>
      <w:rPr>
        <w:color w:val="993300"/>
        <w:sz w:val="21"/>
        <w:szCs w:val="21"/>
      </w:rPr>
      <w:fldChar w:fldCharType="begin"/>
    </w:r>
    <w:r>
      <w:rPr>
        <w:rStyle w:val="af6"/>
        <w:color w:val="993300"/>
        <w:sz w:val="21"/>
        <w:szCs w:val="21"/>
      </w:rPr>
      <w:instrText xml:space="preserve"> PAGE </w:instrText>
    </w:r>
    <w:r>
      <w:rPr>
        <w:color w:val="993300"/>
        <w:sz w:val="21"/>
        <w:szCs w:val="21"/>
      </w:rPr>
      <w:fldChar w:fldCharType="separate"/>
    </w:r>
    <w:r>
      <w:rPr>
        <w:rStyle w:val="af6"/>
        <w:color w:val="993300"/>
        <w:sz w:val="21"/>
        <w:szCs w:val="21"/>
      </w:rPr>
      <w:t>1</w:t>
    </w:r>
    <w:r>
      <w:rPr>
        <w:color w:val="993300"/>
        <w:sz w:val="21"/>
        <w:szCs w:val="21"/>
      </w:rPr>
      <w:fldChar w:fldCharType="end"/>
    </w:r>
    <w:r>
      <w:rPr>
        <w:rStyle w:val="af6"/>
        <w:rFonts w:hint="eastAsia"/>
        <w:color w:val="993300"/>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9B42" w14:textId="77777777" w:rsidR="00953B72" w:rsidRDefault="001F0BA4">
    <w:pPr>
      <w:pStyle w:val="ab"/>
      <w:jc w:val="center"/>
      <w:rPr>
        <w:color w:val="993300"/>
        <w:sz w:val="21"/>
        <w:szCs w:val="21"/>
      </w:rPr>
    </w:pPr>
    <w:r>
      <w:rPr>
        <w:rStyle w:val="af6"/>
        <w:rFonts w:hint="eastAsia"/>
        <w:color w:val="993300"/>
        <w:sz w:val="21"/>
        <w:szCs w:val="21"/>
      </w:rPr>
      <w:t>－</w:t>
    </w:r>
    <w:r>
      <w:rPr>
        <w:color w:val="993300"/>
        <w:sz w:val="21"/>
        <w:szCs w:val="21"/>
      </w:rPr>
      <w:fldChar w:fldCharType="begin"/>
    </w:r>
    <w:r>
      <w:rPr>
        <w:rStyle w:val="af6"/>
        <w:color w:val="993300"/>
        <w:sz w:val="21"/>
        <w:szCs w:val="21"/>
      </w:rPr>
      <w:instrText xml:space="preserve"> PAGE </w:instrText>
    </w:r>
    <w:r>
      <w:rPr>
        <w:color w:val="993300"/>
        <w:sz w:val="21"/>
        <w:szCs w:val="21"/>
      </w:rPr>
      <w:fldChar w:fldCharType="separate"/>
    </w:r>
    <w:r>
      <w:rPr>
        <w:rStyle w:val="af6"/>
        <w:color w:val="993300"/>
        <w:sz w:val="21"/>
        <w:szCs w:val="21"/>
      </w:rPr>
      <w:t>5</w:t>
    </w:r>
    <w:r>
      <w:rPr>
        <w:color w:val="993300"/>
        <w:sz w:val="21"/>
        <w:szCs w:val="21"/>
      </w:rPr>
      <w:fldChar w:fldCharType="end"/>
    </w:r>
    <w:r>
      <w:rPr>
        <w:rStyle w:val="af6"/>
        <w:rFonts w:hint="eastAsia"/>
        <w:color w:val="993300"/>
        <w:sz w:val="21"/>
        <w:szCs w:val="2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F3AB" w14:textId="77777777" w:rsidR="00953B72" w:rsidRDefault="001F0BA4">
    <w:pPr>
      <w:pStyle w:val="ab"/>
      <w:tabs>
        <w:tab w:val="clear" w:pos="4320"/>
        <w:tab w:val="clear" w:pos="8640"/>
        <w:tab w:val="center" w:pos="4153"/>
        <w:tab w:val="right" w:pos="8306"/>
      </w:tabs>
      <w:jc w:val="center"/>
    </w:pPr>
    <w:r>
      <w:fldChar w:fldCharType="begin"/>
    </w:r>
    <w:r>
      <w:instrText>PAGE   \* MERGEFORMAT</w:instrText>
    </w:r>
    <w:r>
      <w:fldChar w:fldCharType="separate"/>
    </w:r>
    <w:r>
      <w:rPr>
        <w:lang w:val="zh-CN"/>
      </w:rPr>
      <w:t>13</w:t>
    </w:r>
    <w:r>
      <w:fldChar w:fldCharType="end"/>
    </w:r>
  </w:p>
  <w:p w14:paraId="2E27B114" w14:textId="77777777" w:rsidR="00953B72" w:rsidRDefault="00953B72">
    <w:pPr>
      <w:pStyle w:val="ab"/>
      <w:tabs>
        <w:tab w:val="clear" w:pos="4320"/>
        <w:tab w:val="clear" w:pos="8640"/>
        <w:tab w:val="center" w:pos="4153"/>
        <w:tab w:val="right" w:pos="8306"/>
      </w:tabs>
      <w:spacing w:line="200" w:lineRule="exact"/>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FB33" w14:textId="77777777" w:rsidR="00953B72" w:rsidRDefault="001F0BA4">
    <w:pPr>
      <w:pStyle w:val="ab"/>
      <w:jc w:val="center"/>
      <w:rPr>
        <w:color w:val="993300"/>
        <w:sz w:val="21"/>
        <w:szCs w:val="21"/>
      </w:rPr>
    </w:pPr>
    <w:r>
      <w:rPr>
        <w:rStyle w:val="af6"/>
        <w:rFonts w:hint="eastAsia"/>
        <w:color w:val="993300"/>
        <w:sz w:val="21"/>
        <w:szCs w:val="21"/>
      </w:rPr>
      <w:t>－</w:t>
    </w:r>
    <w:r>
      <w:rPr>
        <w:color w:val="993300"/>
        <w:sz w:val="21"/>
        <w:szCs w:val="21"/>
      </w:rPr>
      <w:fldChar w:fldCharType="begin"/>
    </w:r>
    <w:r>
      <w:rPr>
        <w:rStyle w:val="af6"/>
        <w:color w:val="993300"/>
        <w:sz w:val="21"/>
        <w:szCs w:val="21"/>
      </w:rPr>
      <w:instrText xml:space="preserve"> PAGE </w:instrText>
    </w:r>
    <w:r>
      <w:rPr>
        <w:color w:val="993300"/>
        <w:sz w:val="21"/>
        <w:szCs w:val="21"/>
      </w:rPr>
      <w:fldChar w:fldCharType="separate"/>
    </w:r>
    <w:r>
      <w:rPr>
        <w:rStyle w:val="af6"/>
        <w:color w:val="993300"/>
        <w:sz w:val="21"/>
        <w:szCs w:val="21"/>
      </w:rPr>
      <w:t>4</w:t>
    </w:r>
    <w:r>
      <w:rPr>
        <w:color w:val="993300"/>
        <w:sz w:val="21"/>
        <w:szCs w:val="21"/>
      </w:rPr>
      <w:fldChar w:fldCharType="end"/>
    </w:r>
    <w:r>
      <w:rPr>
        <w:rStyle w:val="af6"/>
        <w:rFonts w:hint="eastAsia"/>
        <w:color w:val="993300"/>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68F8" w14:textId="77777777" w:rsidR="00AC5A96" w:rsidRDefault="00AC5A96">
      <w:r>
        <w:separator/>
      </w:r>
    </w:p>
  </w:footnote>
  <w:footnote w:type="continuationSeparator" w:id="0">
    <w:p w14:paraId="1DD271F0" w14:textId="77777777" w:rsidR="00AC5A96" w:rsidRDefault="00AC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918C" w14:textId="77777777" w:rsidR="00953B72" w:rsidRDefault="001F0BA4">
    <w:pPr>
      <w:pStyle w:val="ad"/>
      <w:pBdr>
        <w:bottom w:val="none" w:sz="0" w:space="0" w:color="auto"/>
      </w:pBdr>
      <w:tabs>
        <w:tab w:val="clear" w:pos="4153"/>
        <w:tab w:val="clear" w:pos="8306"/>
        <w:tab w:val="center" w:pos="4819"/>
        <w:tab w:val="right" w:pos="9638"/>
      </w:tabs>
    </w:pPr>
    <w:r>
      <w:tab/>
    </w:r>
    <w:r>
      <w:tab/>
    </w:r>
  </w:p>
  <w:p w14:paraId="01F88E37" w14:textId="77777777" w:rsidR="00953B72" w:rsidRDefault="00953B72">
    <w:pPr>
      <w:pStyle w:val="ad"/>
      <w:pBdr>
        <w:bottom w:val="none" w:sz="0" w:space="0" w:color="auto"/>
      </w:pBdr>
      <w:tabs>
        <w:tab w:val="clear" w:pos="4153"/>
        <w:tab w:val="clear" w:pos="8306"/>
        <w:tab w:val="center" w:pos="4819"/>
        <w:tab w:val="right" w:pos="9638"/>
      </w:tabs>
    </w:pPr>
  </w:p>
  <w:p w14:paraId="37748C1A" w14:textId="77777777" w:rsidR="00953B72" w:rsidRDefault="00953B72">
    <w:pPr>
      <w:pStyle w:val="ad"/>
      <w:pBdr>
        <w:bottom w:val="none" w:sz="0" w:space="0" w:color="auto"/>
      </w:pBdr>
      <w:tabs>
        <w:tab w:val="clear" w:pos="4153"/>
        <w:tab w:val="clear" w:pos="8306"/>
        <w:tab w:val="center" w:pos="4819"/>
        <w:tab w:val="right" w:pos="9638"/>
      </w:tabs>
    </w:pPr>
  </w:p>
  <w:p w14:paraId="0D2F9D2A" w14:textId="77777777" w:rsidR="00953B72" w:rsidRDefault="00953B72">
    <w:pPr>
      <w:pStyle w:val="ad"/>
      <w:pBdr>
        <w:bottom w:val="none" w:sz="0" w:space="0" w:color="auto"/>
      </w:pBdr>
      <w:tabs>
        <w:tab w:val="clear" w:pos="4153"/>
        <w:tab w:val="clear" w:pos="8306"/>
        <w:tab w:val="center" w:pos="4819"/>
        <w:tab w:val="right" w:pos="9638"/>
      </w:tabs>
      <w:jc w:val="right"/>
      <w:rPr>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CB4A" w14:textId="77777777" w:rsidR="00953B72" w:rsidRDefault="00953B72">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85295"/>
    <w:multiLevelType w:val="multilevel"/>
    <w:tmpl w:val="6768529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hNThjZmRlMDVmNGMyZDU0OTkwNzUxNWM5NWViMWQifQ=="/>
  </w:docVars>
  <w:rsids>
    <w:rsidRoot w:val="00A93080"/>
    <w:rsid w:val="000002E9"/>
    <w:rsid w:val="0000056A"/>
    <w:rsid w:val="00000FBC"/>
    <w:rsid w:val="0000119E"/>
    <w:rsid w:val="00001C9B"/>
    <w:rsid w:val="00001D16"/>
    <w:rsid w:val="00001FC1"/>
    <w:rsid w:val="00001FD8"/>
    <w:rsid w:val="0000230B"/>
    <w:rsid w:val="000033B2"/>
    <w:rsid w:val="00003888"/>
    <w:rsid w:val="00004370"/>
    <w:rsid w:val="0000437C"/>
    <w:rsid w:val="000043EF"/>
    <w:rsid w:val="00004574"/>
    <w:rsid w:val="0000479C"/>
    <w:rsid w:val="00004A34"/>
    <w:rsid w:val="00004C18"/>
    <w:rsid w:val="00004E8C"/>
    <w:rsid w:val="000052BE"/>
    <w:rsid w:val="000052FB"/>
    <w:rsid w:val="00005731"/>
    <w:rsid w:val="000068A0"/>
    <w:rsid w:val="000073E0"/>
    <w:rsid w:val="00007458"/>
    <w:rsid w:val="000078A0"/>
    <w:rsid w:val="00007E99"/>
    <w:rsid w:val="000102DD"/>
    <w:rsid w:val="00010796"/>
    <w:rsid w:val="000117FA"/>
    <w:rsid w:val="000119E9"/>
    <w:rsid w:val="0001220B"/>
    <w:rsid w:val="00013022"/>
    <w:rsid w:val="000146BF"/>
    <w:rsid w:val="00014B2D"/>
    <w:rsid w:val="000152E0"/>
    <w:rsid w:val="000157F9"/>
    <w:rsid w:val="000169DB"/>
    <w:rsid w:val="00016B4F"/>
    <w:rsid w:val="00016EDA"/>
    <w:rsid w:val="00017370"/>
    <w:rsid w:val="00020353"/>
    <w:rsid w:val="00020374"/>
    <w:rsid w:val="000203D4"/>
    <w:rsid w:val="00020632"/>
    <w:rsid w:val="00020CD2"/>
    <w:rsid w:val="0002127F"/>
    <w:rsid w:val="00023055"/>
    <w:rsid w:val="00023385"/>
    <w:rsid w:val="000235AC"/>
    <w:rsid w:val="00023768"/>
    <w:rsid w:val="0002415B"/>
    <w:rsid w:val="00024502"/>
    <w:rsid w:val="000260FF"/>
    <w:rsid w:val="0002656A"/>
    <w:rsid w:val="00026955"/>
    <w:rsid w:val="00026BE5"/>
    <w:rsid w:val="00027AE4"/>
    <w:rsid w:val="00027E75"/>
    <w:rsid w:val="000309DA"/>
    <w:rsid w:val="00030CD8"/>
    <w:rsid w:val="00031BA1"/>
    <w:rsid w:val="00032334"/>
    <w:rsid w:val="000328A5"/>
    <w:rsid w:val="00032EEE"/>
    <w:rsid w:val="00032FAF"/>
    <w:rsid w:val="00033003"/>
    <w:rsid w:val="0003470C"/>
    <w:rsid w:val="000350AC"/>
    <w:rsid w:val="000353B5"/>
    <w:rsid w:val="0003542D"/>
    <w:rsid w:val="00036AFE"/>
    <w:rsid w:val="00036BC4"/>
    <w:rsid w:val="00036E4B"/>
    <w:rsid w:val="00037BCC"/>
    <w:rsid w:val="00037FC9"/>
    <w:rsid w:val="00040151"/>
    <w:rsid w:val="00041060"/>
    <w:rsid w:val="00041170"/>
    <w:rsid w:val="00042A0F"/>
    <w:rsid w:val="00042A68"/>
    <w:rsid w:val="00042E94"/>
    <w:rsid w:val="00043127"/>
    <w:rsid w:val="0004335C"/>
    <w:rsid w:val="00043704"/>
    <w:rsid w:val="00043FDE"/>
    <w:rsid w:val="00044723"/>
    <w:rsid w:val="00045836"/>
    <w:rsid w:val="00045955"/>
    <w:rsid w:val="00045FD5"/>
    <w:rsid w:val="00046FAB"/>
    <w:rsid w:val="00047511"/>
    <w:rsid w:val="000477DA"/>
    <w:rsid w:val="00047866"/>
    <w:rsid w:val="00047C6F"/>
    <w:rsid w:val="0005019A"/>
    <w:rsid w:val="00050D19"/>
    <w:rsid w:val="0005138F"/>
    <w:rsid w:val="00051943"/>
    <w:rsid w:val="00051D62"/>
    <w:rsid w:val="00051F8E"/>
    <w:rsid w:val="00052605"/>
    <w:rsid w:val="00052C19"/>
    <w:rsid w:val="0005312B"/>
    <w:rsid w:val="000537B9"/>
    <w:rsid w:val="00054810"/>
    <w:rsid w:val="00054D38"/>
    <w:rsid w:val="00055BC9"/>
    <w:rsid w:val="00056A1A"/>
    <w:rsid w:val="00056D58"/>
    <w:rsid w:val="00056F7E"/>
    <w:rsid w:val="00057C1E"/>
    <w:rsid w:val="00060722"/>
    <w:rsid w:val="000608FD"/>
    <w:rsid w:val="0006143A"/>
    <w:rsid w:val="000615A0"/>
    <w:rsid w:val="00062215"/>
    <w:rsid w:val="000631BA"/>
    <w:rsid w:val="00063694"/>
    <w:rsid w:val="00063A3C"/>
    <w:rsid w:val="000643A2"/>
    <w:rsid w:val="000646DE"/>
    <w:rsid w:val="00065BEC"/>
    <w:rsid w:val="00065F76"/>
    <w:rsid w:val="000660FB"/>
    <w:rsid w:val="000661F9"/>
    <w:rsid w:val="00066252"/>
    <w:rsid w:val="00066566"/>
    <w:rsid w:val="000670A5"/>
    <w:rsid w:val="00070130"/>
    <w:rsid w:val="00070BAB"/>
    <w:rsid w:val="00070BD4"/>
    <w:rsid w:val="00071945"/>
    <w:rsid w:val="00071D9D"/>
    <w:rsid w:val="00071FCA"/>
    <w:rsid w:val="00072485"/>
    <w:rsid w:val="00072586"/>
    <w:rsid w:val="00072AD2"/>
    <w:rsid w:val="0007318C"/>
    <w:rsid w:val="000736CB"/>
    <w:rsid w:val="000738B4"/>
    <w:rsid w:val="000740B1"/>
    <w:rsid w:val="00074236"/>
    <w:rsid w:val="0007470A"/>
    <w:rsid w:val="000767AE"/>
    <w:rsid w:val="00077324"/>
    <w:rsid w:val="00081803"/>
    <w:rsid w:val="0008200E"/>
    <w:rsid w:val="0008247C"/>
    <w:rsid w:val="00082ACB"/>
    <w:rsid w:val="00083143"/>
    <w:rsid w:val="00083682"/>
    <w:rsid w:val="000836E8"/>
    <w:rsid w:val="00083E9C"/>
    <w:rsid w:val="00084202"/>
    <w:rsid w:val="000845BB"/>
    <w:rsid w:val="000851D6"/>
    <w:rsid w:val="00085719"/>
    <w:rsid w:val="00085DA3"/>
    <w:rsid w:val="00086317"/>
    <w:rsid w:val="000864D1"/>
    <w:rsid w:val="0008674B"/>
    <w:rsid w:val="00086E53"/>
    <w:rsid w:val="000873CA"/>
    <w:rsid w:val="000879DC"/>
    <w:rsid w:val="00090429"/>
    <w:rsid w:val="00090436"/>
    <w:rsid w:val="0009049A"/>
    <w:rsid w:val="00090E28"/>
    <w:rsid w:val="00091074"/>
    <w:rsid w:val="000911A8"/>
    <w:rsid w:val="000911EC"/>
    <w:rsid w:val="00091704"/>
    <w:rsid w:val="0009185B"/>
    <w:rsid w:val="0009298A"/>
    <w:rsid w:val="000929CD"/>
    <w:rsid w:val="000932FF"/>
    <w:rsid w:val="00093562"/>
    <w:rsid w:val="00093BC0"/>
    <w:rsid w:val="00093C59"/>
    <w:rsid w:val="00093DFD"/>
    <w:rsid w:val="000942B7"/>
    <w:rsid w:val="000945ED"/>
    <w:rsid w:val="00095648"/>
    <w:rsid w:val="00095871"/>
    <w:rsid w:val="0009595F"/>
    <w:rsid w:val="000960BD"/>
    <w:rsid w:val="000962BE"/>
    <w:rsid w:val="00096579"/>
    <w:rsid w:val="00096910"/>
    <w:rsid w:val="00096A5D"/>
    <w:rsid w:val="00096BF0"/>
    <w:rsid w:val="000971E7"/>
    <w:rsid w:val="00097BE3"/>
    <w:rsid w:val="00097D07"/>
    <w:rsid w:val="00097E31"/>
    <w:rsid w:val="000A0231"/>
    <w:rsid w:val="000A0800"/>
    <w:rsid w:val="000A1BA8"/>
    <w:rsid w:val="000A1D28"/>
    <w:rsid w:val="000A2251"/>
    <w:rsid w:val="000A262F"/>
    <w:rsid w:val="000A2C9C"/>
    <w:rsid w:val="000A2F0A"/>
    <w:rsid w:val="000A3333"/>
    <w:rsid w:val="000A37BC"/>
    <w:rsid w:val="000A3F56"/>
    <w:rsid w:val="000A3FC0"/>
    <w:rsid w:val="000A41B4"/>
    <w:rsid w:val="000A48FE"/>
    <w:rsid w:val="000A4926"/>
    <w:rsid w:val="000A4AFC"/>
    <w:rsid w:val="000A50EF"/>
    <w:rsid w:val="000A51A0"/>
    <w:rsid w:val="000A5471"/>
    <w:rsid w:val="000A606C"/>
    <w:rsid w:val="000A681F"/>
    <w:rsid w:val="000A6CE5"/>
    <w:rsid w:val="000A6F49"/>
    <w:rsid w:val="000A753B"/>
    <w:rsid w:val="000A7AB5"/>
    <w:rsid w:val="000A7AB9"/>
    <w:rsid w:val="000B0250"/>
    <w:rsid w:val="000B0C1E"/>
    <w:rsid w:val="000B0D71"/>
    <w:rsid w:val="000B0F8B"/>
    <w:rsid w:val="000B1BEE"/>
    <w:rsid w:val="000B25A0"/>
    <w:rsid w:val="000B2833"/>
    <w:rsid w:val="000B2AF8"/>
    <w:rsid w:val="000B2C61"/>
    <w:rsid w:val="000B2F0D"/>
    <w:rsid w:val="000B3764"/>
    <w:rsid w:val="000B3B6A"/>
    <w:rsid w:val="000B3FC2"/>
    <w:rsid w:val="000B3FCD"/>
    <w:rsid w:val="000B43DD"/>
    <w:rsid w:val="000B4417"/>
    <w:rsid w:val="000B4A0F"/>
    <w:rsid w:val="000B4E3A"/>
    <w:rsid w:val="000B4F59"/>
    <w:rsid w:val="000B5A83"/>
    <w:rsid w:val="000B63AA"/>
    <w:rsid w:val="000B652B"/>
    <w:rsid w:val="000B7173"/>
    <w:rsid w:val="000B7270"/>
    <w:rsid w:val="000B7288"/>
    <w:rsid w:val="000B729E"/>
    <w:rsid w:val="000B7534"/>
    <w:rsid w:val="000B7CED"/>
    <w:rsid w:val="000C07B9"/>
    <w:rsid w:val="000C0CD4"/>
    <w:rsid w:val="000C128B"/>
    <w:rsid w:val="000C12CC"/>
    <w:rsid w:val="000C1A1C"/>
    <w:rsid w:val="000C2236"/>
    <w:rsid w:val="000C26D3"/>
    <w:rsid w:val="000C2BD7"/>
    <w:rsid w:val="000C2C5F"/>
    <w:rsid w:val="000C34C3"/>
    <w:rsid w:val="000C3B47"/>
    <w:rsid w:val="000C4246"/>
    <w:rsid w:val="000C4453"/>
    <w:rsid w:val="000C44B6"/>
    <w:rsid w:val="000C4624"/>
    <w:rsid w:val="000C4D2E"/>
    <w:rsid w:val="000C4EE8"/>
    <w:rsid w:val="000C4F70"/>
    <w:rsid w:val="000C51E3"/>
    <w:rsid w:val="000C526E"/>
    <w:rsid w:val="000C560E"/>
    <w:rsid w:val="000C5DC9"/>
    <w:rsid w:val="000C5F63"/>
    <w:rsid w:val="000C61AF"/>
    <w:rsid w:val="000C6298"/>
    <w:rsid w:val="000C700C"/>
    <w:rsid w:val="000C70E3"/>
    <w:rsid w:val="000C737C"/>
    <w:rsid w:val="000C77EC"/>
    <w:rsid w:val="000C7BDA"/>
    <w:rsid w:val="000C7FA7"/>
    <w:rsid w:val="000D02A9"/>
    <w:rsid w:val="000D0497"/>
    <w:rsid w:val="000D1621"/>
    <w:rsid w:val="000D1B76"/>
    <w:rsid w:val="000D2376"/>
    <w:rsid w:val="000D2725"/>
    <w:rsid w:val="000D2A9D"/>
    <w:rsid w:val="000D2E96"/>
    <w:rsid w:val="000D30BF"/>
    <w:rsid w:val="000D3ECF"/>
    <w:rsid w:val="000D49CD"/>
    <w:rsid w:val="000D54A8"/>
    <w:rsid w:val="000D56BE"/>
    <w:rsid w:val="000D638F"/>
    <w:rsid w:val="000D689C"/>
    <w:rsid w:val="000D6BF2"/>
    <w:rsid w:val="000D6EB9"/>
    <w:rsid w:val="000D7282"/>
    <w:rsid w:val="000D72E1"/>
    <w:rsid w:val="000D75B3"/>
    <w:rsid w:val="000D788F"/>
    <w:rsid w:val="000E01B8"/>
    <w:rsid w:val="000E0203"/>
    <w:rsid w:val="000E03BC"/>
    <w:rsid w:val="000E04CC"/>
    <w:rsid w:val="000E0C5F"/>
    <w:rsid w:val="000E0DCB"/>
    <w:rsid w:val="000E1851"/>
    <w:rsid w:val="000E1AB0"/>
    <w:rsid w:val="000E1DA7"/>
    <w:rsid w:val="000E2145"/>
    <w:rsid w:val="000E21B7"/>
    <w:rsid w:val="000E236E"/>
    <w:rsid w:val="000E2371"/>
    <w:rsid w:val="000E27D9"/>
    <w:rsid w:val="000E2BE1"/>
    <w:rsid w:val="000E2CD5"/>
    <w:rsid w:val="000E311A"/>
    <w:rsid w:val="000E3D09"/>
    <w:rsid w:val="000E454E"/>
    <w:rsid w:val="000E4883"/>
    <w:rsid w:val="000E4AA0"/>
    <w:rsid w:val="000E5682"/>
    <w:rsid w:val="000E5AB7"/>
    <w:rsid w:val="000E5B35"/>
    <w:rsid w:val="000E5D1F"/>
    <w:rsid w:val="000E660A"/>
    <w:rsid w:val="000E66C0"/>
    <w:rsid w:val="000E6958"/>
    <w:rsid w:val="000E716E"/>
    <w:rsid w:val="000E7B19"/>
    <w:rsid w:val="000E7B8B"/>
    <w:rsid w:val="000E7D01"/>
    <w:rsid w:val="000F0766"/>
    <w:rsid w:val="000F09AE"/>
    <w:rsid w:val="000F0B47"/>
    <w:rsid w:val="000F17C9"/>
    <w:rsid w:val="000F1F3E"/>
    <w:rsid w:val="000F2A04"/>
    <w:rsid w:val="000F2F7D"/>
    <w:rsid w:val="000F31CD"/>
    <w:rsid w:val="000F3AE1"/>
    <w:rsid w:val="000F3B3B"/>
    <w:rsid w:val="000F4BB1"/>
    <w:rsid w:val="000F5328"/>
    <w:rsid w:val="000F63A5"/>
    <w:rsid w:val="000F6B63"/>
    <w:rsid w:val="000F6D3F"/>
    <w:rsid w:val="000F6D73"/>
    <w:rsid w:val="000F6D81"/>
    <w:rsid w:val="000F6D9E"/>
    <w:rsid w:val="000F6FBD"/>
    <w:rsid w:val="000F7815"/>
    <w:rsid w:val="000F78D1"/>
    <w:rsid w:val="000F7D24"/>
    <w:rsid w:val="000F7FD0"/>
    <w:rsid w:val="0010001B"/>
    <w:rsid w:val="001005F4"/>
    <w:rsid w:val="00100630"/>
    <w:rsid w:val="00100718"/>
    <w:rsid w:val="0010121B"/>
    <w:rsid w:val="001012D7"/>
    <w:rsid w:val="00101379"/>
    <w:rsid w:val="00101571"/>
    <w:rsid w:val="001015CB"/>
    <w:rsid w:val="001016D0"/>
    <w:rsid w:val="00101BD8"/>
    <w:rsid w:val="00102B80"/>
    <w:rsid w:val="00102CA7"/>
    <w:rsid w:val="00102D60"/>
    <w:rsid w:val="00102DAC"/>
    <w:rsid w:val="00102F76"/>
    <w:rsid w:val="0010324C"/>
    <w:rsid w:val="001032C2"/>
    <w:rsid w:val="001034A3"/>
    <w:rsid w:val="00103543"/>
    <w:rsid w:val="00103749"/>
    <w:rsid w:val="001043B7"/>
    <w:rsid w:val="001043FC"/>
    <w:rsid w:val="00104E5D"/>
    <w:rsid w:val="00105482"/>
    <w:rsid w:val="001054C8"/>
    <w:rsid w:val="001059FD"/>
    <w:rsid w:val="00105D12"/>
    <w:rsid w:val="001061E8"/>
    <w:rsid w:val="00106522"/>
    <w:rsid w:val="00106654"/>
    <w:rsid w:val="0010669C"/>
    <w:rsid w:val="001066A4"/>
    <w:rsid w:val="00106DDD"/>
    <w:rsid w:val="0010729A"/>
    <w:rsid w:val="00107A7B"/>
    <w:rsid w:val="00110C39"/>
    <w:rsid w:val="001113FD"/>
    <w:rsid w:val="00111946"/>
    <w:rsid w:val="0011256E"/>
    <w:rsid w:val="00112B99"/>
    <w:rsid w:val="0011375A"/>
    <w:rsid w:val="0011378E"/>
    <w:rsid w:val="00113E1C"/>
    <w:rsid w:val="00114641"/>
    <w:rsid w:val="0011556D"/>
    <w:rsid w:val="001155C5"/>
    <w:rsid w:val="001156B3"/>
    <w:rsid w:val="00117132"/>
    <w:rsid w:val="001175B4"/>
    <w:rsid w:val="00117966"/>
    <w:rsid w:val="001201DA"/>
    <w:rsid w:val="00120C3D"/>
    <w:rsid w:val="00121315"/>
    <w:rsid w:val="00121B1C"/>
    <w:rsid w:val="00123742"/>
    <w:rsid w:val="00123A22"/>
    <w:rsid w:val="00123D55"/>
    <w:rsid w:val="00124147"/>
    <w:rsid w:val="00124893"/>
    <w:rsid w:val="00124ECA"/>
    <w:rsid w:val="0012593C"/>
    <w:rsid w:val="00125D97"/>
    <w:rsid w:val="00126239"/>
    <w:rsid w:val="00126A73"/>
    <w:rsid w:val="00126A79"/>
    <w:rsid w:val="00127491"/>
    <w:rsid w:val="001275C2"/>
    <w:rsid w:val="00127670"/>
    <w:rsid w:val="0012799E"/>
    <w:rsid w:val="001317CB"/>
    <w:rsid w:val="00131A0C"/>
    <w:rsid w:val="0013203F"/>
    <w:rsid w:val="001320F1"/>
    <w:rsid w:val="001327DC"/>
    <w:rsid w:val="001328A1"/>
    <w:rsid w:val="0013291E"/>
    <w:rsid w:val="00133372"/>
    <w:rsid w:val="0013363B"/>
    <w:rsid w:val="0013364A"/>
    <w:rsid w:val="00133C96"/>
    <w:rsid w:val="00134AA4"/>
    <w:rsid w:val="00135135"/>
    <w:rsid w:val="001352D7"/>
    <w:rsid w:val="001354F1"/>
    <w:rsid w:val="0013585F"/>
    <w:rsid w:val="00135AED"/>
    <w:rsid w:val="00135D49"/>
    <w:rsid w:val="00135D51"/>
    <w:rsid w:val="001360E7"/>
    <w:rsid w:val="0013646E"/>
    <w:rsid w:val="00136535"/>
    <w:rsid w:val="00136EDB"/>
    <w:rsid w:val="00137264"/>
    <w:rsid w:val="00137742"/>
    <w:rsid w:val="00137803"/>
    <w:rsid w:val="00137EEE"/>
    <w:rsid w:val="00137F7E"/>
    <w:rsid w:val="00141894"/>
    <w:rsid w:val="00142708"/>
    <w:rsid w:val="0014319E"/>
    <w:rsid w:val="001433C6"/>
    <w:rsid w:val="00143DC4"/>
    <w:rsid w:val="00144058"/>
    <w:rsid w:val="001442B1"/>
    <w:rsid w:val="00144AF7"/>
    <w:rsid w:val="00144C6B"/>
    <w:rsid w:val="00144D44"/>
    <w:rsid w:val="00144E1B"/>
    <w:rsid w:val="00145034"/>
    <w:rsid w:val="0014548A"/>
    <w:rsid w:val="001456B1"/>
    <w:rsid w:val="0014686B"/>
    <w:rsid w:val="00146B33"/>
    <w:rsid w:val="00147089"/>
    <w:rsid w:val="001473D1"/>
    <w:rsid w:val="00147D04"/>
    <w:rsid w:val="00150106"/>
    <w:rsid w:val="00150847"/>
    <w:rsid w:val="00151267"/>
    <w:rsid w:val="001514FA"/>
    <w:rsid w:val="001516BC"/>
    <w:rsid w:val="0015175E"/>
    <w:rsid w:val="001517BC"/>
    <w:rsid w:val="00152720"/>
    <w:rsid w:val="00152D5F"/>
    <w:rsid w:val="00153584"/>
    <w:rsid w:val="00153E6D"/>
    <w:rsid w:val="00154E4E"/>
    <w:rsid w:val="00155371"/>
    <w:rsid w:val="00156385"/>
    <w:rsid w:val="001570B6"/>
    <w:rsid w:val="00157779"/>
    <w:rsid w:val="00157D1F"/>
    <w:rsid w:val="001601ED"/>
    <w:rsid w:val="0016027A"/>
    <w:rsid w:val="001602E8"/>
    <w:rsid w:val="001605D4"/>
    <w:rsid w:val="00160B23"/>
    <w:rsid w:val="00160E18"/>
    <w:rsid w:val="00160E66"/>
    <w:rsid w:val="00160F37"/>
    <w:rsid w:val="0016102D"/>
    <w:rsid w:val="00161578"/>
    <w:rsid w:val="00161A30"/>
    <w:rsid w:val="00161F9A"/>
    <w:rsid w:val="00162024"/>
    <w:rsid w:val="001625F4"/>
    <w:rsid w:val="00162783"/>
    <w:rsid w:val="0016325F"/>
    <w:rsid w:val="00163813"/>
    <w:rsid w:val="001638BB"/>
    <w:rsid w:val="00164350"/>
    <w:rsid w:val="0016447C"/>
    <w:rsid w:val="00164ABC"/>
    <w:rsid w:val="00165E11"/>
    <w:rsid w:val="00165E25"/>
    <w:rsid w:val="001662A7"/>
    <w:rsid w:val="00166588"/>
    <w:rsid w:val="00166D86"/>
    <w:rsid w:val="001676C5"/>
    <w:rsid w:val="00167809"/>
    <w:rsid w:val="0016785B"/>
    <w:rsid w:val="00167DB5"/>
    <w:rsid w:val="00167EB3"/>
    <w:rsid w:val="00170B5D"/>
    <w:rsid w:val="00170F98"/>
    <w:rsid w:val="00171674"/>
    <w:rsid w:val="001717C9"/>
    <w:rsid w:val="00171CE6"/>
    <w:rsid w:val="0017259E"/>
    <w:rsid w:val="00173147"/>
    <w:rsid w:val="001736F3"/>
    <w:rsid w:val="00173840"/>
    <w:rsid w:val="00173A8B"/>
    <w:rsid w:val="00174062"/>
    <w:rsid w:val="00174BA5"/>
    <w:rsid w:val="00174F6D"/>
    <w:rsid w:val="00175905"/>
    <w:rsid w:val="00175908"/>
    <w:rsid w:val="00175AC3"/>
    <w:rsid w:val="00175F83"/>
    <w:rsid w:val="00176A5A"/>
    <w:rsid w:val="00176AA7"/>
    <w:rsid w:val="00177503"/>
    <w:rsid w:val="00180026"/>
    <w:rsid w:val="00180B1B"/>
    <w:rsid w:val="00180BB9"/>
    <w:rsid w:val="00181295"/>
    <w:rsid w:val="00181EC2"/>
    <w:rsid w:val="00182049"/>
    <w:rsid w:val="0018299A"/>
    <w:rsid w:val="00182A75"/>
    <w:rsid w:val="00182ABC"/>
    <w:rsid w:val="00182F98"/>
    <w:rsid w:val="00183618"/>
    <w:rsid w:val="001837A2"/>
    <w:rsid w:val="00183840"/>
    <w:rsid w:val="00183D02"/>
    <w:rsid w:val="00184070"/>
    <w:rsid w:val="001845F3"/>
    <w:rsid w:val="00184D20"/>
    <w:rsid w:val="001851E1"/>
    <w:rsid w:val="00185402"/>
    <w:rsid w:val="0018550E"/>
    <w:rsid w:val="001856B0"/>
    <w:rsid w:val="0018572E"/>
    <w:rsid w:val="001857C6"/>
    <w:rsid w:val="001858D6"/>
    <w:rsid w:val="00185BDD"/>
    <w:rsid w:val="00185ECE"/>
    <w:rsid w:val="001864B5"/>
    <w:rsid w:val="00186B38"/>
    <w:rsid w:val="00187143"/>
    <w:rsid w:val="00187862"/>
    <w:rsid w:val="0019020A"/>
    <w:rsid w:val="001914C0"/>
    <w:rsid w:val="00191529"/>
    <w:rsid w:val="00191B09"/>
    <w:rsid w:val="001921E1"/>
    <w:rsid w:val="00192AC8"/>
    <w:rsid w:val="00192E70"/>
    <w:rsid w:val="0019381F"/>
    <w:rsid w:val="00193E56"/>
    <w:rsid w:val="001942D8"/>
    <w:rsid w:val="00195666"/>
    <w:rsid w:val="0019629F"/>
    <w:rsid w:val="00196442"/>
    <w:rsid w:val="00196D14"/>
    <w:rsid w:val="0019713F"/>
    <w:rsid w:val="00197392"/>
    <w:rsid w:val="00197921"/>
    <w:rsid w:val="00197B4C"/>
    <w:rsid w:val="00197CDB"/>
    <w:rsid w:val="001A009C"/>
    <w:rsid w:val="001A0801"/>
    <w:rsid w:val="001A10E5"/>
    <w:rsid w:val="001A1544"/>
    <w:rsid w:val="001A1595"/>
    <w:rsid w:val="001A1ECB"/>
    <w:rsid w:val="001A269A"/>
    <w:rsid w:val="001A289E"/>
    <w:rsid w:val="001A2CEF"/>
    <w:rsid w:val="001A40D7"/>
    <w:rsid w:val="001A43E4"/>
    <w:rsid w:val="001A5521"/>
    <w:rsid w:val="001A55A3"/>
    <w:rsid w:val="001A5D6F"/>
    <w:rsid w:val="001A5DFB"/>
    <w:rsid w:val="001A63F9"/>
    <w:rsid w:val="001A686C"/>
    <w:rsid w:val="001A6EB1"/>
    <w:rsid w:val="001A770F"/>
    <w:rsid w:val="001A7ED7"/>
    <w:rsid w:val="001B0670"/>
    <w:rsid w:val="001B108F"/>
    <w:rsid w:val="001B175F"/>
    <w:rsid w:val="001B194A"/>
    <w:rsid w:val="001B29C2"/>
    <w:rsid w:val="001B4166"/>
    <w:rsid w:val="001B4D81"/>
    <w:rsid w:val="001B4E8A"/>
    <w:rsid w:val="001B542F"/>
    <w:rsid w:val="001B659B"/>
    <w:rsid w:val="001B6AD0"/>
    <w:rsid w:val="001B714B"/>
    <w:rsid w:val="001B725E"/>
    <w:rsid w:val="001B72FA"/>
    <w:rsid w:val="001B776C"/>
    <w:rsid w:val="001B7A9B"/>
    <w:rsid w:val="001B7DDF"/>
    <w:rsid w:val="001B7DFE"/>
    <w:rsid w:val="001B7FD6"/>
    <w:rsid w:val="001C0059"/>
    <w:rsid w:val="001C02A3"/>
    <w:rsid w:val="001C09DF"/>
    <w:rsid w:val="001C0BA2"/>
    <w:rsid w:val="001C1432"/>
    <w:rsid w:val="001C145F"/>
    <w:rsid w:val="001C1C84"/>
    <w:rsid w:val="001C1D18"/>
    <w:rsid w:val="001C1D2F"/>
    <w:rsid w:val="001C2449"/>
    <w:rsid w:val="001C29F5"/>
    <w:rsid w:val="001C2ABE"/>
    <w:rsid w:val="001C2DB5"/>
    <w:rsid w:val="001C32F7"/>
    <w:rsid w:val="001C34CC"/>
    <w:rsid w:val="001C368B"/>
    <w:rsid w:val="001C3F97"/>
    <w:rsid w:val="001C46F8"/>
    <w:rsid w:val="001C53CE"/>
    <w:rsid w:val="001C56FC"/>
    <w:rsid w:val="001C59E8"/>
    <w:rsid w:val="001C6973"/>
    <w:rsid w:val="001C6C0F"/>
    <w:rsid w:val="001C6E61"/>
    <w:rsid w:val="001C6EEB"/>
    <w:rsid w:val="001C7151"/>
    <w:rsid w:val="001C7349"/>
    <w:rsid w:val="001C77D0"/>
    <w:rsid w:val="001C78CF"/>
    <w:rsid w:val="001C7CA4"/>
    <w:rsid w:val="001D08A9"/>
    <w:rsid w:val="001D127D"/>
    <w:rsid w:val="001D17B1"/>
    <w:rsid w:val="001D1AD7"/>
    <w:rsid w:val="001D1F54"/>
    <w:rsid w:val="001D232A"/>
    <w:rsid w:val="001D2D98"/>
    <w:rsid w:val="001D2F08"/>
    <w:rsid w:val="001D30EE"/>
    <w:rsid w:val="001D37F0"/>
    <w:rsid w:val="001D3F3B"/>
    <w:rsid w:val="001D4348"/>
    <w:rsid w:val="001D435D"/>
    <w:rsid w:val="001D45F6"/>
    <w:rsid w:val="001D49D3"/>
    <w:rsid w:val="001D4A19"/>
    <w:rsid w:val="001D614F"/>
    <w:rsid w:val="001D63DD"/>
    <w:rsid w:val="001D6710"/>
    <w:rsid w:val="001D6E21"/>
    <w:rsid w:val="001D704C"/>
    <w:rsid w:val="001D757B"/>
    <w:rsid w:val="001D7D62"/>
    <w:rsid w:val="001E09AC"/>
    <w:rsid w:val="001E0F7D"/>
    <w:rsid w:val="001E1AD4"/>
    <w:rsid w:val="001E1C64"/>
    <w:rsid w:val="001E1DEF"/>
    <w:rsid w:val="001E1F75"/>
    <w:rsid w:val="001E2FB4"/>
    <w:rsid w:val="001E4437"/>
    <w:rsid w:val="001E4DC4"/>
    <w:rsid w:val="001E5C8A"/>
    <w:rsid w:val="001E5E42"/>
    <w:rsid w:val="001E6054"/>
    <w:rsid w:val="001E6955"/>
    <w:rsid w:val="001E698F"/>
    <w:rsid w:val="001E6BD6"/>
    <w:rsid w:val="001E6C1B"/>
    <w:rsid w:val="001E74FC"/>
    <w:rsid w:val="001E7696"/>
    <w:rsid w:val="001E7B55"/>
    <w:rsid w:val="001E7EBE"/>
    <w:rsid w:val="001F0867"/>
    <w:rsid w:val="001F0BA4"/>
    <w:rsid w:val="001F0CCE"/>
    <w:rsid w:val="001F0FD2"/>
    <w:rsid w:val="001F16A3"/>
    <w:rsid w:val="001F1F47"/>
    <w:rsid w:val="001F20B4"/>
    <w:rsid w:val="001F27D2"/>
    <w:rsid w:val="001F2A13"/>
    <w:rsid w:val="001F34F6"/>
    <w:rsid w:val="001F3550"/>
    <w:rsid w:val="001F3906"/>
    <w:rsid w:val="001F3B5E"/>
    <w:rsid w:val="001F4038"/>
    <w:rsid w:val="001F42EC"/>
    <w:rsid w:val="001F42EE"/>
    <w:rsid w:val="001F482A"/>
    <w:rsid w:val="001F5800"/>
    <w:rsid w:val="001F5E38"/>
    <w:rsid w:val="001F5E8B"/>
    <w:rsid w:val="001F6F42"/>
    <w:rsid w:val="001F73F7"/>
    <w:rsid w:val="001F7728"/>
    <w:rsid w:val="0020054F"/>
    <w:rsid w:val="00200611"/>
    <w:rsid w:val="00200784"/>
    <w:rsid w:val="0020121A"/>
    <w:rsid w:val="00201248"/>
    <w:rsid w:val="0020190C"/>
    <w:rsid w:val="00201F80"/>
    <w:rsid w:val="00202070"/>
    <w:rsid w:val="00202658"/>
    <w:rsid w:val="00203118"/>
    <w:rsid w:val="00203280"/>
    <w:rsid w:val="0020396E"/>
    <w:rsid w:val="00204358"/>
    <w:rsid w:val="00204503"/>
    <w:rsid w:val="002045F0"/>
    <w:rsid w:val="0020502B"/>
    <w:rsid w:val="0020515D"/>
    <w:rsid w:val="002051B7"/>
    <w:rsid w:val="00205E6E"/>
    <w:rsid w:val="0020633F"/>
    <w:rsid w:val="00206400"/>
    <w:rsid w:val="002065F0"/>
    <w:rsid w:val="00206A42"/>
    <w:rsid w:val="00206CB9"/>
    <w:rsid w:val="002071A7"/>
    <w:rsid w:val="00207616"/>
    <w:rsid w:val="0020789C"/>
    <w:rsid w:val="002078A6"/>
    <w:rsid w:val="0020796D"/>
    <w:rsid w:val="0021091B"/>
    <w:rsid w:val="00211049"/>
    <w:rsid w:val="00211184"/>
    <w:rsid w:val="0021137C"/>
    <w:rsid w:val="00211CDA"/>
    <w:rsid w:val="0021222F"/>
    <w:rsid w:val="0021249F"/>
    <w:rsid w:val="00212B6B"/>
    <w:rsid w:val="00213225"/>
    <w:rsid w:val="002132A9"/>
    <w:rsid w:val="00213C60"/>
    <w:rsid w:val="00214B64"/>
    <w:rsid w:val="0021542F"/>
    <w:rsid w:val="002163C7"/>
    <w:rsid w:val="002168E9"/>
    <w:rsid w:val="00216B05"/>
    <w:rsid w:val="00220D55"/>
    <w:rsid w:val="00220D5D"/>
    <w:rsid w:val="00220DE3"/>
    <w:rsid w:val="00220F68"/>
    <w:rsid w:val="002211F6"/>
    <w:rsid w:val="0022184B"/>
    <w:rsid w:val="00222802"/>
    <w:rsid w:val="00222AF1"/>
    <w:rsid w:val="002231A8"/>
    <w:rsid w:val="00223271"/>
    <w:rsid w:val="00223CA6"/>
    <w:rsid w:val="00224314"/>
    <w:rsid w:val="002243EC"/>
    <w:rsid w:val="00224543"/>
    <w:rsid w:val="0022596C"/>
    <w:rsid w:val="00225B4E"/>
    <w:rsid w:val="00225CD8"/>
    <w:rsid w:val="00225EA8"/>
    <w:rsid w:val="00226921"/>
    <w:rsid w:val="002276D2"/>
    <w:rsid w:val="00227988"/>
    <w:rsid w:val="00230844"/>
    <w:rsid w:val="00230ADF"/>
    <w:rsid w:val="00231515"/>
    <w:rsid w:val="00231C40"/>
    <w:rsid w:val="002322F2"/>
    <w:rsid w:val="00233B83"/>
    <w:rsid w:val="00233D4A"/>
    <w:rsid w:val="002340D2"/>
    <w:rsid w:val="00234309"/>
    <w:rsid w:val="0023490F"/>
    <w:rsid w:val="00234AB1"/>
    <w:rsid w:val="00234F68"/>
    <w:rsid w:val="002355C3"/>
    <w:rsid w:val="00235A24"/>
    <w:rsid w:val="00235CE3"/>
    <w:rsid w:val="00236708"/>
    <w:rsid w:val="002403B1"/>
    <w:rsid w:val="00240591"/>
    <w:rsid w:val="0024192A"/>
    <w:rsid w:val="00241FD4"/>
    <w:rsid w:val="00242198"/>
    <w:rsid w:val="002422D6"/>
    <w:rsid w:val="00242424"/>
    <w:rsid w:val="002425B0"/>
    <w:rsid w:val="00242FC6"/>
    <w:rsid w:val="00243011"/>
    <w:rsid w:val="002432CD"/>
    <w:rsid w:val="002434B7"/>
    <w:rsid w:val="0024372A"/>
    <w:rsid w:val="00243E72"/>
    <w:rsid w:val="00244555"/>
    <w:rsid w:val="00244939"/>
    <w:rsid w:val="00244A1A"/>
    <w:rsid w:val="00244FAB"/>
    <w:rsid w:val="0024504E"/>
    <w:rsid w:val="00245612"/>
    <w:rsid w:val="00245764"/>
    <w:rsid w:val="00245E5A"/>
    <w:rsid w:val="0024666F"/>
    <w:rsid w:val="00246841"/>
    <w:rsid w:val="00246F0F"/>
    <w:rsid w:val="00247491"/>
    <w:rsid w:val="0024791B"/>
    <w:rsid w:val="002507FF"/>
    <w:rsid w:val="00250AB6"/>
    <w:rsid w:val="00250C83"/>
    <w:rsid w:val="0025171B"/>
    <w:rsid w:val="0025233B"/>
    <w:rsid w:val="002525D4"/>
    <w:rsid w:val="00252763"/>
    <w:rsid w:val="00253336"/>
    <w:rsid w:val="0025408D"/>
    <w:rsid w:val="00254653"/>
    <w:rsid w:val="002551FE"/>
    <w:rsid w:val="0025534A"/>
    <w:rsid w:val="00255EB3"/>
    <w:rsid w:val="00255F0E"/>
    <w:rsid w:val="00256517"/>
    <w:rsid w:val="00256606"/>
    <w:rsid w:val="0025774E"/>
    <w:rsid w:val="00260ED5"/>
    <w:rsid w:val="00261B0F"/>
    <w:rsid w:val="00261B1F"/>
    <w:rsid w:val="002622B2"/>
    <w:rsid w:val="00262658"/>
    <w:rsid w:val="00262DA7"/>
    <w:rsid w:val="00263143"/>
    <w:rsid w:val="00263303"/>
    <w:rsid w:val="00263308"/>
    <w:rsid w:val="00263503"/>
    <w:rsid w:val="0026370B"/>
    <w:rsid w:val="00263AE8"/>
    <w:rsid w:val="00263C9D"/>
    <w:rsid w:val="00263CE8"/>
    <w:rsid w:val="00263D8F"/>
    <w:rsid w:val="00263EF4"/>
    <w:rsid w:val="002643C6"/>
    <w:rsid w:val="00264558"/>
    <w:rsid w:val="00265465"/>
    <w:rsid w:val="00265A5B"/>
    <w:rsid w:val="00265FE0"/>
    <w:rsid w:val="0026613E"/>
    <w:rsid w:val="00266C4E"/>
    <w:rsid w:val="00266C77"/>
    <w:rsid w:val="00266CAB"/>
    <w:rsid w:val="002674E2"/>
    <w:rsid w:val="00267F58"/>
    <w:rsid w:val="00267F7E"/>
    <w:rsid w:val="002701CD"/>
    <w:rsid w:val="00270450"/>
    <w:rsid w:val="00271209"/>
    <w:rsid w:val="00271466"/>
    <w:rsid w:val="00271471"/>
    <w:rsid w:val="00271DDF"/>
    <w:rsid w:val="00271FBF"/>
    <w:rsid w:val="002721EE"/>
    <w:rsid w:val="00272424"/>
    <w:rsid w:val="0027323B"/>
    <w:rsid w:val="0027341E"/>
    <w:rsid w:val="00273628"/>
    <w:rsid w:val="0027387F"/>
    <w:rsid w:val="00273B58"/>
    <w:rsid w:val="00273DB3"/>
    <w:rsid w:val="00273E09"/>
    <w:rsid w:val="0027422D"/>
    <w:rsid w:val="00275172"/>
    <w:rsid w:val="00275297"/>
    <w:rsid w:val="00276665"/>
    <w:rsid w:val="0027679C"/>
    <w:rsid w:val="00277203"/>
    <w:rsid w:val="00277668"/>
    <w:rsid w:val="00277934"/>
    <w:rsid w:val="00277F04"/>
    <w:rsid w:val="0028061E"/>
    <w:rsid w:val="00280BB8"/>
    <w:rsid w:val="002814FF"/>
    <w:rsid w:val="00281E2D"/>
    <w:rsid w:val="00282339"/>
    <w:rsid w:val="00282A18"/>
    <w:rsid w:val="00282B4C"/>
    <w:rsid w:val="0028359D"/>
    <w:rsid w:val="002837BE"/>
    <w:rsid w:val="00283B00"/>
    <w:rsid w:val="00283E87"/>
    <w:rsid w:val="00283EBD"/>
    <w:rsid w:val="002845D8"/>
    <w:rsid w:val="00284953"/>
    <w:rsid w:val="00284E0B"/>
    <w:rsid w:val="00284E46"/>
    <w:rsid w:val="002855AB"/>
    <w:rsid w:val="0028576B"/>
    <w:rsid w:val="00285ABE"/>
    <w:rsid w:val="00285C8B"/>
    <w:rsid w:val="00285D8D"/>
    <w:rsid w:val="0028668A"/>
    <w:rsid w:val="00287D7E"/>
    <w:rsid w:val="00290011"/>
    <w:rsid w:val="00290133"/>
    <w:rsid w:val="00290AFF"/>
    <w:rsid w:val="00290CFB"/>
    <w:rsid w:val="002922F2"/>
    <w:rsid w:val="002923EF"/>
    <w:rsid w:val="0029320F"/>
    <w:rsid w:val="002936FE"/>
    <w:rsid w:val="002942B0"/>
    <w:rsid w:val="00294DA3"/>
    <w:rsid w:val="00294F65"/>
    <w:rsid w:val="0029566A"/>
    <w:rsid w:val="00295718"/>
    <w:rsid w:val="00295B71"/>
    <w:rsid w:val="00295CA0"/>
    <w:rsid w:val="0029628A"/>
    <w:rsid w:val="00296B9F"/>
    <w:rsid w:val="00296CA6"/>
    <w:rsid w:val="002974CF"/>
    <w:rsid w:val="00297586"/>
    <w:rsid w:val="00297CB7"/>
    <w:rsid w:val="002A00F6"/>
    <w:rsid w:val="002A0322"/>
    <w:rsid w:val="002A0840"/>
    <w:rsid w:val="002A11D2"/>
    <w:rsid w:val="002A1A0A"/>
    <w:rsid w:val="002A1E36"/>
    <w:rsid w:val="002A1FE9"/>
    <w:rsid w:val="002A32A8"/>
    <w:rsid w:val="002A3C8A"/>
    <w:rsid w:val="002A41CD"/>
    <w:rsid w:val="002A47A9"/>
    <w:rsid w:val="002A4FC2"/>
    <w:rsid w:val="002A5C23"/>
    <w:rsid w:val="002A6149"/>
    <w:rsid w:val="002A66E8"/>
    <w:rsid w:val="002A6E41"/>
    <w:rsid w:val="002A7175"/>
    <w:rsid w:val="002A71A2"/>
    <w:rsid w:val="002A7556"/>
    <w:rsid w:val="002A7F04"/>
    <w:rsid w:val="002B0118"/>
    <w:rsid w:val="002B0710"/>
    <w:rsid w:val="002B1873"/>
    <w:rsid w:val="002B29E2"/>
    <w:rsid w:val="002B2B10"/>
    <w:rsid w:val="002B34F7"/>
    <w:rsid w:val="002B3619"/>
    <w:rsid w:val="002B3B4F"/>
    <w:rsid w:val="002B3D85"/>
    <w:rsid w:val="002B3E15"/>
    <w:rsid w:val="002B41D0"/>
    <w:rsid w:val="002B438D"/>
    <w:rsid w:val="002B4851"/>
    <w:rsid w:val="002B5FB5"/>
    <w:rsid w:val="002B6104"/>
    <w:rsid w:val="002B6244"/>
    <w:rsid w:val="002B6A7E"/>
    <w:rsid w:val="002B72DA"/>
    <w:rsid w:val="002B77EC"/>
    <w:rsid w:val="002B7B54"/>
    <w:rsid w:val="002B7B6B"/>
    <w:rsid w:val="002C15CB"/>
    <w:rsid w:val="002C18A9"/>
    <w:rsid w:val="002C1C69"/>
    <w:rsid w:val="002C1E0B"/>
    <w:rsid w:val="002C20D3"/>
    <w:rsid w:val="002C22B5"/>
    <w:rsid w:val="002C24A3"/>
    <w:rsid w:val="002C2AB1"/>
    <w:rsid w:val="002C2F57"/>
    <w:rsid w:val="002C38C1"/>
    <w:rsid w:val="002C3968"/>
    <w:rsid w:val="002C4999"/>
    <w:rsid w:val="002C57CC"/>
    <w:rsid w:val="002C5C7A"/>
    <w:rsid w:val="002C65CD"/>
    <w:rsid w:val="002C6BF6"/>
    <w:rsid w:val="002C6E0A"/>
    <w:rsid w:val="002C6FD2"/>
    <w:rsid w:val="002C700E"/>
    <w:rsid w:val="002C713C"/>
    <w:rsid w:val="002C73C8"/>
    <w:rsid w:val="002C75FC"/>
    <w:rsid w:val="002C7BA9"/>
    <w:rsid w:val="002D011C"/>
    <w:rsid w:val="002D0F4B"/>
    <w:rsid w:val="002D1859"/>
    <w:rsid w:val="002D1A4E"/>
    <w:rsid w:val="002D1B71"/>
    <w:rsid w:val="002D1E33"/>
    <w:rsid w:val="002D25D9"/>
    <w:rsid w:val="002D27BA"/>
    <w:rsid w:val="002D2A3D"/>
    <w:rsid w:val="002D2A6F"/>
    <w:rsid w:val="002D2CC3"/>
    <w:rsid w:val="002D329C"/>
    <w:rsid w:val="002D342F"/>
    <w:rsid w:val="002D37AC"/>
    <w:rsid w:val="002D3926"/>
    <w:rsid w:val="002D3A46"/>
    <w:rsid w:val="002D45C4"/>
    <w:rsid w:val="002D4E9F"/>
    <w:rsid w:val="002D4F4D"/>
    <w:rsid w:val="002D5002"/>
    <w:rsid w:val="002D507C"/>
    <w:rsid w:val="002D511E"/>
    <w:rsid w:val="002D5167"/>
    <w:rsid w:val="002D52BA"/>
    <w:rsid w:val="002D5501"/>
    <w:rsid w:val="002D5F43"/>
    <w:rsid w:val="002D6008"/>
    <w:rsid w:val="002D6BF2"/>
    <w:rsid w:val="002D7069"/>
    <w:rsid w:val="002D7BA7"/>
    <w:rsid w:val="002D7EBD"/>
    <w:rsid w:val="002D7F4F"/>
    <w:rsid w:val="002E059D"/>
    <w:rsid w:val="002E0684"/>
    <w:rsid w:val="002E0738"/>
    <w:rsid w:val="002E107F"/>
    <w:rsid w:val="002E10E2"/>
    <w:rsid w:val="002E14E1"/>
    <w:rsid w:val="002E254D"/>
    <w:rsid w:val="002E25F8"/>
    <w:rsid w:val="002E30C8"/>
    <w:rsid w:val="002E321B"/>
    <w:rsid w:val="002E33A9"/>
    <w:rsid w:val="002E3687"/>
    <w:rsid w:val="002E36E0"/>
    <w:rsid w:val="002E3C7D"/>
    <w:rsid w:val="002E3D21"/>
    <w:rsid w:val="002E413A"/>
    <w:rsid w:val="002E4410"/>
    <w:rsid w:val="002E4B8D"/>
    <w:rsid w:val="002E4CAE"/>
    <w:rsid w:val="002E5945"/>
    <w:rsid w:val="002E59C4"/>
    <w:rsid w:val="002E5B10"/>
    <w:rsid w:val="002E666F"/>
    <w:rsid w:val="002E7000"/>
    <w:rsid w:val="002E7205"/>
    <w:rsid w:val="002E7C4B"/>
    <w:rsid w:val="002F07C2"/>
    <w:rsid w:val="002F13A1"/>
    <w:rsid w:val="002F1DDB"/>
    <w:rsid w:val="002F21AC"/>
    <w:rsid w:val="002F278A"/>
    <w:rsid w:val="002F31FC"/>
    <w:rsid w:val="002F3A5D"/>
    <w:rsid w:val="002F4273"/>
    <w:rsid w:val="002F4C47"/>
    <w:rsid w:val="002F4CFA"/>
    <w:rsid w:val="002F4D5B"/>
    <w:rsid w:val="002F5487"/>
    <w:rsid w:val="002F54E1"/>
    <w:rsid w:val="002F5D6B"/>
    <w:rsid w:val="002F5ECB"/>
    <w:rsid w:val="002F605C"/>
    <w:rsid w:val="002F64C9"/>
    <w:rsid w:val="002F64CF"/>
    <w:rsid w:val="002F66ED"/>
    <w:rsid w:val="002F7124"/>
    <w:rsid w:val="002F78A1"/>
    <w:rsid w:val="003002F9"/>
    <w:rsid w:val="003007F0"/>
    <w:rsid w:val="00301245"/>
    <w:rsid w:val="003015E9"/>
    <w:rsid w:val="003021B6"/>
    <w:rsid w:val="003035E6"/>
    <w:rsid w:val="0030377B"/>
    <w:rsid w:val="003039A2"/>
    <w:rsid w:val="00303A0E"/>
    <w:rsid w:val="00303BAA"/>
    <w:rsid w:val="00304356"/>
    <w:rsid w:val="00304694"/>
    <w:rsid w:val="00304739"/>
    <w:rsid w:val="0030540B"/>
    <w:rsid w:val="0030579B"/>
    <w:rsid w:val="003070DF"/>
    <w:rsid w:val="00307DED"/>
    <w:rsid w:val="003102FE"/>
    <w:rsid w:val="003109F6"/>
    <w:rsid w:val="00310CC0"/>
    <w:rsid w:val="00311907"/>
    <w:rsid w:val="00311D5E"/>
    <w:rsid w:val="0031203E"/>
    <w:rsid w:val="00312188"/>
    <w:rsid w:val="00312570"/>
    <w:rsid w:val="0031258D"/>
    <w:rsid w:val="0031273C"/>
    <w:rsid w:val="00312FE2"/>
    <w:rsid w:val="0031638C"/>
    <w:rsid w:val="00316AF1"/>
    <w:rsid w:val="00320275"/>
    <w:rsid w:val="0032068A"/>
    <w:rsid w:val="00320D6D"/>
    <w:rsid w:val="00321140"/>
    <w:rsid w:val="003214FA"/>
    <w:rsid w:val="00321829"/>
    <w:rsid w:val="003221B7"/>
    <w:rsid w:val="00322CCC"/>
    <w:rsid w:val="00323136"/>
    <w:rsid w:val="0032361E"/>
    <w:rsid w:val="0032375D"/>
    <w:rsid w:val="00323842"/>
    <w:rsid w:val="00323B6D"/>
    <w:rsid w:val="00323DDA"/>
    <w:rsid w:val="003240CD"/>
    <w:rsid w:val="003249E4"/>
    <w:rsid w:val="00324ECA"/>
    <w:rsid w:val="003263D3"/>
    <w:rsid w:val="0032673E"/>
    <w:rsid w:val="00330DB0"/>
    <w:rsid w:val="00331177"/>
    <w:rsid w:val="0033148F"/>
    <w:rsid w:val="0033156E"/>
    <w:rsid w:val="0033159C"/>
    <w:rsid w:val="00331628"/>
    <w:rsid w:val="00331CDF"/>
    <w:rsid w:val="00332215"/>
    <w:rsid w:val="00332B7A"/>
    <w:rsid w:val="00332EA3"/>
    <w:rsid w:val="003334CE"/>
    <w:rsid w:val="00333E9F"/>
    <w:rsid w:val="00334457"/>
    <w:rsid w:val="00334E5A"/>
    <w:rsid w:val="00334F28"/>
    <w:rsid w:val="00334F92"/>
    <w:rsid w:val="003357D8"/>
    <w:rsid w:val="00335B61"/>
    <w:rsid w:val="00335C64"/>
    <w:rsid w:val="00336031"/>
    <w:rsid w:val="00336082"/>
    <w:rsid w:val="00336147"/>
    <w:rsid w:val="003369CF"/>
    <w:rsid w:val="00336D6C"/>
    <w:rsid w:val="003371E2"/>
    <w:rsid w:val="0034054F"/>
    <w:rsid w:val="00340B0D"/>
    <w:rsid w:val="00341019"/>
    <w:rsid w:val="0034125D"/>
    <w:rsid w:val="00341339"/>
    <w:rsid w:val="00341CDF"/>
    <w:rsid w:val="00341E3A"/>
    <w:rsid w:val="00341E56"/>
    <w:rsid w:val="00342585"/>
    <w:rsid w:val="00342589"/>
    <w:rsid w:val="003426F0"/>
    <w:rsid w:val="00342EA4"/>
    <w:rsid w:val="003433FE"/>
    <w:rsid w:val="0034342E"/>
    <w:rsid w:val="00343458"/>
    <w:rsid w:val="00343622"/>
    <w:rsid w:val="003437B8"/>
    <w:rsid w:val="00343D25"/>
    <w:rsid w:val="00343DEA"/>
    <w:rsid w:val="00344268"/>
    <w:rsid w:val="00344764"/>
    <w:rsid w:val="00345795"/>
    <w:rsid w:val="00345836"/>
    <w:rsid w:val="00346865"/>
    <w:rsid w:val="003477D0"/>
    <w:rsid w:val="00347C82"/>
    <w:rsid w:val="00347DA6"/>
    <w:rsid w:val="00350C79"/>
    <w:rsid w:val="00351377"/>
    <w:rsid w:val="0035140D"/>
    <w:rsid w:val="003519C9"/>
    <w:rsid w:val="00352C0E"/>
    <w:rsid w:val="00353AC7"/>
    <w:rsid w:val="00353D40"/>
    <w:rsid w:val="00354236"/>
    <w:rsid w:val="0035443C"/>
    <w:rsid w:val="003547A5"/>
    <w:rsid w:val="0035505B"/>
    <w:rsid w:val="00355C97"/>
    <w:rsid w:val="00355DEE"/>
    <w:rsid w:val="00356661"/>
    <w:rsid w:val="00356D3B"/>
    <w:rsid w:val="00356E5F"/>
    <w:rsid w:val="00357166"/>
    <w:rsid w:val="00357795"/>
    <w:rsid w:val="003577E3"/>
    <w:rsid w:val="003579EB"/>
    <w:rsid w:val="00357B8F"/>
    <w:rsid w:val="00357C76"/>
    <w:rsid w:val="00360148"/>
    <w:rsid w:val="00360C0D"/>
    <w:rsid w:val="0036139F"/>
    <w:rsid w:val="003613E9"/>
    <w:rsid w:val="0036169E"/>
    <w:rsid w:val="00361719"/>
    <w:rsid w:val="00361E6F"/>
    <w:rsid w:val="00362059"/>
    <w:rsid w:val="00362817"/>
    <w:rsid w:val="00362918"/>
    <w:rsid w:val="0036295A"/>
    <w:rsid w:val="00362F7A"/>
    <w:rsid w:val="003639C2"/>
    <w:rsid w:val="00363A31"/>
    <w:rsid w:val="00364634"/>
    <w:rsid w:val="00364C95"/>
    <w:rsid w:val="00365D73"/>
    <w:rsid w:val="00366142"/>
    <w:rsid w:val="0036639E"/>
    <w:rsid w:val="00366684"/>
    <w:rsid w:val="0036680A"/>
    <w:rsid w:val="00366A0A"/>
    <w:rsid w:val="00367BDD"/>
    <w:rsid w:val="00370294"/>
    <w:rsid w:val="0037057A"/>
    <w:rsid w:val="00370697"/>
    <w:rsid w:val="00370A12"/>
    <w:rsid w:val="003715EB"/>
    <w:rsid w:val="00371854"/>
    <w:rsid w:val="00371B09"/>
    <w:rsid w:val="00372605"/>
    <w:rsid w:val="00372C25"/>
    <w:rsid w:val="00372D36"/>
    <w:rsid w:val="003733E1"/>
    <w:rsid w:val="003737E6"/>
    <w:rsid w:val="00373B85"/>
    <w:rsid w:val="00373DBA"/>
    <w:rsid w:val="00373FD2"/>
    <w:rsid w:val="00374058"/>
    <w:rsid w:val="003740A6"/>
    <w:rsid w:val="003746A5"/>
    <w:rsid w:val="00374CC9"/>
    <w:rsid w:val="00375319"/>
    <w:rsid w:val="00375847"/>
    <w:rsid w:val="00376904"/>
    <w:rsid w:val="0037695A"/>
    <w:rsid w:val="00376E6A"/>
    <w:rsid w:val="003772DD"/>
    <w:rsid w:val="003774A3"/>
    <w:rsid w:val="003804AF"/>
    <w:rsid w:val="0038051D"/>
    <w:rsid w:val="00380C7C"/>
    <w:rsid w:val="003810B0"/>
    <w:rsid w:val="00381143"/>
    <w:rsid w:val="0038154B"/>
    <w:rsid w:val="003817E6"/>
    <w:rsid w:val="003818C6"/>
    <w:rsid w:val="003823E5"/>
    <w:rsid w:val="0038246E"/>
    <w:rsid w:val="00382C52"/>
    <w:rsid w:val="003837AC"/>
    <w:rsid w:val="003864E7"/>
    <w:rsid w:val="003870AE"/>
    <w:rsid w:val="00387162"/>
    <w:rsid w:val="003871FE"/>
    <w:rsid w:val="00387416"/>
    <w:rsid w:val="00387520"/>
    <w:rsid w:val="0039050B"/>
    <w:rsid w:val="00390CAE"/>
    <w:rsid w:val="003911F1"/>
    <w:rsid w:val="00391473"/>
    <w:rsid w:val="00391BC0"/>
    <w:rsid w:val="00391D9B"/>
    <w:rsid w:val="00392500"/>
    <w:rsid w:val="0039295C"/>
    <w:rsid w:val="00392F56"/>
    <w:rsid w:val="0039349C"/>
    <w:rsid w:val="00393F2E"/>
    <w:rsid w:val="00393F93"/>
    <w:rsid w:val="00395A70"/>
    <w:rsid w:val="00395B01"/>
    <w:rsid w:val="00395ED7"/>
    <w:rsid w:val="00396A4D"/>
    <w:rsid w:val="00396E13"/>
    <w:rsid w:val="00396E7F"/>
    <w:rsid w:val="00397552"/>
    <w:rsid w:val="00397618"/>
    <w:rsid w:val="00397903"/>
    <w:rsid w:val="00397994"/>
    <w:rsid w:val="003A0163"/>
    <w:rsid w:val="003A023D"/>
    <w:rsid w:val="003A0EAF"/>
    <w:rsid w:val="003A16C2"/>
    <w:rsid w:val="003A1A4E"/>
    <w:rsid w:val="003A1BCD"/>
    <w:rsid w:val="003A1DEC"/>
    <w:rsid w:val="003A1F49"/>
    <w:rsid w:val="003A2125"/>
    <w:rsid w:val="003A22BB"/>
    <w:rsid w:val="003A2941"/>
    <w:rsid w:val="003A2ACD"/>
    <w:rsid w:val="003A30AF"/>
    <w:rsid w:val="003A3228"/>
    <w:rsid w:val="003A361C"/>
    <w:rsid w:val="003A368A"/>
    <w:rsid w:val="003A3849"/>
    <w:rsid w:val="003A3858"/>
    <w:rsid w:val="003A450E"/>
    <w:rsid w:val="003A4887"/>
    <w:rsid w:val="003A4BA1"/>
    <w:rsid w:val="003A62F9"/>
    <w:rsid w:val="003A67B8"/>
    <w:rsid w:val="003A6C43"/>
    <w:rsid w:val="003A6CEA"/>
    <w:rsid w:val="003A746C"/>
    <w:rsid w:val="003A7B24"/>
    <w:rsid w:val="003A7E41"/>
    <w:rsid w:val="003B0712"/>
    <w:rsid w:val="003B105D"/>
    <w:rsid w:val="003B161C"/>
    <w:rsid w:val="003B1D4C"/>
    <w:rsid w:val="003B213D"/>
    <w:rsid w:val="003B21F8"/>
    <w:rsid w:val="003B223B"/>
    <w:rsid w:val="003B2295"/>
    <w:rsid w:val="003B2467"/>
    <w:rsid w:val="003B32A2"/>
    <w:rsid w:val="003B3620"/>
    <w:rsid w:val="003B3AB0"/>
    <w:rsid w:val="003B3F89"/>
    <w:rsid w:val="003B442E"/>
    <w:rsid w:val="003B44FA"/>
    <w:rsid w:val="003B4C6F"/>
    <w:rsid w:val="003B5826"/>
    <w:rsid w:val="003B59AB"/>
    <w:rsid w:val="003B5FC7"/>
    <w:rsid w:val="003B66B1"/>
    <w:rsid w:val="003B685C"/>
    <w:rsid w:val="003B6946"/>
    <w:rsid w:val="003B6B9C"/>
    <w:rsid w:val="003B6D97"/>
    <w:rsid w:val="003B72F3"/>
    <w:rsid w:val="003B7C9F"/>
    <w:rsid w:val="003C009D"/>
    <w:rsid w:val="003C0586"/>
    <w:rsid w:val="003C0B6C"/>
    <w:rsid w:val="003C1024"/>
    <w:rsid w:val="003C13DC"/>
    <w:rsid w:val="003C13DF"/>
    <w:rsid w:val="003C19AD"/>
    <w:rsid w:val="003C1C6F"/>
    <w:rsid w:val="003C1D78"/>
    <w:rsid w:val="003C2A1D"/>
    <w:rsid w:val="003C2A53"/>
    <w:rsid w:val="003C357C"/>
    <w:rsid w:val="003C3738"/>
    <w:rsid w:val="003C402F"/>
    <w:rsid w:val="003C4257"/>
    <w:rsid w:val="003C433A"/>
    <w:rsid w:val="003C46EB"/>
    <w:rsid w:val="003C4720"/>
    <w:rsid w:val="003C5041"/>
    <w:rsid w:val="003C5D5A"/>
    <w:rsid w:val="003C6589"/>
    <w:rsid w:val="003C6F7E"/>
    <w:rsid w:val="003C7130"/>
    <w:rsid w:val="003C7329"/>
    <w:rsid w:val="003C7361"/>
    <w:rsid w:val="003C7A75"/>
    <w:rsid w:val="003C7DB9"/>
    <w:rsid w:val="003D0170"/>
    <w:rsid w:val="003D12D2"/>
    <w:rsid w:val="003D1C5C"/>
    <w:rsid w:val="003D1D3F"/>
    <w:rsid w:val="003D3201"/>
    <w:rsid w:val="003D342E"/>
    <w:rsid w:val="003D349A"/>
    <w:rsid w:val="003D355D"/>
    <w:rsid w:val="003D3845"/>
    <w:rsid w:val="003D4086"/>
    <w:rsid w:val="003D48C6"/>
    <w:rsid w:val="003D48F6"/>
    <w:rsid w:val="003D5525"/>
    <w:rsid w:val="003D6018"/>
    <w:rsid w:val="003D6CEA"/>
    <w:rsid w:val="003D7815"/>
    <w:rsid w:val="003D7AB7"/>
    <w:rsid w:val="003E04C1"/>
    <w:rsid w:val="003E0587"/>
    <w:rsid w:val="003E0BA2"/>
    <w:rsid w:val="003E0D6F"/>
    <w:rsid w:val="003E0E3D"/>
    <w:rsid w:val="003E1102"/>
    <w:rsid w:val="003E116B"/>
    <w:rsid w:val="003E173A"/>
    <w:rsid w:val="003E18DE"/>
    <w:rsid w:val="003E2439"/>
    <w:rsid w:val="003E243E"/>
    <w:rsid w:val="003E258E"/>
    <w:rsid w:val="003E27BF"/>
    <w:rsid w:val="003E2A48"/>
    <w:rsid w:val="003E2CC4"/>
    <w:rsid w:val="003E2D15"/>
    <w:rsid w:val="003E2D27"/>
    <w:rsid w:val="003E3488"/>
    <w:rsid w:val="003E489A"/>
    <w:rsid w:val="003E4AAC"/>
    <w:rsid w:val="003E4E5C"/>
    <w:rsid w:val="003E5843"/>
    <w:rsid w:val="003E5B04"/>
    <w:rsid w:val="003E7200"/>
    <w:rsid w:val="003E7C38"/>
    <w:rsid w:val="003E7CA2"/>
    <w:rsid w:val="003E7E1C"/>
    <w:rsid w:val="003F0576"/>
    <w:rsid w:val="003F0595"/>
    <w:rsid w:val="003F08EE"/>
    <w:rsid w:val="003F0B1F"/>
    <w:rsid w:val="003F1A86"/>
    <w:rsid w:val="003F1C90"/>
    <w:rsid w:val="003F1CA4"/>
    <w:rsid w:val="003F1EAF"/>
    <w:rsid w:val="003F21CB"/>
    <w:rsid w:val="003F2DDC"/>
    <w:rsid w:val="003F2F4E"/>
    <w:rsid w:val="003F3830"/>
    <w:rsid w:val="003F395A"/>
    <w:rsid w:val="003F3B6F"/>
    <w:rsid w:val="003F468E"/>
    <w:rsid w:val="003F507C"/>
    <w:rsid w:val="003F5805"/>
    <w:rsid w:val="003F5C4A"/>
    <w:rsid w:val="003F5FD1"/>
    <w:rsid w:val="003F6430"/>
    <w:rsid w:val="003F7094"/>
    <w:rsid w:val="003F785E"/>
    <w:rsid w:val="004002B5"/>
    <w:rsid w:val="004011A1"/>
    <w:rsid w:val="00401648"/>
    <w:rsid w:val="00401724"/>
    <w:rsid w:val="00401A74"/>
    <w:rsid w:val="00401D2C"/>
    <w:rsid w:val="0040203C"/>
    <w:rsid w:val="0040280D"/>
    <w:rsid w:val="00402EF0"/>
    <w:rsid w:val="004032B0"/>
    <w:rsid w:val="0040393E"/>
    <w:rsid w:val="00403ACD"/>
    <w:rsid w:val="00403B08"/>
    <w:rsid w:val="0040413E"/>
    <w:rsid w:val="004042C4"/>
    <w:rsid w:val="00405512"/>
    <w:rsid w:val="00407DDC"/>
    <w:rsid w:val="004100A0"/>
    <w:rsid w:val="004105D3"/>
    <w:rsid w:val="0041235A"/>
    <w:rsid w:val="004127EC"/>
    <w:rsid w:val="00412A5F"/>
    <w:rsid w:val="00412D4C"/>
    <w:rsid w:val="004131C3"/>
    <w:rsid w:val="00414198"/>
    <w:rsid w:val="00414520"/>
    <w:rsid w:val="00414541"/>
    <w:rsid w:val="00415147"/>
    <w:rsid w:val="004159E8"/>
    <w:rsid w:val="00415EC3"/>
    <w:rsid w:val="00416146"/>
    <w:rsid w:val="004161C8"/>
    <w:rsid w:val="004165D6"/>
    <w:rsid w:val="004166CC"/>
    <w:rsid w:val="00416DD0"/>
    <w:rsid w:val="00417834"/>
    <w:rsid w:val="00417C0F"/>
    <w:rsid w:val="0042029D"/>
    <w:rsid w:val="004203BD"/>
    <w:rsid w:val="004203BF"/>
    <w:rsid w:val="0042080B"/>
    <w:rsid w:val="00420AC8"/>
    <w:rsid w:val="00420DC6"/>
    <w:rsid w:val="00420E7C"/>
    <w:rsid w:val="004214F4"/>
    <w:rsid w:val="00422149"/>
    <w:rsid w:val="004224E6"/>
    <w:rsid w:val="00422A44"/>
    <w:rsid w:val="00422FD8"/>
    <w:rsid w:val="004234A0"/>
    <w:rsid w:val="00423689"/>
    <w:rsid w:val="00423C32"/>
    <w:rsid w:val="004253D7"/>
    <w:rsid w:val="00426805"/>
    <w:rsid w:val="00427043"/>
    <w:rsid w:val="0042799E"/>
    <w:rsid w:val="004305FF"/>
    <w:rsid w:val="004306A0"/>
    <w:rsid w:val="004306D4"/>
    <w:rsid w:val="00430A9F"/>
    <w:rsid w:val="0043187D"/>
    <w:rsid w:val="004321EA"/>
    <w:rsid w:val="00432736"/>
    <w:rsid w:val="00432745"/>
    <w:rsid w:val="00432C6F"/>
    <w:rsid w:val="00433244"/>
    <w:rsid w:val="004336CC"/>
    <w:rsid w:val="00433D03"/>
    <w:rsid w:val="00435B33"/>
    <w:rsid w:val="004360B7"/>
    <w:rsid w:val="0043658E"/>
    <w:rsid w:val="00436BFE"/>
    <w:rsid w:val="00436E72"/>
    <w:rsid w:val="00436F4B"/>
    <w:rsid w:val="00437134"/>
    <w:rsid w:val="00437187"/>
    <w:rsid w:val="004374D9"/>
    <w:rsid w:val="00437A92"/>
    <w:rsid w:val="00437C95"/>
    <w:rsid w:val="00440063"/>
    <w:rsid w:val="0044055E"/>
    <w:rsid w:val="00440809"/>
    <w:rsid w:val="00440B19"/>
    <w:rsid w:val="00440FA7"/>
    <w:rsid w:val="0044158A"/>
    <w:rsid w:val="00441D51"/>
    <w:rsid w:val="004421FE"/>
    <w:rsid w:val="00442201"/>
    <w:rsid w:val="004428CD"/>
    <w:rsid w:val="00442909"/>
    <w:rsid w:val="00442EE3"/>
    <w:rsid w:val="00442EFF"/>
    <w:rsid w:val="00443A42"/>
    <w:rsid w:val="00443B8D"/>
    <w:rsid w:val="00443E72"/>
    <w:rsid w:val="00443FFD"/>
    <w:rsid w:val="00444105"/>
    <w:rsid w:val="0044415F"/>
    <w:rsid w:val="00444E0F"/>
    <w:rsid w:val="00445010"/>
    <w:rsid w:val="00445271"/>
    <w:rsid w:val="00445449"/>
    <w:rsid w:val="004459D9"/>
    <w:rsid w:val="004460A9"/>
    <w:rsid w:val="00446E63"/>
    <w:rsid w:val="00447199"/>
    <w:rsid w:val="00447273"/>
    <w:rsid w:val="00447499"/>
    <w:rsid w:val="0044770B"/>
    <w:rsid w:val="00447762"/>
    <w:rsid w:val="00447BA5"/>
    <w:rsid w:val="004503AC"/>
    <w:rsid w:val="00450663"/>
    <w:rsid w:val="00450732"/>
    <w:rsid w:val="00450D68"/>
    <w:rsid w:val="00451297"/>
    <w:rsid w:val="004514B2"/>
    <w:rsid w:val="00451D93"/>
    <w:rsid w:val="00452105"/>
    <w:rsid w:val="0045243B"/>
    <w:rsid w:val="004524CA"/>
    <w:rsid w:val="00452519"/>
    <w:rsid w:val="004531F2"/>
    <w:rsid w:val="004533A5"/>
    <w:rsid w:val="00453514"/>
    <w:rsid w:val="0045363F"/>
    <w:rsid w:val="00453A6D"/>
    <w:rsid w:val="00453BF8"/>
    <w:rsid w:val="00453ED0"/>
    <w:rsid w:val="00454658"/>
    <w:rsid w:val="00454789"/>
    <w:rsid w:val="004552CE"/>
    <w:rsid w:val="00455306"/>
    <w:rsid w:val="00455435"/>
    <w:rsid w:val="00456402"/>
    <w:rsid w:val="004565D8"/>
    <w:rsid w:val="00456A83"/>
    <w:rsid w:val="00456FEA"/>
    <w:rsid w:val="004570AF"/>
    <w:rsid w:val="00457429"/>
    <w:rsid w:val="004574CD"/>
    <w:rsid w:val="004600E3"/>
    <w:rsid w:val="004603B6"/>
    <w:rsid w:val="0046080E"/>
    <w:rsid w:val="004616CC"/>
    <w:rsid w:val="00461DC3"/>
    <w:rsid w:val="00461DE6"/>
    <w:rsid w:val="0046203C"/>
    <w:rsid w:val="004623F3"/>
    <w:rsid w:val="004626D1"/>
    <w:rsid w:val="004628A0"/>
    <w:rsid w:val="004629CC"/>
    <w:rsid w:val="0046307E"/>
    <w:rsid w:val="004634D4"/>
    <w:rsid w:val="00463909"/>
    <w:rsid w:val="00463BEF"/>
    <w:rsid w:val="00464DE1"/>
    <w:rsid w:val="0046524A"/>
    <w:rsid w:val="004653C5"/>
    <w:rsid w:val="004655A1"/>
    <w:rsid w:val="00465E8C"/>
    <w:rsid w:val="004665BC"/>
    <w:rsid w:val="0046693D"/>
    <w:rsid w:val="00466FCD"/>
    <w:rsid w:val="004674CE"/>
    <w:rsid w:val="00467C24"/>
    <w:rsid w:val="00467C8F"/>
    <w:rsid w:val="004700D3"/>
    <w:rsid w:val="004707F8"/>
    <w:rsid w:val="00470FB7"/>
    <w:rsid w:val="004720C5"/>
    <w:rsid w:val="00472229"/>
    <w:rsid w:val="004739BD"/>
    <w:rsid w:val="00474031"/>
    <w:rsid w:val="004750B8"/>
    <w:rsid w:val="0047537C"/>
    <w:rsid w:val="004755CC"/>
    <w:rsid w:val="00475A29"/>
    <w:rsid w:val="00475BDE"/>
    <w:rsid w:val="00475C2C"/>
    <w:rsid w:val="00475CFD"/>
    <w:rsid w:val="00475EA3"/>
    <w:rsid w:val="0047715C"/>
    <w:rsid w:val="004775C3"/>
    <w:rsid w:val="0047782D"/>
    <w:rsid w:val="00477D84"/>
    <w:rsid w:val="00477DEB"/>
    <w:rsid w:val="00480CA5"/>
    <w:rsid w:val="0048121F"/>
    <w:rsid w:val="004823AA"/>
    <w:rsid w:val="00483328"/>
    <w:rsid w:val="004837BD"/>
    <w:rsid w:val="00483D8F"/>
    <w:rsid w:val="004846D0"/>
    <w:rsid w:val="00484B43"/>
    <w:rsid w:val="004861EE"/>
    <w:rsid w:val="00487365"/>
    <w:rsid w:val="004873E4"/>
    <w:rsid w:val="00487641"/>
    <w:rsid w:val="0048786C"/>
    <w:rsid w:val="00487FD8"/>
    <w:rsid w:val="0049027D"/>
    <w:rsid w:val="004910CB"/>
    <w:rsid w:val="00491123"/>
    <w:rsid w:val="00491206"/>
    <w:rsid w:val="0049138F"/>
    <w:rsid w:val="0049172C"/>
    <w:rsid w:val="004918C8"/>
    <w:rsid w:val="00491E64"/>
    <w:rsid w:val="00492A26"/>
    <w:rsid w:val="00493C5D"/>
    <w:rsid w:val="004942A9"/>
    <w:rsid w:val="00494626"/>
    <w:rsid w:val="00495558"/>
    <w:rsid w:val="00495BA2"/>
    <w:rsid w:val="00495D2C"/>
    <w:rsid w:val="00495F05"/>
    <w:rsid w:val="00496030"/>
    <w:rsid w:val="0049603D"/>
    <w:rsid w:val="0049624A"/>
    <w:rsid w:val="0049686B"/>
    <w:rsid w:val="00496C51"/>
    <w:rsid w:val="00496F56"/>
    <w:rsid w:val="00497485"/>
    <w:rsid w:val="00497584"/>
    <w:rsid w:val="0049768B"/>
    <w:rsid w:val="00497719"/>
    <w:rsid w:val="00497923"/>
    <w:rsid w:val="00497E81"/>
    <w:rsid w:val="00497F17"/>
    <w:rsid w:val="004A0450"/>
    <w:rsid w:val="004A04C3"/>
    <w:rsid w:val="004A0588"/>
    <w:rsid w:val="004A06FD"/>
    <w:rsid w:val="004A0A32"/>
    <w:rsid w:val="004A0ED7"/>
    <w:rsid w:val="004A1050"/>
    <w:rsid w:val="004A1804"/>
    <w:rsid w:val="004A1BC6"/>
    <w:rsid w:val="004A1BDC"/>
    <w:rsid w:val="004A1D42"/>
    <w:rsid w:val="004A1F95"/>
    <w:rsid w:val="004A20B4"/>
    <w:rsid w:val="004A2476"/>
    <w:rsid w:val="004A2654"/>
    <w:rsid w:val="004A2961"/>
    <w:rsid w:val="004A29FA"/>
    <w:rsid w:val="004A2F38"/>
    <w:rsid w:val="004A330A"/>
    <w:rsid w:val="004A39DA"/>
    <w:rsid w:val="004A3B80"/>
    <w:rsid w:val="004A4619"/>
    <w:rsid w:val="004A5406"/>
    <w:rsid w:val="004A547F"/>
    <w:rsid w:val="004A55B0"/>
    <w:rsid w:val="004A63C9"/>
    <w:rsid w:val="004A654B"/>
    <w:rsid w:val="004A6DC0"/>
    <w:rsid w:val="004A7DCE"/>
    <w:rsid w:val="004B00FF"/>
    <w:rsid w:val="004B03D6"/>
    <w:rsid w:val="004B0C1E"/>
    <w:rsid w:val="004B1178"/>
    <w:rsid w:val="004B152A"/>
    <w:rsid w:val="004B15E0"/>
    <w:rsid w:val="004B1D76"/>
    <w:rsid w:val="004B21D0"/>
    <w:rsid w:val="004B2374"/>
    <w:rsid w:val="004B2E05"/>
    <w:rsid w:val="004B391C"/>
    <w:rsid w:val="004B3939"/>
    <w:rsid w:val="004B4352"/>
    <w:rsid w:val="004B48CF"/>
    <w:rsid w:val="004B5026"/>
    <w:rsid w:val="004B52A6"/>
    <w:rsid w:val="004B586A"/>
    <w:rsid w:val="004B5D8E"/>
    <w:rsid w:val="004B6269"/>
    <w:rsid w:val="004B6D11"/>
    <w:rsid w:val="004B7016"/>
    <w:rsid w:val="004B7A0B"/>
    <w:rsid w:val="004B7C21"/>
    <w:rsid w:val="004B7CB0"/>
    <w:rsid w:val="004B7E21"/>
    <w:rsid w:val="004C01D0"/>
    <w:rsid w:val="004C0895"/>
    <w:rsid w:val="004C0CFC"/>
    <w:rsid w:val="004C15EF"/>
    <w:rsid w:val="004C1839"/>
    <w:rsid w:val="004C18AB"/>
    <w:rsid w:val="004C1A27"/>
    <w:rsid w:val="004C208B"/>
    <w:rsid w:val="004C364E"/>
    <w:rsid w:val="004C37E5"/>
    <w:rsid w:val="004C4050"/>
    <w:rsid w:val="004C4226"/>
    <w:rsid w:val="004C4338"/>
    <w:rsid w:val="004C43E0"/>
    <w:rsid w:val="004C4A8E"/>
    <w:rsid w:val="004C5178"/>
    <w:rsid w:val="004C57AD"/>
    <w:rsid w:val="004C5CEA"/>
    <w:rsid w:val="004C6272"/>
    <w:rsid w:val="004C6546"/>
    <w:rsid w:val="004C6575"/>
    <w:rsid w:val="004C6E28"/>
    <w:rsid w:val="004C7823"/>
    <w:rsid w:val="004C7928"/>
    <w:rsid w:val="004C7A54"/>
    <w:rsid w:val="004C7F29"/>
    <w:rsid w:val="004D0306"/>
    <w:rsid w:val="004D037E"/>
    <w:rsid w:val="004D063C"/>
    <w:rsid w:val="004D0A47"/>
    <w:rsid w:val="004D1B31"/>
    <w:rsid w:val="004D1C4E"/>
    <w:rsid w:val="004D255D"/>
    <w:rsid w:val="004D35B8"/>
    <w:rsid w:val="004D3AC6"/>
    <w:rsid w:val="004D3BD3"/>
    <w:rsid w:val="004D41BC"/>
    <w:rsid w:val="004D4856"/>
    <w:rsid w:val="004D5A69"/>
    <w:rsid w:val="004D637E"/>
    <w:rsid w:val="004D6553"/>
    <w:rsid w:val="004D6FE9"/>
    <w:rsid w:val="004D76A0"/>
    <w:rsid w:val="004D78C2"/>
    <w:rsid w:val="004D7CEE"/>
    <w:rsid w:val="004E0AAA"/>
    <w:rsid w:val="004E13D3"/>
    <w:rsid w:val="004E14EC"/>
    <w:rsid w:val="004E174B"/>
    <w:rsid w:val="004E2B14"/>
    <w:rsid w:val="004E346A"/>
    <w:rsid w:val="004E3E15"/>
    <w:rsid w:val="004E4239"/>
    <w:rsid w:val="004E4427"/>
    <w:rsid w:val="004E46FB"/>
    <w:rsid w:val="004E4771"/>
    <w:rsid w:val="004E485F"/>
    <w:rsid w:val="004E4D23"/>
    <w:rsid w:val="004E5122"/>
    <w:rsid w:val="004E5348"/>
    <w:rsid w:val="004E5B09"/>
    <w:rsid w:val="004E5FA0"/>
    <w:rsid w:val="004E604A"/>
    <w:rsid w:val="004E64D9"/>
    <w:rsid w:val="004E6869"/>
    <w:rsid w:val="004E6D1E"/>
    <w:rsid w:val="004E6DD4"/>
    <w:rsid w:val="004E71D1"/>
    <w:rsid w:val="004E7E96"/>
    <w:rsid w:val="004F0118"/>
    <w:rsid w:val="004F0CD8"/>
    <w:rsid w:val="004F0FA2"/>
    <w:rsid w:val="004F1396"/>
    <w:rsid w:val="004F1B16"/>
    <w:rsid w:val="004F208F"/>
    <w:rsid w:val="004F2BB8"/>
    <w:rsid w:val="004F31D1"/>
    <w:rsid w:val="004F324F"/>
    <w:rsid w:val="004F3EA7"/>
    <w:rsid w:val="004F3F96"/>
    <w:rsid w:val="004F418C"/>
    <w:rsid w:val="004F4A8E"/>
    <w:rsid w:val="004F4E07"/>
    <w:rsid w:val="004F5FBE"/>
    <w:rsid w:val="004F6186"/>
    <w:rsid w:val="004F619B"/>
    <w:rsid w:val="004F67B3"/>
    <w:rsid w:val="004F7B7F"/>
    <w:rsid w:val="004F7C70"/>
    <w:rsid w:val="0050006B"/>
    <w:rsid w:val="0050071B"/>
    <w:rsid w:val="00500852"/>
    <w:rsid w:val="00500D29"/>
    <w:rsid w:val="00500EEA"/>
    <w:rsid w:val="0050141B"/>
    <w:rsid w:val="00501430"/>
    <w:rsid w:val="00501713"/>
    <w:rsid w:val="00501AB8"/>
    <w:rsid w:val="00501F6E"/>
    <w:rsid w:val="00502020"/>
    <w:rsid w:val="005025F7"/>
    <w:rsid w:val="005031F8"/>
    <w:rsid w:val="005033C3"/>
    <w:rsid w:val="00503E05"/>
    <w:rsid w:val="00504A2C"/>
    <w:rsid w:val="00504E53"/>
    <w:rsid w:val="00505B50"/>
    <w:rsid w:val="00505D2D"/>
    <w:rsid w:val="0050638A"/>
    <w:rsid w:val="005071C5"/>
    <w:rsid w:val="00507DD8"/>
    <w:rsid w:val="00507F30"/>
    <w:rsid w:val="00510392"/>
    <w:rsid w:val="00510A18"/>
    <w:rsid w:val="0051138E"/>
    <w:rsid w:val="00511652"/>
    <w:rsid w:val="005116BE"/>
    <w:rsid w:val="00511BB4"/>
    <w:rsid w:val="00512378"/>
    <w:rsid w:val="005125DC"/>
    <w:rsid w:val="00512732"/>
    <w:rsid w:val="00512A0F"/>
    <w:rsid w:val="00512D93"/>
    <w:rsid w:val="005133AB"/>
    <w:rsid w:val="0051346D"/>
    <w:rsid w:val="005142B9"/>
    <w:rsid w:val="00514FE5"/>
    <w:rsid w:val="005152E3"/>
    <w:rsid w:val="00515AE6"/>
    <w:rsid w:val="00515E85"/>
    <w:rsid w:val="0051605D"/>
    <w:rsid w:val="005168A4"/>
    <w:rsid w:val="00517126"/>
    <w:rsid w:val="00517266"/>
    <w:rsid w:val="0051799F"/>
    <w:rsid w:val="0052006E"/>
    <w:rsid w:val="0052010E"/>
    <w:rsid w:val="005201DF"/>
    <w:rsid w:val="00520535"/>
    <w:rsid w:val="00520D55"/>
    <w:rsid w:val="005219D7"/>
    <w:rsid w:val="00521CE6"/>
    <w:rsid w:val="005221C4"/>
    <w:rsid w:val="005221D8"/>
    <w:rsid w:val="00522FA9"/>
    <w:rsid w:val="005233AB"/>
    <w:rsid w:val="005234EE"/>
    <w:rsid w:val="00523880"/>
    <w:rsid w:val="00523AA3"/>
    <w:rsid w:val="00524037"/>
    <w:rsid w:val="00524422"/>
    <w:rsid w:val="005248DD"/>
    <w:rsid w:val="00524DD6"/>
    <w:rsid w:val="00524FF5"/>
    <w:rsid w:val="0052510C"/>
    <w:rsid w:val="00525190"/>
    <w:rsid w:val="00525733"/>
    <w:rsid w:val="00525F5F"/>
    <w:rsid w:val="00526269"/>
    <w:rsid w:val="00526EBD"/>
    <w:rsid w:val="00527404"/>
    <w:rsid w:val="005300E0"/>
    <w:rsid w:val="0053041B"/>
    <w:rsid w:val="005307AB"/>
    <w:rsid w:val="00530815"/>
    <w:rsid w:val="00530833"/>
    <w:rsid w:val="0053088F"/>
    <w:rsid w:val="00530D6B"/>
    <w:rsid w:val="00531B46"/>
    <w:rsid w:val="00531C97"/>
    <w:rsid w:val="00531F76"/>
    <w:rsid w:val="00532447"/>
    <w:rsid w:val="005326CF"/>
    <w:rsid w:val="00533973"/>
    <w:rsid w:val="00533DFB"/>
    <w:rsid w:val="005346F4"/>
    <w:rsid w:val="0053472D"/>
    <w:rsid w:val="00534A9D"/>
    <w:rsid w:val="00534F71"/>
    <w:rsid w:val="005357CE"/>
    <w:rsid w:val="005359CA"/>
    <w:rsid w:val="00535F23"/>
    <w:rsid w:val="00536457"/>
    <w:rsid w:val="00536851"/>
    <w:rsid w:val="00536AD6"/>
    <w:rsid w:val="00537B45"/>
    <w:rsid w:val="00537D98"/>
    <w:rsid w:val="00540130"/>
    <w:rsid w:val="00540FD4"/>
    <w:rsid w:val="00540FE5"/>
    <w:rsid w:val="00541282"/>
    <w:rsid w:val="0054151B"/>
    <w:rsid w:val="00542762"/>
    <w:rsid w:val="0054286D"/>
    <w:rsid w:val="005429A7"/>
    <w:rsid w:val="00543349"/>
    <w:rsid w:val="00543D50"/>
    <w:rsid w:val="00544146"/>
    <w:rsid w:val="0054453E"/>
    <w:rsid w:val="00545343"/>
    <w:rsid w:val="00545484"/>
    <w:rsid w:val="00545509"/>
    <w:rsid w:val="00545733"/>
    <w:rsid w:val="0054636D"/>
    <w:rsid w:val="0054664B"/>
    <w:rsid w:val="00546BEB"/>
    <w:rsid w:val="005477CC"/>
    <w:rsid w:val="00550197"/>
    <w:rsid w:val="0055033C"/>
    <w:rsid w:val="00550437"/>
    <w:rsid w:val="005505E1"/>
    <w:rsid w:val="00551200"/>
    <w:rsid w:val="0055130A"/>
    <w:rsid w:val="0055187E"/>
    <w:rsid w:val="00552164"/>
    <w:rsid w:val="00552168"/>
    <w:rsid w:val="0055251F"/>
    <w:rsid w:val="005532C5"/>
    <w:rsid w:val="0055347D"/>
    <w:rsid w:val="00553C51"/>
    <w:rsid w:val="00553ED5"/>
    <w:rsid w:val="00553FA7"/>
    <w:rsid w:val="005549E5"/>
    <w:rsid w:val="005557D4"/>
    <w:rsid w:val="00555AD2"/>
    <w:rsid w:val="00555D0E"/>
    <w:rsid w:val="00555E91"/>
    <w:rsid w:val="0055618F"/>
    <w:rsid w:val="00556554"/>
    <w:rsid w:val="0055761E"/>
    <w:rsid w:val="00557722"/>
    <w:rsid w:val="00557EAA"/>
    <w:rsid w:val="00557EB2"/>
    <w:rsid w:val="005602E5"/>
    <w:rsid w:val="00560605"/>
    <w:rsid w:val="0056063D"/>
    <w:rsid w:val="00561A8C"/>
    <w:rsid w:val="00561E22"/>
    <w:rsid w:val="00561FDB"/>
    <w:rsid w:val="00562DFD"/>
    <w:rsid w:val="0056483C"/>
    <w:rsid w:val="0056494A"/>
    <w:rsid w:val="00564D9B"/>
    <w:rsid w:val="00564E96"/>
    <w:rsid w:val="005650CF"/>
    <w:rsid w:val="0056518A"/>
    <w:rsid w:val="0056579C"/>
    <w:rsid w:val="00565945"/>
    <w:rsid w:val="00565F2F"/>
    <w:rsid w:val="00566D6F"/>
    <w:rsid w:val="00566DEA"/>
    <w:rsid w:val="005676C6"/>
    <w:rsid w:val="00567FC1"/>
    <w:rsid w:val="00570A28"/>
    <w:rsid w:val="00570C44"/>
    <w:rsid w:val="005710D5"/>
    <w:rsid w:val="00571884"/>
    <w:rsid w:val="005719A7"/>
    <w:rsid w:val="00572821"/>
    <w:rsid w:val="00573E07"/>
    <w:rsid w:val="00574AB3"/>
    <w:rsid w:val="0057696A"/>
    <w:rsid w:val="00580752"/>
    <w:rsid w:val="00580F0F"/>
    <w:rsid w:val="0058168E"/>
    <w:rsid w:val="00581917"/>
    <w:rsid w:val="0058199A"/>
    <w:rsid w:val="00581B9E"/>
    <w:rsid w:val="00581DE0"/>
    <w:rsid w:val="00581E5D"/>
    <w:rsid w:val="00581FF1"/>
    <w:rsid w:val="005824E5"/>
    <w:rsid w:val="00582E56"/>
    <w:rsid w:val="00583383"/>
    <w:rsid w:val="00583781"/>
    <w:rsid w:val="005839A2"/>
    <w:rsid w:val="00584A85"/>
    <w:rsid w:val="00584D6E"/>
    <w:rsid w:val="005851E1"/>
    <w:rsid w:val="0058528E"/>
    <w:rsid w:val="00585DAA"/>
    <w:rsid w:val="00585E05"/>
    <w:rsid w:val="00586349"/>
    <w:rsid w:val="005866A5"/>
    <w:rsid w:val="00586C7E"/>
    <w:rsid w:val="0058764E"/>
    <w:rsid w:val="00590141"/>
    <w:rsid w:val="0059074F"/>
    <w:rsid w:val="0059152D"/>
    <w:rsid w:val="005918E9"/>
    <w:rsid w:val="00591BC7"/>
    <w:rsid w:val="0059205B"/>
    <w:rsid w:val="00592060"/>
    <w:rsid w:val="00592C0E"/>
    <w:rsid w:val="00592F1D"/>
    <w:rsid w:val="00594438"/>
    <w:rsid w:val="00595030"/>
    <w:rsid w:val="00595212"/>
    <w:rsid w:val="005959BA"/>
    <w:rsid w:val="00595A06"/>
    <w:rsid w:val="00595ED4"/>
    <w:rsid w:val="00595F77"/>
    <w:rsid w:val="00596A68"/>
    <w:rsid w:val="00596C47"/>
    <w:rsid w:val="00596CD8"/>
    <w:rsid w:val="00596DBF"/>
    <w:rsid w:val="0059711D"/>
    <w:rsid w:val="005978C0"/>
    <w:rsid w:val="005A0050"/>
    <w:rsid w:val="005A11BB"/>
    <w:rsid w:val="005A1516"/>
    <w:rsid w:val="005A17EE"/>
    <w:rsid w:val="005A18AF"/>
    <w:rsid w:val="005A1E19"/>
    <w:rsid w:val="005A1FA6"/>
    <w:rsid w:val="005A1FAA"/>
    <w:rsid w:val="005A1FB4"/>
    <w:rsid w:val="005A231C"/>
    <w:rsid w:val="005A28DC"/>
    <w:rsid w:val="005A3114"/>
    <w:rsid w:val="005A3258"/>
    <w:rsid w:val="005A33CF"/>
    <w:rsid w:val="005A3696"/>
    <w:rsid w:val="005A4159"/>
    <w:rsid w:val="005A42AD"/>
    <w:rsid w:val="005A4B38"/>
    <w:rsid w:val="005A4F7D"/>
    <w:rsid w:val="005A5239"/>
    <w:rsid w:val="005A52F6"/>
    <w:rsid w:val="005A5E4A"/>
    <w:rsid w:val="005A6316"/>
    <w:rsid w:val="005A63E6"/>
    <w:rsid w:val="005A669A"/>
    <w:rsid w:val="005A71F2"/>
    <w:rsid w:val="005A74E5"/>
    <w:rsid w:val="005A75D1"/>
    <w:rsid w:val="005A7780"/>
    <w:rsid w:val="005A781C"/>
    <w:rsid w:val="005B00BA"/>
    <w:rsid w:val="005B0D50"/>
    <w:rsid w:val="005B1399"/>
    <w:rsid w:val="005B1928"/>
    <w:rsid w:val="005B2B23"/>
    <w:rsid w:val="005B3001"/>
    <w:rsid w:val="005B3441"/>
    <w:rsid w:val="005B5175"/>
    <w:rsid w:val="005B624C"/>
    <w:rsid w:val="005B6E81"/>
    <w:rsid w:val="005B7188"/>
    <w:rsid w:val="005B772B"/>
    <w:rsid w:val="005B7867"/>
    <w:rsid w:val="005B7B25"/>
    <w:rsid w:val="005C0D0B"/>
    <w:rsid w:val="005C153F"/>
    <w:rsid w:val="005C1698"/>
    <w:rsid w:val="005C1CA5"/>
    <w:rsid w:val="005C1DC6"/>
    <w:rsid w:val="005C1DF3"/>
    <w:rsid w:val="005C25C7"/>
    <w:rsid w:val="005C26ED"/>
    <w:rsid w:val="005C2BD6"/>
    <w:rsid w:val="005C34AE"/>
    <w:rsid w:val="005C3791"/>
    <w:rsid w:val="005C398D"/>
    <w:rsid w:val="005C39C9"/>
    <w:rsid w:val="005C3CD8"/>
    <w:rsid w:val="005C3F1E"/>
    <w:rsid w:val="005C44F1"/>
    <w:rsid w:val="005C4EC5"/>
    <w:rsid w:val="005C5392"/>
    <w:rsid w:val="005C553D"/>
    <w:rsid w:val="005C560A"/>
    <w:rsid w:val="005C5671"/>
    <w:rsid w:val="005C59CA"/>
    <w:rsid w:val="005C5A27"/>
    <w:rsid w:val="005C602C"/>
    <w:rsid w:val="005C692F"/>
    <w:rsid w:val="005C7964"/>
    <w:rsid w:val="005C7F63"/>
    <w:rsid w:val="005D0182"/>
    <w:rsid w:val="005D07F7"/>
    <w:rsid w:val="005D1310"/>
    <w:rsid w:val="005D17AF"/>
    <w:rsid w:val="005D183E"/>
    <w:rsid w:val="005D1BB2"/>
    <w:rsid w:val="005D1C4B"/>
    <w:rsid w:val="005D1F32"/>
    <w:rsid w:val="005D1F87"/>
    <w:rsid w:val="005D24A7"/>
    <w:rsid w:val="005D2A39"/>
    <w:rsid w:val="005D2B4C"/>
    <w:rsid w:val="005D2B65"/>
    <w:rsid w:val="005D30E6"/>
    <w:rsid w:val="005D38D5"/>
    <w:rsid w:val="005D390E"/>
    <w:rsid w:val="005D3CD8"/>
    <w:rsid w:val="005D3DAB"/>
    <w:rsid w:val="005D3F1E"/>
    <w:rsid w:val="005D3FD9"/>
    <w:rsid w:val="005D4022"/>
    <w:rsid w:val="005D404E"/>
    <w:rsid w:val="005D52B2"/>
    <w:rsid w:val="005D551D"/>
    <w:rsid w:val="005D581E"/>
    <w:rsid w:val="005D58D8"/>
    <w:rsid w:val="005D5BED"/>
    <w:rsid w:val="005D68DF"/>
    <w:rsid w:val="005D6970"/>
    <w:rsid w:val="005D6E90"/>
    <w:rsid w:val="005D70C4"/>
    <w:rsid w:val="005D7400"/>
    <w:rsid w:val="005D7EC9"/>
    <w:rsid w:val="005E01AA"/>
    <w:rsid w:val="005E04C6"/>
    <w:rsid w:val="005E0D8C"/>
    <w:rsid w:val="005E0F6F"/>
    <w:rsid w:val="005E2C04"/>
    <w:rsid w:val="005E2C4A"/>
    <w:rsid w:val="005E2E8C"/>
    <w:rsid w:val="005E38FA"/>
    <w:rsid w:val="005E42EA"/>
    <w:rsid w:val="005E56D5"/>
    <w:rsid w:val="005E5C98"/>
    <w:rsid w:val="005E5DA2"/>
    <w:rsid w:val="005E5F46"/>
    <w:rsid w:val="005E6C65"/>
    <w:rsid w:val="005E7E34"/>
    <w:rsid w:val="005F00F0"/>
    <w:rsid w:val="005F02D3"/>
    <w:rsid w:val="005F0575"/>
    <w:rsid w:val="005F07C7"/>
    <w:rsid w:val="005F0E09"/>
    <w:rsid w:val="005F29AE"/>
    <w:rsid w:val="005F35FE"/>
    <w:rsid w:val="005F3627"/>
    <w:rsid w:val="005F406A"/>
    <w:rsid w:val="005F4451"/>
    <w:rsid w:val="005F45FA"/>
    <w:rsid w:val="005F5429"/>
    <w:rsid w:val="005F5DB4"/>
    <w:rsid w:val="005F6CD8"/>
    <w:rsid w:val="005F7D11"/>
    <w:rsid w:val="005F7F46"/>
    <w:rsid w:val="00600C9C"/>
    <w:rsid w:val="00603DC9"/>
    <w:rsid w:val="0060432E"/>
    <w:rsid w:val="00604594"/>
    <w:rsid w:val="006055D1"/>
    <w:rsid w:val="00605768"/>
    <w:rsid w:val="00605A85"/>
    <w:rsid w:val="00605BF6"/>
    <w:rsid w:val="00605DDD"/>
    <w:rsid w:val="00605FF4"/>
    <w:rsid w:val="00606528"/>
    <w:rsid w:val="00606649"/>
    <w:rsid w:val="0060670E"/>
    <w:rsid w:val="00606BA2"/>
    <w:rsid w:val="00606D59"/>
    <w:rsid w:val="006074E6"/>
    <w:rsid w:val="006078C3"/>
    <w:rsid w:val="00607A88"/>
    <w:rsid w:val="00607CAC"/>
    <w:rsid w:val="00607D0C"/>
    <w:rsid w:val="0061146B"/>
    <w:rsid w:val="00611B42"/>
    <w:rsid w:val="0061215F"/>
    <w:rsid w:val="00612400"/>
    <w:rsid w:val="00612685"/>
    <w:rsid w:val="00613301"/>
    <w:rsid w:val="0061330E"/>
    <w:rsid w:val="00613628"/>
    <w:rsid w:val="00613E23"/>
    <w:rsid w:val="00614E34"/>
    <w:rsid w:val="00615027"/>
    <w:rsid w:val="006153B6"/>
    <w:rsid w:val="00616440"/>
    <w:rsid w:val="0061649A"/>
    <w:rsid w:val="00616B1C"/>
    <w:rsid w:val="00616D05"/>
    <w:rsid w:val="00617052"/>
    <w:rsid w:val="006171C9"/>
    <w:rsid w:val="006176D9"/>
    <w:rsid w:val="006201C9"/>
    <w:rsid w:val="00620322"/>
    <w:rsid w:val="00621228"/>
    <w:rsid w:val="006213BB"/>
    <w:rsid w:val="006214E6"/>
    <w:rsid w:val="0062185E"/>
    <w:rsid w:val="006230B7"/>
    <w:rsid w:val="006232B9"/>
    <w:rsid w:val="00623811"/>
    <w:rsid w:val="00623DD5"/>
    <w:rsid w:val="00623FDD"/>
    <w:rsid w:val="006240F6"/>
    <w:rsid w:val="0062439B"/>
    <w:rsid w:val="00624A8B"/>
    <w:rsid w:val="00624E65"/>
    <w:rsid w:val="00625076"/>
    <w:rsid w:val="006254A3"/>
    <w:rsid w:val="006257CF"/>
    <w:rsid w:val="0062634B"/>
    <w:rsid w:val="00626436"/>
    <w:rsid w:val="0062670B"/>
    <w:rsid w:val="006267DB"/>
    <w:rsid w:val="0062696A"/>
    <w:rsid w:val="006269E6"/>
    <w:rsid w:val="0062755A"/>
    <w:rsid w:val="00627765"/>
    <w:rsid w:val="00627C9A"/>
    <w:rsid w:val="00627E6B"/>
    <w:rsid w:val="00631107"/>
    <w:rsid w:val="006311B1"/>
    <w:rsid w:val="00631585"/>
    <w:rsid w:val="0063169B"/>
    <w:rsid w:val="006329CC"/>
    <w:rsid w:val="0063322E"/>
    <w:rsid w:val="006336B0"/>
    <w:rsid w:val="0063393F"/>
    <w:rsid w:val="006345A6"/>
    <w:rsid w:val="00634840"/>
    <w:rsid w:val="00634A2C"/>
    <w:rsid w:val="006358B3"/>
    <w:rsid w:val="00636301"/>
    <w:rsid w:val="006367EC"/>
    <w:rsid w:val="00636A53"/>
    <w:rsid w:val="00636B5F"/>
    <w:rsid w:val="00636E5D"/>
    <w:rsid w:val="0063741D"/>
    <w:rsid w:val="00637A49"/>
    <w:rsid w:val="00637FB8"/>
    <w:rsid w:val="00640020"/>
    <w:rsid w:val="00640154"/>
    <w:rsid w:val="00640435"/>
    <w:rsid w:val="006407E4"/>
    <w:rsid w:val="006410D5"/>
    <w:rsid w:val="00641132"/>
    <w:rsid w:val="0064113C"/>
    <w:rsid w:val="00641203"/>
    <w:rsid w:val="006412F9"/>
    <w:rsid w:val="00641CDC"/>
    <w:rsid w:val="00642366"/>
    <w:rsid w:val="0064302E"/>
    <w:rsid w:val="00643213"/>
    <w:rsid w:val="00644F70"/>
    <w:rsid w:val="00645628"/>
    <w:rsid w:val="006458E8"/>
    <w:rsid w:val="00645ECE"/>
    <w:rsid w:val="00646059"/>
    <w:rsid w:val="006468EB"/>
    <w:rsid w:val="00646A6E"/>
    <w:rsid w:val="0064751C"/>
    <w:rsid w:val="00647AC2"/>
    <w:rsid w:val="00647B40"/>
    <w:rsid w:val="0065005B"/>
    <w:rsid w:val="00650157"/>
    <w:rsid w:val="006509A6"/>
    <w:rsid w:val="00650C58"/>
    <w:rsid w:val="006516EA"/>
    <w:rsid w:val="00651837"/>
    <w:rsid w:val="00651A03"/>
    <w:rsid w:val="00651AD7"/>
    <w:rsid w:val="00651B5B"/>
    <w:rsid w:val="00651E88"/>
    <w:rsid w:val="00652AE1"/>
    <w:rsid w:val="00652B5B"/>
    <w:rsid w:val="0065588E"/>
    <w:rsid w:val="006560A7"/>
    <w:rsid w:val="006561F6"/>
    <w:rsid w:val="006573B6"/>
    <w:rsid w:val="00657588"/>
    <w:rsid w:val="00657E1C"/>
    <w:rsid w:val="00657F61"/>
    <w:rsid w:val="006604AA"/>
    <w:rsid w:val="00660D3D"/>
    <w:rsid w:val="006614B8"/>
    <w:rsid w:val="00661C04"/>
    <w:rsid w:val="006620C1"/>
    <w:rsid w:val="00662A47"/>
    <w:rsid w:val="00662CB5"/>
    <w:rsid w:val="00662EAB"/>
    <w:rsid w:val="00663CF0"/>
    <w:rsid w:val="00663F4A"/>
    <w:rsid w:val="0066470D"/>
    <w:rsid w:val="00665079"/>
    <w:rsid w:val="0066512B"/>
    <w:rsid w:val="00666BC2"/>
    <w:rsid w:val="00666CA0"/>
    <w:rsid w:val="006677EC"/>
    <w:rsid w:val="00667A7C"/>
    <w:rsid w:val="006700B8"/>
    <w:rsid w:val="00670335"/>
    <w:rsid w:val="006709F5"/>
    <w:rsid w:val="006719DE"/>
    <w:rsid w:val="00672859"/>
    <w:rsid w:val="00672C1E"/>
    <w:rsid w:val="00672E3C"/>
    <w:rsid w:val="00672F53"/>
    <w:rsid w:val="00673480"/>
    <w:rsid w:val="00673A94"/>
    <w:rsid w:val="006741C6"/>
    <w:rsid w:val="00674244"/>
    <w:rsid w:val="00675396"/>
    <w:rsid w:val="00675627"/>
    <w:rsid w:val="00675D05"/>
    <w:rsid w:val="00675DB3"/>
    <w:rsid w:val="00676249"/>
    <w:rsid w:val="006762B8"/>
    <w:rsid w:val="006767F6"/>
    <w:rsid w:val="00676AB2"/>
    <w:rsid w:val="00676D2B"/>
    <w:rsid w:val="00676E28"/>
    <w:rsid w:val="00676E40"/>
    <w:rsid w:val="00676EAD"/>
    <w:rsid w:val="00676FBE"/>
    <w:rsid w:val="00677004"/>
    <w:rsid w:val="00677173"/>
    <w:rsid w:val="00677354"/>
    <w:rsid w:val="0067767D"/>
    <w:rsid w:val="00680B29"/>
    <w:rsid w:val="00680D5F"/>
    <w:rsid w:val="00681723"/>
    <w:rsid w:val="00681F94"/>
    <w:rsid w:val="00682621"/>
    <w:rsid w:val="00683281"/>
    <w:rsid w:val="00683793"/>
    <w:rsid w:val="00683B42"/>
    <w:rsid w:val="00684080"/>
    <w:rsid w:val="00685039"/>
    <w:rsid w:val="00685B13"/>
    <w:rsid w:val="006866F8"/>
    <w:rsid w:val="00686D25"/>
    <w:rsid w:val="006876D9"/>
    <w:rsid w:val="006878D8"/>
    <w:rsid w:val="00687B99"/>
    <w:rsid w:val="00690262"/>
    <w:rsid w:val="006911F9"/>
    <w:rsid w:val="0069136B"/>
    <w:rsid w:val="00691451"/>
    <w:rsid w:val="00691681"/>
    <w:rsid w:val="0069271E"/>
    <w:rsid w:val="00692D6A"/>
    <w:rsid w:val="00692EF0"/>
    <w:rsid w:val="00692FEA"/>
    <w:rsid w:val="00692FFE"/>
    <w:rsid w:val="006933A4"/>
    <w:rsid w:val="006933C1"/>
    <w:rsid w:val="00693531"/>
    <w:rsid w:val="0069388C"/>
    <w:rsid w:val="00693D9B"/>
    <w:rsid w:val="00694A2F"/>
    <w:rsid w:val="00694D04"/>
    <w:rsid w:val="00695546"/>
    <w:rsid w:val="0069559F"/>
    <w:rsid w:val="006955D6"/>
    <w:rsid w:val="006959F7"/>
    <w:rsid w:val="00696725"/>
    <w:rsid w:val="00696B7A"/>
    <w:rsid w:val="00696D55"/>
    <w:rsid w:val="00696E9A"/>
    <w:rsid w:val="006973D0"/>
    <w:rsid w:val="006975BC"/>
    <w:rsid w:val="006978C6"/>
    <w:rsid w:val="00697EC9"/>
    <w:rsid w:val="006A060B"/>
    <w:rsid w:val="006A089B"/>
    <w:rsid w:val="006A0C95"/>
    <w:rsid w:val="006A1552"/>
    <w:rsid w:val="006A19A5"/>
    <w:rsid w:val="006A21E0"/>
    <w:rsid w:val="006A290B"/>
    <w:rsid w:val="006A2E31"/>
    <w:rsid w:val="006A30FA"/>
    <w:rsid w:val="006A3537"/>
    <w:rsid w:val="006A3F26"/>
    <w:rsid w:val="006A3FC0"/>
    <w:rsid w:val="006A47D7"/>
    <w:rsid w:val="006A4FC8"/>
    <w:rsid w:val="006A5128"/>
    <w:rsid w:val="006A51BA"/>
    <w:rsid w:val="006A53B6"/>
    <w:rsid w:val="006A54DE"/>
    <w:rsid w:val="006A554C"/>
    <w:rsid w:val="006A5645"/>
    <w:rsid w:val="006A5BF1"/>
    <w:rsid w:val="006A5DD5"/>
    <w:rsid w:val="006A6171"/>
    <w:rsid w:val="006A6317"/>
    <w:rsid w:val="006A66ED"/>
    <w:rsid w:val="006A6900"/>
    <w:rsid w:val="006A6A38"/>
    <w:rsid w:val="006A6E0C"/>
    <w:rsid w:val="006A7038"/>
    <w:rsid w:val="006A788A"/>
    <w:rsid w:val="006A7C73"/>
    <w:rsid w:val="006A7FAC"/>
    <w:rsid w:val="006B1778"/>
    <w:rsid w:val="006B19D3"/>
    <w:rsid w:val="006B1C53"/>
    <w:rsid w:val="006B272B"/>
    <w:rsid w:val="006B392F"/>
    <w:rsid w:val="006B3F1B"/>
    <w:rsid w:val="006B4594"/>
    <w:rsid w:val="006B504B"/>
    <w:rsid w:val="006B54E0"/>
    <w:rsid w:val="006B573C"/>
    <w:rsid w:val="006B5C97"/>
    <w:rsid w:val="006B6317"/>
    <w:rsid w:val="006B6587"/>
    <w:rsid w:val="006B6D73"/>
    <w:rsid w:val="006B6D98"/>
    <w:rsid w:val="006B6F74"/>
    <w:rsid w:val="006B7009"/>
    <w:rsid w:val="006B7AC6"/>
    <w:rsid w:val="006C0AB4"/>
    <w:rsid w:val="006C0D77"/>
    <w:rsid w:val="006C11F7"/>
    <w:rsid w:val="006C1212"/>
    <w:rsid w:val="006C13B7"/>
    <w:rsid w:val="006C159E"/>
    <w:rsid w:val="006C1938"/>
    <w:rsid w:val="006C2C91"/>
    <w:rsid w:val="006C34D7"/>
    <w:rsid w:val="006C357E"/>
    <w:rsid w:val="006C3D65"/>
    <w:rsid w:val="006C3E87"/>
    <w:rsid w:val="006C3EAE"/>
    <w:rsid w:val="006C654E"/>
    <w:rsid w:val="006C696A"/>
    <w:rsid w:val="006C6AC3"/>
    <w:rsid w:val="006C7330"/>
    <w:rsid w:val="006C7A05"/>
    <w:rsid w:val="006C7C0E"/>
    <w:rsid w:val="006D0F79"/>
    <w:rsid w:val="006D0F97"/>
    <w:rsid w:val="006D1F92"/>
    <w:rsid w:val="006D2649"/>
    <w:rsid w:val="006D2E65"/>
    <w:rsid w:val="006D3356"/>
    <w:rsid w:val="006D3D54"/>
    <w:rsid w:val="006D4307"/>
    <w:rsid w:val="006D4604"/>
    <w:rsid w:val="006D4E5E"/>
    <w:rsid w:val="006D5558"/>
    <w:rsid w:val="006D59B1"/>
    <w:rsid w:val="006D5BB2"/>
    <w:rsid w:val="006D65F5"/>
    <w:rsid w:val="006D6E44"/>
    <w:rsid w:val="006D7239"/>
    <w:rsid w:val="006E0063"/>
    <w:rsid w:val="006E05BE"/>
    <w:rsid w:val="006E0681"/>
    <w:rsid w:val="006E0A6E"/>
    <w:rsid w:val="006E1850"/>
    <w:rsid w:val="006E2AC0"/>
    <w:rsid w:val="006E2B8C"/>
    <w:rsid w:val="006E2FC1"/>
    <w:rsid w:val="006E3244"/>
    <w:rsid w:val="006E3979"/>
    <w:rsid w:val="006E3A2C"/>
    <w:rsid w:val="006E3EA0"/>
    <w:rsid w:val="006E3F8E"/>
    <w:rsid w:val="006E4066"/>
    <w:rsid w:val="006E472C"/>
    <w:rsid w:val="006E4AAE"/>
    <w:rsid w:val="006E5133"/>
    <w:rsid w:val="006E593C"/>
    <w:rsid w:val="006E648A"/>
    <w:rsid w:val="006E65F3"/>
    <w:rsid w:val="006E6EAF"/>
    <w:rsid w:val="006E75E0"/>
    <w:rsid w:val="006E780F"/>
    <w:rsid w:val="006F06A7"/>
    <w:rsid w:val="006F11C2"/>
    <w:rsid w:val="006F22DD"/>
    <w:rsid w:val="006F27D0"/>
    <w:rsid w:val="006F2CD1"/>
    <w:rsid w:val="006F2EC0"/>
    <w:rsid w:val="006F30C5"/>
    <w:rsid w:val="006F3379"/>
    <w:rsid w:val="006F3632"/>
    <w:rsid w:val="006F3725"/>
    <w:rsid w:val="006F3AD1"/>
    <w:rsid w:val="006F3B9D"/>
    <w:rsid w:val="006F42E4"/>
    <w:rsid w:val="006F4A23"/>
    <w:rsid w:val="006F4CAF"/>
    <w:rsid w:val="006F4D15"/>
    <w:rsid w:val="006F5909"/>
    <w:rsid w:val="006F5CBF"/>
    <w:rsid w:val="006F5FCC"/>
    <w:rsid w:val="006F682E"/>
    <w:rsid w:val="006F6BFC"/>
    <w:rsid w:val="006F73F1"/>
    <w:rsid w:val="006F76C2"/>
    <w:rsid w:val="006F7A8B"/>
    <w:rsid w:val="00700049"/>
    <w:rsid w:val="00700174"/>
    <w:rsid w:val="00700320"/>
    <w:rsid w:val="007007F6"/>
    <w:rsid w:val="00701458"/>
    <w:rsid w:val="007016B2"/>
    <w:rsid w:val="00701CEC"/>
    <w:rsid w:val="00701F55"/>
    <w:rsid w:val="0070207C"/>
    <w:rsid w:val="007021D7"/>
    <w:rsid w:val="00702370"/>
    <w:rsid w:val="007031BB"/>
    <w:rsid w:val="00703728"/>
    <w:rsid w:val="007043A0"/>
    <w:rsid w:val="00704410"/>
    <w:rsid w:val="00704744"/>
    <w:rsid w:val="00704C54"/>
    <w:rsid w:val="00705176"/>
    <w:rsid w:val="007056B6"/>
    <w:rsid w:val="007057B3"/>
    <w:rsid w:val="00705A8C"/>
    <w:rsid w:val="00706406"/>
    <w:rsid w:val="00706A7B"/>
    <w:rsid w:val="00706B43"/>
    <w:rsid w:val="00706B4E"/>
    <w:rsid w:val="007076C5"/>
    <w:rsid w:val="0070785D"/>
    <w:rsid w:val="00710A88"/>
    <w:rsid w:val="00710DEB"/>
    <w:rsid w:val="00711315"/>
    <w:rsid w:val="00711916"/>
    <w:rsid w:val="00711CBF"/>
    <w:rsid w:val="0071288C"/>
    <w:rsid w:val="0071294E"/>
    <w:rsid w:val="00713290"/>
    <w:rsid w:val="00713970"/>
    <w:rsid w:val="00713D4F"/>
    <w:rsid w:val="00714072"/>
    <w:rsid w:val="0071410D"/>
    <w:rsid w:val="00714CAD"/>
    <w:rsid w:val="00715443"/>
    <w:rsid w:val="007158B2"/>
    <w:rsid w:val="007158DF"/>
    <w:rsid w:val="00716032"/>
    <w:rsid w:val="007165B4"/>
    <w:rsid w:val="007167E3"/>
    <w:rsid w:val="00716865"/>
    <w:rsid w:val="007172D0"/>
    <w:rsid w:val="0071765B"/>
    <w:rsid w:val="00717969"/>
    <w:rsid w:val="00717DC1"/>
    <w:rsid w:val="007201A8"/>
    <w:rsid w:val="007203B2"/>
    <w:rsid w:val="0072087B"/>
    <w:rsid w:val="007209B6"/>
    <w:rsid w:val="0072198D"/>
    <w:rsid w:val="00722317"/>
    <w:rsid w:val="00722ABB"/>
    <w:rsid w:val="00722D01"/>
    <w:rsid w:val="00722FA4"/>
    <w:rsid w:val="0072320F"/>
    <w:rsid w:val="0072323B"/>
    <w:rsid w:val="00723AE1"/>
    <w:rsid w:val="007247B8"/>
    <w:rsid w:val="00724CE5"/>
    <w:rsid w:val="00725635"/>
    <w:rsid w:val="00725B78"/>
    <w:rsid w:val="00725CB8"/>
    <w:rsid w:val="00725CFB"/>
    <w:rsid w:val="007260A4"/>
    <w:rsid w:val="00726350"/>
    <w:rsid w:val="007263A8"/>
    <w:rsid w:val="007265B7"/>
    <w:rsid w:val="00726695"/>
    <w:rsid w:val="007268B8"/>
    <w:rsid w:val="00726EA9"/>
    <w:rsid w:val="0072715F"/>
    <w:rsid w:val="00727452"/>
    <w:rsid w:val="00730658"/>
    <w:rsid w:val="00730673"/>
    <w:rsid w:val="00730D2E"/>
    <w:rsid w:val="0073130D"/>
    <w:rsid w:val="007317B2"/>
    <w:rsid w:val="00731CF1"/>
    <w:rsid w:val="007329A1"/>
    <w:rsid w:val="00732A20"/>
    <w:rsid w:val="00732BD1"/>
    <w:rsid w:val="007332EB"/>
    <w:rsid w:val="00733758"/>
    <w:rsid w:val="00734014"/>
    <w:rsid w:val="0073477F"/>
    <w:rsid w:val="007353BD"/>
    <w:rsid w:val="0073579C"/>
    <w:rsid w:val="007372C8"/>
    <w:rsid w:val="00737432"/>
    <w:rsid w:val="007378E7"/>
    <w:rsid w:val="007403C1"/>
    <w:rsid w:val="00740515"/>
    <w:rsid w:val="00741172"/>
    <w:rsid w:val="00741559"/>
    <w:rsid w:val="0074159F"/>
    <w:rsid w:val="0074212C"/>
    <w:rsid w:val="00742591"/>
    <w:rsid w:val="0074286C"/>
    <w:rsid w:val="00742AA7"/>
    <w:rsid w:val="00742AEE"/>
    <w:rsid w:val="00742C99"/>
    <w:rsid w:val="00743174"/>
    <w:rsid w:val="0074333C"/>
    <w:rsid w:val="00743649"/>
    <w:rsid w:val="007436A1"/>
    <w:rsid w:val="00743A5C"/>
    <w:rsid w:val="00743D89"/>
    <w:rsid w:val="00743E77"/>
    <w:rsid w:val="00744071"/>
    <w:rsid w:val="00744152"/>
    <w:rsid w:val="0074422E"/>
    <w:rsid w:val="00744776"/>
    <w:rsid w:val="007449B9"/>
    <w:rsid w:val="00745C62"/>
    <w:rsid w:val="007463EC"/>
    <w:rsid w:val="00746442"/>
    <w:rsid w:val="00746459"/>
    <w:rsid w:val="00746590"/>
    <w:rsid w:val="007469C1"/>
    <w:rsid w:val="00746D28"/>
    <w:rsid w:val="00747920"/>
    <w:rsid w:val="007479A1"/>
    <w:rsid w:val="00750473"/>
    <w:rsid w:val="007506C1"/>
    <w:rsid w:val="007506FD"/>
    <w:rsid w:val="007516E2"/>
    <w:rsid w:val="007517FB"/>
    <w:rsid w:val="007519CB"/>
    <w:rsid w:val="00752B2E"/>
    <w:rsid w:val="007533F0"/>
    <w:rsid w:val="00753B77"/>
    <w:rsid w:val="007551C8"/>
    <w:rsid w:val="007554B8"/>
    <w:rsid w:val="0075552B"/>
    <w:rsid w:val="0075589B"/>
    <w:rsid w:val="00755B6F"/>
    <w:rsid w:val="00755D38"/>
    <w:rsid w:val="0075640B"/>
    <w:rsid w:val="00756652"/>
    <w:rsid w:val="00756D3C"/>
    <w:rsid w:val="00756D60"/>
    <w:rsid w:val="0075791B"/>
    <w:rsid w:val="0076025E"/>
    <w:rsid w:val="00760747"/>
    <w:rsid w:val="007608FB"/>
    <w:rsid w:val="007609EA"/>
    <w:rsid w:val="00761363"/>
    <w:rsid w:val="00762465"/>
    <w:rsid w:val="007625FB"/>
    <w:rsid w:val="00762D88"/>
    <w:rsid w:val="00762F93"/>
    <w:rsid w:val="0076335B"/>
    <w:rsid w:val="00763510"/>
    <w:rsid w:val="0076394D"/>
    <w:rsid w:val="0076428F"/>
    <w:rsid w:val="007657D5"/>
    <w:rsid w:val="00765BF3"/>
    <w:rsid w:val="0076649E"/>
    <w:rsid w:val="00766A55"/>
    <w:rsid w:val="00766B6A"/>
    <w:rsid w:val="00767176"/>
    <w:rsid w:val="0076722B"/>
    <w:rsid w:val="007678EF"/>
    <w:rsid w:val="00767B84"/>
    <w:rsid w:val="00770AA1"/>
    <w:rsid w:val="00770FCE"/>
    <w:rsid w:val="007723FA"/>
    <w:rsid w:val="00772A77"/>
    <w:rsid w:val="00773455"/>
    <w:rsid w:val="007737D4"/>
    <w:rsid w:val="00773DD1"/>
    <w:rsid w:val="00773E3D"/>
    <w:rsid w:val="00774D65"/>
    <w:rsid w:val="00775310"/>
    <w:rsid w:val="00775E67"/>
    <w:rsid w:val="00776A0E"/>
    <w:rsid w:val="00776AF6"/>
    <w:rsid w:val="00776BE6"/>
    <w:rsid w:val="0077707C"/>
    <w:rsid w:val="00777B17"/>
    <w:rsid w:val="00777E4B"/>
    <w:rsid w:val="00780250"/>
    <w:rsid w:val="007805D8"/>
    <w:rsid w:val="0078064A"/>
    <w:rsid w:val="00780876"/>
    <w:rsid w:val="00781891"/>
    <w:rsid w:val="00782083"/>
    <w:rsid w:val="007824A1"/>
    <w:rsid w:val="00782B79"/>
    <w:rsid w:val="00782BAE"/>
    <w:rsid w:val="00782D80"/>
    <w:rsid w:val="00783213"/>
    <w:rsid w:val="007836B3"/>
    <w:rsid w:val="007841E1"/>
    <w:rsid w:val="00784CC6"/>
    <w:rsid w:val="0078506A"/>
    <w:rsid w:val="00785480"/>
    <w:rsid w:val="00785FAF"/>
    <w:rsid w:val="0078636A"/>
    <w:rsid w:val="007864C4"/>
    <w:rsid w:val="007864D3"/>
    <w:rsid w:val="0078674F"/>
    <w:rsid w:val="00786903"/>
    <w:rsid w:val="00786AA9"/>
    <w:rsid w:val="007872A7"/>
    <w:rsid w:val="0078747D"/>
    <w:rsid w:val="0078761F"/>
    <w:rsid w:val="00791477"/>
    <w:rsid w:val="00791591"/>
    <w:rsid w:val="00791E98"/>
    <w:rsid w:val="00791FB5"/>
    <w:rsid w:val="007928CF"/>
    <w:rsid w:val="00792BD7"/>
    <w:rsid w:val="00792FA5"/>
    <w:rsid w:val="0079337D"/>
    <w:rsid w:val="007937ED"/>
    <w:rsid w:val="0079396C"/>
    <w:rsid w:val="00794087"/>
    <w:rsid w:val="00794136"/>
    <w:rsid w:val="00794656"/>
    <w:rsid w:val="007946A7"/>
    <w:rsid w:val="00794874"/>
    <w:rsid w:val="00794D88"/>
    <w:rsid w:val="007953D6"/>
    <w:rsid w:val="0079588F"/>
    <w:rsid w:val="00795C47"/>
    <w:rsid w:val="007964BF"/>
    <w:rsid w:val="0079662B"/>
    <w:rsid w:val="0079670D"/>
    <w:rsid w:val="007967EB"/>
    <w:rsid w:val="00796954"/>
    <w:rsid w:val="0079697B"/>
    <w:rsid w:val="00796EE8"/>
    <w:rsid w:val="00796FD2"/>
    <w:rsid w:val="00797081"/>
    <w:rsid w:val="007974D1"/>
    <w:rsid w:val="00797CA3"/>
    <w:rsid w:val="00797DA1"/>
    <w:rsid w:val="007A08A3"/>
    <w:rsid w:val="007A09A3"/>
    <w:rsid w:val="007A0CEB"/>
    <w:rsid w:val="007A1A15"/>
    <w:rsid w:val="007A1E6A"/>
    <w:rsid w:val="007A2C67"/>
    <w:rsid w:val="007A3977"/>
    <w:rsid w:val="007A3A20"/>
    <w:rsid w:val="007A3A85"/>
    <w:rsid w:val="007A3ECD"/>
    <w:rsid w:val="007A45F2"/>
    <w:rsid w:val="007A4A87"/>
    <w:rsid w:val="007A55F2"/>
    <w:rsid w:val="007A5F39"/>
    <w:rsid w:val="007A6284"/>
    <w:rsid w:val="007A62C4"/>
    <w:rsid w:val="007A749D"/>
    <w:rsid w:val="007A75FC"/>
    <w:rsid w:val="007A7715"/>
    <w:rsid w:val="007A7B28"/>
    <w:rsid w:val="007A7FE8"/>
    <w:rsid w:val="007B1096"/>
    <w:rsid w:val="007B1338"/>
    <w:rsid w:val="007B17BE"/>
    <w:rsid w:val="007B1F27"/>
    <w:rsid w:val="007B2024"/>
    <w:rsid w:val="007B3452"/>
    <w:rsid w:val="007B3C5E"/>
    <w:rsid w:val="007B4425"/>
    <w:rsid w:val="007B45A1"/>
    <w:rsid w:val="007B4CDE"/>
    <w:rsid w:val="007B5551"/>
    <w:rsid w:val="007B6600"/>
    <w:rsid w:val="007B661A"/>
    <w:rsid w:val="007B6C02"/>
    <w:rsid w:val="007B6CFC"/>
    <w:rsid w:val="007B769A"/>
    <w:rsid w:val="007B791C"/>
    <w:rsid w:val="007B7D61"/>
    <w:rsid w:val="007C03F4"/>
    <w:rsid w:val="007C0E61"/>
    <w:rsid w:val="007C1148"/>
    <w:rsid w:val="007C163B"/>
    <w:rsid w:val="007C1CAB"/>
    <w:rsid w:val="007C1EF0"/>
    <w:rsid w:val="007C24DA"/>
    <w:rsid w:val="007C2650"/>
    <w:rsid w:val="007C2C05"/>
    <w:rsid w:val="007C311C"/>
    <w:rsid w:val="007C36BD"/>
    <w:rsid w:val="007C39EA"/>
    <w:rsid w:val="007C3B1D"/>
    <w:rsid w:val="007C3F00"/>
    <w:rsid w:val="007C4356"/>
    <w:rsid w:val="007C4F32"/>
    <w:rsid w:val="007C5127"/>
    <w:rsid w:val="007C51C3"/>
    <w:rsid w:val="007C61DE"/>
    <w:rsid w:val="007C6240"/>
    <w:rsid w:val="007C6A80"/>
    <w:rsid w:val="007C6C91"/>
    <w:rsid w:val="007C6E8F"/>
    <w:rsid w:val="007C705C"/>
    <w:rsid w:val="007C7567"/>
    <w:rsid w:val="007C7A45"/>
    <w:rsid w:val="007D021A"/>
    <w:rsid w:val="007D0321"/>
    <w:rsid w:val="007D03B3"/>
    <w:rsid w:val="007D1E53"/>
    <w:rsid w:val="007D22A8"/>
    <w:rsid w:val="007D2FCE"/>
    <w:rsid w:val="007D3205"/>
    <w:rsid w:val="007D38AE"/>
    <w:rsid w:val="007D390D"/>
    <w:rsid w:val="007D3B97"/>
    <w:rsid w:val="007D3FB4"/>
    <w:rsid w:val="007D42A9"/>
    <w:rsid w:val="007D4551"/>
    <w:rsid w:val="007D4943"/>
    <w:rsid w:val="007D4986"/>
    <w:rsid w:val="007D4E8A"/>
    <w:rsid w:val="007D5105"/>
    <w:rsid w:val="007D55BB"/>
    <w:rsid w:val="007D5829"/>
    <w:rsid w:val="007D58CB"/>
    <w:rsid w:val="007D6A07"/>
    <w:rsid w:val="007D7322"/>
    <w:rsid w:val="007D7F02"/>
    <w:rsid w:val="007E06AC"/>
    <w:rsid w:val="007E0748"/>
    <w:rsid w:val="007E0C9D"/>
    <w:rsid w:val="007E0DEB"/>
    <w:rsid w:val="007E279A"/>
    <w:rsid w:val="007E3015"/>
    <w:rsid w:val="007E33AA"/>
    <w:rsid w:val="007E42CC"/>
    <w:rsid w:val="007E4607"/>
    <w:rsid w:val="007E4916"/>
    <w:rsid w:val="007E4CF8"/>
    <w:rsid w:val="007E5B8B"/>
    <w:rsid w:val="007E5DCF"/>
    <w:rsid w:val="007E6E29"/>
    <w:rsid w:val="007E7E23"/>
    <w:rsid w:val="007F0F14"/>
    <w:rsid w:val="007F2076"/>
    <w:rsid w:val="007F2154"/>
    <w:rsid w:val="007F2ADA"/>
    <w:rsid w:val="007F34CE"/>
    <w:rsid w:val="007F37D5"/>
    <w:rsid w:val="007F390B"/>
    <w:rsid w:val="007F43A2"/>
    <w:rsid w:val="007F43AD"/>
    <w:rsid w:val="007F50C2"/>
    <w:rsid w:val="007F517D"/>
    <w:rsid w:val="007F58B6"/>
    <w:rsid w:val="007F5A58"/>
    <w:rsid w:val="007F62FF"/>
    <w:rsid w:val="007F6981"/>
    <w:rsid w:val="007F6A8D"/>
    <w:rsid w:val="007F7349"/>
    <w:rsid w:val="007F73E2"/>
    <w:rsid w:val="007F795C"/>
    <w:rsid w:val="007F7EE2"/>
    <w:rsid w:val="00801476"/>
    <w:rsid w:val="0080150E"/>
    <w:rsid w:val="0080172D"/>
    <w:rsid w:val="008017F5"/>
    <w:rsid w:val="00802148"/>
    <w:rsid w:val="00802554"/>
    <w:rsid w:val="008025C2"/>
    <w:rsid w:val="008025E8"/>
    <w:rsid w:val="00802BC1"/>
    <w:rsid w:val="00802F4A"/>
    <w:rsid w:val="008040CF"/>
    <w:rsid w:val="00804133"/>
    <w:rsid w:val="008046BB"/>
    <w:rsid w:val="008047CD"/>
    <w:rsid w:val="00804B87"/>
    <w:rsid w:val="00804C76"/>
    <w:rsid w:val="008050B7"/>
    <w:rsid w:val="0080523D"/>
    <w:rsid w:val="00805647"/>
    <w:rsid w:val="008068B2"/>
    <w:rsid w:val="00806E95"/>
    <w:rsid w:val="008071AD"/>
    <w:rsid w:val="008103E9"/>
    <w:rsid w:val="008107CC"/>
    <w:rsid w:val="00811C15"/>
    <w:rsid w:val="00811E89"/>
    <w:rsid w:val="00811F0F"/>
    <w:rsid w:val="0081279E"/>
    <w:rsid w:val="00812B57"/>
    <w:rsid w:val="00812D79"/>
    <w:rsid w:val="0081352F"/>
    <w:rsid w:val="0081415F"/>
    <w:rsid w:val="00814183"/>
    <w:rsid w:val="0081472F"/>
    <w:rsid w:val="00814E5E"/>
    <w:rsid w:val="00815CF0"/>
    <w:rsid w:val="00815F50"/>
    <w:rsid w:val="00815FC6"/>
    <w:rsid w:val="00816416"/>
    <w:rsid w:val="00816543"/>
    <w:rsid w:val="0081678A"/>
    <w:rsid w:val="008168CD"/>
    <w:rsid w:val="008169D8"/>
    <w:rsid w:val="00816AC0"/>
    <w:rsid w:val="00817080"/>
    <w:rsid w:val="008172A3"/>
    <w:rsid w:val="00817EB0"/>
    <w:rsid w:val="00817EF3"/>
    <w:rsid w:val="00820CE3"/>
    <w:rsid w:val="008213A1"/>
    <w:rsid w:val="00821C88"/>
    <w:rsid w:val="0082213B"/>
    <w:rsid w:val="00822336"/>
    <w:rsid w:val="008226B7"/>
    <w:rsid w:val="00822750"/>
    <w:rsid w:val="008239AA"/>
    <w:rsid w:val="00824512"/>
    <w:rsid w:val="00824BB6"/>
    <w:rsid w:val="00825779"/>
    <w:rsid w:val="00826123"/>
    <w:rsid w:val="0082639B"/>
    <w:rsid w:val="00826705"/>
    <w:rsid w:val="00826B13"/>
    <w:rsid w:val="008276B5"/>
    <w:rsid w:val="00830194"/>
    <w:rsid w:val="00830195"/>
    <w:rsid w:val="00830D7E"/>
    <w:rsid w:val="00830DFF"/>
    <w:rsid w:val="00832135"/>
    <w:rsid w:val="00832DCE"/>
    <w:rsid w:val="00833796"/>
    <w:rsid w:val="00833FBF"/>
    <w:rsid w:val="008346CC"/>
    <w:rsid w:val="00834C8C"/>
    <w:rsid w:val="00834FB7"/>
    <w:rsid w:val="008350A5"/>
    <w:rsid w:val="00835DD6"/>
    <w:rsid w:val="008360C6"/>
    <w:rsid w:val="00836281"/>
    <w:rsid w:val="00836A8F"/>
    <w:rsid w:val="008370CC"/>
    <w:rsid w:val="00837835"/>
    <w:rsid w:val="00837D9C"/>
    <w:rsid w:val="0084070D"/>
    <w:rsid w:val="00840B84"/>
    <w:rsid w:val="008412CF"/>
    <w:rsid w:val="008414F0"/>
    <w:rsid w:val="008419C3"/>
    <w:rsid w:val="00842307"/>
    <w:rsid w:val="0084300D"/>
    <w:rsid w:val="008434FB"/>
    <w:rsid w:val="008435B0"/>
    <w:rsid w:val="008438D4"/>
    <w:rsid w:val="00843F9C"/>
    <w:rsid w:val="0084400E"/>
    <w:rsid w:val="00844467"/>
    <w:rsid w:val="00844957"/>
    <w:rsid w:val="00844BF8"/>
    <w:rsid w:val="00845235"/>
    <w:rsid w:val="00845266"/>
    <w:rsid w:val="00845B88"/>
    <w:rsid w:val="00846A03"/>
    <w:rsid w:val="00846F78"/>
    <w:rsid w:val="0084706C"/>
    <w:rsid w:val="008479BB"/>
    <w:rsid w:val="00847FDE"/>
    <w:rsid w:val="008503F0"/>
    <w:rsid w:val="0085079C"/>
    <w:rsid w:val="00850B27"/>
    <w:rsid w:val="00851050"/>
    <w:rsid w:val="0085127F"/>
    <w:rsid w:val="008518AE"/>
    <w:rsid w:val="00851C16"/>
    <w:rsid w:val="00852652"/>
    <w:rsid w:val="00852DF4"/>
    <w:rsid w:val="008537DC"/>
    <w:rsid w:val="00853AE4"/>
    <w:rsid w:val="00853D3F"/>
    <w:rsid w:val="00853EE6"/>
    <w:rsid w:val="00854091"/>
    <w:rsid w:val="0085423D"/>
    <w:rsid w:val="00854412"/>
    <w:rsid w:val="00854608"/>
    <w:rsid w:val="00854880"/>
    <w:rsid w:val="008549BA"/>
    <w:rsid w:val="00854A07"/>
    <w:rsid w:val="00854C9B"/>
    <w:rsid w:val="00854CEC"/>
    <w:rsid w:val="00854D33"/>
    <w:rsid w:val="0085562B"/>
    <w:rsid w:val="00855A5E"/>
    <w:rsid w:val="00855B7A"/>
    <w:rsid w:val="00855E31"/>
    <w:rsid w:val="008563AF"/>
    <w:rsid w:val="00856FA9"/>
    <w:rsid w:val="00860110"/>
    <w:rsid w:val="00860490"/>
    <w:rsid w:val="008605C2"/>
    <w:rsid w:val="0086065B"/>
    <w:rsid w:val="00861069"/>
    <w:rsid w:val="00861875"/>
    <w:rsid w:val="00861DAB"/>
    <w:rsid w:val="00862C90"/>
    <w:rsid w:val="00863137"/>
    <w:rsid w:val="0086382F"/>
    <w:rsid w:val="00863AE6"/>
    <w:rsid w:val="00863C93"/>
    <w:rsid w:val="00863DC1"/>
    <w:rsid w:val="008640DA"/>
    <w:rsid w:val="00864620"/>
    <w:rsid w:val="00864AA7"/>
    <w:rsid w:val="00865903"/>
    <w:rsid w:val="00866285"/>
    <w:rsid w:val="00866824"/>
    <w:rsid w:val="00866E5F"/>
    <w:rsid w:val="00866F85"/>
    <w:rsid w:val="008672DB"/>
    <w:rsid w:val="0086743B"/>
    <w:rsid w:val="00867754"/>
    <w:rsid w:val="00867903"/>
    <w:rsid w:val="00867A66"/>
    <w:rsid w:val="00867EBA"/>
    <w:rsid w:val="00870678"/>
    <w:rsid w:val="00871358"/>
    <w:rsid w:val="008719BE"/>
    <w:rsid w:val="00872046"/>
    <w:rsid w:val="008722BB"/>
    <w:rsid w:val="008725D5"/>
    <w:rsid w:val="00872B9D"/>
    <w:rsid w:val="00872DFF"/>
    <w:rsid w:val="00873A02"/>
    <w:rsid w:val="00873A04"/>
    <w:rsid w:val="00873AC5"/>
    <w:rsid w:val="00873D3A"/>
    <w:rsid w:val="00873EEB"/>
    <w:rsid w:val="0087446E"/>
    <w:rsid w:val="0087452D"/>
    <w:rsid w:val="00874903"/>
    <w:rsid w:val="0087515A"/>
    <w:rsid w:val="008766AA"/>
    <w:rsid w:val="008774DF"/>
    <w:rsid w:val="00880BD2"/>
    <w:rsid w:val="00881F9F"/>
    <w:rsid w:val="00882871"/>
    <w:rsid w:val="00882A58"/>
    <w:rsid w:val="00882B85"/>
    <w:rsid w:val="00883D5D"/>
    <w:rsid w:val="00884B92"/>
    <w:rsid w:val="00884BC6"/>
    <w:rsid w:val="00885367"/>
    <w:rsid w:val="00885709"/>
    <w:rsid w:val="00886650"/>
    <w:rsid w:val="00887466"/>
    <w:rsid w:val="00887BDD"/>
    <w:rsid w:val="00887C46"/>
    <w:rsid w:val="008903B5"/>
    <w:rsid w:val="0089068B"/>
    <w:rsid w:val="00890C3F"/>
    <w:rsid w:val="00890C93"/>
    <w:rsid w:val="0089148E"/>
    <w:rsid w:val="0089188D"/>
    <w:rsid w:val="0089194B"/>
    <w:rsid w:val="00892490"/>
    <w:rsid w:val="008928F1"/>
    <w:rsid w:val="00892AF7"/>
    <w:rsid w:val="0089304C"/>
    <w:rsid w:val="00893799"/>
    <w:rsid w:val="008939A9"/>
    <w:rsid w:val="00894095"/>
    <w:rsid w:val="00894F1A"/>
    <w:rsid w:val="008950B2"/>
    <w:rsid w:val="008952BE"/>
    <w:rsid w:val="00895486"/>
    <w:rsid w:val="008954C4"/>
    <w:rsid w:val="00895CB3"/>
    <w:rsid w:val="00896093"/>
    <w:rsid w:val="00896480"/>
    <w:rsid w:val="00896CA3"/>
    <w:rsid w:val="00896E26"/>
    <w:rsid w:val="008974AE"/>
    <w:rsid w:val="008A0B83"/>
    <w:rsid w:val="008A0C12"/>
    <w:rsid w:val="008A11F4"/>
    <w:rsid w:val="008A11FD"/>
    <w:rsid w:val="008A1702"/>
    <w:rsid w:val="008A1BFF"/>
    <w:rsid w:val="008A1E3D"/>
    <w:rsid w:val="008A2950"/>
    <w:rsid w:val="008A2D29"/>
    <w:rsid w:val="008A34F7"/>
    <w:rsid w:val="008A370A"/>
    <w:rsid w:val="008A3821"/>
    <w:rsid w:val="008A3C4E"/>
    <w:rsid w:val="008A5350"/>
    <w:rsid w:val="008A56DB"/>
    <w:rsid w:val="008A593E"/>
    <w:rsid w:val="008A6700"/>
    <w:rsid w:val="008A681E"/>
    <w:rsid w:val="008A6975"/>
    <w:rsid w:val="008A7A69"/>
    <w:rsid w:val="008A7C37"/>
    <w:rsid w:val="008B03DF"/>
    <w:rsid w:val="008B0FAD"/>
    <w:rsid w:val="008B16D6"/>
    <w:rsid w:val="008B265B"/>
    <w:rsid w:val="008B2A91"/>
    <w:rsid w:val="008B2C78"/>
    <w:rsid w:val="008B35E5"/>
    <w:rsid w:val="008B48BC"/>
    <w:rsid w:val="008B4DF9"/>
    <w:rsid w:val="008B4FC3"/>
    <w:rsid w:val="008B5051"/>
    <w:rsid w:val="008B5187"/>
    <w:rsid w:val="008B51E4"/>
    <w:rsid w:val="008B52D1"/>
    <w:rsid w:val="008B57EB"/>
    <w:rsid w:val="008B5B52"/>
    <w:rsid w:val="008B5B84"/>
    <w:rsid w:val="008B5D18"/>
    <w:rsid w:val="008B5E41"/>
    <w:rsid w:val="008B6382"/>
    <w:rsid w:val="008B6403"/>
    <w:rsid w:val="008B64B3"/>
    <w:rsid w:val="008B6743"/>
    <w:rsid w:val="008B6C02"/>
    <w:rsid w:val="008B6D8B"/>
    <w:rsid w:val="008C07A4"/>
    <w:rsid w:val="008C20E4"/>
    <w:rsid w:val="008C22FB"/>
    <w:rsid w:val="008C2671"/>
    <w:rsid w:val="008C2B33"/>
    <w:rsid w:val="008C39DD"/>
    <w:rsid w:val="008C4053"/>
    <w:rsid w:val="008C40B9"/>
    <w:rsid w:val="008C494D"/>
    <w:rsid w:val="008C4ABA"/>
    <w:rsid w:val="008C51AF"/>
    <w:rsid w:val="008C54DE"/>
    <w:rsid w:val="008C57DE"/>
    <w:rsid w:val="008C5907"/>
    <w:rsid w:val="008C5BD3"/>
    <w:rsid w:val="008C64B5"/>
    <w:rsid w:val="008C6ABC"/>
    <w:rsid w:val="008C75FE"/>
    <w:rsid w:val="008C7611"/>
    <w:rsid w:val="008C771D"/>
    <w:rsid w:val="008C788A"/>
    <w:rsid w:val="008C7E0D"/>
    <w:rsid w:val="008C7E91"/>
    <w:rsid w:val="008C7FE6"/>
    <w:rsid w:val="008D03B6"/>
    <w:rsid w:val="008D0D2A"/>
    <w:rsid w:val="008D1832"/>
    <w:rsid w:val="008D2167"/>
    <w:rsid w:val="008D2C6A"/>
    <w:rsid w:val="008D3279"/>
    <w:rsid w:val="008D32B9"/>
    <w:rsid w:val="008D3E0B"/>
    <w:rsid w:val="008D47AE"/>
    <w:rsid w:val="008D4E72"/>
    <w:rsid w:val="008D4E8B"/>
    <w:rsid w:val="008D51EB"/>
    <w:rsid w:val="008D5659"/>
    <w:rsid w:val="008D58BD"/>
    <w:rsid w:val="008D6738"/>
    <w:rsid w:val="008D68CC"/>
    <w:rsid w:val="008D691C"/>
    <w:rsid w:val="008D6E73"/>
    <w:rsid w:val="008D744C"/>
    <w:rsid w:val="008D7FA0"/>
    <w:rsid w:val="008D7FE7"/>
    <w:rsid w:val="008E0218"/>
    <w:rsid w:val="008E0946"/>
    <w:rsid w:val="008E130A"/>
    <w:rsid w:val="008E178F"/>
    <w:rsid w:val="008E1AD4"/>
    <w:rsid w:val="008E2918"/>
    <w:rsid w:val="008E2E14"/>
    <w:rsid w:val="008E315B"/>
    <w:rsid w:val="008E34D7"/>
    <w:rsid w:val="008E3912"/>
    <w:rsid w:val="008E3DB7"/>
    <w:rsid w:val="008E4395"/>
    <w:rsid w:val="008E47EB"/>
    <w:rsid w:val="008E4E61"/>
    <w:rsid w:val="008E571E"/>
    <w:rsid w:val="008E596A"/>
    <w:rsid w:val="008E5A11"/>
    <w:rsid w:val="008E5B18"/>
    <w:rsid w:val="008E5B7D"/>
    <w:rsid w:val="008E628E"/>
    <w:rsid w:val="008F006F"/>
    <w:rsid w:val="008F048F"/>
    <w:rsid w:val="008F06C7"/>
    <w:rsid w:val="008F0857"/>
    <w:rsid w:val="008F0916"/>
    <w:rsid w:val="008F0ACF"/>
    <w:rsid w:val="008F0B23"/>
    <w:rsid w:val="008F1757"/>
    <w:rsid w:val="008F1801"/>
    <w:rsid w:val="008F2ACB"/>
    <w:rsid w:val="008F324D"/>
    <w:rsid w:val="008F3959"/>
    <w:rsid w:val="008F418E"/>
    <w:rsid w:val="008F49DB"/>
    <w:rsid w:val="008F501F"/>
    <w:rsid w:val="008F561F"/>
    <w:rsid w:val="008F606A"/>
    <w:rsid w:val="008F675A"/>
    <w:rsid w:val="008F6954"/>
    <w:rsid w:val="008F7097"/>
    <w:rsid w:val="008F7B11"/>
    <w:rsid w:val="00900650"/>
    <w:rsid w:val="00900C98"/>
    <w:rsid w:val="009012F5"/>
    <w:rsid w:val="00901904"/>
    <w:rsid w:val="00901D4E"/>
    <w:rsid w:val="00902461"/>
    <w:rsid w:val="00902729"/>
    <w:rsid w:val="00902C78"/>
    <w:rsid w:val="00902CCB"/>
    <w:rsid w:val="0090300D"/>
    <w:rsid w:val="0090355E"/>
    <w:rsid w:val="00903B35"/>
    <w:rsid w:val="00903B8C"/>
    <w:rsid w:val="00903F84"/>
    <w:rsid w:val="00904114"/>
    <w:rsid w:val="009044CB"/>
    <w:rsid w:val="00904E00"/>
    <w:rsid w:val="00905079"/>
    <w:rsid w:val="009056A0"/>
    <w:rsid w:val="0090584F"/>
    <w:rsid w:val="009060D7"/>
    <w:rsid w:val="0090619B"/>
    <w:rsid w:val="009062BF"/>
    <w:rsid w:val="00906926"/>
    <w:rsid w:val="009075F0"/>
    <w:rsid w:val="00907776"/>
    <w:rsid w:val="00910144"/>
    <w:rsid w:val="009106D8"/>
    <w:rsid w:val="009108A6"/>
    <w:rsid w:val="00910A73"/>
    <w:rsid w:val="00910B80"/>
    <w:rsid w:val="0091129B"/>
    <w:rsid w:val="0091164A"/>
    <w:rsid w:val="009116A9"/>
    <w:rsid w:val="009119B7"/>
    <w:rsid w:val="00911A08"/>
    <w:rsid w:val="00911C46"/>
    <w:rsid w:val="00911D3F"/>
    <w:rsid w:val="0091242B"/>
    <w:rsid w:val="00912899"/>
    <w:rsid w:val="009147CD"/>
    <w:rsid w:val="00914B2B"/>
    <w:rsid w:val="00914BC3"/>
    <w:rsid w:val="009151D7"/>
    <w:rsid w:val="009158B7"/>
    <w:rsid w:val="00915D4D"/>
    <w:rsid w:val="00916103"/>
    <w:rsid w:val="009165FE"/>
    <w:rsid w:val="00916F0B"/>
    <w:rsid w:val="0091752E"/>
    <w:rsid w:val="0091760B"/>
    <w:rsid w:val="00920115"/>
    <w:rsid w:val="00920755"/>
    <w:rsid w:val="00920B35"/>
    <w:rsid w:val="00920CC1"/>
    <w:rsid w:val="00920CE0"/>
    <w:rsid w:val="00920E5E"/>
    <w:rsid w:val="00921D2F"/>
    <w:rsid w:val="00921DEA"/>
    <w:rsid w:val="0092243B"/>
    <w:rsid w:val="00922E6A"/>
    <w:rsid w:val="00922EFE"/>
    <w:rsid w:val="00923DAB"/>
    <w:rsid w:val="00924074"/>
    <w:rsid w:val="00924669"/>
    <w:rsid w:val="00925115"/>
    <w:rsid w:val="00925D7D"/>
    <w:rsid w:val="00925E03"/>
    <w:rsid w:val="00925FCC"/>
    <w:rsid w:val="00926026"/>
    <w:rsid w:val="00926037"/>
    <w:rsid w:val="00926740"/>
    <w:rsid w:val="00926786"/>
    <w:rsid w:val="00926F21"/>
    <w:rsid w:val="0092774B"/>
    <w:rsid w:val="00927931"/>
    <w:rsid w:val="00927C0F"/>
    <w:rsid w:val="00927C89"/>
    <w:rsid w:val="00927D1E"/>
    <w:rsid w:val="0093000A"/>
    <w:rsid w:val="009302BC"/>
    <w:rsid w:val="0093072D"/>
    <w:rsid w:val="009307BD"/>
    <w:rsid w:val="00930943"/>
    <w:rsid w:val="00930954"/>
    <w:rsid w:val="00930C83"/>
    <w:rsid w:val="00930DB3"/>
    <w:rsid w:val="00932FE5"/>
    <w:rsid w:val="009331EF"/>
    <w:rsid w:val="00933C18"/>
    <w:rsid w:val="00933FF3"/>
    <w:rsid w:val="00934668"/>
    <w:rsid w:val="00934754"/>
    <w:rsid w:val="00934995"/>
    <w:rsid w:val="009354ED"/>
    <w:rsid w:val="009355FF"/>
    <w:rsid w:val="009365C4"/>
    <w:rsid w:val="00937B68"/>
    <w:rsid w:val="00937E3A"/>
    <w:rsid w:val="00940A54"/>
    <w:rsid w:val="00940CE4"/>
    <w:rsid w:val="00940DD3"/>
    <w:rsid w:val="00941329"/>
    <w:rsid w:val="00941474"/>
    <w:rsid w:val="00941BA4"/>
    <w:rsid w:val="00941C3A"/>
    <w:rsid w:val="00941C79"/>
    <w:rsid w:val="009423D5"/>
    <w:rsid w:val="00942815"/>
    <w:rsid w:val="00943033"/>
    <w:rsid w:val="00943177"/>
    <w:rsid w:val="0094344B"/>
    <w:rsid w:val="0094361F"/>
    <w:rsid w:val="00944055"/>
    <w:rsid w:val="009440F3"/>
    <w:rsid w:val="009449FB"/>
    <w:rsid w:val="00944B14"/>
    <w:rsid w:val="00944E0B"/>
    <w:rsid w:val="00944EA3"/>
    <w:rsid w:val="00945725"/>
    <w:rsid w:val="009458AD"/>
    <w:rsid w:val="00945BDF"/>
    <w:rsid w:val="009463EA"/>
    <w:rsid w:val="0094641E"/>
    <w:rsid w:val="00946899"/>
    <w:rsid w:val="00946A7E"/>
    <w:rsid w:val="00947058"/>
    <w:rsid w:val="00947918"/>
    <w:rsid w:val="00947FC3"/>
    <w:rsid w:val="00950590"/>
    <w:rsid w:val="009505F2"/>
    <w:rsid w:val="0095133B"/>
    <w:rsid w:val="00951BB0"/>
    <w:rsid w:val="00951D87"/>
    <w:rsid w:val="0095219B"/>
    <w:rsid w:val="00952514"/>
    <w:rsid w:val="00952B07"/>
    <w:rsid w:val="00952DCE"/>
    <w:rsid w:val="00953B72"/>
    <w:rsid w:val="00953C03"/>
    <w:rsid w:val="00954814"/>
    <w:rsid w:val="00954836"/>
    <w:rsid w:val="00955546"/>
    <w:rsid w:val="009559E0"/>
    <w:rsid w:val="00955CA9"/>
    <w:rsid w:val="00955FD9"/>
    <w:rsid w:val="009562E2"/>
    <w:rsid w:val="009566EA"/>
    <w:rsid w:val="00957272"/>
    <w:rsid w:val="00957280"/>
    <w:rsid w:val="00957381"/>
    <w:rsid w:val="009579D3"/>
    <w:rsid w:val="00960121"/>
    <w:rsid w:val="00960947"/>
    <w:rsid w:val="00961E58"/>
    <w:rsid w:val="00962733"/>
    <w:rsid w:val="0096327D"/>
    <w:rsid w:val="00963418"/>
    <w:rsid w:val="0096351C"/>
    <w:rsid w:val="009636C5"/>
    <w:rsid w:val="009637E9"/>
    <w:rsid w:val="009639AC"/>
    <w:rsid w:val="00963E53"/>
    <w:rsid w:val="00963E91"/>
    <w:rsid w:val="00964360"/>
    <w:rsid w:val="00964E71"/>
    <w:rsid w:val="009651BA"/>
    <w:rsid w:val="00965952"/>
    <w:rsid w:val="00965D15"/>
    <w:rsid w:val="0096613E"/>
    <w:rsid w:val="0096623B"/>
    <w:rsid w:val="00967CCD"/>
    <w:rsid w:val="0097032A"/>
    <w:rsid w:val="009706CC"/>
    <w:rsid w:val="0097090A"/>
    <w:rsid w:val="00970C77"/>
    <w:rsid w:val="00970D70"/>
    <w:rsid w:val="00971EDE"/>
    <w:rsid w:val="00972488"/>
    <w:rsid w:val="00972556"/>
    <w:rsid w:val="0097273E"/>
    <w:rsid w:val="00972BB0"/>
    <w:rsid w:val="00973014"/>
    <w:rsid w:val="0097320B"/>
    <w:rsid w:val="00974098"/>
    <w:rsid w:val="00974099"/>
    <w:rsid w:val="009740FD"/>
    <w:rsid w:val="00974482"/>
    <w:rsid w:val="009746F6"/>
    <w:rsid w:val="00974817"/>
    <w:rsid w:val="00975045"/>
    <w:rsid w:val="00975D03"/>
    <w:rsid w:val="00975DA5"/>
    <w:rsid w:val="00976964"/>
    <w:rsid w:val="009772BD"/>
    <w:rsid w:val="00977826"/>
    <w:rsid w:val="00977C08"/>
    <w:rsid w:val="009809AC"/>
    <w:rsid w:val="00981236"/>
    <w:rsid w:val="0098156C"/>
    <w:rsid w:val="00981A3A"/>
    <w:rsid w:val="00981CBE"/>
    <w:rsid w:val="00981FDE"/>
    <w:rsid w:val="009821CC"/>
    <w:rsid w:val="009824F1"/>
    <w:rsid w:val="00982C49"/>
    <w:rsid w:val="00982C98"/>
    <w:rsid w:val="00983408"/>
    <w:rsid w:val="009835A8"/>
    <w:rsid w:val="00983601"/>
    <w:rsid w:val="0098388D"/>
    <w:rsid w:val="00983BE1"/>
    <w:rsid w:val="00984981"/>
    <w:rsid w:val="00985661"/>
    <w:rsid w:val="00986A74"/>
    <w:rsid w:val="00986D83"/>
    <w:rsid w:val="00986F83"/>
    <w:rsid w:val="00987223"/>
    <w:rsid w:val="00987369"/>
    <w:rsid w:val="009876AF"/>
    <w:rsid w:val="00987C47"/>
    <w:rsid w:val="00987E53"/>
    <w:rsid w:val="00990DAC"/>
    <w:rsid w:val="009917C4"/>
    <w:rsid w:val="00992A44"/>
    <w:rsid w:val="00992F11"/>
    <w:rsid w:val="00993145"/>
    <w:rsid w:val="009934DF"/>
    <w:rsid w:val="0099398F"/>
    <w:rsid w:val="00993ACA"/>
    <w:rsid w:val="00993F0C"/>
    <w:rsid w:val="00994246"/>
    <w:rsid w:val="00994464"/>
    <w:rsid w:val="00994AA7"/>
    <w:rsid w:val="00994AB9"/>
    <w:rsid w:val="00994C68"/>
    <w:rsid w:val="009957BB"/>
    <w:rsid w:val="00995896"/>
    <w:rsid w:val="00995ACC"/>
    <w:rsid w:val="00995CCE"/>
    <w:rsid w:val="00996088"/>
    <w:rsid w:val="00996100"/>
    <w:rsid w:val="00996B76"/>
    <w:rsid w:val="0099764A"/>
    <w:rsid w:val="009979A3"/>
    <w:rsid w:val="00997A4E"/>
    <w:rsid w:val="00997E54"/>
    <w:rsid w:val="00997E59"/>
    <w:rsid w:val="009A025B"/>
    <w:rsid w:val="009A1071"/>
    <w:rsid w:val="009A13A4"/>
    <w:rsid w:val="009A16DF"/>
    <w:rsid w:val="009A22F0"/>
    <w:rsid w:val="009A2F2A"/>
    <w:rsid w:val="009A353E"/>
    <w:rsid w:val="009A3CE7"/>
    <w:rsid w:val="009A406E"/>
    <w:rsid w:val="009A4080"/>
    <w:rsid w:val="009A47F5"/>
    <w:rsid w:val="009A4945"/>
    <w:rsid w:val="009A4E85"/>
    <w:rsid w:val="009A4ECE"/>
    <w:rsid w:val="009A54F4"/>
    <w:rsid w:val="009A66ED"/>
    <w:rsid w:val="009A6A46"/>
    <w:rsid w:val="009A6B51"/>
    <w:rsid w:val="009A7695"/>
    <w:rsid w:val="009A7F28"/>
    <w:rsid w:val="009B0190"/>
    <w:rsid w:val="009B1C71"/>
    <w:rsid w:val="009B1E83"/>
    <w:rsid w:val="009B208A"/>
    <w:rsid w:val="009B29B7"/>
    <w:rsid w:val="009B2FBF"/>
    <w:rsid w:val="009B311E"/>
    <w:rsid w:val="009B34F6"/>
    <w:rsid w:val="009B540F"/>
    <w:rsid w:val="009B545C"/>
    <w:rsid w:val="009B55B8"/>
    <w:rsid w:val="009B7151"/>
    <w:rsid w:val="009C0035"/>
    <w:rsid w:val="009C04B7"/>
    <w:rsid w:val="009C052C"/>
    <w:rsid w:val="009C1349"/>
    <w:rsid w:val="009C13CE"/>
    <w:rsid w:val="009C18A8"/>
    <w:rsid w:val="009C1A3B"/>
    <w:rsid w:val="009C1C21"/>
    <w:rsid w:val="009C25EE"/>
    <w:rsid w:val="009C3BA2"/>
    <w:rsid w:val="009C3E92"/>
    <w:rsid w:val="009C4208"/>
    <w:rsid w:val="009C4CB6"/>
    <w:rsid w:val="009C4D8E"/>
    <w:rsid w:val="009C5148"/>
    <w:rsid w:val="009C53E5"/>
    <w:rsid w:val="009C547D"/>
    <w:rsid w:val="009C5D9E"/>
    <w:rsid w:val="009C6B51"/>
    <w:rsid w:val="009C7C7A"/>
    <w:rsid w:val="009C7E73"/>
    <w:rsid w:val="009D03C8"/>
    <w:rsid w:val="009D088B"/>
    <w:rsid w:val="009D0E2B"/>
    <w:rsid w:val="009D12CC"/>
    <w:rsid w:val="009D1829"/>
    <w:rsid w:val="009D1AEF"/>
    <w:rsid w:val="009D2253"/>
    <w:rsid w:val="009D2776"/>
    <w:rsid w:val="009D4970"/>
    <w:rsid w:val="009D4AC9"/>
    <w:rsid w:val="009D6799"/>
    <w:rsid w:val="009D6DC6"/>
    <w:rsid w:val="009D6FE4"/>
    <w:rsid w:val="009D7602"/>
    <w:rsid w:val="009D7CA4"/>
    <w:rsid w:val="009D7FBF"/>
    <w:rsid w:val="009E0336"/>
    <w:rsid w:val="009E06AF"/>
    <w:rsid w:val="009E0E25"/>
    <w:rsid w:val="009E11F5"/>
    <w:rsid w:val="009E12D9"/>
    <w:rsid w:val="009E1581"/>
    <w:rsid w:val="009E17CC"/>
    <w:rsid w:val="009E1C4F"/>
    <w:rsid w:val="009E291F"/>
    <w:rsid w:val="009E2BB0"/>
    <w:rsid w:val="009E2FC5"/>
    <w:rsid w:val="009E30AC"/>
    <w:rsid w:val="009E38D4"/>
    <w:rsid w:val="009E38FC"/>
    <w:rsid w:val="009E398E"/>
    <w:rsid w:val="009E3EE5"/>
    <w:rsid w:val="009E3F01"/>
    <w:rsid w:val="009E4860"/>
    <w:rsid w:val="009E5199"/>
    <w:rsid w:val="009E5347"/>
    <w:rsid w:val="009E59F2"/>
    <w:rsid w:val="009E63C3"/>
    <w:rsid w:val="009E664B"/>
    <w:rsid w:val="009E6851"/>
    <w:rsid w:val="009E6D50"/>
    <w:rsid w:val="009E6DCA"/>
    <w:rsid w:val="009E7144"/>
    <w:rsid w:val="009E737F"/>
    <w:rsid w:val="009E78C0"/>
    <w:rsid w:val="009F0012"/>
    <w:rsid w:val="009F019F"/>
    <w:rsid w:val="009F14AE"/>
    <w:rsid w:val="009F1C77"/>
    <w:rsid w:val="009F2007"/>
    <w:rsid w:val="009F202D"/>
    <w:rsid w:val="009F22FF"/>
    <w:rsid w:val="009F24EA"/>
    <w:rsid w:val="009F25AD"/>
    <w:rsid w:val="009F2C65"/>
    <w:rsid w:val="009F2E6D"/>
    <w:rsid w:val="009F33EE"/>
    <w:rsid w:val="009F4C7E"/>
    <w:rsid w:val="009F4FA6"/>
    <w:rsid w:val="009F5285"/>
    <w:rsid w:val="009F5897"/>
    <w:rsid w:val="009F5A32"/>
    <w:rsid w:val="009F5C67"/>
    <w:rsid w:val="009F686B"/>
    <w:rsid w:val="009F6B21"/>
    <w:rsid w:val="009F6E40"/>
    <w:rsid w:val="009F7401"/>
    <w:rsid w:val="009F7858"/>
    <w:rsid w:val="009F7D55"/>
    <w:rsid w:val="009F7E37"/>
    <w:rsid w:val="00A00855"/>
    <w:rsid w:val="00A00B32"/>
    <w:rsid w:val="00A00E46"/>
    <w:rsid w:val="00A0128F"/>
    <w:rsid w:val="00A01971"/>
    <w:rsid w:val="00A019A4"/>
    <w:rsid w:val="00A01E8D"/>
    <w:rsid w:val="00A02572"/>
    <w:rsid w:val="00A0260D"/>
    <w:rsid w:val="00A02AF9"/>
    <w:rsid w:val="00A03588"/>
    <w:rsid w:val="00A035CF"/>
    <w:rsid w:val="00A03C12"/>
    <w:rsid w:val="00A040F2"/>
    <w:rsid w:val="00A04355"/>
    <w:rsid w:val="00A04697"/>
    <w:rsid w:val="00A047B2"/>
    <w:rsid w:val="00A047EF"/>
    <w:rsid w:val="00A04A3B"/>
    <w:rsid w:val="00A05E4D"/>
    <w:rsid w:val="00A05F53"/>
    <w:rsid w:val="00A06276"/>
    <w:rsid w:val="00A063F6"/>
    <w:rsid w:val="00A0642D"/>
    <w:rsid w:val="00A069C7"/>
    <w:rsid w:val="00A06B7D"/>
    <w:rsid w:val="00A06D38"/>
    <w:rsid w:val="00A06D7D"/>
    <w:rsid w:val="00A072B4"/>
    <w:rsid w:val="00A07587"/>
    <w:rsid w:val="00A103C3"/>
    <w:rsid w:val="00A107B0"/>
    <w:rsid w:val="00A10A9C"/>
    <w:rsid w:val="00A10C69"/>
    <w:rsid w:val="00A10DD4"/>
    <w:rsid w:val="00A11BCF"/>
    <w:rsid w:val="00A12662"/>
    <w:rsid w:val="00A12C00"/>
    <w:rsid w:val="00A13E20"/>
    <w:rsid w:val="00A13F88"/>
    <w:rsid w:val="00A149A5"/>
    <w:rsid w:val="00A154C6"/>
    <w:rsid w:val="00A15C63"/>
    <w:rsid w:val="00A163C4"/>
    <w:rsid w:val="00A1671A"/>
    <w:rsid w:val="00A16DB9"/>
    <w:rsid w:val="00A16F9A"/>
    <w:rsid w:val="00A17D7D"/>
    <w:rsid w:val="00A20C8A"/>
    <w:rsid w:val="00A20DD4"/>
    <w:rsid w:val="00A221F3"/>
    <w:rsid w:val="00A221FA"/>
    <w:rsid w:val="00A23308"/>
    <w:rsid w:val="00A23341"/>
    <w:rsid w:val="00A23488"/>
    <w:rsid w:val="00A237A3"/>
    <w:rsid w:val="00A23976"/>
    <w:rsid w:val="00A23AB5"/>
    <w:rsid w:val="00A23C8B"/>
    <w:rsid w:val="00A2421A"/>
    <w:rsid w:val="00A2495C"/>
    <w:rsid w:val="00A24BCA"/>
    <w:rsid w:val="00A25918"/>
    <w:rsid w:val="00A25958"/>
    <w:rsid w:val="00A260A3"/>
    <w:rsid w:val="00A268F6"/>
    <w:rsid w:val="00A26D37"/>
    <w:rsid w:val="00A26DE5"/>
    <w:rsid w:val="00A26F4D"/>
    <w:rsid w:val="00A27017"/>
    <w:rsid w:val="00A270CC"/>
    <w:rsid w:val="00A27261"/>
    <w:rsid w:val="00A27589"/>
    <w:rsid w:val="00A2762D"/>
    <w:rsid w:val="00A27785"/>
    <w:rsid w:val="00A27ED6"/>
    <w:rsid w:val="00A30529"/>
    <w:rsid w:val="00A30550"/>
    <w:rsid w:val="00A30690"/>
    <w:rsid w:val="00A30B66"/>
    <w:rsid w:val="00A313C6"/>
    <w:rsid w:val="00A320FF"/>
    <w:rsid w:val="00A324AF"/>
    <w:rsid w:val="00A325C0"/>
    <w:rsid w:val="00A3292B"/>
    <w:rsid w:val="00A32A29"/>
    <w:rsid w:val="00A32CCD"/>
    <w:rsid w:val="00A32E98"/>
    <w:rsid w:val="00A33F0F"/>
    <w:rsid w:val="00A34041"/>
    <w:rsid w:val="00A3409F"/>
    <w:rsid w:val="00A343F0"/>
    <w:rsid w:val="00A34573"/>
    <w:rsid w:val="00A348CA"/>
    <w:rsid w:val="00A34B09"/>
    <w:rsid w:val="00A350F2"/>
    <w:rsid w:val="00A35577"/>
    <w:rsid w:val="00A35B9C"/>
    <w:rsid w:val="00A35C77"/>
    <w:rsid w:val="00A35D47"/>
    <w:rsid w:val="00A35E5B"/>
    <w:rsid w:val="00A36382"/>
    <w:rsid w:val="00A36559"/>
    <w:rsid w:val="00A36F2A"/>
    <w:rsid w:val="00A370E5"/>
    <w:rsid w:val="00A377FD"/>
    <w:rsid w:val="00A400F5"/>
    <w:rsid w:val="00A401B4"/>
    <w:rsid w:val="00A40743"/>
    <w:rsid w:val="00A40ABF"/>
    <w:rsid w:val="00A40E05"/>
    <w:rsid w:val="00A413E8"/>
    <w:rsid w:val="00A41418"/>
    <w:rsid w:val="00A41C0C"/>
    <w:rsid w:val="00A425EE"/>
    <w:rsid w:val="00A4282E"/>
    <w:rsid w:val="00A4330A"/>
    <w:rsid w:val="00A43D85"/>
    <w:rsid w:val="00A44AEA"/>
    <w:rsid w:val="00A44B76"/>
    <w:rsid w:val="00A44D49"/>
    <w:rsid w:val="00A455F2"/>
    <w:rsid w:val="00A469BF"/>
    <w:rsid w:val="00A46A24"/>
    <w:rsid w:val="00A46C2A"/>
    <w:rsid w:val="00A46D52"/>
    <w:rsid w:val="00A47168"/>
    <w:rsid w:val="00A47522"/>
    <w:rsid w:val="00A50320"/>
    <w:rsid w:val="00A50571"/>
    <w:rsid w:val="00A508B3"/>
    <w:rsid w:val="00A5097C"/>
    <w:rsid w:val="00A509EF"/>
    <w:rsid w:val="00A5192F"/>
    <w:rsid w:val="00A51BC8"/>
    <w:rsid w:val="00A52C29"/>
    <w:rsid w:val="00A547BB"/>
    <w:rsid w:val="00A54DD2"/>
    <w:rsid w:val="00A5551D"/>
    <w:rsid w:val="00A557A4"/>
    <w:rsid w:val="00A55A5D"/>
    <w:rsid w:val="00A5674D"/>
    <w:rsid w:val="00A56DD6"/>
    <w:rsid w:val="00A573B4"/>
    <w:rsid w:val="00A57AED"/>
    <w:rsid w:val="00A57EF0"/>
    <w:rsid w:val="00A57FC2"/>
    <w:rsid w:val="00A603F2"/>
    <w:rsid w:val="00A60591"/>
    <w:rsid w:val="00A605B6"/>
    <w:rsid w:val="00A607C1"/>
    <w:rsid w:val="00A607F3"/>
    <w:rsid w:val="00A60987"/>
    <w:rsid w:val="00A60D5A"/>
    <w:rsid w:val="00A62139"/>
    <w:rsid w:val="00A6295D"/>
    <w:rsid w:val="00A63042"/>
    <w:rsid w:val="00A64575"/>
    <w:rsid w:val="00A64A0B"/>
    <w:rsid w:val="00A6514F"/>
    <w:rsid w:val="00A65875"/>
    <w:rsid w:val="00A65B24"/>
    <w:rsid w:val="00A65CEF"/>
    <w:rsid w:val="00A66493"/>
    <w:rsid w:val="00A6689C"/>
    <w:rsid w:val="00A66B59"/>
    <w:rsid w:val="00A66BDA"/>
    <w:rsid w:val="00A66CCB"/>
    <w:rsid w:val="00A67558"/>
    <w:rsid w:val="00A675A2"/>
    <w:rsid w:val="00A678BF"/>
    <w:rsid w:val="00A67F78"/>
    <w:rsid w:val="00A70FB4"/>
    <w:rsid w:val="00A7118D"/>
    <w:rsid w:val="00A7144E"/>
    <w:rsid w:val="00A7159A"/>
    <w:rsid w:val="00A71686"/>
    <w:rsid w:val="00A71832"/>
    <w:rsid w:val="00A72062"/>
    <w:rsid w:val="00A7226C"/>
    <w:rsid w:val="00A723F2"/>
    <w:rsid w:val="00A72555"/>
    <w:rsid w:val="00A72622"/>
    <w:rsid w:val="00A72C92"/>
    <w:rsid w:val="00A72ED1"/>
    <w:rsid w:val="00A7371F"/>
    <w:rsid w:val="00A743DD"/>
    <w:rsid w:val="00A75EF5"/>
    <w:rsid w:val="00A76A37"/>
    <w:rsid w:val="00A76A71"/>
    <w:rsid w:val="00A77722"/>
    <w:rsid w:val="00A77A9B"/>
    <w:rsid w:val="00A77ED3"/>
    <w:rsid w:val="00A77F21"/>
    <w:rsid w:val="00A77FBD"/>
    <w:rsid w:val="00A80178"/>
    <w:rsid w:val="00A8031B"/>
    <w:rsid w:val="00A8066C"/>
    <w:rsid w:val="00A80CA4"/>
    <w:rsid w:val="00A81393"/>
    <w:rsid w:val="00A819E9"/>
    <w:rsid w:val="00A819F7"/>
    <w:rsid w:val="00A81B80"/>
    <w:rsid w:val="00A81D29"/>
    <w:rsid w:val="00A826F2"/>
    <w:rsid w:val="00A82919"/>
    <w:rsid w:val="00A83141"/>
    <w:rsid w:val="00A83922"/>
    <w:rsid w:val="00A84074"/>
    <w:rsid w:val="00A843A0"/>
    <w:rsid w:val="00A84E6E"/>
    <w:rsid w:val="00A850FA"/>
    <w:rsid w:val="00A85339"/>
    <w:rsid w:val="00A854B6"/>
    <w:rsid w:val="00A85A2D"/>
    <w:rsid w:val="00A85BA8"/>
    <w:rsid w:val="00A85E68"/>
    <w:rsid w:val="00A85E80"/>
    <w:rsid w:val="00A86738"/>
    <w:rsid w:val="00A867A8"/>
    <w:rsid w:val="00A868D5"/>
    <w:rsid w:val="00A86C04"/>
    <w:rsid w:val="00A86FCF"/>
    <w:rsid w:val="00A86FFD"/>
    <w:rsid w:val="00A87B5A"/>
    <w:rsid w:val="00A905A0"/>
    <w:rsid w:val="00A90720"/>
    <w:rsid w:val="00A90BB7"/>
    <w:rsid w:val="00A910E9"/>
    <w:rsid w:val="00A9207B"/>
    <w:rsid w:val="00A93080"/>
    <w:rsid w:val="00A93D46"/>
    <w:rsid w:val="00A94378"/>
    <w:rsid w:val="00A94518"/>
    <w:rsid w:val="00A947F7"/>
    <w:rsid w:val="00A95255"/>
    <w:rsid w:val="00A9533F"/>
    <w:rsid w:val="00A955A7"/>
    <w:rsid w:val="00A95716"/>
    <w:rsid w:val="00A970C3"/>
    <w:rsid w:val="00A97292"/>
    <w:rsid w:val="00A97784"/>
    <w:rsid w:val="00A9798B"/>
    <w:rsid w:val="00A97A56"/>
    <w:rsid w:val="00AA02AA"/>
    <w:rsid w:val="00AA09E0"/>
    <w:rsid w:val="00AA0C67"/>
    <w:rsid w:val="00AA0D98"/>
    <w:rsid w:val="00AA0EEC"/>
    <w:rsid w:val="00AA0EF2"/>
    <w:rsid w:val="00AA12BD"/>
    <w:rsid w:val="00AA152B"/>
    <w:rsid w:val="00AA153E"/>
    <w:rsid w:val="00AA16F8"/>
    <w:rsid w:val="00AA1A3F"/>
    <w:rsid w:val="00AA3078"/>
    <w:rsid w:val="00AA394C"/>
    <w:rsid w:val="00AA45FB"/>
    <w:rsid w:val="00AA4D91"/>
    <w:rsid w:val="00AA527C"/>
    <w:rsid w:val="00AA5C32"/>
    <w:rsid w:val="00AA5D0F"/>
    <w:rsid w:val="00AA5E61"/>
    <w:rsid w:val="00AA5EA7"/>
    <w:rsid w:val="00AA6039"/>
    <w:rsid w:val="00AA6C7B"/>
    <w:rsid w:val="00AA6FB8"/>
    <w:rsid w:val="00AA71EF"/>
    <w:rsid w:val="00AA752A"/>
    <w:rsid w:val="00AA7F26"/>
    <w:rsid w:val="00AB0495"/>
    <w:rsid w:val="00AB0684"/>
    <w:rsid w:val="00AB0BB0"/>
    <w:rsid w:val="00AB1058"/>
    <w:rsid w:val="00AB12A3"/>
    <w:rsid w:val="00AB1948"/>
    <w:rsid w:val="00AB1A3D"/>
    <w:rsid w:val="00AB1D40"/>
    <w:rsid w:val="00AB1F71"/>
    <w:rsid w:val="00AB20FF"/>
    <w:rsid w:val="00AB2B32"/>
    <w:rsid w:val="00AB2D41"/>
    <w:rsid w:val="00AB2E51"/>
    <w:rsid w:val="00AB3137"/>
    <w:rsid w:val="00AB3807"/>
    <w:rsid w:val="00AB3A0E"/>
    <w:rsid w:val="00AB41B2"/>
    <w:rsid w:val="00AB456F"/>
    <w:rsid w:val="00AB484A"/>
    <w:rsid w:val="00AB53A7"/>
    <w:rsid w:val="00AB5C66"/>
    <w:rsid w:val="00AB604F"/>
    <w:rsid w:val="00AB611D"/>
    <w:rsid w:val="00AB67FA"/>
    <w:rsid w:val="00AB6E5D"/>
    <w:rsid w:val="00AB70EA"/>
    <w:rsid w:val="00AB7255"/>
    <w:rsid w:val="00AB75A7"/>
    <w:rsid w:val="00AB7A46"/>
    <w:rsid w:val="00AB7CB4"/>
    <w:rsid w:val="00AC028E"/>
    <w:rsid w:val="00AC0C05"/>
    <w:rsid w:val="00AC1539"/>
    <w:rsid w:val="00AC18EF"/>
    <w:rsid w:val="00AC2008"/>
    <w:rsid w:val="00AC22F8"/>
    <w:rsid w:val="00AC2D09"/>
    <w:rsid w:val="00AC2D51"/>
    <w:rsid w:val="00AC2F92"/>
    <w:rsid w:val="00AC3649"/>
    <w:rsid w:val="00AC4042"/>
    <w:rsid w:val="00AC414D"/>
    <w:rsid w:val="00AC4664"/>
    <w:rsid w:val="00AC480C"/>
    <w:rsid w:val="00AC5009"/>
    <w:rsid w:val="00AC53C7"/>
    <w:rsid w:val="00AC5A96"/>
    <w:rsid w:val="00AC5ABD"/>
    <w:rsid w:val="00AC63EE"/>
    <w:rsid w:val="00AC6EA9"/>
    <w:rsid w:val="00AC75B1"/>
    <w:rsid w:val="00AC78C4"/>
    <w:rsid w:val="00AC78DF"/>
    <w:rsid w:val="00AC78F2"/>
    <w:rsid w:val="00AC7C0F"/>
    <w:rsid w:val="00AD04AA"/>
    <w:rsid w:val="00AD0819"/>
    <w:rsid w:val="00AD0BC6"/>
    <w:rsid w:val="00AD0D62"/>
    <w:rsid w:val="00AD1110"/>
    <w:rsid w:val="00AD2408"/>
    <w:rsid w:val="00AD27BF"/>
    <w:rsid w:val="00AD3128"/>
    <w:rsid w:val="00AD3576"/>
    <w:rsid w:val="00AD3D5C"/>
    <w:rsid w:val="00AD53C1"/>
    <w:rsid w:val="00AD640B"/>
    <w:rsid w:val="00AD6679"/>
    <w:rsid w:val="00AD6BAF"/>
    <w:rsid w:val="00AD7022"/>
    <w:rsid w:val="00AE029D"/>
    <w:rsid w:val="00AE058E"/>
    <w:rsid w:val="00AE06B6"/>
    <w:rsid w:val="00AE0C26"/>
    <w:rsid w:val="00AE111E"/>
    <w:rsid w:val="00AE14AC"/>
    <w:rsid w:val="00AE1805"/>
    <w:rsid w:val="00AE26EB"/>
    <w:rsid w:val="00AE27FA"/>
    <w:rsid w:val="00AE2FD0"/>
    <w:rsid w:val="00AE3069"/>
    <w:rsid w:val="00AE32C5"/>
    <w:rsid w:val="00AE385D"/>
    <w:rsid w:val="00AE4B57"/>
    <w:rsid w:val="00AE4C7B"/>
    <w:rsid w:val="00AE4DF9"/>
    <w:rsid w:val="00AE504B"/>
    <w:rsid w:val="00AE51F6"/>
    <w:rsid w:val="00AE6AC0"/>
    <w:rsid w:val="00AE6C5C"/>
    <w:rsid w:val="00AE740C"/>
    <w:rsid w:val="00AE7476"/>
    <w:rsid w:val="00AF087B"/>
    <w:rsid w:val="00AF0978"/>
    <w:rsid w:val="00AF0F7B"/>
    <w:rsid w:val="00AF2704"/>
    <w:rsid w:val="00AF28EB"/>
    <w:rsid w:val="00AF2947"/>
    <w:rsid w:val="00AF2D25"/>
    <w:rsid w:val="00AF2E80"/>
    <w:rsid w:val="00AF2F6A"/>
    <w:rsid w:val="00AF338D"/>
    <w:rsid w:val="00AF3CAA"/>
    <w:rsid w:val="00AF44D4"/>
    <w:rsid w:val="00AF46CE"/>
    <w:rsid w:val="00AF4975"/>
    <w:rsid w:val="00AF5077"/>
    <w:rsid w:val="00AF5153"/>
    <w:rsid w:val="00AF52E4"/>
    <w:rsid w:val="00AF5412"/>
    <w:rsid w:val="00AF5736"/>
    <w:rsid w:val="00AF6798"/>
    <w:rsid w:val="00AF7BC2"/>
    <w:rsid w:val="00B00630"/>
    <w:rsid w:val="00B007B6"/>
    <w:rsid w:val="00B0269F"/>
    <w:rsid w:val="00B02DDB"/>
    <w:rsid w:val="00B0312D"/>
    <w:rsid w:val="00B031EC"/>
    <w:rsid w:val="00B036B1"/>
    <w:rsid w:val="00B0374A"/>
    <w:rsid w:val="00B03F7D"/>
    <w:rsid w:val="00B041DF"/>
    <w:rsid w:val="00B043CE"/>
    <w:rsid w:val="00B04B82"/>
    <w:rsid w:val="00B04F4B"/>
    <w:rsid w:val="00B051FF"/>
    <w:rsid w:val="00B052D1"/>
    <w:rsid w:val="00B055B5"/>
    <w:rsid w:val="00B06095"/>
    <w:rsid w:val="00B061EA"/>
    <w:rsid w:val="00B066DC"/>
    <w:rsid w:val="00B068F9"/>
    <w:rsid w:val="00B073EB"/>
    <w:rsid w:val="00B077A3"/>
    <w:rsid w:val="00B0782A"/>
    <w:rsid w:val="00B07A59"/>
    <w:rsid w:val="00B101A8"/>
    <w:rsid w:val="00B10267"/>
    <w:rsid w:val="00B1051A"/>
    <w:rsid w:val="00B1067B"/>
    <w:rsid w:val="00B107D5"/>
    <w:rsid w:val="00B108A2"/>
    <w:rsid w:val="00B10EB9"/>
    <w:rsid w:val="00B11289"/>
    <w:rsid w:val="00B11BCB"/>
    <w:rsid w:val="00B124BA"/>
    <w:rsid w:val="00B12E6E"/>
    <w:rsid w:val="00B1322A"/>
    <w:rsid w:val="00B13919"/>
    <w:rsid w:val="00B14696"/>
    <w:rsid w:val="00B1599C"/>
    <w:rsid w:val="00B15EFF"/>
    <w:rsid w:val="00B16162"/>
    <w:rsid w:val="00B16599"/>
    <w:rsid w:val="00B16A29"/>
    <w:rsid w:val="00B16D63"/>
    <w:rsid w:val="00B179FF"/>
    <w:rsid w:val="00B17A2B"/>
    <w:rsid w:val="00B17AD2"/>
    <w:rsid w:val="00B200A8"/>
    <w:rsid w:val="00B204CD"/>
    <w:rsid w:val="00B213D8"/>
    <w:rsid w:val="00B21501"/>
    <w:rsid w:val="00B215F6"/>
    <w:rsid w:val="00B2187D"/>
    <w:rsid w:val="00B21EA7"/>
    <w:rsid w:val="00B22235"/>
    <w:rsid w:val="00B22622"/>
    <w:rsid w:val="00B226EF"/>
    <w:rsid w:val="00B23865"/>
    <w:rsid w:val="00B23B7F"/>
    <w:rsid w:val="00B23C91"/>
    <w:rsid w:val="00B2402F"/>
    <w:rsid w:val="00B24597"/>
    <w:rsid w:val="00B245AF"/>
    <w:rsid w:val="00B248F4"/>
    <w:rsid w:val="00B24966"/>
    <w:rsid w:val="00B249C8"/>
    <w:rsid w:val="00B24C44"/>
    <w:rsid w:val="00B25363"/>
    <w:rsid w:val="00B2569B"/>
    <w:rsid w:val="00B257B2"/>
    <w:rsid w:val="00B25FD5"/>
    <w:rsid w:val="00B263F3"/>
    <w:rsid w:val="00B26910"/>
    <w:rsid w:val="00B26BE2"/>
    <w:rsid w:val="00B2779B"/>
    <w:rsid w:val="00B27E13"/>
    <w:rsid w:val="00B30171"/>
    <w:rsid w:val="00B3128D"/>
    <w:rsid w:val="00B31C1A"/>
    <w:rsid w:val="00B322BB"/>
    <w:rsid w:val="00B32474"/>
    <w:rsid w:val="00B3258E"/>
    <w:rsid w:val="00B3314C"/>
    <w:rsid w:val="00B331C9"/>
    <w:rsid w:val="00B337D5"/>
    <w:rsid w:val="00B337DE"/>
    <w:rsid w:val="00B33980"/>
    <w:rsid w:val="00B352A0"/>
    <w:rsid w:val="00B3535A"/>
    <w:rsid w:val="00B35959"/>
    <w:rsid w:val="00B35D3D"/>
    <w:rsid w:val="00B35D68"/>
    <w:rsid w:val="00B3675E"/>
    <w:rsid w:val="00B36A34"/>
    <w:rsid w:val="00B3724C"/>
    <w:rsid w:val="00B37573"/>
    <w:rsid w:val="00B37922"/>
    <w:rsid w:val="00B40563"/>
    <w:rsid w:val="00B406EF"/>
    <w:rsid w:val="00B40907"/>
    <w:rsid w:val="00B40F6A"/>
    <w:rsid w:val="00B4169E"/>
    <w:rsid w:val="00B41793"/>
    <w:rsid w:val="00B41A6D"/>
    <w:rsid w:val="00B4204F"/>
    <w:rsid w:val="00B42204"/>
    <w:rsid w:val="00B42538"/>
    <w:rsid w:val="00B42B13"/>
    <w:rsid w:val="00B42D6D"/>
    <w:rsid w:val="00B4396C"/>
    <w:rsid w:val="00B43ACC"/>
    <w:rsid w:val="00B43AFB"/>
    <w:rsid w:val="00B43BD3"/>
    <w:rsid w:val="00B44714"/>
    <w:rsid w:val="00B44960"/>
    <w:rsid w:val="00B44B70"/>
    <w:rsid w:val="00B452FA"/>
    <w:rsid w:val="00B45CC3"/>
    <w:rsid w:val="00B460F5"/>
    <w:rsid w:val="00B46374"/>
    <w:rsid w:val="00B46A41"/>
    <w:rsid w:val="00B46CB7"/>
    <w:rsid w:val="00B47092"/>
    <w:rsid w:val="00B479BE"/>
    <w:rsid w:val="00B47C06"/>
    <w:rsid w:val="00B47C22"/>
    <w:rsid w:val="00B47C88"/>
    <w:rsid w:val="00B47E4C"/>
    <w:rsid w:val="00B5010A"/>
    <w:rsid w:val="00B50D7F"/>
    <w:rsid w:val="00B51B78"/>
    <w:rsid w:val="00B52B1C"/>
    <w:rsid w:val="00B52D10"/>
    <w:rsid w:val="00B55376"/>
    <w:rsid w:val="00B55F42"/>
    <w:rsid w:val="00B55F48"/>
    <w:rsid w:val="00B561EC"/>
    <w:rsid w:val="00B563CF"/>
    <w:rsid w:val="00B56484"/>
    <w:rsid w:val="00B565E1"/>
    <w:rsid w:val="00B570ED"/>
    <w:rsid w:val="00B572E7"/>
    <w:rsid w:val="00B57F34"/>
    <w:rsid w:val="00B60119"/>
    <w:rsid w:val="00B60E7B"/>
    <w:rsid w:val="00B61620"/>
    <w:rsid w:val="00B616A7"/>
    <w:rsid w:val="00B6180C"/>
    <w:rsid w:val="00B61B49"/>
    <w:rsid w:val="00B62758"/>
    <w:rsid w:val="00B62FE9"/>
    <w:rsid w:val="00B63682"/>
    <w:rsid w:val="00B63699"/>
    <w:rsid w:val="00B63E31"/>
    <w:rsid w:val="00B63F5C"/>
    <w:rsid w:val="00B650E6"/>
    <w:rsid w:val="00B66C3F"/>
    <w:rsid w:val="00B66CB1"/>
    <w:rsid w:val="00B673E2"/>
    <w:rsid w:val="00B704F4"/>
    <w:rsid w:val="00B70F60"/>
    <w:rsid w:val="00B710B7"/>
    <w:rsid w:val="00B71603"/>
    <w:rsid w:val="00B71C19"/>
    <w:rsid w:val="00B72568"/>
    <w:rsid w:val="00B728C0"/>
    <w:rsid w:val="00B72B67"/>
    <w:rsid w:val="00B74AAC"/>
    <w:rsid w:val="00B74C4B"/>
    <w:rsid w:val="00B75887"/>
    <w:rsid w:val="00B75BD2"/>
    <w:rsid w:val="00B75CCC"/>
    <w:rsid w:val="00B75E2D"/>
    <w:rsid w:val="00B760FD"/>
    <w:rsid w:val="00B76599"/>
    <w:rsid w:val="00B76C83"/>
    <w:rsid w:val="00B77188"/>
    <w:rsid w:val="00B772D9"/>
    <w:rsid w:val="00B773C3"/>
    <w:rsid w:val="00B77D56"/>
    <w:rsid w:val="00B804FC"/>
    <w:rsid w:val="00B80B7E"/>
    <w:rsid w:val="00B80C26"/>
    <w:rsid w:val="00B81C78"/>
    <w:rsid w:val="00B81D9B"/>
    <w:rsid w:val="00B8208D"/>
    <w:rsid w:val="00B820D5"/>
    <w:rsid w:val="00B82115"/>
    <w:rsid w:val="00B8390B"/>
    <w:rsid w:val="00B848FB"/>
    <w:rsid w:val="00B84C6B"/>
    <w:rsid w:val="00B859B3"/>
    <w:rsid w:val="00B85D2B"/>
    <w:rsid w:val="00B86828"/>
    <w:rsid w:val="00B86F7E"/>
    <w:rsid w:val="00B870BA"/>
    <w:rsid w:val="00B8714F"/>
    <w:rsid w:val="00B8732C"/>
    <w:rsid w:val="00B87A9F"/>
    <w:rsid w:val="00B900FF"/>
    <w:rsid w:val="00B90346"/>
    <w:rsid w:val="00B9089D"/>
    <w:rsid w:val="00B909EC"/>
    <w:rsid w:val="00B90E91"/>
    <w:rsid w:val="00B91763"/>
    <w:rsid w:val="00B918F9"/>
    <w:rsid w:val="00B91D95"/>
    <w:rsid w:val="00B926DE"/>
    <w:rsid w:val="00B9282B"/>
    <w:rsid w:val="00B929B4"/>
    <w:rsid w:val="00B92A79"/>
    <w:rsid w:val="00B92F2B"/>
    <w:rsid w:val="00B9352A"/>
    <w:rsid w:val="00B936B9"/>
    <w:rsid w:val="00B93D66"/>
    <w:rsid w:val="00B93D74"/>
    <w:rsid w:val="00B93D87"/>
    <w:rsid w:val="00B94659"/>
    <w:rsid w:val="00B94A11"/>
    <w:rsid w:val="00B94C64"/>
    <w:rsid w:val="00B95D95"/>
    <w:rsid w:val="00B97D3F"/>
    <w:rsid w:val="00BA0608"/>
    <w:rsid w:val="00BA1015"/>
    <w:rsid w:val="00BA198B"/>
    <w:rsid w:val="00BA1FF6"/>
    <w:rsid w:val="00BA264F"/>
    <w:rsid w:val="00BA2D8A"/>
    <w:rsid w:val="00BA31EA"/>
    <w:rsid w:val="00BA3287"/>
    <w:rsid w:val="00BA348C"/>
    <w:rsid w:val="00BA3CAE"/>
    <w:rsid w:val="00BA45C8"/>
    <w:rsid w:val="00BA4E6C"/>
    <w:rsid w:val="00BA4E6E"/>
    <w:rsid w:val="00BA51C5"/>
    <w:rsid w:val="00BA523D"/>
    <w:rsid w:val="00BA5261"/>
    <w:rsid w:val="00BA5346"/>
    <w:rsid w:val="00BA5876"/>
    <w:rsid w:val="00BA600F"/>
    <w:rsid w:val="00BA6060"/>
    <w:rsid w:val="00BA6531"/>
    <w:rsid w:val="00BA78A9"/>
    <w:rsid w:val="00BB065E"/>
    <w:rsid w:val="00BB0A12"/>
    <w:rsid w:val="00BB0D0F"/>
    <w:rsid w:val="00BB0FC0"/>
    <w:rsid w:val="00BB10F0"/>
    <w:rsid w:val="00BB1190"/>
    <w:rsid w:val="00BB1A76"/>
    <w:rsid w:val="00BB1B1B"/>
    <w:rsid w:val="00BB2185"/>
    <w:rsid w:val="00BB24A7"/>
    <w:rsid w:val="00BB291B"/>
    <w:rsid w:val="00BB4871"/>
    <w:rsid w:val="00BB4EE7"/>
    <w:rsid w:val="00BB511F"/>
    <w:rsid w:val="00BB54CD"/>
    <w:rsid w:val="00BB55FE"/>
    <w:rsid w:val="00BB6B89"/>
    <w:rsid w:val="00BB7571"/>
    <w:rsid w:val="00BB79C2"/>
    <w:rsid w:val="00BC032D"/>
    <w:rsid w:val="00BC0BA9"/>
    <w:rsid w:val="00BC0BF2"/>
    <w:rsid w:val="00BC12FD"/>
    <w:rsid w:val="00BC1DD4"/>
    <w:rsid w:val="00BC1FEB"/>
    <w:rsid w:val="00BC26D7"/>
    <w:rsid w:val="00BC39A7"/>
    <w:rsid w:val="00BC3A48"/>
    <w:rsid w:val="00BC46BA"/>
    <w:rsid w:val="00BC4C8E"/>
    <w:rsid w:val="00BC5368"/>
    <w:rsid w:val="00BC556F"/>
    <w:rsid w:val="00BC5D83"/>
    <w:rsid w:val="00BC6441"/>
    <w:rsid w:val="00BC6449"/>
    <w:rsid w:val="00BC71E1"/>
    <w:rsid w:val="00BC7A3B"/>
    <w:rsid w:val="00BC7A65"/>
    <w:rsid w:val="00BD0783"/>
    <w:rsid w:val="00BD0B54"/>
    <w:rsid w:val="00BD0D0D"/>
    <w:rsid w:val="00BD13FD"/>
    <w:rsid w:val="00BD15A4"/>
    <w:rsid w:val="00BD1CB2"/>
    <w:rsid w:val="00BD1F65"/>
    <w:rsid w:val="00BD2332"/>
    <w:rsid w:val="00BD4DDE"/>
    <w:rsid w:val="00BD54B2"/>
    <w:rsid w:val="00BD57DC"/>
    <w:rsid w:val="00BD5E8B"/>
    <w:rsid w:val="00BD645D"/>
    <w:rsid w:val="00BD6B58"/>
    <w:rsid w:val="00BD75AC"/>
    <w:rsid w:val="00BD78A4"/>
    <w:rsid w:val="00BD7E3D"/>
    <w:rsid w:val="00BE0253"/>
    <w:rsid w:val="00BE04FC"/>
    <w:rsid w:val="00BE1456"/>
    <w:rsid w:val="00BE1610"/>
    <w:rsid w:val="00BE19D1"/>
    <w:rsid w:val="00BE2882"/>
    <w:rsid w:val="00BE3568"/>
    <w:rsid w:val="00BE36BF"/>
    <w:rsid w:val="00BE378C"/>
    <w:rsid w:val="00BE3871"/>
    <w:rsid w:val="00BE39FE"/>
    <w:rsid w:val="00BE4515"/>
    <w:rsid w:val="00BE4FB7"/>
    <w:rsid w:val="00BE57DC"/>
    <w:rsid w:val="00BE5AAF"/>
    <w:rsid w:val="00BE5FAE"/>
    <w:rsid w:val="00BE64EF"/>
    <w:rsid w:val="00BE685C"/>
    <w:rsid w:val="00BE7C8A"/>
    <w:rsid w:val="00BF0201"/>
    <w:rsid w:val="00BF0687"/>
    <w:rsid w:val="00BF09BB"/>
    <w:rsid w:val="00BF09C4"/>
    <w:rsid w:val="00BF0DEC"/>
    <w:rsid w:val="00BF158C"/>
    <w:rsid w:val="00BF16B3"/>
    <w:rsid w:val="00BF1FF2"/>
    <w:rsid w:val="00BF20C6"/>
    <w:rsid w:val="00BF20F1"/>
    <w:rsid w:val="00BF2453"/>
    <w:rsid w:val="00BF38F1"/>
    <w:rsid w:val="00BF4056"/>
    <w:rsid w:val="00BF5263"/>
    <w:rsid w:val="00BF5CE3"/>
    <w:rsid w:val="00BF5D83"/>
    <w:rsid w:val="00BF5EA2"/>
    <w:rsid w:val="00BF645A"/>
    <w:rsid w:val="00BF6C1A"/>
    <w:rsid w:val="00BF6D22"/>
    <w:rsid w:val="00BF6EB2"/>
    <w:rsid w:val="00BF6F1F"/>
    <w:rsid w:val="00BF7853"/>
    <w:rsid w:val="00BF7B8A"/>
    <w:rsid w:val="00C0003E"/>
    <w:rsid w:val="00C001F6"/>
    <w:rsid w:val="00C00548"/>
    <w:rsid w:val="00C01349"/>
    <w:rsid w:val="00C014B0"/>
    <w:rsid w:val="00C01F72"/>
    <w:rsid w:val="00C01F83"/>
    <w:rsid w:val="00C02B31"/>
    <w:rsid w:val="00C02CEF"/>
    <w:rsid w:val="00C02E05"/>
    <w:rsid w:val="00C0372A"/>
    <w:rsid w:val="00C03BA5"/>
    <w:rsid w:val="00C03DCD"/>
    <w:rsid w:val="00C03EEE"/>
    <w:rsid w:val="00C046CB"/>
    <w:rsid w:val="00C04B13"/>
    <w:rsid w:val="00C04C1D"/>
    <w:rsid w:val="00C050EF"/>
    <w:rsid w:val="00C05A64"/>
    <w:rsid w:val="00C05AC6"/>
    <w:rsid w:val="00C05B7F"/>
    <w:rsid w:val="00C06C5D"/>
    <w:rsid w:val="00C0705E"/>
    <w:rsid w:val="00C0719E"/>
    <w:rsid w:val="00C076AB"/>
    <w:rsid w:val="00C079DA"/>
    <w:rsid w:val="00C10E45"/>
    <w:rsid w:val="00C1155B"/>
    <w:rsid w:val="00C11D2D"/>
    <w:rsid w:val="00C11ED6"/>
    <w:rsid w:val="00C12191"/>
    <w:rsid w:val="00C128E0"/>
    <w:rsid w:val="00C1330E"/>
    <w:rsid w:val="00C133E4"/>
    <w:rsid w:val="00C13806"/>
    <w:rsid w:val="00C13829"/>
    <w:rsid w:val="00C13C28"/>
    <w:rsid w:val="00C14805"/>
    <w:rsid w:val="00C14A14"/>
    <w:rsid w:val="00C14B32"/>
    <w:rsid w:val="00C150EB"/>
    <w:rsid w:val="00C15A1A"/>
    <w:rsid w:val="00C15A26"/>
    <w:rsid w:val="00C15B0F"/>
    <w:rsid w:val="00C1634B"/>
    <w:rsid w:val="00C16784"/>
    <w:rsid w:val="00C174DC"/>
    <w:rsid w:val="00C17CFB"/>
    <w:rsid w:val="00C20A44"/>
    <w:rsid w:val="00C20BAA"/>
    <w:rsid w:val="00C21749"/>
    <w:rsid w:val="00C2195C"/>
    <w:rsid w:val="00C21A49"/>
    <w:rsid w:val="00C22776"/>
    <w:rsid w:val="00C22957"/>
    <w:rsid w:val="00C23056"/>
    <w:rsid w:val="00C237A6"/>
    <w:rsid w:val="00C237F3"/>
    <w:rsid w:val="00C23818"/>
    <w:rsid w:val="00C23F69"/>
    <w:rsid w:val="00C2432D"/>
    <w:rsid w:val="00C249E0"/>
    <w:rsid w:val="00C24B25"/>
    <w:rsid w:val="00C24BD4"/>
    <w:rsid w:val="00C24C7C"/>
    <w:rsid w:val="00C250DD"/>
    <w:rsid w:val="00C256D8"/>
    <w:rsid w:val="00C25865"/>
    <w:rsid w:val="00C25874"/>
    <w:rsid w:val="00C25A25"/>
    <w:rsid w:val="00C26BCF"/>
    <w:rsid w:val="00C26F43"/>
    <w:rsid w:val="00C27610"/>
    <w:rsid w:val="00C30507"/>
    <w:rsid w:val="00C305EA"/>
    <w:rsid w:val="00C310DD"/>
    <w:rsid w:val="00C31108"/>
    <w:rsid w:val="00C315C0"/>
    <w:rsid w:val="00C31841"/>
    <w:rsid w:val="00C31AB3"/>
    <w:rsid w:val="00C329E0"/>
    <w:rsid w:val="00C33258"/>
    <w:rsid w:val="00C333A1"/>
    <w:rsid w:val="00C33601"/>
    <w:rsid w:val="00C34595"/>
    <w:rsid w:val="00C3469F"/>
    <w:rsid w:val="00C34B3D"/>
    <w:rsid w:val="00C34F2B"/>
    <w:rsid w:val="00C3628F"/>
    <w:rsid w:val="00C366C3"/>
    <w:rsid w:val="00C3677C"/>
    <w:rsid w:val="00C3718A"/>
    <w:rsid w:val="00C3739C"/>
    <w:rsid w:val="00C37ACA"/>
    <w:rsid w:val="00C37C10"/>
    <w:rsid w:val="00C37CFD"/>
    <w:rsid w:val="00C37DE6"/>
    <w:rsid w:val="00C40562"/>
    <w:rsid w:val="00C4168A"/>
    <w:rsid w:val="00C41829"/>
    <w:rsid w:val="00C41E6B"/>
    <w:rsid w:val="00C41F9D"/>
    <w:rsid w:val="00C42181"/>
    <w:rsid w:val="00C423D8"/>
    <w:rsid w:val="00C424B9"/>
    <w:rsid w:val="00C4305D"/>
    <w:rsid w:val="00C4381F"/>
    <w:rsid w:val="00C43935"/>
    <w:rsid w:val="00C439CD"/>
    <w:rsid w:val="00C44869"/>
    <w:rsid w:val="00C45670"/>
    <w:rsid w:val="00C458A0"/>
    <w:rsid w:val="00C45932"/>
    <w:rsid w:val="00C472C1"/>
    <w:rsid w:val="00C47816"/>
    <w:rsid w:val="00C50063"/>
    <w:rsid w:val="00C5032D"/>
    <w:rsid w:val="00C51556"/>
    <w:rsid w:val="00C5169A"/>
    <w:rsid w:val="00C51726"/>
    <w:rsid w:val="00C51C90"/>
    <w:rsid w:val="00C521B8"/>
    <w:rsid w:val="00C52ED3"/>
    <w:rsid w:val="00C532C3"/>
    <w:rsid w:val="00C532D7"/>
    <w:rsid w:val="00C532DD"/>
    <w:rsid w:val="00C5336C"/>
    <w:rsid w:val="00C53C12"/>
    <w:rsid w:val="00C53C77"/>
    <w:rsid w:val="00C53EE7"/>
    <w:rsid w:val="00C5462E"/>
    <w:rsid w:val="00C54CC4"/>
    <w:rsid w:val="00C55524"/>
    <w:rsid w:val="00C556C8"/>
    <w:rsid w:val="00C55D5C"/>
    <w:rsid w:val="00C55DBA"/>
    <w:rsid w:val="00C56726"/>
    <w:rsid w:val="00C56835"/>
    <w:rsid w:val="00C56ACE"/>
    <w:rsid w:val="00C56E00"/>
    <w:rsid w:val="00C5703D"/>
    <w:rsid w:val="00C57EB6"/>
    <w:rsid w:val="00C6030D"/>
    <w:rsid w:val="00C60FE4"/>
    <w:rsid w:val="00C61131"/>
    <w:rsid w:val="00C61172"/>
    <w:rsid w:val="00C612D6"/>
    <w:rsid w:val="00C6159F"/>
    <w:rsid w:val="00C61B0B"/>
    <w:rsid w:val="00C61B90"/>
    <w:rsid w:val="00C623A9"/>
    <w:rsid w:val="00C6245A"/>
    <w:rsid w:val="00C62958"/>
    <w:rsid w:val="00C632CD"/>
    <w:rsid w:val="00C63714"/>
    <w:rsid w:val="00C63C99"/>
    <w:rsid w:val="00C63FC9"/>
    <w:rsid w:val="00C641ED"/>
    <w:rsid w:val="00C64515"/>
    <w:rsid w:val="00C6459F"/>
    <w:rsid w:val="00C64795"/>
    <w:rsid w:val="00C659AA"/>
    <w:rsid w:val="00C65CE9"/>
    <w:rsid w:val="00C65DE6"/>
    <w:rsid w:val="00C661A8"/>
    <w:rsid w:val="00C66254"/>
    <w:rsid w:val="00C67785"/>
    <w:rsid w:val="00C67A51"/>
    <w:rsid w:val="00C67C93"/>
    <w:rsid w:val="00C700CD"/>
    <w:rsid w:val="00C70551"/>
    <w:rsid w:val="00C709EC"/>
    <w:rsid w:val="00C70B16"/>
    <w:rsid w:val="00C70D0B"/>
    <w:rsid w:val="00C7129C"/>
    <w:rsid w:val="00C71309"/>
    <w:rsid w:val="00C72831"/>
    <w:rsid w:val="00C728D3"/>
    <w:rsid w:val="00C73339"/>
    <w:rsid w:val="00C744D3"/>
    <w:rsid w:val="00C747EE"/>
    <w:rsid w:val="00C74806"/>
    <w:rsid w:val="00C754F0"/>
    <w:rsid w:val="00C759E3"/>
    <w:rsid w:val="00C762A8"/>
    <w:rsid w:val="00C767E2"/>
    <w:rsid w:val="00C76F45"/>
    <w:rsid w:val="00C770DB"/>
    <w:rsid w:val="00C77A55"/>
    <w:rsid w:val="00C77D10"/>
    <w:rsid w:val="00C8038F"/>
    <w:rsid w:val="00C8066C"/>
    <w:rsid w:val="00C807EA"/>
    <w:rsid w:val="00C80DCF"/>
    <w:rsid w:val="00C818C5"/>
    <w:rsid w:val="00C81FF1"/>
    <w:rsid w:val="00C8203A"/>
    <w:rsid w:val="00C824EE"/>
    <w:rsid w:val="00C826D9"/>
    <w:rsid w:val="00C82A87"/>
    <w:rsid w:val="00C833A8"/>
    <w:rsid w:val="00C83747"/>
    <w:rsid w:val="00C843A4"/>
    <w:rsid w:val="00C84621"/>
    <w:rsid w:val="00C849C3"/>
    <w:rsid w:val="00C84FAC"/>
    <w:rsid w:val="00C85082"/>
    <w:rsid w:val="00C85327"/>
    <w:rsid w:val="00C854BF"/>
    <w:rsid w:val="00C85591"/>
    <w:rsid w:val="00C856BA"/>
    <w:rsid w:val="00C85CC0"/>
    <w:rsid w:val="00C85ED5"/>
    <w:rsid w:val="00C8615C"/>
    <w:rsid w:val="00C8616A"/>
    <w:rsid w:val="00C863B3"/>
    <w:rsid w:val="00C86A7B"/>
    <w:rsid w:val="00C86C8B"/>
    <w:rsid w:val="00C87108"/>
    <w:rsid w:val="00C872B9"/>
    <w:rsid w:val="00C87575"/>
    <w:rsid w:val="00C876E8"/>
    <w:rsid w:val="00C8799F"/>
    <w:rsid w:val="00C87C52"/>
    <w:rsid w:val="00C87D60"/>
    <w:rsid w:val="00C9087F"/>
    <w:rsid w:val="00C90D90"/>
    <w:rsid w:val="00C910D0"/>
    <w:rsid w:val="00C91436"/>
    <w:rsid w:val="00C917F1"/>
    <w:rsid w:val="00C91DDC"/>
    <w:rsid w:val="00C91EB9"/>
    <w:rsid w:val="00C927A5"/>
    <w:rsid w:val="00C93173"/>
    <w:rsid w:val="00C93774"/>
    <w:rsid w:val="00C944C6"/>
    <w:rsid w:val="00C946A6"/>
    <w:rsid w:val="00C949C2"/>
    <w:rsid w:val="00C94CB1"/>
    <w:rsid w:val="00C95146"/>
    <w:rsid w:val="00C959FB"/>
    <w:rsid w:val="00C95A4D"/>
    <w:rsid w:val="00C96034"/>
    <w:rsid w:val="00C97386"/>
    <w:rsid w:val="00C97D97"/>
    <w:rsid w:val="00CA01CC"/>
    <w:rsid w:val="00CA0648"/>
    <w:rsid w:val="00CA0848"/>
    <w:rsid w:val="00CA0C01"/>
    <w:rsid w:val="00CA0F80"/>
    <w:rsid w:val="00CA0FB3"/>
    <w:rsid w:val="00CA12F2"/>
    <w:rsid w:val="00CA1A42"/>
    <w:rsid w:val="00CA1CCE"/>
    <w:rsid w:val="00CA2673"/>
    <w:rsid w:val="00CA3195"/>
    <w:rsid w:val="00CA49B3"/>
    <w:rsid w:val="00CA4ACC"/>
    <w:rsid w:val="00CA5449"/>
    <w:rsid w:val="00CA5BB3"/>
    <w:rsid w:val="00CA6DBE"/>
    <w:rsid w:val="00CA74C7"/>
    <w:rsid w:val="00CA75A9"/>
    <w:rsid w:val="00CA7604"/>
    <w:rsid w:val="00CA7663"/>
    <w:rsid w:val="00CA7698"/>
    <w:rsid w:val="00CA7827"/>
    <w:rsid w:val="00CB0469"/>
    <w:rsid w:val="00CB194B"/>
    <w:rsid w:val="00CB1D4B"/>
    <w:rsid w:val="00CB3B85"/>
    <w:rsid w:val="00CB4B04"/>
    <w:rsid w:val="00CB4CFA"/>
    <w:rsid w:val="00CB514C"/>
    <w:rsid w:val="00CB519E"/>
    <w:rsid w:val="00CB593E"/>
    <w:rsid w:val="00CB59C8"/>
    <w:rsid w:val="00CB5BDD"/>
    <w:rsid w:val="00CB6233"/>
    <w:rsid w:val="00CB62E3"/>
    <w:rsid w:val="00CB655C"/>
    <w:rsid w:val="00CB6599"/>
    <w:rsid w:val="00CB695E"/>
    <w:rsid w:val="00CB6EAA"/>
    <w:rsid w:val="00CB70BB"/>
    <w:rsid w:val="00CB724A"/>
    <w:rsid w:val="00CB7461"/>
    <w:rsid w:val="00CB7CE1"/>
    <w:rsid w:val="00CC02FE"/>
    <w:rsid w:val="00CC0792"/>
    <w:rsid w:val="00CC09B4"/>
    <w:rsid w:val="00CC0C34"/>
    <w:rsid w:val="00CC0D8E"/>
    <w:rsid w:val="00CC10D8"/>
    <w:rsid w:val="00CC15F1"/>
    <w:rsid w:val="00CC1C53"/>
    <w:rsid w:val="00CC28B3"/>
    <w:rsid w:val="00CC311F"/>
    <w:rsid w:val="00CC3262"/>
    <w:rsid w:val="00CC4EB1"/>
    <w:rsid w:val="00CC54EE"/>
    <w:rsid w:val="00CC64C1"/>
    <w:rsid w:val="00CC6E65"/>
    <w:rsid w:val="00CC6F77"/>
    <w:rsid w:val="00CC74F8"/>
    <w:rsid w:val="00CC776B"/>
    <w:rsid w:val="00CC78A6"/>
    <w:rsid w:val="00CC7FDB"/>
    <w:rsid w:val="00CD04A8"/>
    <w:rsid w:val="00CD06F2"/>
    <w:rsid w:val="00CD117C"/>
    <w:rsid w:val="00CD16FD"/>
    <w:rsid w:val="00CD1BAD"/>
    <w:rsid w:val="00CD2045"/>
    <w:rsid w:val="00CD2681"/>
    <w:rsid w:val="00CD2E19"/>
    <w:rsid w:val="00CD3274"/>
    <w:rsid w:val="00CD399A"/>
    <w:rsid w:val="00CD3B98"/>
    <w:rsid w:val="00CD418E"/>
    <w:rsid w:val="00CD4509"/>
    <w:rsid w:val="00CD47E7"/>
    <w:rsid w:val="00CD489B"/>
    <w:rsid w:val="00CD4E7D"/>
    <w:rsid w:val="00CD5FE8"/>
    <w:rsid w:val="00CD6020"/>
    <w:rsid w:val="00CD64D2"/>
    <w:rsid w:val="00CD6563"/>
    <w:rsid w:val="00CD6981"/>
    <w:rsid w:val="00CD6A91"/>
    <w:rsid w:val="00CD6CE8"/>
    <w:rsid w:val="00CD6EF5"/>
    <w:rsid w:val="00CD7289"/>
    <w:rsid w:val="00CD76D2"/>
    <w:rsid w:val="00CD7BAA"/>
    <w:rsid w:val="00CE01B3"/>
    <w:rsid w:val="00CE10E5"/>
    <w:rsid w:val="00CE2906"/>
    <w:rsid w:val="00CE2A1C"/>
    <w:rsid w:val="00CE36EF"/>
    <w:rsid w:val="00CE41B6"/>
    <w:rsid w:val="00CE43E0"/>
    <w:rsid w:val="00CE4CAA"/>
    <w:rsid w:val="00CE4E88"/>
    <w:rsid w:val="00CE4F29"/>
    <w:rsid w:val="00CE54E2"/>
    <w:rsid w:val="00CE567D"/>
    <w:rsid w:val="00CE5D4A"/>
    <w:rsid w:val="00CE5F0E"/>
    <w:rsid w:val="00CE60D5"/>
    <w:rsid w:val="00CE64CB"/>
    <w:rsid w:val="00CE71D4"/>
    <w:rsid w:val="00CE7C8B"/>
    <w:rsid w:val="00CE7FBD"/>
    <w:rsid w:val="00CF0049"/>
    <w:rsid w:val="00CF0647"/>
    <w:rsid w:val="00CF06E0"/>
    <w:rsid w:val="00CF1124"/>
    <w:rsid w:val="00CF1B21"/>
    <w:rsid w:val="00CF1D0D"/>
    <w:rsid w:val="00CF232D"/>
    <w:rsid w:val="00CF2429"/>
    <w:rsid w:val="00CF2717"/>
    <w:rsid w:val="00CF2D35"/>
    <w:rsid w:val="00CF33ED"/>
    <w:rsid w:val="00CF3CF2"/>
    <w:rsid w:val="00CF45D3"/>
    <w:rsid w:val="00CF4863"/>
    <w:rsid w:val="00CF5218"/>
    <w:rsid w:val="00CF597E"/>
    <w:rsid w:val="00CF6358"/>
    <w:rsid w:val="00CF6475"/>
    <w:rsid w:val="00CF64A5"/>
    <w:rsid w:val="00CF6907"/>
    <w:rsid w:val="00CF6CCA"/>
    <w:rsid w:val="00CF6D98"/>
    <w:rsid w:val="00CF704E"/>
    <w:rsid w:val="00CF716F"/>
    <w:rsid w:val="00CF73A2"/>
    <w:rsid w:val="00CF7CDE"/>
    <w:rsid w:val="00D002D1"/>
    <w:rsid w:val="00D009D5"/>
    <w:rsid w:val="00D00C11"/>
    <w:rsid w:val="00D00D62"/>
    <w:rsid w:val="00D01278"/>
    <w:rsid w:val="00D02CFE"/>
    <w:rsid w:val="00D032FB"/>
    <w:rsid w:val="00D037C3"/>
    <w:rsid w:val="00D0412C"/>
    <w:rsid w:val="00D04323"/>
    <w:rsid w:val="00D0473C"/>
    <w:rsid w:val="00D04CEC"/>
    <w:rsid w:val="00D05193"/>
    <w:rsid w:val="00D059DD"/>
    <w:rsid w:val="00D05A90"/>
    <w:rsid w:val="00D05D77"/>
    <w:rsid w:val="00D060B7"/>
    <w:rsid w:val="00D0651B"/>
    <w:rsid w:val="00D067D9"/>
    <w:rsid w:val="00D068FF"/>
    <w:rsid w:val="00D06AAA"/>
    <w:rsid w:val="00D06D64"/>
    <w:rsid w:val="00D06EF2"/>
    <w:rsid w:val="00D07314"/>
    <w:rsid w:val="00D07486"/>
    <w:rsid w:val="00D07821"/>
    <w:rsid w:val="00D0789B"/>
    <w:rsid w:val="00D07D13"/>
    <w:rsid w:val="00D07E78"/>
    <w:rsid w:val="00D07F63"/>
    <w:rsid w:val="00D07FBC"/>
    <w:rsid w:val="00D10106"/>
    <w:rsid w:val="00D107E7"/>
    <w:rsid w:val="00D108B2"/>
    <w:rsid w:val="00D10F09"/>
    <w:rsid w:val="00D111BE"/>
    <w:rsid w:val="00D114E4"/>
    <w:rsid w:val="00D11A5D"/>
    <w:rsid w:val="00D11D8F"/>
    <w:rsid w:val="00D120B6"/>
    <w:rsid w:val="00D1228E"/>
    <w:rsid w:val="00D1234A"/>
    <w:rsid w:val="00D12366"/>
    <w:rsid w:val="00D12E84"/>
    <w:rsid w:val="00D13213"/>
    <w:rsid w:val="00D132E1"/>
    <w:rsid w:val="00D133FD"/>
    <w:rsid w:val="00D13688"/>
    <w:rsid w:val="00D1392D"/>
    <w:rsid w:val="00D13A03"/>
    <w:rsid w:val="00D14B61"/>
    <w:rsid w:val="00D15083"/>
    <w:rsid w:val="00D156E5"/>
    <w:rsid w:val="00D15CF3"/>
    <w:rsid w:val="00D165D2"/>
    <w:rsid w:val="00D166DA"/>
    <w:rsid w:val="00D172FC"/>
    <w:rsid w:val="00D1740C"/>
    <w:rsid w:val="00D178A0"/>
    <w:rsid w:val="00D201F3"/>
    <w:rsid w:val="00D2028E"/>
    <w:rsid w:val="00D20689"/>
    <w:rsid w:val="00D212D3"/>
    <w:rsid w:val="00D219CA"/>
    <w:rsid w:val="00D23214"/>
    <w:rsid w:val="00D23A04"/>
    <w:rsid w:val="00D244FE"/>
    <w:rsid w:val="00D2474D"/>
    <w:rsid w:val="00D24C6D"/>
    <w:rsid w:val="00D24D54"/>
    <w:rsid w:val="00D24D96"/>
    <w:rsid w:val="00D24E2F"/>
    <w:rsid w:val="00D252CE"/>
    <w:rsid w:val="00D252F3"/>
    <w:rsid w:val="00D254BD"/>
    <w:rsid w:val="00D260B5"/>
    <w:rsid w:val="00D26831"/>
    <w:rsid w:val="00D27340"/>
    <w:rsid w:val="00D27444"/>
    <w:rsid w:val="00D27765"/>
    <w:rsid w:val="00D27EE4"/>
    <w:rsid w:val="00D30564"/>
    <w:rsid w:val="00D306D3"/>
    <w:rsid w:val="00D306DC"/>
    <w:rsid w:val="00D30B40"/>
    <w:rsid w:val="00D30D96"/>
    <w:rsid w:val="00D3137F"/>
    <w:rsid w:val="00D317FE"/>
    <w:rsid w:val="00D31EF7"/>
    <w:rsid w:val="00D327B9"/>
    <w:rsid w:val="00D33268"/>
    <w:rsid w:val="00D33413"/>
    <w:rsid w:val="00D3356A"/>
    <w:rsid w:val="00D33AC5"/>
    <w:rsid w:val="00D342E4"/>
    <w:rsid w:val="00D34418"/>
    <w:rsid w:val="00D345DD"/>
    <w:rsid w:val="00D34772"/>
    <w:rsid w:val="00D34A08"/>
    <w:rsid w:val="00D34C5E"/>
    <w:rsid w:val="00D34E24"/>
    <w:rsid w:val="00D352EC"/>
    <w:rsid w:val="00D355E8"/>
    <w:rsid w:val="00D357C1"/>
    <w:rsid w:val="00D35929"/>
    <w:rsid w:val="00D35A03"/>
    <w:rsid w:val="00D36205"/>
    <w:rsid w:val="00D365A3"/>
    <w:rsid w:val="00D36FE4"/>
    <w:rsid w:val="00D4083C"/>
    <w:rsid w:val="00D40FC7"/>
    <w:rsid w:val="00D42A1E"/>
    <w:rsid w:val="00D43165"/>
    <w:rsid w:val="00D434BE"/>
    <w:rsid w:val="00D439E1"/>
    <w:rsid w:val="00D43E6A"/>
    <w:rsid w:val="00D44090"/>
    <w:rsid w:val="00D440DD"/>
    <w:rsid w:val="00D4463B"/>
    <w:rsid w:val="00D44B57"/>
    <w:rsid w:val="00D44C4E"/>
    <w:rsid w:val="00D4517B"/>
    <w:rsid w:val="00D45340"/>
    <w:rsid w:val="00D4545B"/>
    <w:rsid w:val="00D465FB"/>
    <w:rsid w:val="00D46CB4"/>
    <w:rsid w:val="00D46E45"/>
    <w:rsid w:val="00D47918"/>
    <w:rsid w:val="00D50647"/>
    <w:rsid w:val="00D50D28"/>
    <w:rsid w:val="00D51166"/>
    <w:rsid w:val="00D519FF"/>
    <w:rsid w:val="00D523CD"/>
    <w:rsid w:val="00D524F2"/>
    <w:rsid w:val="00D5274A"/>
    <w:rsid w:val="00D52BC4"/>
    <w:rsid w:val="00D52E4D"/>
    <w:rsid w:val="00D54745"/>
    <w:rsid w:val="00D547B2"/>
    <w:rsid w:val="00D5510D"/>
    <w:rsid w:val="00D55662"/>
    <w:rsid w:val="00D55804"/>
    <w:rsid w:val="00D5650A"/>
    <w:rsid w:val="00D56A75"/>
    <w:rsid w:val="00D56BC0"/>
    <w:rsid w:val="00D56CCA"/>
    <w:rsid w:val="00D56E1B"/>
    <w:rsid w:val="00D574C9"/>
    <w:rsid w:val="00D57A6C"/>
    <w:rsid w:val="00D57AC1"/>
    <w:rsid w:val="00D57EDC"/>
    <w:rsid w:val="00D57F2D"/>
    <w:rsid w:val="00D6053E"/>
    <w:rsid w:val="00D60935"/>
    <w:rsid w:val="00D61CCC"/>
    <w:rsid w:val="00D623F6"/>
    <w:rsid w:val="00D62CD0"/>
    <w:rsid w:val="00D62D8D"/>
    <w:rsid w:val="00D632B6"/>
    <w:rsid w:val="00D63563"/>
    <w:rsid w:val="00D63E38"/>
    <w:rsid w:val="00D6460E"/>
    <w:rsid w:val="00D65151"/>
    <w:rsid w:val="00D652D4"/>
    <w:rsid w:val="00D6548C"/>
    <w:rsid w:val="00D65EC1"/>
    <w:rsid w:val="00D6675C"/>
    <w:rsid w:val="00D66A53"/>
    <w:rsid w:val="00D66EAF"/>
    <w:rsid w:val="00D670C1"/>
    <w:rsid w:val="00D67353"/>
    <w:rsid w:val="00D67836"/>
    <w:rsid w:val="00D67CE3"/>
    <w:rsid w:val="00D67D98"/>
    <w:rsid w:val="00D70286"/>
    <w:rsid w:val="00D702DE"/>
    <w:rsid w:val="00D706D8"/>
    <w:rsid w:val="00D70E6F"/>
    <w:rsid w:val="00D70ED0"/>
    <w:rsid w:val="00D71413"/>
    <w:rsid w:val="00D7150F"/>
    <w:rsid w:val="00D7179B"/>
    <w:rsid w:val="00D727A3"/>
    <w:rsid w:val="00D73244"/>
    <w:rsid w:val="00D7390E"/>
    <w:rsid w:val="00D74032"/>
    <w:rsid w:val="00D74062"/>
    <w:rsid w:val="00D7412A"/>
    <w:rsid w:val="00D74845"/>
    <w:rsid w:val="00D74A57"/>
    <w:rsid w:val="00D75282"/>
    <w:rsid w:val="00D75578"/>
    <w:rsid w:val="00D75EE8"/>
    <w:rsid w:val="00D75F26"/>
    <w:rsid w:val="00D763B9"/>
    <w:rsid w:val="00D765A5"/>
    <w:rsid w:val="00D767BC"/>
    <w:rsid w:val="00D7697B"/>
    <w:rsid w:val="00D77192"/>
    <w:rsid w:val="00D77D89"/>
    <w:rsid w:val="00D803A1"/>
    <w:rsid w:val="00D804B6"/>
    <w:rsid w:val="00D80BDE"/>
    <w:rsid w:val="00D81839"/>
    <w:rsid w:val="00D82124"/>
    <w:rsid w:val="00D82892"/>
    <w:rsid w:val="00D828FC"/>
    <w:rsid w:val="00D82EE6"/>
    <w:rsid w:val="00D83016"/>
    <w:rsid w:val="00D833FA"/>
    <w:rsid w:val="00D83CB5"/>
    <w:rsid w:val="00D853AB"/>
    <w:rsid w:val="00D86EAF"/>
    <w:rsid w:val="00D872DF"/>
    <w:rsid w:val="00D87844"/>
    <w:rsid w:val="00D87CDF"/>
    <w:rsid w:val="00D90084"/>
    <w:rsid w:val="00D901F3"/>
    <w:rsid w:val="00D907D7"/>
    <w:rsid w:val="00D91231"/>
    <w:rsid w:val="00D9140C"/>
    <w:rsid w:val="00D91CBA"/>
    <w:rsid w:val="00D91E4B"/>
    <w:rsid w:val="00D91F99"/>
    <w:rsid w:val="00D9204E"/>
    <w:rsid w:val="00D9374F"/>
    <w:rsid w:val="00D94D0E"/>
    <w:rsid w:val="00D94FDE"/>
    <w:rsid w:val="00D95769"/>
    <w:rsid w:val="00D957CB"/>
    <w:rsid w:val="00D96B61"/>
    <w:rsid w:val="00D9720E"/>
    <w:rsid w:val="00D977D9"/>
    <w:rsid w:val="00D9788E"/>
    <w:rsid w:val="00D97A76"/>
    <w:rsid w:val="00DA00DF"/>
    <w:rsid w:val="00DA03FE"/>
    <w:rsid w:val="00DA04D9"/>
    <w:rsid w:val="00DA04E4"/>
    <w:rsid w:val="00DA07A4"/>
    <w:rsid w:val="00DA0BF8"/>
    <w:rsid w:val="00DA15CA"/>
    <w:rsid w:val="00DA1872"/>
    <w:rsid w:val="00DA1A5E"/>
    <w:rsid w:val="00DA1B0D"/>
    <w:rsid w:val="00DA2888"/>
    <w:rsid w:val="00DA2FF6"/>
    <w:rsid w:val="00DA3433"/>
    <w:rsid w:val="00DA3FA7"/>
    <w:rsid w:val="00DA4311"/>
    <w:rsid w:val="00DA5A15"/>
    <w:rsid w:val="00DA6666"/>
    <w:rsid w:val="00DA6879"/>
    <w:rsid w:val="00DA6C9F"/>
    <w:rsid w:val="00DA7BD6"/>
    <w:rsid w:val="00DB0B7F"/>
    <w:rsid w:val="00DB0DAE"/>
    <w:rsid w:val="00DB108A"/>
    <w:rsid w:val="00DB10E8"/>
    <w:rsid w:val="00DB13E2"/>
    <w:rsid w:val="00DB18E3"/>
    <w:rsid w:val="00DB3B1F"/>
    <w:rsid w:val="00DB3D2B"/>
    <w:rsid w:val="00DB3DA7"/>
    <w:rsid w:val="00DB3E34"/>
    <w:rsid w:val="00DB42E0"/>
    <w:rsid w:val="00DB4793"/>
    <w:rsid w:val="00DB4B0D"/>
    <w:rsid w:val="00DB4B21"/>
    <w:rsid w:val="00DB4BDF"/>
    <w:rsid w:val="00DB50D3"/>
    <w:rsid w:val="00DB68D2"/>
    <w:rsid w:val="00DB6B3D"/>
    <w:rsid w:val="00DB782E"/>
    <w:rsid w:val="00DC0562"/>
    <w:rsid w:val="00DC0D91"/>
    <w:rsid w:val="00DC0FFA"/>
    <w:rsid w:val="00DC1829"/>
    <w:rsid w:val="00DC1CFD"/>
    <w:rsid w:val="00DC1E45"/>
    <w:rsid w:val="00DC1EC5"/>
    <w:rsid w:val="00DC23A3"/>
    <w:rsid w:val="00DC240E"/>
    <w:rsid w:val="00DC2D42"/>
    <w:rsid w:val="00DC2E22"/>
    <w:rsid w:val="00DC2E79"/>
    <w:rsid w:val="00DC30E2"/>
    <w:rsid w:val="00DC33E1"/>
    <w:rsid w:val="00DC3787"/>
    <w:rsid w:val="00DC3B65"/>
    <w:rsid w:val="00DC4281"/>
    <w:rsid w:val="00DC4581"/>
    <w:rsid w:val="00DC4BAA"/>
    <w:rsid w:val="00DC5078"/>
    <w:rsid w:val="00DC528E"/>
    <w:rsid w:val="00DC5B49"/>
    <w:rsid w:val="00DC63F0"/>
    <w:rsid w:val="00DC6512"/>
    <w:rsid w:val="00DC654F"/>
    <w:rsid w:val="00DC6825"/>
    <w:rsid w:val="00DC7994"/>
    <w:rsid w:val="00DC7A44"/>
    <w:rsid w:val="00DC7E11"/>
    <w:rsid w:val="00DD0184"/>
    <w:rsid w:val="00DD0C93"/>
    <w:rsid w:val="00DD0F22"/>
    <w:rsid w:val="00DD0FC3"/>
    <w:rsid w:val="00DD141C"/>
    <w:rsid w:val="00DD15CD"/>
    <w:rsid w:val="00DD1996"/>
    <w:rsid w:val="00DD1EE5"/>
    <w:rsid w:val="00DD1EF0"/>
    <w:rsid w:val="00DD1F62"/>
    <w:rsid w:val="00DD27B4"/>
    <w:rsid w:val="00DD30EE"/>
    <w:rsid w:val="00DD33CE"/>
    <w:rsid w:val="00DD3B2D"/>
    <w:rsid w:val="00DD46E3"/>
    <w:rsid w:val="00DD4823"/>
    <w:rsid w:val="00DD56E1"/>
    <w:rsid w:val="00DD584D"/>
    <w:rsid w:val="00DD5DEC"/>
    <w:rsid w:val="00DD67B3"/>
    <w:rsid w:val="00DD68F2"/>
    <w:rsid w:val="00DD6C4D"/>
    <w:rsid w:val="00DD6FDD"/>
    <w:rsid w:val="00DD725B"/>
    <w:rsid w:val="00DD7802"/>
    <w:rsid w:val="00DD782C"/>
    <w:rsid w:val="00DD78B6"/>
    <w:rsid w:val="00DD7938"/>
    <w:rsid w:val="00DD7ED5"/>
    <w:rsid w:val="00DE0326"/>
    <w:rsid w:val="00DE08AE"/>
    <w:rsid w:val="00DE1204"/>
    <w:rsid w:val="00DE124B"/>
    <w:rsid w:val="00DE14CE"/>
    <w:rsid w:val="00DE1539"/>
    <w:rsid w:val="00DE1B05"/>
    <w:rsid w:val="00DE1C0A"/>
    <w:rsid w:val="00DE21DA"/>
    <w:rsid w:val="00DE285B"/>
    <w:rsid w:val="00DE2876"/>
    <w:rsid w:val="00DE3028"/>
    <w:rsid w:val="00DE35CB"/>
    <w:rsid w:val="00DE3A1C"/>
    <w:rsid w:val="00DE3B0B"/>
    <w:rsid w:val="00DE3B65"/>
    <w:rsid w:val="00DE3CB5"/>
    <w:rsid w:val="00DE5601"/>
    <w:rsid w:val="00DE56D5"/>
    <w:rsid w:val="00DE59A4"/>
    <w:rsid w:val="00DE5CE1"/>
    <w:rsid w:val="00DE6301"/>
    <w:rsid w:val="00DE6BAC"/>
    <w:rsid w:val="00DE6C94"/>
    <w:rsid w:val="00DE7718"/>
    <w:rsid w:val="00DE77B7"/>
    <w:rsid w:val="00DE7D78"/>
    <w:rsid w:val="00DF058D"/>
    <w:rsid w:val="00DF09FC"/>
    <w:rsid w:val="00DF1184"/>
    <w:rsid w:val="00DF1221"/>
    <w:rsid w:val="00DF15C8"/>
    <w:rsid w:val="00DF1E0B"/>
    <w:rsid w:val="00DF1F36"/>
    <w:rsid w:val="00DF1F56"/>
    <w:rsid w:val="00DF2072"/>
    <w:rsid w:val="00DF26EC"/>
    <w:rsid w:val="00DF28A5"/>
    <w:rsid w:val="00DF2D30"/>
    <w:rsid w:val="00DF2DD8"/>
    <w:rsid w:val="00DF3055"/>
    <w:rsid w:val="00DF3659"/>
    <w:rsid w:val="00DF39CD"/>
    <w:rsid w:val="00DF3F95"/>
    <w:rsid w:val="00DF3FDE"/>
    <w:rsid w:val="00DF6070"/>
    <w:rsid w:val="00DF6119"/>
    <w:rsid w:val="00DF61E9"/>
    <w:rsid w:val="00DF684E"/>
    <w:rsid w:val="00DF6A23"/>
    <w:rsid w:val="00DF6A6E"/>
    <w:rsid w:val="00DF6E27"/>
    <w:rsid w:val="00DF7E91"/>
    <w:rsid w:val="00E004E6"/>
    <w:rsid w:val="00E0089E"/>
    <w:rsid w:val="00E00C9F"/>
    <w:rsid w:val="00E00F49"/>
    <w:rsid w:val="00E00F4B"/>
    <w:rsid w:val="00E017CE"/>
    <w:rsid w:val="00E01EDB"/>
    <w:rsid w:val="00E0216E"/>
    <w:rsid w:val="00E02570"/>
    <w:rsid w:val="00E03072"/>
    <w:rsid w:val="00E032B1"/>
    <w:rsid w:val="00E03399"/>
    <w:rsid w:val="00E03604"/>
    <w:rsid w:val="00E0384F"/>
    <w:rsid w:val="00E03AE4"/>
    <w:rsid w:val="00E04159"/>
    <w:rsid w:val="00E046E3"/>
    <w:rsid w:val="00E04871"/>
    <w:rsid w:val="00E04975"/>
    <w:rsid w:val="00E0645C"/>
    <w:rsid w:val="00E06EFE"/>
    <w:rsid w:val="00E07574"/>
    <w:rsid w:val="00E077C1"/>
    <w:rsid w:val="00E07852"/>
    <w:rsid w:val="00E079A2"/>
    <w:rsid w:val="00E079B0"/>
    <w:rsid w:val="00E07A91"/>
    <w:rsid w:val="00E07DAE"/>
    <w:rsid w:val="00E101F9"/>
    <w:rsid w:val="00E10513"/>
    <w:rsid w:val="00E10586"/>
    <w:rsid w:val="00E11050"/>
    <w:rsid w:val="00E119C5"/>
    <w:rsid w:val="00E11BB7"/>
    <w:rsid w:val="00E11CD3"/>
    <w:rsid w:val="00E1224B"/>
    <w:rsid w:val="00E124AA"/>
    <w:rsid w:val="00E1340F"/>
    <w:rsid w:val="00E137C7"/>
    <w:rsid w:val="00E138AF"/>
    <w:rsid w:val="00E13EB6"/>
    <w:rsid w:val="00E148E1"/>
    <w:rsid w:val="00E150A9"/>
    <w:rsid w:val="00E152F6"/>
    <w:rsid w:val="00E153D1"/>
    <w:rsid w:val="00E15BDA"/>
    <w:rsid w:val="00E16DA5"/>
    <w:rsid w:val="00E16FD5"/>
    <w:rsid w:val="00E173D1"/>
    <w:rsid w:val="00E17A5B"/>
    <w:rsid w:val="00E20E63"/>
    <w:rsid w:val="00E21108"/>
    <w:rsid w:val="00E2146F"/>
    <w:rsid w:val="00E225D8"/>
    <w:rsid w:val="00E22935"/>
    <w:rsid w:val="00E231E2"/>
    <w:rsid w:val="00E2330F"/>
    <w:rsid w:val="00E233B0"/>
    <w:rsid w:val="00E237C6"/>
    <w:rsid w:val="00E23BBD"/>
    <w:rsid w:val="00E23CA6"/>
    <w:rsid w:val="00E23F7C"/>
    <w:rsid w:val="00E24245"/>
    <w:rsid w:val="00E24255"/>
    <w:rsid w:val="00E24D81"/>
    <w:rsid w:val="00E25004"/>
    <w:rsid w:val="00E2599E"/>
    <w:rsid w:val="00E25C30"/>
    <w:rsid w:val="00E25E05"/>
    <w:rsid w:val="00E26444"/>
    <w:rsid w:val="00E2708F"/>
    <w:rsid w:val="00E2773F"/>
    <w:rsid w:val="00E27A00"/>
    <w:rsid w:val="00E27ABB"/>
    <w:rsid w:val="00E27C8F"/>
    <w:rsid w:val="00E30761"/>
    <w:rsid w:val="00E3116D"/>
    <w:rsid w:val="00E31BE5"/>
    <w:rsid w:val="00E31CB2"/>
    <w:rsid w:val="00E31FC9"/>
    <w:rsid w:val="00E3211D"/>
    <w:rsid w:val="00E322F6"/>
    <w:rsid w:val="00E325C6"/>
    <w:rsid w:val="00E3361E"/>
    <w:rsid w:val="00E33710"/>
    <w:rsid w:val="00E33D67"/>
    <w:rsid w:val="00E34301"/>
    <w:rsid w:val="00E34488"/>
    <w:rsid w:val="00E348C3"/>
    <w:rsid w:val="00E358D3"/>
    <w:rsid w:val="00E35A35"/>
    <w:rsid w:val="00E36825"/>
    <w:rsid w:val="00E36B42"/>
    <w:rsid w:val="00E36DD4"/>
    <w:rsid w:val="00E370A1"/>
    <w:rsid w:val="00E371F6"/>
    <w:rsid w:val="00E371FE"/>
    <w:rsid w:val="00E3746A"/>
    <w:rsid w:val="00E3766A"/>
    <w:rsid w:val="00E378C8"/>
    <w:rsid w:val="00E37CA7"/>
    <w:rsid w:val="00E37E4A"/>
    <w:rsid w:val="00E40453"/>
    <w:rsid w:val="00E4130C"/>
    <w:rsid w:val="00E4164A"/>
    <w:rsid w:val="00E4202A"/>
    <w:rsid w:val="00E42637"/>
    <w:rsid w:val="00E42B58"/>
    <w:rsid w:val="00E42BF4"/>
    <w:rsid w:val="00E42C56"/>
    <w:rsid w:val="00E42C95"/>
    <w:rsid w:val="00E42FE4"/>
    <w:rsid w:val="00E432A5"/>
    <w:rsid w:val="00E43816"/>
    <w:rsid w:val="00E44971"/>
    <w:rsid w:val="00E44D5A"/>
    <w:rsid w:val="00E4722C"/>
    <w:rsid w:val="00E47332"/>
    <w:rsid w:val="00E474AD"/>
    <w:rsid w:val="00E47B9E"/>
    <w:rsid w:val="00E500E8"/>
    <w:rsid w:val="00E5044C"/>
    <w:rsid w:val="00E50B3A"/>
    <w:rsid w:val="00E50D5E"/>
    <w:rsid w:val="00E5100F"/>
    <w:rsid w:val="00E5196F"/>
    <w:rsid w:val="00E52DF2"/>
    <w:rsid w:val="00E53140"/>
    <w:rsid w:val="00E532F2"/>
    <w:rsid w:val="00E53BD3"/>
    <w:rsid w:val="00E53CBC"/>
    <w:rsid w:val="00E53E50"/>
    <w:rsid w:val="00E55342"/>
    <w:rsid w:val="00E55887"/>
    <w:rsid w:val="00E56D1F"/>
    <w:rsid w:val="00E573D4"/>
    <w:rsid w:val="00E575E7"/>
    <w:rsid w:val="00E57C03"/>
    <w:rsid w:val="00E57CE8"/>
    <w:rsid w:val="00E601C1"/>
    <w:rsid w:val="00E60A63"/>
    <w:rsid w:val="00E614CD"/>
    <w:rsid w:val="00E6256C"/>
    <w:rsid w:val="00E62A97"/>
    <w:rsid w:val="00E62DBD"/>
    <w:rsid w:val="00E63176"/>
    <w:rsid w:val="00E63915"/>
    <w:rsid w:val="00E63AEF"/>
    <w:rsid w:val="00E63CAF"/>
    <w:rsid w:val="00E640E6"/>
    <w:rsid w:val="00E64856"/>
    <w:rsid w:val="00E65A64"/>
    <w:rsid w:val="00E65BA2"/>
    <w:rsid w:val="00E66BBD"/>
    <w:rsid w:val="00E67170"/>
    <w:rsid w:val="00E6771C"/>
    <w:rsid w:val="00E678DF"/>
    <w:rsid w:val="00E709F8"/>
    <w:rsid w:val="00E7104C"/>
    <w:rsid w:val="00E71A34"/>
    <w:rsid w:val="00E71EDC"/>
    <w:rsid w:val="00E72C7B"/>
    <w:rsid w:val="00E73104"/>
    <w:rsid w:val="00E7323D"/>
    <w:rsid w:val="00E732E5"/>
    <w:rsid w:val="00E735B4"/>
    <w:rsid w:val="00E73AFB"/>
    <w:rsid w:val="00E73E8F"/>
    <w:rsid w:val="00E73F65"/>
    <w:rsid w:val="00E7462B"/>
    <w:rsid w:val="00E75061"/>
    <w:rsid w:val="00E75396"/>
    <w:rsid w:val="00E75B5E"/>
    <w:rsid w:val="00E75DC5"/>
    <w:rsid w:val="00E767B9"/>
    <w:rsid w:val="00E77088"/>
    <w:rsid w:val="00E770EC"/>
    <w:rsid w:val="00E77426"/>
    <w:rsid w:val="00E774A0"/>
    <w:rsid w:val="00E77793"/>
    <w:rsid w:val="00E7780D"/>
    <w:rsid w:val="00E77857"/>
    <w:rsid w:val="00E8004D"/>
    <w:rsid w:val="00E80A51"/>
    <w:rsid w:val="00E8166D"/>
    <w:rsid w:val="00E817D1"/>
    <w:rsid w:val="00E81AC7"/>
    <w:rsid w:val="00E81C63"/>
    <w:rsid w:val="00E81D55"/>
    <w:rsid w:val="00E821DA"/>
    <w:rsid w:val="00E82223"/>
    <w:rsid w:val="00E824E5"/>
    <w:rsid w:val="00E82A47"/>
    <w:rsid w:val="00E830EC"/>
    <w:rsid w:val="00E83425"/>
    <w:rsid w:val="00E84C62"/>
    <w:rsid w:val="00E858EB"/>
    <w:rsid w:val="00E859DC"/>
    <w:rsid w:val="00E85E60"/>
    <w:rsid w:val="00E85F4B"/>
    <w:rsid w:val="00E86BB1"/>
    <w:rsid w:val="00E86D24"/>
    <w:rsid w:val="00E86D97"/>
    <w:rsid w:val="00E87248"/>
    <w:rsid w:val="00E8779E"/>
    <w:rsid w:val="00E90D8D"/>
    <w:rsid w:val="00E90E72"/>
    <w:rsid w:val="00E9102E"/>
    <w:rsid w:val="00E9244C"/>
    <w:rsid w:val="00E924CE"/>
    <w:rsid w:val="00E9281E"/>
    <w:rsid w:val="00E9283F"/>
    <w:rsid w:val="00E9301B"/>
    <w:rsid w:val="00E9353C"/>
    <w:rsid w:val="00E93973"/>
    <w:rsid w:val="00E93B98"/>
    <w:rsid w:val="00E93E8D"/>
    <w:rsid w:val="00E94919"/>
    <w:rsid w:val="00E94EC3"/>
    <w:rsid w:val="00E9515B"/>
    <w:rsid w:val="00E95DA7"/>
    <w:rsid w:val="00E963E5"/>
    <w:rsid w:val="00E96856"/>
    <w:rsid w:val="00E9707D"/>
    <w:rsid w:val="00E974C3"/>
    <w:rsid w:val="00E97D2D"/>
    <w:rsid w:val="00EA03E4"/>
    <w:rsid w:val="00EA0A1F"/>
    <w:rsid w:val="00EA0E1D"/>
    <w:rsid w:val="00EA2C10"/>
    <w:rsid w:val="00EA3291"/>
    <w:rsid w:val="00EA32DF"/>
    <w:rsid w:val="00EA3508"/>
    <w:rsid w:val="00EA3763"/>
    <w:rsid w:val="00EA3DD2"/>
    <w:rsid w:val="00EA5388"/>
    <w:rsid w:val="00EA54D2"/>
    <w:rsid w:val="00EA5733"/>
    <w:rsid w:val="00EA6263"/>
    <w:rsid w:val="00EA7DE6"/>
    <w:rsid w:val="00EB0248"/>
    <w:rsid w:val="00EB0F3D"/>
    <w:rsid w:val="00EB1343"/>
    <w:rsid w:val="00EB1362"/>
    <w:rsid w:val="00EB1C5E"/>
    <w:rsid w:val="00EB2380"/>
    <w:rsid w:val="00EB24DC"/>
    <w:rsid w:val="00EB2667"/>
    <w:rsid w:val="00EB2840"/>
    <w:rsid w:val="00EB32B3"/>
    <w:rsid w:val="00EB4364"/>
    <w:rsid w:val="00EB49F2"/>
    <w:rsid w:val="00EB5157"/>
    <w:rsid w:val="00EB54F3"/>
    <w:rsid w:val="00EB5AD0"/>
    <w:rsid w:val="00EB6110"/>
    <w:rsid w:val="00EB6248"/>
    <w:rsid w:val="00EB6424"/>
    <w:rsid w:val="00EB6BDC"/>
    <w:rsid w:val="00EB6F17"/>
    <w:rsid w:val="00EC05BE"/>
    <w:rsid w:val="00EC0ABA"/>
    <w:rsid w:val="00EC0CEF"/>
    <w:rsid w:val="00EC0FE7"/>
    <w:rsid w:val="00EC139D"/>
    <w:rsid w:val="00EC158A"/>
    <w:rsid w:val="00EC1782"/>
    <w:rsid w:val="00EC1F5F"/>
    <w:rsid w:val="00EC2765"/>
    <w:rsid w:val="00EC28E4"/>
    <w:rsid w:val="00EC36EC"/>
    <w:rsid w:val="00EC3706"/>
    <w:rsid w:val="00EC39E8"/>
    <w:rsid w:val="00EC3C97"/>
    <w:rsid w:val="00EC3E3A"/>
    <w:rsid w:val="00EC40D9"/>
    <w:rsid w:val="00EC44EB"/>
    <w:rsid w:val="00EC4B2A"/>
    <w:rsid w:val="00EC4B63"/>
    <w:rsid w:val="00EC4BBE"/>
    <w:rsid w:val="00EC4DDE"/>
    <w:rsid w:val="00EC4E8B"/>
    <w:rsid w:val="00EC4EE9"/>
    <w:rsid w:val="00EC5919"/>
    <w:rsid w:val="00EC59E5"/>
    <w:rsid w:val="00EC5D93"/>
    <w:rsid w:val="00EC5F76"/>
    <w:rsid w:val="00EC6402"/>
    <w:rsid w:val="00EC6456"/>
    <w:rsid w:val="00EC689D"/>
    <w:rsid w:val="00EC6949"/>
    <w:rsid w:val="00EC6EE7"/>
    <w:rsid w:val="00EC71D4"/>
    <w:rsid w:val="00EC7B0A"/>
    <w:rsid w:val="00ED00FA"/>
    <w:rsid w:val="00ED0278"/>
    <w:rsid w:val="00ED04F0"/>
    <w:rsid w:val="00ED0716"/>
    <w:rsid w:val="00ED0C66"/>
    <w:rsid w:val="00ED0D47"/>
    <w:rsid w:val="00ED0DA8"/>
    <w:rsid w:val="00ED11FA"/>
    <w:rsid w:val="00ED1247"/>
    <w:rsid w:val="00ED12C3"/>
    <w:rsid w:val="00ED136B"/>
    <w:rsid w:val="00ED151C"/>
    <w:rsid w:val="00ED19B6"/>
    <w:rsid w:val="00ED1E2A"/>
    <w:rsid w:val="00ED2217"/>
    <w:rsid w:val="00ED3501"/>
    <w:rsid w:val="00ED3A73"/>
    <w:rsid w:val="00ED4289"/>
    <w:rsid w:val="00ED4399"/>
    <w:rsid w:val="00ED439F"/>
    <w:rsid w:val="00ED450E"/>
    <w:rsid w:val="00ED46F7"/>
    <w:rsid w:val="00ED4B74"/>
    <w:rsid w:val="00ED4FB4"/>
    <w:rsid w:val="00ED586A"/>
    <w:rsid w:val="00ED624B"/>
    <w:rsid w:val="00ED6465"/>
    <w:rsid w:val="00ED6567"/>
    <w:rsid w:val="00ED68B3"/>
    <w:rsid w:val="00ED7475"/>
    <w:rsid w:val="00ED7996"/>
    <w:rsid w:val="00EE041C"/>
    <w:rsid w:val="00EE0A8B"/>
    <w:rsid w:val="00EE0BBC"/>
    <w:rsid w:val="00EE0F1E"/>
    <w:rsid w:val="00EE135F"/>
    <w:rsid w:val="00EE1990"/>
    <w:rsid w:val="00EE1C58"/>
    <w:rsid w:val="00EE1DA5"/>
    <w:rsid w:val="00EE24EC"/>
    <w:rsid w:val="00EE27B5"/>
    <w:rsid w:val="00EE2846"/>
    <w:rsid w:val="00EE2959"/>
    <w:rsid w:val="00EE29D8"/>
    <w:rsid w:val="00EE2AC9"/>
    <w:rsid w:val="00EE3DC5"/>
    <w:rsid w:val="00EE4C3F"/>
    <w:rsid w:val="00EE5363"/>
    <w:rsid w:val="00EE539C"/>
    <w:rsid w:val="00EE5D35"/>
    <w:rsid w:val="00EE6981"/>
    <w:rsid w:val="00EE69C5"/>
    <w:rsid w:val="00EE69D4"/>
    <w:rsid w:val="00EE709B"/>
    <w:rsid w:val="00EE72E9"/>
    <w:rsid w:val="00EE7E19"/>
    <w:rsid w:val="00EF1595"/>
    <w:rsid w:val="00EF1606"/>
    <w:rsid w:val="00EF1B0C"/>
    <w:rsid w:val="00EF1B1E"/>
    <w:rsid w:val="00EF1B26"/>
    <w:rsid w:val="00EF267C"/>
    <w:rsid w:val="00EF30DF"/>
    <w:rsid w:val="00EF33B1"/>
    <w:rsid w:val="00EF34AF"/>
    <w:rsid w:val="00EF3904"/>
    <w:rsid w:val="00EF3E73"/>
    <w:rsid w:val="00EF421E"/>
    <w:rsid w:val="00EF484B"/>
    <w:rsid w:val="00EF4853"/>
    <w:rsid w:val="00EF5244"/>
    <w:rsid w:val="00EF5B47"/>
    <w:rsid w:val="00EF6B51"/>
    <w:rsid w:val="00EF6B5E"/>
    <w:rsid w:val="00EF74F2"/>
    <w:rsid w:val="00EF7B1F"/>
    <w:rsid w:val="00F003E3"/>
    <w:rsid w:val="00F006B3"/>
    <w:rsid w:val="00F0083B"/>
    <w:rsid w:val="00F015CA"/>
    <w:rsid w:val="00F0166F"/>
    <w:rsid w:val="00F01E27"/>
    <w:rsid w:val="00F02395"/>
    <w:rsid w:val="00F02741"/>
    <w:rsid w:val="00F03BAF"/>
    <w:rsid w:val="00F03EF6"/>
    <w:rsid w:val="00F04014"/>
    <w:rsid w:val="00F040FC"/>
    <w:rsid w:val="00F041A9"/>
    <w:rsid w:val="00F047D1"/>
    <w:rsid w:val="00F0490E"/>
    <w:rsid w:val="00F054EF"/>
    <w:rsid w:val="00F05598"/>
    <w:rsid w:val="00F059C1"/>
    <w:rsid w:val="00F05ACC"/>
    <w:rsid w:val="00F05E91"/>
    <w:rsid w:val="00F0625D"/>
    <w:rsid w:val="00F0696D"/>
    <w:rsid w:val="00F071C5"/>
    <w:rsid w:val="00F07866"/>
    <w:rsid w:val="00F07869"/>
    <w:rsid w:val="00F07E15"/>
    <w:rsid w:val="00F07F80"/>
    <w:rsid w:val="00F101B0"/>
    <w:rsid w:val="00F1084F"/>
    <w:rsid w:val="00F109CE"/>
    <w:rsid w:val="00F10E08"/>
    <w:rsid w:val="00F113A0"/>
    <w:rsid w:val="00F12621"/>
    <w:rsid w:val="00F128A5"/>
    <w:rsid w:val="00F12A3A"/>
    <w:rsid w:val="00F13D86"/>
    <w:rsid w:val="00F14FC1"/>
    <w:rsid w:val="00F15193"/>
    <w:rsid w:val="00F15C65"/>
    <w:rsid w:val="00F160B1"/>
    <w:rsid w:val="00F16135"/>
    <w:rsid w:val="00F163F3"/>
    <w:rsid w:val="00F16439"/>
    <w:rsid w:val="00F165F9"/>
    <w:rsid w:val="00F16614"/>
    <w:rsid w:val="00F16B12"/>
    <w:rsid w:val="00F16F52"/>
    <w:rsid w:val="00F1715C"/>
    <w:rsid w:val="00F1748B"/>
    <w:rsid w:val="00F20A8F"/>
    <w:rsid w:val="00F20BC4"/>
    <w:rsid w:val="00F21775"/>
    <w:rsid w:val="00F230FC"/>
    <w:rsid w:val="00F242AE"/>
    <w:rsid w:val="00F243CB"/>
    <w:rsid w:val="00F2465C"/>
    <w:rsid w:val="00F248EE"/>
    <w:rsid w:val="00F25925"/>
    <w:rsid w:val="00F265C9"/>
    <w:rsid w:val="00F27222"/>
    <w:rsid w:val="00F275DE"/>
    <w:rsid w:val="00F276F3"/>
    <w:rsid w:val="00F27AA4"/>
    <w:rsid w:val="00F27B00"/>
    <w:rsid w:val="00F302D3"/>
    <w:rsid w:val="00F3088B"/>
    <w:rsid w:val="00F308E9"/>
    <w:rsid w:val="00F31083"/>
    <w:rsid w:val="00F314FE"/>
    <w:rsid w:val="00F317FF"/>
    <w:rsid w:val="00F31D26"/>
    <w:rsid w:val="00F32223"/>
    <w:rsid w:val="00F32B7D"/>
    <w:rsid w:val="00F3312B"/>
    <w:rsid w:val="00F33E26"/>
    <w:rsid w:val="00F33F4E"/>
    <w:rsid w:val="00F3483D"/>
    <w:rsid w:val="00F35019"/>
    <w:rsid w:val="00F351CA"/>
    <w:rsid w:val="00F356FF"/>
    <w:rsid w:val="00F35CE7"/>
    <w:rsid w:val="00F35CEA"/>
    <w:rsid w:val="00F3604D"/>
    <w:rsid w:val="00F361B1"/>
    <w:rsid w:val="00F37146"/>
    <w:rsid w:val="00F371DE"/>
    <w:rsid w:val="00F3731E"/>
    <w:rsid w:val="00F3756E"/>
    <w:rsid w:val="00F37581"/>
    <w:rsid w:val="00F37807"/>
    <w:rsid w:val="00F378B4"/>
    <w:rsid w:val="00F37C69"/>
    <w:rsid w:val="00F37D14"/>
    <w:rsid w:val="00F400F8"/>
    <w:rsid w:val="00F40599"/>
    <w:rsid w:val="00F40627"/>
    <w:rsid w:val="00F40AC1"/>
    <w:rsid w:val="00F40C45"/>
    <w:rsid w:val="00F41771"/>
    <w:rsid w:val="00F42324"/>
    <w:rsid w:val="00F423B6"/>
    <w:rsid w:val="00F4240D"/>
    <w:rsid w:val="00F429C6"/>
    <w:rsid w:val="00F42A20"/>
    <w:rsid w:val="00F42B35"/>
    <w:rsid w:val="00F42FFA"/>
    <w:rsid w:val="00F4320B"/>
    <w:rsid w:val="00F43E0C"/>
    <w:rsid w:val="00F43E9E"/>
    <w:rsid w:val="00F44769"/>
    <w:rsid w:val="00F4477F"/>
    <w:rsid w:val="00F449C9"/>
    <w:rsid w:val="00F44E1B"/>
    <w:rsid w:val="00F45394"/>
    <w:rsid w:val="00F4557F"/>
    <w:rsid w:val="00F459C0"/>
    <w:rsid w:val="00F46274"/>
    <w:rsid w:val="00F470F5"/>
    <w:rsid w:val="00F47632"/>
    <w:rsid w:val="00F476E2"/>
    <w:rsid w:val="00F47730"/>
    <w:rsid w:val="00F50135"/>
    <w:rsid w:val="00F504DE"/>
    <w:rsid w:val="00F50CDF"/>
    <w:rsid w:val="00F51557"/>
    <w:rsid w:val="00F5216C"/>
    <w:rsid w:val="00F52375"/>
    <w:rsid w:val="00F52502"/>
    <w:rsid w:val="00F527C5"/>
    <w:rsid w:val="00F5297D"/>
    <w:rsid w:val="00F52A93"/>
    <w:rsid w:val="00F52BDD"/>
    <w:rsid w:val="00F53185"/>
    <w:rsid w:val="00F54851"/>
    <w:rsid w:val="00F55083"/>
    <w:rsid w:val="00F555E3"/>
    <w:rsid w:val="00F5594E"/>
    <w:rsid w:val="00F563D2"/>
    <w:rsid w:val="00F5707C"/>
    <w:rsid w:val="00F573D6"/>
    <w:rsid w:val="00F57A2D"/>
    <w:rsid w:val="00F60104"/>
    <w:rsid w:val="00F603B1"/>
    <w:rsid w:val="00F606C0"/>
    <w:rsid w:val="00F61104"/>
    <w:rsid w:val="00F611D8"/>
    <w:rsid w:val="00F61412"/>
    <w:rsid w:val="00F616E1"/>
    <w:rsid w:val="00F627BE"/>
    <w:rsid w:val="00F6456A"/>
    <w:rsid w:val="00F64596"/>
    <w:rsid w:val="00F647AD"/>
    <w:rsid w:val="00F6510E"/>
    <w:rsid w:val="00F65137"/>
    <w:rsid w:val="00F654C5"/>
    <w:rsid w:val="00F65AD5"/>
    <w:rsid w:val="00F66300"/>
    <w:rsid w:val="00F669CE"/>
    <w:rsid w:val="00F66C80"/>
    <w:rsid w:val="00F6728E"/>
    <w:rsid w:val="00F679BA"/>
    <w:rsid w:val="00F67A44"/>
    <w:rsid w:val="00F67DAE"/>
    <w:rsid w:val="00F705D0"/>
    <w:rsid w:val="00F706BA"/>
    <w:rsid w:val="00F70B6C"/>
    <w:rsid w:val="00F70BAA"/>
    <w:rsid w:val="00F70DE6"/>
    <w:rsid w:val="00F71B6C"/>
    <w:rsid w:val="00F72044"/>
    <w:rsid w:val="00F721B4"/>
    <w:rsid w:val="00F72978"/>
    <w:rsid w:val="00F7299E"/>
    <w:rsid w:val="00F72B3C"/>
    <w:rsid w:val="00F72B47"/>
    <w:rsid w:val="00F73486"/>
    <w:rsid w:val="00F73B1B"/>
    <w:rsid w:val="00F73BFB"/>
    <w:rsid w:val="00F73F66"/>
    <w:rsid w:val="00F73FE1"/>
    <w:rsid w:val="00F7463A"/>
    <w:rsid w:val="00F75D18"/>
    <w:rsid w:val="00F75E9A"/>
    <w:rsid w:val="00F76AD8"/>
    <w:rsid w:val="00F775B6"/>
    <w:rsid w:val="00F77BF6"/>
    <w:rsid w:val="00F808D1"/>
    <w:rsid w:val="00F80BDB"/>
    <w:rsid w:val="00F80DE0"/>
    <w:rsid w:val="00F80FEF"/>
    <w:rsid w:val="00F81071"/>
    <w:rsid w:val="00F8115C"/>
    <w:rsid w:val="00F817CA"/>
    <w:rsid w:val="00F8246D"/>
    <w:rsid w:val="00F8271C"/>
    <w:rsid w:val="00F827ED"/>
    <w:rsid w:val="00F82C5F"/>
    <w:rsid w:val="00F82D5E"/>
    <w:rsid w:val="00F82DE2"/>
    <w:rsid w:val="00F831BA"/>
    <w:rsid w:val="00F831F3"/>
    <w:rsid w:val="00F83F54"/>
    <w:rsid w:val="00F847C5"/>
    <w:rsid w:val="00F84915"/>
    <w:rsid w:val="00F8514E"/>
    <w:rsid w:val="00F8533F"/>
    <w:rsid w:val="00F85BCD"/>
    <w:rsid w:val="00F8614B"/>
    <w:rsid w:val="00F86495"/>
    <w:rsid w:val="00F86D04"/>
    <w:rsid w:val="00F86DB5"/>
    <w:rsid w:val="00F8735B"/>
    <w:rsid w:val="00F87397"/>
    <w:rsid w:val="00F87FEF"/>
    <w:rsid w:val="00F900B5"/>
    <w:rsid w:val="00F904F0"/>
    <w:rsid w:val="00F907B6"/>
    <w:rsid w:val="00F91059"/>
    <w:rsid w:val="00F91857"/>
    <w:rsid w:val="00F91E3B"/>
    <w:rsid w:val="00F9299E"/>
    <w:rsid w:val="00F92A9F"/>
    <w:rsid w:val="00F92D48"/>
    <w:rsid w:val="00F939AF"/>
    <w:rsid w:val="00F94AC2"/>
    <w:rsid w:val="00F94EC2"/>
    <w:rsid w:val="00F955F3"/>
    <w:rsid w:val="00F95C0B"/>
    <w:rsid w:val="00F95E0B"/>
    <w:rsid w:val="00F95F2E"/>
    <w:rsid w:val="00F9643C"/>
    <w:rsid w:val="00F9654B"/>
    <w:rsid w:val="00F96946"/>
    <w:rsid w:val="00F973AC"/>
    <w:rsid w:val="00F9745E"/>
    <w:rsid w:val="00F9749F"/>
    <w:rsid w:val="00F9766B"/>
    <w:rsid w:val="00F97A33"/>
    <w:rsid w:val="00F97A42"/>
    <w:rsid w:val="00F97D2C"/>
    <w:rsid w:val="00F97E62"/>
    <w:rsid w:val="00FA0023"/>
    <w:rsid w:val="00FA00A3"/>
    <w:rsid w:val="00FA0159"/>
    <w:rsid w:val="00FA165D"/>
    <w:rsid w:val="00FA173D"/>
    <w:rsid w:val="00FA1EB1"/>
    <w:rsid w:val="00FA20B8"/>
    <w:rsid w:val="00FA2352"/>
    <w:rsid w:val="00FA264F"/>
    <w:rsid w:val="00FA267E"/>
    <w:rsid w:val="00FA3694"/>
    <w:rsid w:val="00FA3B67"/>
    <w:rsid w:val="00FA3DFE"/>
    <w:rsid w:val="00FA4312"/>
    <w:rsid w:val="00FA4771"/>
    <w:rsid w:val="00FA4C32"/>
    <w:rsid w:val="00FA4D13"/>
    <w:rsid w:val="00FA4FAB"/>
    <w:rsid w:val="00FA546A"/>
    <w:rsid w:val="00FA55D9"/>
    <w:rsid w:val="00FA5784"/>
    <w:rsid w:val="00FA668C"/>
    <w:rsid w:val="00FA676B"/>
    <w:rsid w:val="00FA6BB2"/>
    <w:rsid w:val="00FA7276"/>
    <w:rsid w:val="00FA7503"/>
    <w:rsid w:val="00FA7C7C"/>
    <w:rsid w:val="00FB0105"/>
    <w:rsid w:val="00FB012B"/>
    <w:rsid w:val="00FB02A0"/>
    <w:rsid w:val="00FB0505"/>
    <w:rsid w:val="00FB0B89"/>
    <w:rsid w:val="00FB0D62"/>
    <w:rsid w:val="00FB1152"/>
    <w:rsid w:val="00FB14E3"/>
    <w:rsid w:val="00FB233B"/>
    <w:rsid w:val="00FB234A"/>
    <w:rsid w:val="00FB2CD8"/>
    <w:rsid w:val="00FB305D"/>
    <w:rsid w:val="00FB3BAA"/>
    <w:rsid w:val="00FB4549"/>
    <w:rsid w:val="00FB48E6"/>
    <w:rsid w:val="00FB4920"/>
    <w:rsid w:val="00FB4A04"/>
    <w:rsid w:val="00FB4E4B"/>
    <w:rsid w:val="00FB4F40"/>
    <w:rsid w:val="00FB50B6"/>
    <w:rsid w:val="00FB551B"/>
    <w:rsid w:val="00FB58FB"/>
    <w:rsid w:val="00FB6033"/>
    <w:rsid w:val="00FB6CF1"/>
    <w:rsid w:val="00FB7159"/>
    <w:rsid w:val="00FB77E5"/>
    <w:rsid w:val="00FB7EA1"/>
    <w:rsid w:val="00FC0A19"/>
    <w:rsid w:val="00FC2886"/>
    <w:rsid w:val="00FC2B83"/>
    <w:rsid w:val="00FC300D"/>
    <w:rsid w:val="00FC30AA"/>
    <w:rsid w:val="00FC3399"/>
    <w:rsid w:val="00FC38D1"/>
    <w:rsid w:val="00FC39F1"/>
    <w:rsid w:val="00FC3B5F"/>
    <w:rsid w:val="00FC3C8E"/>
    <w:rsid w:val="00FC3FD4"/>
    <w:rsid w:val="00FC4758"/>
    <w:rsid w:val="00FC4943"/>
    <w:rsid w:val="00FC49D2"/>
    <w:rsid w:val="00FC521A"/>
    <w:rsid w:val="00FC5BC9"/>
    <w:rsid w:val="00FC60F7"/>
    <w:rsid w:val="00FC621C"/>
    <w:rsid w:val="00FC6292"/>
    <w:rsid w:val="00FC727E"/>
    <w:rsid w:val="00FC78B4"/>
    <w:rsid w:val="00FC79E4"/>
    <w:rsid w:val="00FC7AA5"/>
    <w:rsid w:val="00FD0AB3"/>
    <w:rsid w:val="00FD1128"/>
    <w:rsid w:val="00FD1272"/>
    <w:rsid w:val="00FD262D"/>
    <w:rsid w:val="00FD2CC2"/>
    <w:rsid w:val="00FD3C78"/>
    <w:rsid w:val="00FD3DBD"/>
    <w:rsid w:val="00FD5220"/>
    <w:rsid w:val="00FD58C8"/>
    <w:rsid w:val="00FD5FC1"/>
    <w:rsid w:val="00FD6E65"/>
    <w:rsid w:val="00FD7699"/>
    <w:rsid w:val="00FD79A9"/>
    <w:rsid w:val="00FD7A5A"/>
    <w:rsid w:val="00FD7D33"/>
    <w:rsid w:val="00FE02BE"/>
    <w:rsid w:val="00FE07C4"/>
    <w:rsid w:val="00FE0901"/>
    <w:rsid w:val="00FE0D87"/>
    <w:rsid w:val="00FE0E1D"/>
    <w:rsid w:val="00FE20D2"/>
    <w:rsid w:val="00FE214B"/>
    <w:rsid w:val="00FE2CBE"/>
    <w:rsid w:val="00FE2F6B"/>
    <w:rsid w:val="00FE3165"/>
    <w:rsid w:val="00FE40B1"/>
    <w:rsid w:val="00FE465D"/>
    <w:rsid w:val="00FE523F"/>
    <w:rsid w:val="00FE531F"/>
    <w:rsid w:val="00FE5608"/>
    <w:rsid w:val="00FE563F"/>
    <w:rsid w:val="00FE56C8"/>
    <w:rsid w:val="00FE576A"/>
    <w:rsid w:val="00FE5788"/>
    <w:rsid w:val="00FE5A03"/>
    <w:rsid w:val="00FE5B08"/>
    <w:rsid w:val="00FE7B74"/>
    <w:rsid w:val="00FE7FF6"/>
    <w:rsid w:val="00FF0250"/>
    <w:rsid w:val="00FF0B19"/>
    <w:rsid w:val="00FF0D71"/>
    <w:rsid w:val="00FF1889"/>
    <w:rsid w:val="00FF1DCE"/>
    <w:rsid w:val="00FF1DF2"/>
    <w:rsid w:val="00FF1FC2"/>
    <w:rsid w:val="00FF208E"/>
    <w:rsid w:val="00FF21D9"/>
    <w:rsid w:val="00FF2630"/>
    <w:rsid w:val="00FF358B"/>
    <w:rsid w:val="00FF3601"/>
    <w:rsid w:val="00FF42F6"/>
    <w:rsid w:val="00FF4F14"/>
    <w:rsid w:val="00FF55BA"/>
    <w:rsid w:val="00FF5745"/>
    <w:rsid w:val="00FF5749"/>
    <w:rsid w:val="00FF5A20"/>
    <w:rsid w:val="00FF5A85"/>
    <w:rsid w:val="00FF5C1D"/>
    <w:rsid w:val="00FF5EF5"/>
    <w:rsid w:val="00FF6094"/>
    <w:rsid w:val="00FF61A2"/>
    <w:rsid w:val="00FF634A"/>
    <w:rsid w:val="00FF6A82"/>
    <w:rsid w:val="00FF6BEA"/>
    <w:rsid w:val="00FF6E96"/>
    <w:rsid w:val="00FF6FC3"/>
    <w:rsid w:val="00FF71A8"/>
    <w:rsid w:val="00FF72C1"/>
    <w:rsid w:val="00FF72C6"/>
    <w:rsid w:val="00FF761C"/>
    <w:rsid w:val="00FF7790"/>
    <w:rsid w:val="00FF7D09"/>
    <w:rsid w:val="010145BF"/>
    <w:rsid w:val="010765AB"/>
    <w:rsid w:val="010B7393"/>
    <w:rsid w:val="01115B19"/>
    <w:rsid w:val="01166669"/>
    <w:rsid w:val="012F5F9F"/>
    <w:rsid w:val="01382BF0"/>
    <w:rsid w:val="01437C9C"/>
    <w:rsid w:val="01610122"/>
    <w:rsid w:val="01695955"/>
    <w:rsid w:val="017F6D8E"/>
    <w:rsid w:val="01B42948"/>
    <w:rsid w:val="01BF5575"/>
    <w:rsid w:val="01D45911"/>
    <w:rsid w:val="01E21263"/>
    <w:rsid w:val="01E704A0"/>
    <w:rsid w:val="02025461"/>
    <w:rsid w:val="02056D00"/>
    <w:rsid w:val="020F5D2B"/>
    <w:rsid w:val="0227136C"/>
    <w:rsid w:val="02315D47"/>
    <w:rsid w:val="02482743"/>
    <w:rsid w:val="02562A26"/>
    <w:rsid w:val="026223A4"/>
    <w:rsid w:val="026E2AF7"/>
    <w:rsid w:val="027345B1"/>
    <w:rsid w:val="02A1111E"/>
    <w:rsid w:val="02A209F3"/>
    <w:rsid w:val="02A23E5E"/>
    <w:rsid w:val="02B05493"/>
    <w:rsid w:val="02C866AB"/>
    <w:rsid w:val="02D92666"/>
    <w:rsid w:val="02E64D83"/>
    <w:rsid w:val="02ED7EC0"/>
    <w:rsid w:val="02F474A0"/>
    <w:rsid w:val="03060F81"/>
    <w:rsid w:val="0310139E"/>
    <w:rsid w:val="03253AFD"/>
    <w:rsid w:val="032F5AF0"/>
    <w:rsid w:val="03323B24"/>
    <w:rsid w:val="035241C7"/>
    <w:rsid w:val="03546191"/>
    <w:rsid w:val="03552F3A"/>
    <w:rsid w:val="03600692"/>
    <w:rsid w:val="0360322E"/>
    <w:rsid w:val="03840824"/>
    <w:rsid w:val="038D16A3"/>
    <w:rsid w:val="03914CEF"/>
    <w:rsid w:val="0394658D"/>
    <w:rsid w:val="03A762C0"/>
    <w:rsid w:val="03BB642D"/>
    <w:rsid w:val="03D270B5"/>
    <w:rsid w:val="03DB0660"/>
    <w:rsid w:val="03DF1EFE"/>
    <w:rsid w:val="03E05C76"/>
    <w:rsid w:val="03E272F9"/>
    <w:rsid w:val="03F51722"/>
    <w:rsid w:val="040556DD"/>
    <w:rsid w:val="04082AD7"/>
    <w:rsid w:val="041047F1"/>
    <w:rsid w:val="04137DFA"/>
    <w:rsid w:val="0414147C"/>
    <w:rsid w:val="042042C5"/>
    <w:rsid w:val="043F2394"/>
    <w:rsid w:val="043F299D"/>
    <w:rsid w:val="04441D61"/>
    <w:rsid w:val="044A30F0"/>
    <w:rsid w:val="045126D0"/>
    <w:rsid w:val="04640655"/>
    <w:rsid w:val="0466617C"/>
    <w:rsid w:val="048605CC"/>
    <w:rsid w:val="04891E6A"/>
    <w:rsid w:val="048F3572"/>
    <w:rsid w:val="0490144A"/>
    <w:rsid w:val="04912ACD"/>
    <w:rsid w:val="04B07740"/>
    <w:rsid w:val="04B815C5"/>
    <w:rsid w:val="04D05CEB"/>
    <w:rsid w:val="04D1736D"/>
    <w:rsid w:val="04D72BD5"/>
    <w:rsid w:val="04DF5F2E"/>
    <w:rsid w:val="04F73278"/>
    <w:rsid w:val="04F87499"/>
    <w:rsid w:val="05087233"/>
    <w:rsid w:val="05151950"/>
    <w:rsid w:val="0522644D"/>
    <w:rsid w:val="053115AB"/>
    <w:rsid w:val="053A3164"/>
    <w:rsid w:val="053F077B"/>
    <w:rsid w:val="054933A7"/>
    <w:rsid w:val="054A15F9"/>
    <w:rsid w:val="05557F9E"/>
    <w:rsid w:val="055A55B4"/>
    <w:rsid w:val="056F2E0E"/>
    <w:rsid w:val="056F72B2"/>
    <w:rsid w:val="05720B50"/>
    <w:rsid w:val="057C552B"/>
    <w:rsid w:val="0586368E"/>
    <w:rsid w:val="05882122"/>
    <w:rsid w:val="0597317B"/>
    <w:rsid w:val="05A50F26"/>
    <w:rsid w:val="05A81273"/>
    <w:rsid w:val="05B66C8F"/>
    <w:rsid w:val="05BC72AC"/>
    <w:rsid w:val="05C313E2"/>
    <w:rsid w:val="05F55338"/>
    <w:rsid w:val="060A0D89"/>
    <w:rsid w:val="06111157"/>
    <w:rsid w:val="061614DB"/>
    <w:rsid w:val="06222576"/>
    <w:rsid w:val="062C6F51"/>
    <w:rsid w:val="063A570F"/>
    <w:rsid w:val="063F6C84"/>
    <w:rsid w:val="06436049"/>
    <w:rsid w:val="06475B39"/>
    <w:rsid w:val="06491E5F"/>
    <w:rsid w:val="065345F9"/>
    <w:rsid w:val="065546FA"/>
    <w:rsid w:val="06585F98"/>
    <w:rsid w:val="065B5A88"/>
    <w:rsid w:val="065D535C"/>
    <w:rsid w:val="06606BFB"/>
    <w:rsid w:val="066606B5"/>
    <w:rsid w:val="066C1A43"/>
    <w:rsid w:val="0673692E"/>
    <w:rsid w:val="06826B71"/>
    <w:rsid w:val="068375FB"/>
    <w:rsid w:val="068943A3"/>
    <w:rsid w:val="068A3C77"/>
    <w:rsid w:val="068C3E93"/>
    <w:rsid w:val="06AD62E4"/>
    <w:rsid w:val="06B55198"/>
    <w:rsid w:val="06B86A37"/>
    <w:rsid w:val="06C673A5"/>
    <w:rsid w:val="06C947A0"/>
    <w:rsid w:val="06E67100"/>
    <w:rsid w:val="06EB0BBA"/>
    <w:rsid w:val="06F12DC1"/>
    <w:rsid w:val="07013F3A"/>
    <w:rsid w:val="07061550"/>
    <w:rsid w:val="070E48A8"/>
    <w:rsid w:val="07174993"/>
    <w:rsid w:val="072145DC"/>
    <w:rsid w:val="07302A71"/>
    <w:rsid w:val="07411A98"/>
    <w:rsid w:val="07416A2C"/>
    <w:rsid w:val="075F6EB2"/>
    <w:rsid w:val="077E1A2E"/>
    <w:rsid w:val="0781151E"/>
    <w:rsid w:val="079254DA"/>
    <w:rsid w:val="07944DAE"/>
    <w:rsid w:val="079922AF"/>
    <w:rsid w:val="07A34A4F"/>
    <w:rsid w:val="07AD516D"/>
    <w:rsid w:val="07BE62CF"/>
    <w:rsid w:val="07C87109"/>
    <w:rsid w:val="07CB16FD"/>
    <w:rsid w:val="07D17DB0"/>
    <w:rsid w:val="07E04497"/>
    <w:rsid w:val="07E07FF3"/>
    <w:rsid w:val="07EF46DA"/>
    <w:rsid w:val="07F87631"/>
    <w:rsid w:val="080D79C4"/>
    <w:rsid w:val="08125573"/>
    <w:rsid w:val="08145EEF"/>
    <w:rsid w:val="082425D6"/>
    <w:rsid w:val="082D0D5E"/>
    <w:rsid w:val="08400A92"/>
    <w:rsid w:val="084913C6"/>
    <w:rsid w:val="08585DDB"/>
    <w:rsid w:val="085A553B"/>
    <w:rsid w:val="085B1D6F"/>
    <w:rsid w:val="0870581B"/>
    <w:rsid w:val="087370B9"/>
    <w:rsid w:val="087A2460"/>
    <w:rsid w:val="089332B7"/>
    <w:rsid w:val="08B1198F"/>
    <w:rsid w:val="08BB280E"/>
    <w:rsid w:val="08BD20E2"/>
    <w:rsid w:val="08CC4100"/>
    <w:rsid w:val="08CE0793"/>
    <w:rsid w:val="08D12032"/>
    <w:rsid w:val="08DA7138"/>
    <w:rsid w:val="08E458C1"/>
    <w:rsid w:val="08EF1001"/>
    <w:rsid w:val="08F17FDE"/>
    <w:rsid w:val="090B5543"/>
    <w:rsid w:val="09167A44"/>
    <w:rsid w:val="091B5D39"/>
    <w:rsid w:val="09306D58"/>
    <w:rsid w:val="09371E95"/>
    <w:rsid w:val="093D1475"/>
    <w:rsid w:val="09501C45"/>
    <w:rsid w:val="09583AFD"/>
    <w:rsid w:val="095E38C5"/>
    <w:rsid w:val="096609CC"/>
    <w:rsid w:val="097035F9"/>
    <w:rsid w:val="09727371"/>
    <w:rsid w:val="097529BD"/>
    <w:rsid w:val="098175B4"/>
    <w:rsid w:val="099A7114"/>
    <w:rsid w:val="099D3B73"/>
    <w:rsid w:val="09A37831"/>
    <w:rsid w:val="09A45050"/>
    <w:rsid w:val="09AA6B0A"/>
    <w:rsid w:val="09B24246"/>
    <w:rsid w:val="09B53677"/>
    <w:rsid w:val="09C355A8"/>
    <w:rsid w:val="09C63218"/>
    <w:rsid w:val="09CB6A81"/>
    <w:rsid w:val="09CD0A4B"/>
    <w:rsid w:val="09DC429A"/>
    <w:rsid w:val="09E87633"/>
    <w:rsid w:val="09F605F0"/>
    <w:rsid w:val="09F71624"/>
    <w:rsid w:val="0A0F316B"/>
    <w:rsid w:val="0A2D5046"/>
    <w:rsid w:val="0A300921"/>
    <w:rsid w:val="0A3A36E4"/>
    <w:rsid w:val="0A402FCB"/>
    <w:rsid w:val="0A481841"/>
    <w:rsid w:val="0A5151D8"/>
    <w:rsid w:val="0A5922DF"/>
    <w:rsid w:val="0A665DC4"/>
    <w:rsid w:val="0A6D18E6"/>
    <w:rsid w:val="0A7333A0"/>
    <w:rsid w:val="0A7E2792"/>
    <w:rsid w:val="0A856C30"/>
    <w:rsid w:val="0A995030"/>
    <w:rsid w:val="0AD21E61"/>
    <w:rsid w:val="0AE57534"/>
    <w:rsid w:val="0AE66BD8"/>
    <w:rsid w:val="0AE95411"/>
    <w:rsid w:val="0AF36C4B"/>
    <w:rsid w:val="0B097861"/>
    <w:rsid w:val="0B0A5387"/>
    <w:rsid w:val="0B1D330C"/>
    <w:rsid w:val="0B1D50BA"/>
    <w:rsid w:val="0B224DC6"/>
    <w:rsid w:val="0B276013"/>
    <w:rsid w:val="0B285B54"/>
    <w:rsid w:val="0B2D79F3"/>
    <w:rsid w:val="0B333B99"/>
    <w:rsid w:val="0B354AFA"/>
    <w:rsid w:val="0B4252DE"/>
    <w:rsid w:val="0B505490"/>
    <w:rsid w:val="0B552AA6"/>
    <w:rsid w:val="0B5A4560"/>
    <w:rsid w:val="0B60469B"/>
    <w:rsid w:val="0B6C4AB9"/>
    <w:rsid w:val="0B6C7DF0"/>
    <w:rsid w:val="0B7F3FC7"/>
    <w:rsid w:val="0B8322DB"/>
    <w:rsid w:val="0B8951B5"/>
    <w:rsid w:val="0B8B471A"/>
    <w:rsid w:val="0B93537C"/>
    <w:rsid w:val="0BA23811"/>
    <w:rsid w:val="0BA94BA0"/>
    <w:rsid w:val="0BB023D2"/>
    <w:rsid w:val="0BB051D1"/>
    <w:rsid w:val="0BB350BC"/>
    <w:rsid w:val="0BC96FF0"/>
    <w:rsid w:val="0BD065D0"/>
    <w:rsid w:val="0BD460C1"/>
    <w:rsid w:val="0BDA2FAB"/>
    <w:rsid w:val="0BE44882"/>
    <w:rsid w:val="0BED0F30"/>
    <w:rsid w:val="0C1464BD"/>
    <w:rsid w:val="0C2A7A8F"/>
    <w:rsid w:val="0C2C7281"/>
    <w:rsid w:val="0C40363E"/>
    <w:rsid w:val="0C4C20FB"/>
    <w:rsid w:val="0C523489"/>
    <w:rsid w:val="0C6236CC"/>
    <w:rsid w:val="0C632FA1"/>
    <w:rsid w:val="0C6A5069"/>
    <w:rsid w:val="0C8748EC"/>
    <w:rsid w:val="0CA84E57"/>
    <w:rsid w:val="0CA912FB"/>
    <w:rsid w:val="0CAB6F2F"/>
    <w:rsid w:val="0CAC4948"/>
    <w:rsid w:val="0CB3217A"/>
    <w:rsid w:val="0CD8573D"/>
    <w:rsid w:val="0CD914B5"/>
    <w:rsid w:val="0CE265BB"/>
    <w:rsid w:val="0CE40585"/>
    <w:rsid w:val="0D074274"/>
    <w:rsid w:val="0D076022"/>
    <w:rsid w:val="0D0E115E"/>
    <w:rsid w:val="0D1F7E51"/>
    <w:rsid w:val="0D200E92"/>
    <w:rsid w:val="0D3116F8"/>
    <w:rsid w:val="0D374B59"/>
    <w:rsid w:val="0D4F1296"/>
    <w:rsid w:val="0D4F23A1"/>
    <w:rsid w:val="0D7336B7"/>
    <w:rsid w:val="0D780CCE"/>
    <w:rsid w:val="0D782A7C"/>
    <w:rsid w:val="0D7A2C98"/>
    <w:rsid w:val="0D7F53E3"/>
    <w:rsid w:val="0D8853B5"/>
    <w:rsid w:val="0D896A37"/>
    <w:rsid w:val="0D9A2D62"/>
    <w:rsid w:val="0D9A6E96"/>
    <w:rsid w:val="0DA27AF9"/>
    <w:rsid w:val="0DCD726B"/>
    <w:rsid w:val="0DD30B7C"/>
    <w:rsid w:val="0DD51C7C"/>
    <w:rsid w:val="0DD56120"/>
    <w:rsid w:val="0DDA1988"/>
    <w:rsid w:val="0DDE4FD5"/>
    <w:rsid w:val="0DE6032D"/>
    <w:rsid w:val="0DF540CC"/>
    <w:rsid w:val="0DF8047E"/>
    <w:rsid w:val="0DFE5677"/>
    <w:rsid w:val="0E032C8D"/>
    <w:rsid w:val="0E060087"/>
    <w:rsid w:val="0E097B78"/>
    <w:rsid w:val="0E172295"/>
    <w:rsid w:val="0E3623F7"/>
    <w:rsid w:val="0E4D3F08"/>
    <w:rsid w:val="0E4F5ED2"/>
    <w:rsid w:val="0E574D87"/>
    <w:rsid w:val="0E72571D"/>
    <w:rsid w:val="0E7B66BB"/>
    <w:rsid w:val="0E884F40"/>
    <w:rsid w:val="0E8F2773"/>
    <w:rsid w:val="0E981627"/>
    <w:rsid w:val="0EA0228A"/>
    <w:rsid w:val="0EB22FCC"/>
    <w:rsid w:val="0EB775D4"/>
    <w:rsid w:val="0EBF49D1"/>
    <w:rsid w:val="0EC87A33"/>
    <w:rsid w:val="0EDD3EF5"/>
    <w:rsid w:val="0F0A004B"/>
    <w:rsid w:val="0F16453B"/>
    <w:rsid w:val="0F3238DB"/>
    <w:rsid w:val="0F4C41C0"/>
    <w:rsid w:val="0F53675A"/>
    <w:rsid w:val="0F563291"/>
    <w:rsid w:val="0F580DB7"/>
    <w:rsid w:val="0F7D081D"/>
    <w:rsid w:val="0F847DFE"/>
    <w:rsid w:val="0F8676D2"/>
    <w:rsid w:val="0F9F69E6"/>
    <w:rsid w:val="0FA1275E"/>
    <w:rsid w:val="0FAA05BB"/>
    <w:rsid w:val="0FB00E14"/>
    <w:rsid w:val="0FBF4992"/>
    <w:rsid w:val="0FBF6D8B"/>
    <w:rsid w:val="0FC57BC1"/>
    <w:rsid w:val="0FC91CB4"/>
    <w:rsid w:val="0FE8213B"/>
    <w:rsid w:val="0FEB1C2B"/>
    <w:rsid w:val="0FFF7484"/>
    <w:rsid w:val="100802EF"/>
    <w:rsid w:val="1008458B"/>
    <w:rsid w:val="100D1BA1"/>
    <w:rsid w:val="10190546"/>
    <w:rsid w:val="10265442"/>
    <w:rsid w:val="10455972"/>
    <w:rsid w:val="105552F6"/>
    <w:rsid w:val="105A290D"/>
    <w:rsid w:val="105E23FD"/>
    <w:rsid w:val="10675755"/>
    <w:rsid w:val="10685029"/>
    <w:rsid w:val="10797237"/>
    <w:rsid w:val="109127D2"/>
    <w:rsid w:val="109B01E7"/>
    <w:rsid w:val="10A047C3"/>
    <w:rsid w:val="10A32505"/>
    <w:rsid w:val="10B63FE7"/>
    <w:rsid w:val="10B65D95"/>
    <w:rsid w:val="10C009C2"/>
    <w:rsid w:val="10D34B99"/>
    <w:rsid w:val="10D7494A"/>
    <w:rsid w:val="10FB40F0"/>
    <w:rsid w:val="1109192F"/>
    <w:rsid w:val="11167292"/>
    <w:rsid w:val="111D7BC2"/>
    <w:rsid w:val="112B266E"/>
    <w:rsid w:val="112E1DCF"/>
    <w:rsid w:val="113A056A"/>
    <w:rsid w:val="113D185A"/>
    <w:rsid w:val="11410A28"/>
    <w:rsid w:val="11492823"/>
    <w:rsid w:val="114A472F"/>
    <w:rsid w:val="11537A88"/>
    <w:rsid w:val="115455AE"/>
    <w:rsid w:val="115E75CE"/>
    <w:rsid w:val="11716160"/>
    <w:rsid w:val="118449A9"/>
    <w:rsid w:val="11877731"/>
    <w:rsid w:val="11943BFC"/>
    <w:rsid w:val="119B0817"/>
    <w:rsid w:val="119D6066"/>
    <w:rsid w:val="11B04EDA"/>
    <w:rsid w:val="11C70938"/>
    <w:rsid w:val="11D0732A"/>
    <w:rsid w:val="11D808D1"/>
    <w:rsid w:val="11E626AA"/>
    <w:rsid w:val="11EB7CC0"/>
    <w:rsid w:val="11F56D91"/>
    <w:rsid w:val="120C18CA"/>
    <w:rsid w:val="1212015E"/>
    <w:rsid w:val="121D3BF2"/>
    <w:rsid w:val="121D48EB"/>
    <w:rsid w:val="122431D2"/>
    <w:rsid w:val="12307DC9"/>
    <w:rsid w:val="124D5D37"/>
    <w:rsid w:val="124E3088"/>
    <w:rsid w:val="12502219"/>
    <w:rsid w:val="12555A81"/>
    <w:rsid w:val="125E7087"/>
    <w:rsid w:val="12704669"/>
    <w:rsid w:val="127952CC"/>
    <w:rsid w:val="128123D2"/>
    <w:rsid w:val="128B14A3"/>
    <w:rsid w:val="12961F0E"/>
    <w:rsid w:val="12A52565"/>
    <w:rsid w:val="12A83E03"/>
    <w:rsid w:val="12CE03E3"/>
    <w:rsid w:val="12D06EB6"/>
    <w:rsid w:val="12D746E8"/>
    <w:rsid w:val="12EC1F42"/>
    <w:rsid w:val="12EF558E"/>
    <w:rsid w:val="12F64B6E"/>
    <w:rsid w:val="12F86B39"/>
    <w:rsid w:val="132316DC"/>
    <w:rsid w:val="132536A6"/>
    <w:rsid w:val="133B4C77"/>
    <w:rsid w:val="133D5BBD"/>
    <w:rsid w:val="13453400"/>
    <w:rsid w:val="13482EF0"/>
    <w:rsid w:val="13573133"/>
    <w:rsid w:val="13855EF2"/>
    <w:rsid w:val="13906D71"/>
    <w:rsid w:val="1393060F"/>
    <w:rsid w:val="139323BD"/>
    <w:rsid w:val="139F5206"/>
    <w:rsid w:val="13A66595"/>
    <w:rsid w:val="13B2086B"/>
    <w:rsid w:val="13B30CB1"/>
    <w:rsid w:val="13C0517C"/>
    <w:rsid w:val="13C90B89"/>
    <w:rsid w:val="13D03611"/>
    <w:rsid w:val="13E7095B"/>
    <w:rsid w:val="13EB044B"/>
    <w:rsid w:val="13EC7D20"/>
    <w:rsid w:val="13F76DF0"/>
    <w:rsid w:val="14292D22"/>
    <w:rsid w:val="142D5AE7"/>
    <w:rsid w:val="1434439F"/>
    <w:rsid w:val="143F76DC"/>
    <w:rsid w:val="14575952"/>
    <w:rsid w:val="146E6986"/>
    <w:rsid w:val="148278C7"/>
    <w:rsid w:val="14891A12"/>
    <w:rsid w:val="14891CA8"/>
    <w:rsid w:val="148A5D2C"/>
    <w:rsid w:val="149A3C1F"/>
    <w:rsid w:val="149F714D"/>
    <w:rsid w:val="14A30D26"/>
    <w:rsid w:val="14AA3E63"/>
    <w:rsid w:val="14C34F24"/>
    <w:rsid w:val="14CF38C9"/>
    <w:rsid w:val="14DF145A"/>
    <w:rsid w:val="14EB7FD7"/>
    <w:rsid w:val="15003A82"/>
    <w:rsid w:val="150115A9"/>
    <w:rsid w:val="15062BD4"/>
    <w:rsid w:val="150F0169"/>
    <w:rsid w:val="151075F2"/>
    <w:rsid w:val="151B6CE0"/>
    <w:rsid w:val="151C63E2"/>
    <w:rsid w:val="15204125"/>
    <w:rsid w:val="152B4878"/>
    <w:rsid w:val="152F4368"/>
    <w:rsid w:val="15347BD0"/>
    <w:rsid w:val="154A2F50"/>
    <w:rsid w:val="15553E6B"/>
    <w:rsid w:val="1557566D"/>
    <w:rsid w:val="157F0EE6"/>
    <w:rsid w:val="15877D00"/>
    <w:rsid w:val="15C72DBA"/>
    <w:rsid w:val="15D62A35"/>
    <w:rsid w:val="15E02306"/>
    <w:rsid w:val="15E50ECA"/>
    <w:rsid w:val="15F2309C"/>
    <w:rsid w:val="15F31839"/>
    <w:rsid w:val="15F35395"/>
    <w:rsid w:val="15FB06EE"/>
    <w:rsid w:val="1609004F"/>
    <w:rsid w:val="160E682B"/>
    <w:rsid w:val="16113A6D"/>
    <w:rsid w:val="16133C89"/>
    <w:rsid w:val="161F618A"/>
    <w:rsid w:val="16201F02"/>
    <w:rsid w:val="16257519"/>
    <w:rsid w:val="162E461F"/>
    <w:rsid w:val="163C4F8E"/>
    <w:rsid w:val="16445F21"/>
    <w:rsid w:val="164817EB"/>
    <w:rsid w:val="164E6A70"/>
    <w:rsid w:val="165322D8"/>
    <w:rsid w:val="165A3666"/>
    <w:rsid w:val="166718DF"/>
    <w:rsid w:val="16685D83"/>
    <w:rsid w:val="1674297A"/>
    <w:rsid w:val="16753FFC"/>
    <w:rsid w:val="16781D3E"/>
    <w:rsid w:val="16895CFA"/>
    <w:rsid w:val="168976C2"/>
    <w:rsid w:val="16A318E2"/>
    <w:rsid w:val="16A71294"/>
    <w:rsid w:val="16B03286"/>
    <w:rsid w:val="16BE3BF5"/>
    <w:rsid w:val="16C52721"/>
    <w:rsid w:val="16CD31E0"/>
    <w:rsid w:val="16DE1BA1"/>
    <w:rsid w:val="16EB2510"/>
    <w:rsid w:val="16EF0253"/>
    <w:rsid w:val="16F56C5C"/>
    <w:rsid w:val="17017F86"/>
    <w:rsid w:val="17032091"/>
    <w:rsid w:val="1703785A"/>
    <w:rsid w:val="1710472C"/>
    <w:rsid w:val="1716227E"/>
    <w:rsid w:val="17163A31"/>
    <w:rsid w:val="171A4BA4"/>
    <w:rsid w:val="172F064F"/>
    <w:rsid w:val="173107F4"/>
    <w:rsid w:val="17345C65"/>
    <w:rsid w:val="173C0FBE"/>
    <w:rsid w:val="173D7210"/>
    <w:rsid w:val="1740285C"/>
    <w:rsid w:val="174A36DB"/>
    <w:rsid w:val="17575DF8"/>
    <w:rsid w:val="1768590F"/>
    <w:rsid w:val="178E7A6B"/>
    <w:rsid w:val="179039C4"/>
    <w:rsid w:val="179130B8"/>
    <w:rsid w:val="179B5CE4"/>
    <w:rsid w:val="17A032FB"/>
    <w:rsid w:val="17A353F5"/>
    <w:rsid w:val="17A919DC"/>
    <w:rsid w:val="17BB1EE3"/>
    <w:rsid w:val="17D72740"/>
    <w:rsid w:val="17DA4A5F"/>
    <w:rsid w:val="17EF7DDE"/>
    <w:rsid w:val="18034D33"/>
    <w:rsid w:val="180970F2"/>
    <w:rsid w:val="180F2CDA"/>
    <w:rsid w:val="18100480"/>
    <w:rsid w:val="18273A1C"/>
    <w:rsid w:val="183B598C"/>
    <w:rsid w:val="183D6D9C"/>
    <w:rsid w:val="183F0D66"/>
    <w:rsid w:val="185C29D2"/>
    <w:rsid w:val="185D0D41"/>
    <w:rsid w:val="185E5CB4"/>
    <w:rsid w:val="18616F2E"/>
    <w:rsid w:val="18624A54"/>
    <w:rsid w:val="18632F68"/>
    <w:rsid w:val="187A7FF0"/>
    <w:rsid w:val="18846B1B"/>
    <w:rsid w:val="1898564B"/>
    <w:rsid w:val="189A2440"/>
    <w:rsid w:val="18A60DE5"/>
    <w:rsid w:val="18AE7C99"/>
    <w:rsid w:val="18DA283C"/>
    <w:rsid w:val="18E05AD1"/>
    <w:rsid w:val="18F44053"/>
    <w:rsid w:val="18FA4C8D"/>
    <w:rsid w:val="19053D5D"/>
    <w:rsid w:val="190B6CBF"/>
    <w:rsid w:val="192A5572"/>
    <w:rsid w:val="192C372F"/>
    <w:rsid w:val="192F4AC7"/>
    <w:rsid w:val="19322678"/>
    <w:rsid w:val="19341F4D"/>
    <w:rsid w:val="19353F17"/>
    <w:rsid w:val="19362169"/>
    <w:rsid w:val="193C7053"/>
    <w:rsid w:val="193D0B06"/>
    <w:rsid w:val="19521389"/>
    <w:rsid w:val="196071E6"/>
    <w:rsid w:val="19635450"/>
    <w:rsid w:val="196D545F"/>
    <w:rsid w:val="19780EE1"/>
    <w:rsid w:val="197E141A"/>
    <w:rsid w:val="198B7244"/>
    <w:rsid w:val="19963C52"/>
    <w:rsid w:val="19AF7825"/>
    <w:rsid w:val="19B65058"/>
    <w:rsid w:val="19B76582"/>
    <w:rsid w:val="19CF6119"/>
    <w:rsid w:val="19E73463"/>
    <w:rsid w:val="19EA2F53"/>
    <w:rsid w:val="19F31E08"/>
    <w:rsid w:val="1A0F6516"/>
    <w:rsid w:val="1A187AC0"/>
    <w:rsid w:val="1A263A3C"/>
    <w:rsid w:val="1A2F0966"/>
    <w:rsid w:val="1A3D3083"/>
    <w:rsid w:val="1A3D7527"/>
    <w:rsid w:val="1A4E703E"/>
    <w:rsid w:val="1A4F2DB6"/>
    <w:rsid w:val="1A514D80"/>
    <w:rsid w:val="1A5D1977"/>
    <w:rsid w:val="1A6E148E"/>
    <w:rsid w:val="1A6F072C"/>
    <w:rsid w:val="1A77355B"/>
    <w:rsid w:val="1A815666"/>
    <w:rsid w:val="1A901B12"/>
    <w:rsid w:val="1A915DB2"/>
    <w:rsid w:val="1A930EF5"/>
    <w:rsid w:val="1A976C37"/>
    <w:rsid w:val="1A9A6727"/>
    <w:rsid w:val="1AA255DC"/>
    <w:rsid w:val="1AAA261B"/>
    <w:rsid w:val="1AB86BAD"/>
    <w:rsid w:val="1ABA46D4"/>
    <w:rsid w:val="1ABF7F3C"/>
    <w:rsid w:val="1AC2546E"/>
    <w:rsid w:val="1AD37E23"/>
    <w:rsid w:val="1AE16104"/>
    <w:rsid w:val="1AED4B34"/>
    <w:rsid w:val="1AFC0C18"/>
    <w:rsid w:val="1B063DBD"/>
    <w:rsid w:val="1B0B3181"/>
    <w:rsid w:val="1B170CA1"/>
    <w:rsid w:val="1B3A3FB2"/>
    <w:rsid w:val="1B3D5A35"/>
    <w:rsid w:val="1B583C59"/>
    <w:rsid w:val="1B5A1A13"/>
    <w:rsid w:val="1B5F078D"/>
    <w:rsid w:val="1B612DA1"/>
    <w:rsid w:val="1B657425"/>
    <w:rsid w:val="1B6F1962"/>
    <w:rsid w:val="1B803B6F"/>
    <w:rsid w:val="1B8151F1"/>
    <w:rsid w:val="1BAD248A"/>
    <w:rsid w:val="1BBC447B"/>
    <w:rsid w:val="1BC670A8"/>
    <w:rsid w:val="1BCA303C"/>
    <w:rsid w:val="1BCC2910"/>
    <w:rsid w:val="1BCE3B64"/>
    <w:rsid w:val="1BD16179"/>
    <w:rsid w:val="1BF754B3"/>
    <w:rsid w:val="1C033E58"/>
    <w:rsid w:val="1C161DDD"/>
    <w:rsid w:val="1C205861"/>
    <w:rsid w:val="1C216D59"/>
    <w:rsid w:val="1C236088"/>
    <w:rsid w:val="1C47643B"/>
    <w:rsid w:val="1C4F3541"/>
    <w:rsid w:val="1C5823F6"/>
    <w:rsid w:val="1C602362"/>
    <w:rsid w:val="1C847DF8"/>
    <w:rsid w:val="1C8D76F3"/>
    <w:rsid w:val="1C984EE8"/>
    <w:rsid w:val="1C9A47BD"/>
    <w:rsid w:val="1CB13868"/>
    <w:rsid w:val="1D0165EA"/>
    <w:rsid w:val="1D047E88"/>
    <w:rsid w:val="1D13631D"/>
    <w:rsid w:val="1D15391B"/>
    <w:rsid w:val="1D1722B1"/>
    <w:rsid w:val="1D17405F"/>
    <w:rsid w:val="1D180519"/>
    <w:rsid w:val="1D1E12E5"/>
    <w:rsid w:val="1D2D3883"/>
    <w:rsid w:val="1D2D73DF"/>
    <w:rsid w:val="1D3C3AC6"/>
    <w:rsid w:val="1D596426"/>
    <w:rsid w:val="1D5C1A72"/>
    <w:rsid w:val="1D5E3A3C"/>
    <w:rsid w:val="1D621F0C"/>
    <w:rsid w:val="1D6758AC"/>
    <w:rsid w:val="1D756FD8"/>
    <w:rsid w:val="1DAB0426"/>
    <w:rsid w:val="1DAD49C3"/>
    <w:rsid w:val="1DC00253"/>
    <w:rsid w:val="1E0068A1"/>
    <w:rsid w:val="1E124827"/>
    <w:rsid w:val="1E2628ED"/>
    <w:rsid w:val="1E2C3B3A"/>
    <w:rsid w:val="1E2E3EF1"/>
    <w:rsid w:val="1E58112C"/>
    <w:rsid w:val="1E59375D"/>
    <w:rsid w:val="1E5B441F"/>
    <w:rsid w:val="1E674B72"/>
    <w:rsid w:val="1E7352C5"/>
    <w:rsid w:val="1E7D7EF2"/>
    <w:rsid w:val="1E8079E2"/>
    <w:rsid w:val="1E8F40C9"/>
    <w:rsid w:val="1EA440B3"/>
    <w:rsid w:val="1EAE4CBA"/>
    <w:rsid w:val="1EB51D82"/>
    <w:rsid w:val="1EC27FFB"/>
    <w:rsid w:val="1EE660B3"/>
    <w:rsid w:val="1EF328AA"/>
    <w:rsid w:val="1F0D0973"/>
    <w:rsid w:val="1F292DC2"/>
    <w:rsid w:val="1F30765A"/>
    <w:rsid w:val="1F334A54"/>
    <w:rsid w:val="1F3802BD"/>
    <w:rsid w:val="1F396B0D"/>
    <w:rsid w:val="1F3A2287"/>
    <w:rsid w:val="1F470500"/>
    <w:rsid w:val="1F4B6242"/>
    <w:rsid w:val="1F595626"/>
    <w:rsid w:val="1F63358C"/>
    <w:rsid w:val="1F7A2683"/>
    <w:rsid w:val="1F7F413E"/>
    <w:rsid w:val="1F813A12"/>
    <w:rsid w:val="1F9574BD"/>
    <w:rsid w:val="1FBE0208"/>
    <w:rsid w:val="1FC57DA2"/>
    <w:rsid w:val="1FD37A80"/>
    <w:rsid w:val="1FDB5818"/>
    <w:rsid w:val="1FDE7F28"/>
    <w:rsid w:val="1FED7E9A"/>
    <w:rsid w:val="20131117"/>
    <w:rsid w:val="20270A5D"/>
    <w:rsid w:val="202A22FB"/>
    <w:rsid w:val="203171E6"/>
    <w:rsid w:val="20481C2A"/>
    <w:rsid w:val="204D62AA"/>
    <w:rsid w:val="205B24B5"/>
    <w:rsid w:val="206B7D6A"/>
    <w:rsid w:val="207417C9"/>
    <w:rsid w:val="20746354"/>
    <w:rsid w:val="2076109D"/>
    <w:rsid w:val="20825C93"/>
    <w:rsid w:val="208A0FEC"/>
    <w:rsid w:val="208C08C0"/>
    <w:rsid w:val="20973309"/>
    <w:rsid w:val="209B4FA7"/>
    <w:rsid w:val="20C31E08"/>
    <w:rsid w:val="20DD736E"/>
    <w:rsid w:val="20E424AA"/>
    <w:rsid w:val="20EF2BFD"/>
    <w:rsid w:val="20F16975"/>
    <w:rsid w:val="20F3093F"/>
    <w:rsid w:val="20F326ED"/>
    <w:rsid w:val="20F63F8C"/>
    <w:rsid w:val="20F819FE"/>
    <w:rsid w:val="20FA7F20"/>
    <w:rsid w:val="210A3896"/>
    <w:rsid w:val="21170FC4"/>
    <w:rsid w:val="211803A6"/>
    <w:rsid w:val="211F34E2"/>
    <w:rsid w:val="21217899"/>
    <w:rsid w:val="21224D81"/>
    <w:rsid w:val="2129610F"/>
    <w:rsid w:val="212D20A3"/>
    <w:rsid w:val="212D49A1"/>
    <w:rsid w:val="21354AB4"/>
    <w:rsid w:val="214A44E5"/>
    <w:rsid w:val="214C62A1"/>
    <w:rsid w:val="214E5B76"/>
    <w:rsid w:val="21517D80"/>
    <w:rsid w:val="215D400B"/>
    <w:rsid w:val="21690C01"/>
    <w:rsid w:val="21701F90"/>
    <w:rsid w:val="21703D3E"/>
    <w:rsid w:val="21787096"/>
    <w:rsid w:val="217A2178"/>
    <w:rsid w:val="218477E9"/>
    <w:rsid w:val="219C3D3D"/>
    <w:rsid w:val="21BE610F"/>
    <w:rsid w:val="21C35ED3"/>
    <w:rsid w:val="21D10F0F"/>
    <w:rsid w:val="21D249F9"/>
    <w:rsid w:val="21D70878"/>
    <w:rsid w:val="21D94C3E"/>
    <w:rsid w:val="21E92D0A"/>
    <w:rsid w:val="21F2713B"/>
    <w:rsid w:val="21FE134A"/>
    <w:rsid w:val="21FE57EE"/>
    <w:rsid w:val="22147680"/>
    <w:rsid w:val="221A1EFC"/>
    <w:rsid w:val="2237485C"/>
    <w:rsid w:val="22631AF5"/>
    <w:rsid w:val="22715FC0"/>
    <w:rsid w:val="22946AF4"/>
    <w:rsid w:val="2298179E"/>
    <w:rsid w:val="22AA3280"/>
    <w:rsid w:val="22AD4B1E"/>
    <w:rsid w:val="22B934C3"/>
    <w:rsid w:val="22C00CF5"/>
    <w:rsid w:val="22DC0A1F"/>
    <w:rsid w:val="22EC1AEA"/>
    <w:rsid w:val="22EF5136"/>
    <w:rsid w:val="22F62969"/>
    <w:rsid w:val="22FB5249"/>
    <w:rsid w:val="230706D2"/>
    <w:rsid w:val="230B6414"/>
    <w:rsid w:val="23141C9D"/>
    <w:rsid w:val="2318643B"/>
    <w:rsid w:val="2322550C"/>
    <w:rsid w:val="23283B3B"/>
    <w:rsid w:val="23286B88"/>
    <w:rsid w:val="2342170A"/>
    <w:rsid w:val="23514CF6"/>
    <w:rsid w:val="235A4CA6"/>
    <w:rsid w:val="2369313B"/>
    <w:rsid w:val="236C49D9"/>
    <w:rsid w:val="236E0751"/>
    <w:rsid w:val="2378512C"/>
    <w:rsid w:val="23803434"/>
    <w:rsid w:val="23A3664D"/>
    <w:rsid w:val="23AC3027"/>
    <w:rsid w:val="23AF6C46"/>
    <w:rsid w:val="23CB7951"/>
    <w:rsid w:val="23DA5DE6"/>
    <w:rsid w:val="23DF51AB"/>
    <w:rsid w:val="24015121"/>
    <w:rsid w:val="2403533D"/>
    <w:rsid w:val="240510B5"/>
    <w:rsid w:val="24125580"/>
    <w:rsid w:val="24253506"/>
    <w:rsid w:val="24280900"/>
    <w:rsid w:val="242A0B1C"/>
    <w:rsid w:val="2434568C"/>
    <w:rsid w:val="24350E97"/>
    <w:rsid w:val="243C084F"/>
    <w:rsid w:val="244020ED"/>
    <w:rsid w:val="2446347C"/>
    <w:rsid w:val="244D0366"/>
    <w:rsid w:val="246F61E0"/>
    <w:rsid w:val="247022A7"/>
    <w:rsid w:val="24741D97"/>
    <w:rsid w:val="249B5576"/>
    <w:rsid w:val="24A106B2"/>
    <w:rsid w:val="24AA3A0B"/>
    <w:rsid w:val="24AE34FB"/>
    <w:rsid w:val="24B535A8"/>
    <w:rsid w:val="24B86C56"/>
    <w:rsid w:val="24BE74B6"/>
    <w:rsid w:val="24C159EB"/>
    <w:rsid w:val="24C34ACD"/>
    <w:rsid w:val="24D12D46"/>
    <w:rsid w:val="24D82326"/>
    <w:rsid w:val="24E75281"/>
    <w:rsid w:val="24FB4CFE"/>
    <w:rsid w:val="24FC660E"/>
    <w:rsid w:val="24FC79AB"/>
    <w:rsid w:val="24FF3D57"/>
    <w:rsid w:val="250B0384"/>
    <w:rsid w:val="25140E84"/>
    <w:rsid w:val="251A293E"/>
    <w:rsid w:val="251B2213"/>
    <w:rsid w:val="251E1D03"/>
    <w:rsid w:val="251E1FFF"/>
    <w:rsid w:val="253D487F"/>
    <w:rsid w:val="2540611D"/>
    <w:rsid w:val="25551BC9"/>
    <w:rsid w:val="255B41CD"/>
    <w:rsid w:val="2572277A"/>
    <w:rsid w:val="257A41E7"/>
    <w:rsid w:val="2580651A"/>
    <w:rsid w:val="2584425C"/>
    <w:rsid w:val="258778A8"/>
    <w:rsid w:val="25893620"/>
    <w:rsid w:val="25A4045A"/>
    <w:rsid w:val="25AC5561"/>
    <w:rsid w:val="25AE0DB5"/>
    <w:rsid w:val="25C44658"/>
    <w:rsid w:val="25C66622"/>
    <w:rsid w:val="25E43C81"/>
    <w:rsid w:val="25F807A6"/>
    <w:rsid w:val="25FD5DBC"/>
    <w:rsid w:val="25FE7DFC"/>
    <w:rsid w:val="26017E16"/>
    <w:rsid w:val="260B04D9"/>
    <w:rsid w:val="260E3B25"/>
    <w:rsid w:val="260E7FC9"/>
    <w:rsid w:val="261E645E"/>
    <w:rsid w:val="262D66A1"/>
    <w:rsid w:val="263F083C"/>
    <w:rsid w:val="264F55DA"/>
    <w:rsid w:val="267B565F"/>
    <w:rsid w:val="26805545"/>
    <w:rsid w:val="2681079B"/>
    <w:rsid w:val="268B33C8"/>
    <w:rsid w:val="268B7FDE"/>
    <w:rsid w:val="268E298A"/>
    <w:rsid w:val="26926505"/>
    <w:rsid w:val="26977FBF"/>
    <w:rsid w:val="26A10E3D"/>
    <w:rsid w:val="26AB28AD"/>
    <w:rsid w:val="26B741BD"/>
    <w:rsid w:val="26BB1EFF"/>
    <w:rsid w:val="26C36CD7"/>
    <w:rsid w:val="26D905D7"/>
    <w:rsid w:val="26ED5E31"/>
    <w:rsid w:val="27070CA1"/>
    <w:rsid w:val="270731D5"/>
    <w:rsid w:val="271138CD"/>
    <w:rsid w:val="27165388"/>
    <w:rsid w:val="271A0FDD"/>
    <w:rsid w:val="27247AA4"/>
    <w:rsid w:val="27257379"/>
    <w:rsid w:val="274B21F7"/>
    <w:rsid w:val="27514612"/>
    <w:rsid w:val="275A427B"/>
    <w:rsid w:val="275F6D2E"/>
    <w:rsid w:val="276C3BB8"/>
    <w:rsid w:val="27893DAB"/>
    <w:rsid w:val="278F3C4B"/>
    <w:rsid w:val="27930786"/>
    <w:rsid w:val="27AE55C0"/>
    <w:rsid w:val="27B21745"/>
    <w:rsid w:val="27C052F3"/>
    <w:rsid w:val="27D72D69"/>
    <w:rsid w:val="27DA4607"/>
    <w:rsid w:val="27E14538"/>
    <w:rsid w:val="27E2526A"/>
    <w:rsid w:val="27EC60E8"/>
    <w:rsid w:val="27F84A8D"/>
    <w:rsid w:val="280B656E"/>
    <w:rsid w:val="280D678A"/>
    <w:rsid w:val="28153891"/>
    <w:rsid w:val="28552A8B"/>
    <w:rsid w:val="286042E2"/>
    <w:rsid w:val="28664DA8"/>
    <w:rsid w:val="2878148B"/>
    <w:rsid w:val="287A6DB0"/>
    <w:rsid w:val="28942A08"/>
    <w:rsid w:val="28955F4F"/>
    <w:rsid w:val="28A349F9"/>
    <w:rsid w:val="28A864B3"/>
    <w:rsid w:val="28B766F6"/>
    <w:rsid w:val="28BA3629"/>
    <w:rsid w:val="28CF57EE"/>
    <w:rsid w:val="28F96D0F"/>
    <w:rsid w:val="29023E15"/>
    <w:rsid w:val="29117879"/>
    <w:rsid w:val="291853E7"/>
    <w:rsid w:val="291D0C4F"/>
    <w:rsid w:val="292E4C0A"/>
    <w:rsid w:val="29387837"/>
    <w:rsid w:val="293B3063"/>
    <w:rsid w:val="293E0BC6"/>
    <w:rsid w:val="29491A44"/>
    <w:rsid w:val="2954206D"/>
    <w:rsid w:val="295977AD"/>
    <w:rsid w:val="295A2730"/>
    <w:rsid w:val="2967011C"/>
    <w:rsid w:val="29717DFB"/>
    <w:rsid w:val="299B1B74"/>
    <w:rsid w:val="29A72D14"/>
    <w:rsid w:val="29A9603F"/>
    <w:rsid w:val="29C72969"/>
    <w:rsid w:val="29EE7EF6"/>
    <w:rsid w:val="29F04295"/>
    <w:rsid w:val="29FD282F"/>
    <w:rsid w:val="29FF06CD"/>
    <w:rsid w:val="2A022F8F"/>
    <w:rsid w:val="2A0B6CFA"/>
    <w:rsid w:val="2A0E0598"/>
    <w:rsid w:val="2A135BAE"/>
    <w:rsid w:val="2A1F09F7"/>
    <w:rsid w:val="2A314286"/>
    <w:rsid w:val="2A377AEF"/>
    <w:rsid w:val="2A3D38E0"/>
    <w:rsid w:val="2A3E12B4"/>
    <w:rsid w:val="2A7E3970"/>
    <w:rsid w:val="2A834AE2"/>
    <w:rsid w:val="2A920002"/>
    <w:rsid w:val="2A930A9D"/>
    <w:rsid w:val="2AA64C74"/>
    <w:rsid w:val="2AB32EED"/>
    <w:rsid w:val="2ABA24CE"/>
    <w:rsid w:val="2AC450FA"/>
    <w:rsid w:val="2AD74E2E"/>
    <w:rsid w:val="2AD96DF8"/>
    <w:rsid w:val="2AE14034"/>
    <w:rsid w:val="2AEA50B5"/>
    <w:rsid w:val="2AF552B4"/>
    <w:rsid w:val="2B02634F"/>
    <w:rsid w:val="2B0A5203"/>
    <w:rsid w:val="2B0B292B"/>
    <w:rsid w:val="2B144347"/>
    <w:rsid w:val="2B152106"/>
    <w:rsid w:val="2B2362C5"/>
    <w:rsid w:val="2B295B56"/>
    <w:rsid w:val="2B2D2CA0"/>
    <w:rsid w:val="2B38068A"/>
    <w:rsid w:val="2B4F2C16"/>
    <w:rsid w:val="2B54647E"/>
    <w:rsid w:val="2B5B4758"/>
    <w:rsid w:val="2B6648BB"/>
    <w:rsid w:val="2B696F9C"/>
    <w:rsid w:val="2B7D7783"/>
    <w:rsid w:val="2B7E34FB"/>
    <w:rsid w:val="2B8E1990"/>
    <w:rsid w:val="2B911481"/>
    <w:rsid w:val="2B9176D3"/>
    <w:rsid w:val="2BA56CDA"/>
    <w:rsid w:val="2BA705F6"/>
    <w:rsid w:val="2BA7533C"/>
    <w:rsid w:val="2BAD6B79"/>
    <w:rsid w:val="2BBA09D7"/>
    <w:rsid w:val="2BEE498D"/>
    <w:rsid w:val="2C095027"/>
    <w:rsid w:val="2C0B2FE1"/>
    <w:rsid w:val="2C0F6B5F"/>
    <w:rsid w:val="2C1017DD"/>
    <w:rsid w:val="2C1F6A8C"/>
    <w:rsid w:val="2C28595B"/>
    <w:rsid w:val="2C2C73FB"/>
    <w:rsid w:val="2C2E4F21"/>
    <w:rsid w:val="2C362E94"/>
    <w:rsid w:val="2C581F9E"/>
    <w:rsid w:val="2C5F332D"/>
    <w:rsid w:val="2C701096"/>
    <w:rsid w:val="2C7341CE"/>
    <w:rsid w:val="2C9A4365"/>
    <w:rsid w:val="2CB9124A"/>
    <w:rsid w:val="2CC15D95"/>
    <w:rsid w:val="2CD16532"/>
    <w:rsid w:val="2CDA40EB"/>
    <w:rsid w:val="2CEC5DE9"/>
    <w:rsid w:val="2D1664DB"/>
    <w:rsid w:val="2D173C07"/>
    <w:rsid w:val="2D197980"/>
    <w:rsid w:val="2D39592C"/>
    <w:rsid w:val="2D3C3B0B"/>
    <w:rsid w:val="2D452523"/>
    <w:rsid w:val="2D610804"/>
    <w:rsid w:val="2D746964"/>
    <w:rsid w:val="2D993831"/>
    <w:rsid w:val="2DA21723"/>
    <w:rsid w:val="2DA84860"/>
    <w:rsid w:val="2DAF19A8"/>
    <w:rsid w:val="2DBD6E53"/>
    <w:rsid w:val="2DD65871"/>
    <w:rsid w:val="2DDB69E3"/>
    <w:rsid w:val="2DDE64D3"/>
    <w:rsid w:val="2DF857E7"/>
    <w:rsid w:val="2E045F3A"/>
    <w:rsid w:val="2E053A60"/>
    <w:rsid w:val="2E13617D"/>
    <w:rsid w:val="2E156399"/>
    <w:rsid w:val="2E3D58F0"/>
    <w:rsid w:val="2E505623"/>
    <w:rsid w:val="2E652751"/>
    <w:rsid w:val="2E6764C9"/>
    <w:rsid w:val="2E6E3C42"/>
    <w:rsid w:val="2E755FF9"/>
    <w:rsid w:val="2E864BA1"/>
    <w:rsid w:val="2E892417"/>
    <w:rsid w:val="2E8E7EF9"/>
    <w:rsid w:val="2E9A064C"/>
    <w:rsid w:val="2E9F3EB4"/>
    <w:rsid w:val="2EA75890"/>
    <w:rsid w:val="2EA80FBB"/>
    <w:rsid w:val="2ECD6C74"/>
    <w:rsid w:val="2ED27DE6"/>
    <w:rsid w:val="2ED81174"/>
    <w:rsid w:val="2EE43FBD"/>
    <w:rsid w:val="2EF04710"/>
    <w:rsid w:val="2EFE0BDB"/>
    <w:rsid w:val="2F000DF7"/>
    <w:rsid w:val="2F176141"/>
    <w:rsid w:val="2F1F0B51"/>
    <w:rsid w:val="2F2379D7"/>
    <w:rsid w:val="2F601896"/>
    <w:rsid w:val="2F633134"/>
    <w:rsid w:val="2F65565D"/>
    <w:rsid w:val="2F725125"/>
    <w:rsid w:val="2F801F98"/>
    <w:rsid w:val="2F874C33"/>
    <w:rsid w:val="2FA5374C"/>
    <w:rsid w:val="2FAE65EC"/>
    <w:rsid w:val="2FC81E66"/>
    <w:rsid w:val="2FDE533E"/>
    <w:rsid w:val="2FE9273B"/>
    <w:rsid w:val="2FF65D56"/>
    <w:rsid w:val="30073ABF"/>
    <w:rsid w:val="30161F54"/>
    <w:rsid w:val="302503E9"/>
    <w:rsid w:val="3025488D"/>
    <w:rsid w:val="302E2703"/>
    <w:rsid w:val="3034062C"/>
    <w:rsid w:val="303B7C0D"/>
    <w:rsid w:val="3042249F"/>
    <w:rsid w:val="306E1D90"/>
    <w:rsid w:val="307B7743"/>
    <w:rsid w:val="307F7AFA"/>
    <w:rsid w:val="30817D16"/>
    <w:rsid w:val="308E41E1"/>
    <w:rsid w:val="309335A5"/>
    <w:rsid w:val="30A71CAD"/>
    <w:rsid w:val="30A9101A"/>
    <w:rsid w:val="30B26121"/>
    <w:rsid w:val="30B359F5"/>
    <w:rsid w:val="30BA4FD6"/>
    <w:rsid w:val="30BF25EC"/>
    <w:rsid w:val="30C145B6"/>
    <w:rsid w:val="30C95219"/>
    <w:rsid w:val="30D109B4"/>
    <w:rsid w:val="30D37E45"/>
    <w:rsid w:val="30DD0CC4"/>
    <w:rsid w:val="30E72737"/>
    <w:rsid w:val="30EB518F"/>
    <w:rsid w:val="30ED53AB"/>
    <w:rsid w:val="30F878AC"/>
    <w:rsid w:val="31126BC0"/>
    <w:rsid w:val="3115045E"/>
    <w:rsid w:val="31154DA7"/>
    <w:rsid w:val="311E38D9"/>
    <w:rsid w:val="31215055"/>
    <w:rsid w:val="3126266B"/>
    <w:rsid w:val="312B1A2F"/>
    <w:rsid w:val="3135465C"/>
    <w:rsid w:val="31374878"/>
    <w:rsid w:val="313A301C"/>
    <w:rsid w:val="313F372D"/>
    <w:rsid w:val="31464ABB"/>
    <w:rsid w:val="315F16D9"/>
    <w:rsid w:val="317C228B"/>
    <w:rsid w:val="317F3B29"/>
    <w:rsid w:val="31905D36"/>
    <w:rsid w:val="31BC6B2B"/>
    <w:rsid w:val="31C51E84"/>
    <w:rsid w:val="31D43E75"/>
    <w:rsid w:val="31DD59DB"/>
    <w:rsid w:val="31DE2F46"/>
    <w:rsid w:val="31E247E4"/>
    <w:rsid w:val="31F91B2E"/>
    <w:rsid w:val="31FD7870"/>
    <w:rsid w:val="32022F9B"/>
    <w:rsid w:val="32026C34"/>
    <w:rsid w:val="32075FF9"/>
    <w:rsid w:val="320E3234"/>
    <w:rsid w:val="320F1351"/>
    <w:rsid w:val="32195D2C"/>
    <w:rsid w:val="32291B1E"/>
    <w:rsid w:val="323608BC"/>
    <w:rsid w:val="32425283"/>
    <w:rsid w:val="32494863"/>
    <w:rsid w:val="324A05DB"/>
    <w:rsid w:val="324A2389"/>
    <w:rsid w:val="32543208"/>
    <w:rsid w:val="32784D16"/>
    <w:rsid w:val="327D1137"/>
    <w:rsid w:val="32803FFD"/>
    <w:rsid w:val="32852270"/>
    <w:rsid w:val="329655CE"/>
    <w:rsid w:val="329B0E37"/>
    <w:rsid w:val="32AA2E28"/>
    <w:rsid w:val="32AC3044"/>
    <w:rsid w:val="32BD4341"/>
    <w:rsid w:val="32C12A75"/>
    <w:rsid w:val="32C263C3"/>
    <w:rsid w:val="33305A23"/>
    <w:rsid w:val="33391DE5"/>
    <w:rsid w:val="3340798D"/>
    <w:rsid w:val="33610962"/>
    <w:rsid w:val="33813B89"/>
    <w:rsid w:val="33843679"/>
    <w:rsid w:val="33857B1D"/>
    <w:rsid w:val="338F44F8"/>
    <w:rsid w:val="33A15FD9"/>
    <w:rsid w:val="33B34E53"/>
    <w:rsid w:val="33C148CD"/>
    <w:rsid w:val="33CA5530"/>
    <w:rsid w:val="33CA675D"/>
    <w:rsid w:val="33EA7980"/>
    <w:rsid w:val="34030A42"/>
    <w:rsid w:val="340842AA"/>
    <w:rsid w:val="340D366E"/>
    <w:rsid w:val="340F45D1"/>
    <w:rsid w:val="34171291"/>
    <w:rsid w:val="343B467F"/>
    <w:rsid w:val="343D21A6"/>
    <w:rsid w:val="34473024"/>
    <w:rsid w:val="344A1390"/>
    <w:rsid w:val="344D1DF3"/>
    <w:rsid w:val="344D6161"/>
    <w:rsid w:val="34533777"/>
    <w:rsid w:val="34545741"/>
    <w:rsid w:val="345D45F6"/>
    <w:rsid w:val="346E6803"/>
    <w:rsid w:val="34741569"/>
    <w:rsid w:val="34743EA2"/>
    <w:rsid w:val="347A62FD"/>
    <w:rsid w:val="34866336"/>
    <w:rsid w:val="34897199"/>
    <w:rsid w:val="34963664"/>
    <w:rsid w:val="349B511E"/>
    <w:rsid w:val="34A22009"/>
    <w:rsid w:val="34AB7021"/>
    <w:rsid w:val="34AD7E1E"/>
    <w:rsid w:val="34C226AB"/>
    <w:rsid w:val="34C6228E"/>
    <w:rsid w:val="34CF50DC"/>
    <w:rsid w:val="34D348B8"/>
    <w:rsid w:val="34D96C06"/>
    <w:rsid w:val="34E83B47"/>
    <w:rsid w:val="350512F4"/>
    <w:rsid w:val="35243365"/>
    <w:rsid w:val="35284F68"/>
    <w:rsid w:val="353F1F4D"/>
    <w:rsid w:val="3540478C"/>
    <w:rsid w:val="3552500E"/>
    <w:rsid w:val="355377A7"/>
    <w:rsid w:val="35571045"/>
    <w:rsid w:val="35610116"/>
    <w:rsid w:val="35610310"/>
    <w:rsid w:val="35706A3A"/>
    <w:rsid w:val="357F059C"/>
    <w:rsid w:val="35843E04"/>
    <w:rsid w:val="358636D8"/>
    <w:rsid w:val="358E07DF"/>
    <w:rsid w:val="359561BB"/>
    <w:rsid w:val="35965D8C"/>
    <w:rsid w:val="35AD335B"/>
    <w:rsid w:val="35BC359E"/>
    <w:rsid w:val="35C27DD4"/>
    <w:rsid w:val="35C42453"/>
    <w:rsid w:val="35C51237"/>
    <w:rsid w:val="35C67F79"/>
    <w:rsid w:val="35CE3E00"/>
    <w:rsid w:val="35D73F34"/>
    <w:rsid w:val="35DA3921"/>
    <w:rsid w:val="35ED3757"/>
    <w:rsid w:val="35F25212"/>
    <w:rsid w:val="35FA7C22"/>
    <w:rsid w:val="35FD77AD"/>
    <w:rsid w:val="3600792F"/>
    <w:rsid w:val="3601500D"/>
    <w:rsid w:val="36107BED"/>
    <w:rsid w:val="36127662"/>
    <w:rsid w:val="36203B2D"/>
    <w:rsid w:val="362A49AB"/>
    <w:rsid w:val="364517E5"/>
    <w:rsid w:val="364F66AA"/>
    <w:rsid w:val="365E4655"/>
    <w:rsid w:val="36662A3B"/>
    <w:rsid w:val="366F6862"/>
    <w:rsid w:val="36767BF1"/>
    <w:rsid w:val="36824574"/>
    <w:rsid w:val="368C2F70"/>
    <w:rsid w:val="368D53F3"/>
    <w:rsid w:val="3693384A"/>
    <w:rsid w:val="36940077"/>
    <w:rsid w:val="36A739C3"/>
    <w:rsid w:val="36BA0204"/>
    <w:rsid w:val="36C03B47"/>
    <w:rsid w:val="36C7044C"/>
    <w:rsid w:val="36C95F72"/>
    <w:rsid w:val="36EB413B"/>
    <w:rsid w:val="36F40B16"/>
    <w:rsid w:val="370945C1"/>
    <w:rsid w:val="371A67CE"/>
    <w:rsid w:val="37265173"/>
    <w:rsid w:val="372C6501"/>
    <w:rsid w:val="37343D3E"/>
    <w:rsid w:val="3747333B"/>
    <w:rsid w:val="37490265"/>
    <w:rsid w:val="37523158"/>
    <w:rsid w:val="37591238"/>
    <w:rsid w:val="375D2B5F"/>
    <w:rsid w:val="375D66BB"/>
    <w:rsid w:val="37695084"/>
    <w:rsid w:val="37841E99"/>
    <w:rsid w:val="37873738"/>
    <w:rsid w:val="37893954"/>
    <w:rsid w:val="37C14E9C"/>
    <w:rsid w:val="37C329C2"/>
    <w:rsid w:val="37C36E66"/>
    <w:rsid w:val="37D270A9"/>
    <w:rsid w:val="37DC0CC4"/>
    <w:rsid w:val="37E10671"/>
    <w:rsid w:val="37F121B9"/>
    <w:rsid w:val="37F76B0F"/>
    <w:rsid w:val="37FF59C4"/>
    <w:rsid w:val="381B3AF6"/>
    <w:rsid w:val="38237904"/>
    <w:rsid w:val="382A2A41"/>
    <w:rsid w:val="382F3787"/>
    <w:rsid w:val="383E029A"/>
    <w:rsid w:val="38402B7E"/>
    <w:rsid w:val="3840377B"/>
    <w:rsid w:val="384254EE"/>
    <w:rsid w:val="38431D54"/>
    <w:rsid w:val="384A30E3"/>
    <w:rsid w:val="384C6E5B"/>
    <w:rsid w:val="384D4981"/>
    <w:rsid w:val="386341A5"/>
    <w:rsid w:val="3870241E"/>
    <w:rsid w:val="387737AC"/>
    <w:rsid w:val="38832151"/>
    <w:rsid w:val="388B5898"/>
    <w:rsid w:val="389B749B"/>
    <w:rsid w:val="38A10829"/>
    <w:rsid w:val="38B00EF6"/>
    <w:rsid w:val="38B22A36"/>
    <w:rsid w:val="38BA433B"/>
    <w:rsid w:val="38C06F01"/>
    <w:rsid w:val="38C636BC"/>
    <w:rsid w:val="38CA4224"/>
    <w:rsid w:val="38E64587"/>
    <w:rsid w:val="38F83F19"/>
    <w:rsid w:val="38FB43DD"/>
    <w:rsid w:val="39047736"/>
    <w:rsid w:val="39113C01"/>
    <w:rsid w:val="39162FC5"/>
    <w:rsid w:val="394979EB"/>
    <w:rsid w:val="39537572"/>
    <w:rsid w:val="39663F4D"/>
    <w:rsid w:val="39685895"/>
    <w:rsid w:val="396978CE"/>
    <w:rsid w:val="397D1296"/>
    <w:rsid w:val="398C3287"/>
    <w:rsid w:val="399F120C"/>
    <w:rsid w:val="39AA37AD"/>
    <w:rsid w:val="39AE76A2"/>
    <w:rsid w:val="39AF2DF3"/>
    <w:rsid w:val="39BA4298"/>
    <w:rsid w:val="39C72E64"/>
    <w:rsid w:val="39D04C0B"/>
    <w:rsid w:val="39E137DB"/>
    <w:rsid w:val="39E3734B"/>
    <w:rsid w:val="39E54937"/>
    <w:rsid w:val="39E91C0C"/>
    <w:rsid w:val="39E96D1D"/>
    <w:rsid w:val="39EB26A4"/>
    <w:rsid w:val="39FC21BB"/>
    <w:rsid w:val="3A157721"/>
    <w:rsid w:val="3A255BB6"/>
    <w:rsid w:val="3A26548A"/>
    <w:rsid w:val="3A2A31CC"/>
    <w:rsid w:val="3A331955"/>
    <w:rsid w:val="3A485B24"/>
    <w:rsid w:val="3A4A561C"/>
    <w:rsid w:val="3A4F5AF0"/>
    <w:rsid w:val="3A501F38"/>
    <w:rsid w:val="3A57633D"/>
    <w:rsid w:val="3A5935B1"/>
    <w:rsid w:val="3A663AD8"/>
    <w:rsid w:val="3A7A7584"/>
    <w:rsid w:val="3A804B9A"/>
    <w:rsid w:val="3A995C5C"/>
    <w:rsid w:val="3A9B5311"/>
    <w:rsid w:val="3A9C574C"/>
    <w:rsid w:val="3A9C7AA4"/>
    <w:rsid w:val="3A9E3272"/>
    <w:rsid w:val="3AA0523C"/>
    <w:rsid w:val="3AA30888"/>
    <w:rsid w:val="3AA36ADA"/>
    <w:rsid w:val="3AB94EEB"/>
    <w:rsid w:val="3ABA02B7"/>
    <w:rsid w:val="3AC56A51"/>
    <w:rsid w:val="3AC86541"/>
    <w:rsid w:val="3ACD3B57"/>
    <w:rsid w:val="3ADE0ED3"/>
    <w:rsid w:val="3AE312E1"/>
    <w:rsid w:val="3AF92745"/>
    <w:rsid w:val="3B007A89"/>
    <w:rsid w:val="3B084786"/>
    <w:rsid w:val="3B183024"/>
    <w:rsid w:val="3B2319C9"/>
    <w:rsid w:val="3B2C63C1"/>
    <w:rsid w:val="3B385475"/>
    <w:rsid w:val="3B465A2D"/>
    <w:rsid w:val="3B530501"/>
    <w:rsid w:val="3B5431BD"/>
    <w:rsid w:val="3B556027"/>
    <w:rsid w:val="3B5B04B2"/>
    <w:rsid w:val="3B5D312D"/>
    <w:rsid w:val="3B7D557D"/>
    <w:rsid w:val="3B8701AA"/>
    <w:rsid w:val="3B877606"/>
    <w:rsid w:val="3B8B7C9A"/>
    <w:rsid w:val="3B8D1443"/>
    <w:rsid w:val="3B8E4CD4"/>
    <w:rsid w:val="3B912DD7"/>
    <w:rsid w:val="3B9D79CE"/>
    <w:rsid w:val="3BA823E2"/>
    <w:rsid w:val="3BAE3989"/>
    <w:rsid w:val="3BEF01B7"/>
    <w:rsid w:val="3BFB1E94"/>
    <w:rsid w:val="3BFF5F92"/>
    <w:rsid w:val="3BFF6AB0"/>
    <w:rsid w:val="3C041D0B"/>
    <w:rsid w:val="3C0E1025"/>
    <w:rsid w:val="3C1732DC"/>
    <w:rsid w:val="3C1A7270"/>
    <w:rsid w:val="3C1E0B0E"/>
    <w:rsid w:val="3C2974B3"/>
    <w:rsid w:val="3C3245BA"/>
    <w:rsid w:val="3C3C0F95"/>
    <w:rsid w:val="3C3F2833"/>
    <w:rsid w:val="3C461E13"/>
    <w:rsid w:val="3C481203"/>
    <w:rsid w:val="3C4C749B"/>
    <w:rsid w:val="3C4F6F1A"/>
    <w:rsid w:val="3C594E5B"/>
    <w:rsid w:val="3C5C33E5"/>
    <w:rsid w:val="3C793F97"/>
    <w:rsid w:val="3C7F55CF"/>
    <w:rsid w:val="3C81109D"/>
    <w:rsid w:val="3C8A61A4"/>
    <w:rsid w:val="3C8F7316"/>
    <w:rsid w:val="3C97266F"/>
    <w:rsid w:val="3CAB1C76"/>
    <w:rsid w:val="3CB23005"/>
    <w:rsid w:val="3CBE6B95"/>
    <w:rsid w:val="3CC6453D"/>
    <w:rsid w:val="3CEE5629"/>
    <w:rsid w:val="3CFD6976"/>
    <w:rsid w:val="3D0D7ADD"/>
    <w:rsid w:val="3D0F2205"/>
    <w:rsid w:val="3D153A13"/>
    <w:rsid w:val="3D271C45"/>
    <w:rsid w:val="3D2C2DB7"/>
    <w:rsid w:val="3D3F4CAD"/>
    <w:rsid w:val="3D420BF0"/>
    <w:rsid w:val="3D492553"/>
    <w:rsid w:val="3D605C58"/>
    <w:rsid w:val="3D630BAD"/>
    <w:rsid w:val="3D6C7658"/>
    <w:rsid w:val="3D712EC0"/>
    <w:rsid w:val="3D713C61"/>
    <w:rsid w:val="3D7529B0"/>
    <w:rsid w:val="3D801355"/>
    <w:rsid w:val="3D8A5D30"/>
    <w:rsid w:val="3D9C5E6E"/>
    <w:rsid w:val="3DB334D8"/>
    <w:rsid w:val="3DB72FC9"/>
    <w:rsid w:val="3DC73DD8"/>
    <w:rsid w:val="3DCD0388"/>
    <w:rsid w:val="3DCE20C0"/>
    <w:rsid w:val="3DD31485"/>
    <w:rsid w:val="3DDC2A2F"/>
    <w:rsid w:val="3DE43692"/>
    <w:rsid w:val="3DF24001"/>
    <w:rsid w:val="3DF607B0"/>
    <w:rsid w:val="3DFA1107"/>
    <w:rsid w:val="3E06213A"/>
    <w:rsid w:val="3E1479EE"/>
    <w:rsid w:val="3E155F41"/>
    <w:rsid w:val="3E171CB9"/>
    <w:rsid w:val="3E1F291C"/>
    <w:rsid w:val="3E2148E6"/>
    <w:rsid w:val="3E594080"/>
    <w:rsid w:val="3E652353"/>
    <w:rsid w:val="3E6B62C8"/>
    <w:rsid w:val="3E6B790F"/>
    <w:rsid w:val="3E846C23"/>
    <w:rsid w:val="3E8975D6"/>
    <w:rsid w:val="3E92662E"/>
    <w:rsid w:val="3E95498C"/>
    <w:rsid w:val="3E995B0B"/>
    <w:rsid w:val="3E9E579F"/>
    <w:rsid w:val="3EA80B63"/>
    <w:rsid w:val="3EB31640"/>
    <w:rsid w:val="3ED92ACB"/>
    <w:rsid w:val="3EDB7A0B"/>
    <w:rsid w:val="3EEB0A50"/>
    <w:rsid w:val="3EEC6CA2"/>
    <w:rsid w:val="3EF1250A"/>
    <w:rsid w:val="3EFA6DB6"/>
    <w:rsid w:val="3F035D9A"/>
    <w:rsid w:val="3F056068"/>
    <w:rsid w:val="3F057D64"/>
    <w:rsid w:val="3F0A35CC"/>
    <w:rsid w:val="3F1A1396"/>
    <w:rsid w:val="3F2521B4"/>
    <w:rsid w:val="3F255D10"/>
    <w:rsid w:val="3F2F2908"/>
    <w:rsid w:val="3F4378CD"/>
    <w:rsid w:val="3F525DA1"/>
    <w:rsid w:val="3F532376"/>
    <w:rsid w:val="3F6D1B5B"/>
    <w:rsid w:val="3F6E5909"/>
    <w:rsid w:val="3F6F1739"/>
    <w:rsid w:val="3F76656C"/>
    <w:rsid w:val="3F797C95"/>
    <w:rsid w:val="3F821231"/>
    <w:rsid w:val="3F891394"/>
    <w:rsid w:val="3F892743"/>
    <w:rsid w:val="3F94109F"/>
    <w:rsid w:val="3F9609BC"/>
    <w:rsid w:val="3F9F1F66"/>
    <w:rsid w:val="3FA70E1B"/>
    <w:rsid w:val="3FAC01DF"/>
    <w:rsid w:val="3FC7675D"/>
    <w:rsid w:val="3FCE45FA"/>
    <w:rsid w:val="3FDA2F9E"/>
    <w:rsid w:val="3FE060DB"/>
    <w:rsid w:val="3FFB4CC3"/>
    <w:rsid w:val="40026051"/>
    <w:rsid w:val="40210BCD"/>
    <w:rsid w:val="402B37FA"/>
    <w:rsid w:val="40300E10"/>
    <w:rsid w:val="40414DCB"/>
    <w:rsid w:val="40420B44"/>
    <w:rsid w:val="404228F2"/>
    <w:rsid w:val="40550877"/>
    <w:rsid w:val="406D39DF"/>
    <w:rsid w:val="406E36E7"/>
    <w:rsid w:val="4093139F"/>
    <w:rsid w:val="409749EB"/>
    <w:rsid w:val="40A4535A"/>
    <w:rsid w:val="40B97058"/>
    <w:rsid w:val="40CA3013"/>
    <w:rsid w:val="40D7383D"/>
    <w:rsid w:val="40D93256"/>
    <w:rsid w:val="40DF388A"/>
    <w:rsid w:val="40E65973"/>
    <w:rsid w:val="40F462E2"/>
    <w:rsid w:val="40F63E08"/>
    <w:rsid w:val="40FD625C"/>
    <w:rsid w:val="4101455B"/>
    <w:rsid w:val="410A1661"/>
    <w:rsid w:val="411B1743"/>
    <w:rsid w:val="41250249"/>
    <w:rsid w:val="41320BB8"/>
    <w:rsid w:val="41364FEC"/>
    <w:rsid w:val="41377F7D"/>
    <w:rsid w:val="414C3A28"/>
    <w:rsid w:val="4153125A"/>
    <w:rsid w:val="416074D3"/>
    <w:rsid w:val="41652D3C"/>
    <w:rsid w:val="41780CC1"/>
    <w:rsid w:val="41870F04"/>
    <w:rsid w:val="41923405"/>
    <w:rsid w:val="419B49AF"/>
    <w:rsid w:val="41A815A9"/>
    <w:rsid w:val="41AF63CF"/>
    <w:rsid w:val="41B20753"/>
    <w:rsid w:val="41B24C5B"/>
    <w:rsid w:val="41C20B3D"/>
    <w:rsid w:val="41C21F3C"/>
    <w:rsid w:val="41E2613A"/>
    <w:rsid w:val="42010CB6"/>
    <w:rsid w:val="42051E29"/>
    <w:rsid w:val="42072045"/>
    <w:rsid w:val="42145219"/>
    <w:rsid w:val="42165DE4"/>
    <w:rsid w:val="4224260C"/>
    <w:rsid w:val="42246753"/>
    <w:rsid w:val="422E7504"/>
    <w:rsid w:val="4246491B"/>
    <w:rsid w:val="42507548"/>
    <w:rsid w:val="425D7EB7"/>
    <w:rsid w:val="42747C94"/>
    <w:rsid w:val="4278084D"/>
    <w:rsid w:val="428359FE"/>
    <w:rsid w:val="42AB0C22"/>
    <w:rsid w:val="42C07441"/>
    <w:rsid w:val="42C121F4"/>
    <w:rsid w:val="42C35F6C"/>
    <w:rsid w:val="42C57F36"/>
    <w:rsid w:val="42CB4E20"/>
    <w:rsid w:val="42D14C67"/>
    <w:rsid w:val="42D15FC3"/>
    <w:rsid w:val="42E61C5A"/>
    <w:rsid w:val="42E960C6"/>
    <w:rsid w:val="42EB101F"/>
    <w:rsid w:val="42F1180C"/>
    <w:rsid w:val="42FF4ACA"/>
    <w:rsid w:val="430F22F3"/>
    <w:rsid w:val="4315253F"/>
    <w:rsid w:val="43163B67"/>
    <w:rsid w:val="43192030"/>
    <w:rsid w:val="431A039E"/>
    <w:rsid w:val="432509D4"/>
    <w:rsid w:val="43374264"/>
    <w:rsid w:val="4346094B"/>
    <w:rsid w:val="434906E6"/>
    <w:rsid w:val="43503578"/>
    <w:rsid w:val="43543068"/>
    <w:rsid w:val="435B43F6"/>
    <w:rsid w:val="436203BA"/>
    <w:rsid w:val="43664B49"/>
    <w:rsid w:val="437C611B"/>
    <w:rsid w:val="438020AF"/>
    <w:rsid w:val="438A3A9C"/>
    <w:rsid w:val="438C0A54"/>
    <w:rsid w:val="438D657A"/>
    <w:rsid w:val="439373DA"/>
    <w:rsid w:val="43993170"/>
    <w:rsid w:val="43A713E9"/>
    <w:rsid w:val="43B9736F"/>
    <w:rsid w:val="43BC223E"/>
    <w:rsid w:val="43BC299E"/>
    <w:rsid w:val="43BC3666"/>
    <w:rsid w:val="43BE4985"/>
    <w:rsid w:val="43CF6B92"/>
    <w:rsid w:val="43DC40C8"/>
    <w:rsid w:val="43DE2113"/>
    <w:rsid w:val="43E268C5"/>
    <w:rsid w:val="43F705C7"/>
    <w:rsid w:val="44093E52"/>
    <w:rsid w:val="44110F59"/>
    <w:rsid w:val="441D765C"/>
    <w:rsid w:val="442C7B41"/>
    <w:rsid w:val="44366C11"/>
    <w:rsid w:val="44380293"/>
    <w:rsid w:val="443D6757"/>
    <w:rsid w:val="443F1622"/>
    <w:rsid w:val="44625310"/>
    <w:rsid w:val="44692B43"/>
    <w:rsid w:val="447D65EE"/>
    <w:rsid w:val="447F2366"/>
    <w:rsid w:val="4484172B"/>
    <w:rsid w:val="44901E7E"/>
    <w:rsid w:val="44937BC0"/>
    <w:rsid w:val="44BC0EC5"/>
    <w:rsid w:val="44C377A9"/>
    <w:rsid w:val="44CD0C85"/>
    <w:rsid w:val="44D31575"/>
    <w:rsid w:val="44D77AAC"/>
    <w:rsid w:val="44E87F0C"/>
    <w:rsid w:val="44E95A32"/>
    <w:rsid w:val="45013C36"/>
    <w:rsid w:val="450D7972"/>
    <w:rsid w:val="450E5003"/>
    <w:rsid w:val="452847AC"/>
    <w:rsid w:val="45336CAD"/>
    <w:rsid w:val="45356EC9"/>
    <w:rsid w:val="45401AF6"/>
    <w:rsid w:val="45427196"/>
    <w:rsid w:val="45530AB9"/>
    <w:rsid w:val="455455A1"/>
    <w:rsid w:val="4568104C"/>
    <w:rsid w:val="456A3B6C"/>
    <w:rsid w:val="4574354D"/>
    <w:rsid w:val="4579063A"/>
    <w:rsid w:val="45833790"/>
    <w:rsid w:val="458A4B1F"/>
    <w:rsid w:val="45992FB4"/>
    <w:rsid w:val="459B31D0"/>
    <w:rsid w:val="45AE5873"/>
    <w:rsid w:val="45B222C8"/>
    <w:rsid w:val="45C50B81"/>
    <w:rsid w:val="45C90863"/>
    <w:rsid w:val="45D92766"/>
    <w:rsid w:val="45DF37F8"/>
    <w:rsid w:val="45F97A71"/>
    <w:rsid w:val="4618037D"/>
    <w:rsid w:val="461D3BE5"/>
    <w:rsid w:val="464949DA"/>
    <w:rsid w:val="464C03B4"/>
    <w:rsid w:val="46517D32"/>
    <w:rsid w:val="465A0995"/>
    <w:rsid w:val="465F5FAB"/>
    <w:rsid w:val="466435C2"/>
    <w:rsid w:val="46715CDF"/>
    <w:rsid w:val="4679722E"/>
    <w:rsid w:val="469D2F78"/>
    <w:rsid w:val="46A21030"/>
    <w:rsid w:val="46A95479"/>
    <w:rsid w:val="46AC6D17"/>
    <w:rsid w:val="46B02CAB"/>
    <w:rsid w:val="46CA191C"/>
    <w:rsid w:val="46CD7864"/>
    <w:rsid w:val="46D30747"/>
    <w:rsid w:val="46D85D5E"/>
    <w:rsid w:val="46E91D19"/>
    <w:rsid w:val="46E97F6B"/>
    <w:rsid w:val="46F72688"/>
    <w:rsid w:val="46F96400"/>
    <w:rsid w:val="46FD57C4"/>
    <w:rsid w:val="470337D7"/>
    <w:rsid w:val="471E5E67"/>
    <w:rsid w:val="472E597E"/>
    <w:rsid w:val="473531B0"/>
    <w:rsid w:val="473A2575"/>
    <w:rsid w:val="4740402F"/>
    <w:rsid w:val="47573126"/>
    <w:rsid w:val="4766226B"/>
    <w:rsid w:val="47694C08"/>
    <w:rsid w:val="476F0470"/>
    <w:rsid w:val="477261B2"/>
    <w:rsid w:val="47727F60"/>
    <w:rsid w:val="47743CD8"/>
    <w:rsid w:val="4779309D"/>
    <w:rsid w:val="478A34FC"/>
    <w:rsid w:val="478D61A5"/>
    <w:rsid w:val="479229E6"/>
    <w:rsid w:val="4799373F"/>
    <w:rsid w:val="479954ED"/>
    <w:rsid w:val="479B1265"/>
    <w:rsid w:val="479B74B7"/>
    <w:rsid w:val="47B42327"/>
    <w:rsid w:val="47B440D5"/>
    <w:rsid w:val="47BC567F"/>
    <w:rsid w:val="47BC742D"/>
    <w:rsid w:val="47C562E2"/>
    <w:rsid w:val="47C84A1B"/>
    <w:rsid w:val="47CA1B4A"/>
    <w:rsid w:val="47D36A78"/>
    <w:rsid w:val="47DF08BD"/>
    <w:rsid w:val="47E30E5E"/>
    <w:rsid w:val="47E31939"/>
    <w:rsid w:val="47F26A53"/>
    <w:rsid w:val="47F40975"/>
    <w:rsid w:val="47FE7A46"/>
    <w:rsid w:val="48233009"/>
    <w:rsid w:val="483E6094"/>
    <w:rsid w:val="484F06A2"/>
    <w:rsid w:val="48561630"/>
    <w:rsid w:val="485D29BF"/>
    <w:rsid w:val="4860600B"/>
    <w:rsid w:val="48671147"/>
    <w:rsid w:val="486F44A0"/>
    <w:rsid w:val="48733219"/>
    <w:rsid w:val="487B004A"/>
    <w:rsid w:val="487C0C62"/>
    <w:rsid w:val="487D58F3"/>
    <w:rsid w:val="48912668"/>
    <w:rsid w:val="48AE321A"/>
    <w:rsid w:val="48B276A4"/>
    <w:rsid w:val="48CA7928"/>
    <w:rsid w:val="48CC6C09"/>
    <w:rsid w:val="48E72288"/>
    <w:rsid w:val="48EC5AF0"/>
    <w:rsid w:val="48EC789E"/>
    <w:rsid w:val="48F36ECE"/>
    <w:rsid w:val="490270C2"/>
    <w:rsid w:val="491A265E"/>
    <w:rsid w:val="49242B2E"/>
    <w:rsid w:val="49507E2D"/>
    <w:rsid w:val="49543DC1"/>
    <w:rsid w:val="49575660"/>
    <w:rsid w:val="49611F96"/>
    <w:rsid w:val="496D4E83"/>
    <w:rsid w:val="49822CB9"/>
    <w:rsid w:val="49845D29"/>
    <w:rsid w:val="498E0956"/>
    <w:rsid w:val="499046CE"/>
    <w:rsid w:val="49A10689"/>
    <w:rsid w:val="49A7324A"/>
    <w:rsid w:val="49B20AE8"/>
    <w:rsid w:val="49BB5BEF"/>
    <w:rsid w:val="49D942C7"/>
    <w:rsid w:val="49D9582C"/>
    <w:rsid w:val="49DB6AD3"/>
    <w:rsid w:val="49E30CA1"/>
    <w:rsid w:val="49E52C6C"/>
    <w:rsid w:val="49F97998"/>
    <w:rsid w:val="4A031344"/>
    <w:rsid w:val="4A084BAC"/>
    <w:rsid w:val="4A0B1FA6"/>
    <w:rsid w:val="4A284A51"/>
    <w:rsid w:val="4A3726BC"/>
    <w:rsid w:val="4A3B288C"/>
    <w:rsid w:val="4A413C1A"/>
    <w:rsid w:val="4A4B47F6"/>
    <w:rsid w:val="4A5120AF"/>
    <w:rsid w:val="4A6106CA"/>
    <w:rsid w:val="4A655B5A"/>
    <w:rsid w:val="4A712751"/>
    <w:rsid w:val="4A7D10F6"/>
    <w:rsid w:val="4A854F5C"/>
    <w:rsid w:val="4A8561FD"/>
    <w:rsid w:val="4A8E6E5F"/>
    <w:rsid w:val="4A946440"/>
    <w:rsid w:val="4A954692"/>
    <w:rsid w:val="4A995804"/>
    <w:rsid w:val="4AA541A9"/>
    <w:rsid w:val="4AB8212E"/>
    <w:rsid w:val="4ABC4EF1"/>
    <w:rsid w:val="4AD60806"/>
    <w:rsid w:val="4AF8077D"/>
    <w:rsid w:val="4AF854CA"/>
    <w:rsid w:val="4AFF5FAF"/>
    <w:rsid w:val="4B0435C5"/>
    <w:rsid w:val="4B054C48"/>
    <w:rsid w:val="4B257098"/>
    <w:rsid w:val="4B2627E9"/>
    <w:rsid w:val="4B295A71"/>
    <w:rsid w:val="4B3043BA"/>
    <w:rsid w:val="4B3C2D5F"/>
    <w:rsid w:val="4B4B11F4"/>
    <w:rsid w:val="4B616322"/>
    <w:rsid w:val="4B6776B0"/>
    <w:rsid w:val="4B683B54"/>
    <w:rsid w:val="4B756271"/>
    <w:rsid w:val="4B7C13AE"/>
    <w:rsid w:val="4B9B1A79"/>
    <w:rsid w:val="4BA426B2"/>
    <w:rsid w:val="4BAD5A0B"/>
    <w:rsid w:val="4BB21B0A"/>
    <w:rsid w:val="4BBC5C4E"/>
    <w:rsid w:val="4BBC79FC"/>
    <w:rsid w:val="4BCE14DD"/>
    <w:rsid w:val="4BCF3BD3"/>
    <w:rsid w:val="4BDB0952"/>
    <w:rsid w:val="4BEA27BB"/>
    <w:rsid w:val="4BEC0389"/>
    <w:rsid w:val="4BF903E0"/>
    <w:rsid w:val="4BFB49C8"/>
    <w:rsid w:val="4BFC24EE"/>
    <w:rsid w:val="4C07336D"/>
    <w:rsid w:val="4C0B44E0"/>
    <w:rsid w:val="4C177328"/>
    <w:rsid w:val="4C285091"/>
    <w:rsid w:val="4C3630C6"/>
    <w:rsid w:val="4C3A2174"/>
    <w:rsid w:val="4C40062D"/>
    <w:rsid w:val="4C416153"/>
    <w:rsid w:val="4C526B61"/>
    <w:rsid w:val="4C5C2F8D"/>
    <w:rsid w:val="4C8229F4"/>
    <w:rsid w:val="4C934C01"/>
    <w:rsid w:val="4CA86C62"/>
    <w:rsid w:val="4CBB4158"/>
    <w:rsid w:val="4CE4545C"/>
    <w:rsid w:val="4CEE62DB"/>
    <w:rsid w:val="4CF84A64"/>
    <w:rsid w:val="4CFF4655"/>
    <w:rsid w:val="4D063625"/>
    <w:rsid w:val="4D137AF0"/>
    <w:rsid w:val="4D1D096E"/>
    <w:rsid w:val="4D2E66D8"/>
    <w:rsid w:val="4D3006A2"/>
    <w:rsid w:val="4D405AA9"/>
    <w:rsid w:val="4D42685E"/>
    <w:rsid w:val="4D6D6BA4"/>
    <w:rsid w:val="4D704F42"/>
    <w:rsid w:val="4D725BA8"/>
    <w:rsid w:val="4D7C38E7"/>
    <w:rsid w:val="4D8207D1"/>
    <w:rsid w:val="4D907392"/>
    <w:rsid w:val="4D93478D"/>
    <w:rsid w:val="4D987FF5"/>
    <w:rsid w:val="4D9F75D5"/>
    <w:rsid w:val="4DBE3EFF"/>
    <w:rsid w:val="4DC94652"/>
    <w:rsid w:val="4DCB2178"/>
    <w:rsid w:val="4DE4323A"/>
    <w:rsid w:val="4DE60D60"/>
    <w:rsid w:val="4DEE5E67"/>
    <w:rsid w:val="4DFF1E22"/>
    <w:rsid w:val="4E0631B0"/>
    <w:rsid w:val="4E0D453F"/>
    <w:rsid w:val="4E105DDD"/>
    <w:rsid w:val="4E187169"/>
    <w:rsid w:val="4E1A4EAE"/>
    <w:rsid w:val="4E3008AC"/>
    <w:rsid w:val="4E3E294A"/>
    <w:rsid w:val="4E481A1B"/>
    <w:rsid w:val="4E516B22"/>
    <w:rsid w:val="4E644A95"/>
    <w:rsid w:val="4E656129"/>
    <w:rsid w:val="4E7505EB"/>
    <w:rsid w:val="4E872543"/>
    <w:rsid w:val="4E8A5B90"/>
    <w:rsid w:val="4E8C5DAC"/>
    <w:rsid w:val="4E8F764A"/>
    <w:rsid w:val="4EA823FA"/>
    <w:rsid w:val="4EAB7914"/>
    <w:rsid w:val="4EB257AD"/>
    <w:rsid w:val="4EB66985"/>
    <w:rsid w:val="4ECE0172"/>
    <w:rsid w:val="4ED50C74"/>
    <w:rsid w:val="4ED82D9F"/>
    <w:rsid w:val="4EDD03B5"/>
    <w:rsid w:val="4EEA4880"/>
    <w:rsid w:val="4EF467B2"/>
    <w:rsid w:val="4F0E4A13"/>
    <w:rsid w:val="4F10078B"/>
    <w:rsid w:val="4F275AD4"/>
    <w:rsid w:val="4F2E6E63"/>
    <w:rsid w:val="4F337FD5"/>
    <w:rsid w:val="4F344CB1"/>
    <w:rsid w:val="4F391364"/>
    <w:rsid w:val="4F3D0E54"/>
    <w:rsid w:val="4F455F5A"/>
    <w:rsid w:val="4F4E3061"/>
    <w:rsid w:val="4F4F5912"/>
    <w:rsid w:val="4F504DE9"/>
    <w:rsid w:val="4F512B51"/>
    <w:rsid w:val="4F5543EF"/>
    <w:rsid w:val="4F701229"/>
    <w:rsid w:val="4F716D4F"/>
    <w:rsid w:val="4F7C70AC"/>
    <w:rsid w:val="4F8C5FB5"/>
    <w:rsid w:val="4FA03191"/>
    <w:rsid w:val="4FB21842"/>
    <w:rsid w:val="4FC16BD7"/>
    <w:rsid w:val="4FC71BA0"/>
    <w:rsid w:val="4FCD042A"/>
    <w:rsid w:val="4FCD58C2"/>
    <w:rsid w:val="4FED4628"/>
    <w:rsid w:val="4FF57980"/>
    <w:rsid w:val="4FF97471"/>
    <w:rsid w:val="5019541D"/>
    <w:rsid w:val="501A3BC6"/>
    <w:rsid w:val="501E6ED7"/>
    <w:rsid w:val="504A1A7A"/>
    <w:rsid w:val="504B75A0"/>
    <w:rsid w:val="504D156B"/>
    <w:rsid w:val="50502E09"/>
    <w:rsid w:val="50554F20"/>
    <w:rsid w:val="50621545"/>
    <w:rsid w:val="50650662"/>
    <w:rsid w:val="50A54F03"/>
    <w:rsid w:val="50AB080A"/>
    <w:rsid w:val="50AC44E3"/>
    <w:rsid w:val="50B43398"/>
    <w:rsid w:val="50C7131D"/>
    <w:rsid w:val="50CA4969"/>
    <w:rsid w:val="50EE68AA"/>
    <w:rsid w:val="510460CD"/>
    <w:rsid w:val="510559A1"/>
    <w:rsid w:val="511856D5"/>
    <w:rsid w:val="512027DB"/>
    <w:rsid w:val="51346287"/>
    <w:rsid w:val="51477D68"/>
    <w:rsid w:val="515406D7"/>
    <w:rsid w:val="515801C7"/>
    <w:rsid w:val="515E0938"/>
    <w:rsid w:val="51624BA2"/>
    <w:rsid w:val="516923D4"/>
    <w:rsid w:val="51703763"/>
    <w:rsid w:val="51960CEF"/>
    <w:rsid w:val="519805C3"/>
    <w:rsid w:val="51A258E6"/>
    <w:rsid w:val="51A72EFC"/>
    <w:rsid w:val="51A965AC"/>
    <w:rsid w:val="51AB0F04"/>
    <w:rsid w:val="51B01DB1"/>
    <w:rsid w:val="51B26705"/>
    <w:rsid w:val="51BC0756"/>
    <w:rsid w:val="51C30881"/>
    <w:rsid w:val="51CD2963"/>
    <w:rsid w:val="51CE66DB"/>
    <w:rsid w:val="51D535C6"/>
    <w:rsid w:val="51DF61F2"/>
    <w:rsid w:val="521560B8"/>
    <w:rsid w:val="52173BDE"/>
    <w:rsid w:val="521C2FA3"/>
    <w:rsid w:val="521F2A93"/>
    <w:rsid w:val="52250CE6"/>
    <w:rsid w:val="52326C6A"/>
    <w:rsid w:val="52390930"/>
    <w:rsid w:val="52412A09"/>
    <w:rsid w:val="52500E9E"/>
    <w:rsid w:val="525B357B"/>
    <w:rsid w:val="526675D8"/>
    <w:rsid w:val="52750863"/>
    <w:rsid w:val="528B0128"/>
    <w:rsid w:val="528B22BC"/>
    <w:rsid w:val="528E34A6"/>
    <w:rsid w:val="5295348A"/>
    <w:rsid w:val="529F5DAE"/>
    <w:rsid w:val="52A1794C"/>
    <w:rsid w:val="52BB0A0D"/>
    <w:rsid w:val="52BE04FE"/>
    <w:rsid w:val="52CF19EA"/>
    <w:rsid w:val="52D012AE"/>
    <w:rsid w:val="52F11AC8"/>
    <w:rsid w:val="52FB52AE"/>
    <w:rsid w:val="52FC506D"/>
    <w:rsid w:val="53065A01"/>
    <w:rsid w:val="53073FC9"/>
    <w:rsid w:val="531445C2"/>
    <w:rsid w:val="53305F83"/>
    <w:rsid w:val="533E1C15"/>
    <w:rsid w:val="53432B32"/>
    <w:rsid w:val="534F1156"/>
    <w:rsid w:val="535624E4"/>
    <w:rsid w:val="53764934"/>
    <w:rsid w:val="5378127D"/>
    <w:rsid w:val="53876B42"/>
    <w:rsid w:val="53946ACA"/>
    <w:rsid w:val="539B439B"/>
    <w:rsid w:val="539D0113"/>
    <w:rsid w:val="53DF2A81"/>
    <w:rsid w:val="53E775E0"/>
    <w:rsid w:val="53F41592"/>
    <w:rsid w:val="53FC304C"/>
    <w:rsid w:val="54014B46"/>
    <w:rsid w:val="541C105F"/>
    <w:rsid w:val="54216F96"/>
    <w:rsid w:val="542D76E9"/>
    <w:rsid w:val="54352A41"/>
    <w:rsid w:val="5438608E"/>
    <w:rsid w:val="543C16DA"/>
    <w:rsid w:val="5444625D"/>
    <w:rsid w:val="544B5DC1"/>
    <w:rsid w:val="544D7D8B"/>
    <w:rsid w:val="544E765F"/>
    <w:rsid w:val="545033D7"/>
    <w:rsid w:val="545A24A8"/>
    <w:rsid w:val="546F5499"/>
    <w:rsid w:val="548A2D98"/>
    <w:rsid w:val="549239F0"/>
    <w:rsid w:val="54923AEF"/>
    <w:rsid w:val="549462B8"/>
    <w:rsid w:val="54A0435F"/>
    <w:rsid w:val="54A331FE"/>
    <w:rsid w:val="54AA0D3A"/>
    <w:rsid w:val="54AB6860"/>
    <w:rsid w:val="54B12114"/>
    <w:rsid w:val="54B5148C"/>
    <w:rsid w:val="54BE2A37"/>
    <w:rsid w:val="54C0055D"/>
    <w:rsid w:val="54C55B73"/>
    <w:rsid w:val="54C751A2"/>
    <w:rsid w:val="54C83A14"/>
    <w:rsid w:val="54D67D81"/>
    <w:rsid w:val="54D766B8"/>
    <w:rsid w:val="54F16968"/>
    <w:rsid w:val="54F55D2D"/>
    <w:rsid w:val="54FC70BB"/>
    <w:rsid w:val="5507618C"/>
    <w:rsid w:val="55191A1B"/>
    <w:rsid w:val="551B1C37"/>
    <w:rsid w:val="55210C82"/>
    <w:rsid w:val="5528196E"/>
    <w:rsid w:val="552C68FC"/>
    <w:rsid w:val="552C7D04"/>
    <w:rsid w:val="55306D65"/>
    <w:rsid w:val="553102DE"/>
    <w:rsid w:val="5531145B"/>
    <w:rsid w:val="55376345"/>
    <w:rsid w:val="5540344C"/>
    <w:rsid w:val="5543118E"/>
    <w:rsid w:val="554F18E1"/>
    <w:rsid w:val="557355CF"/>
    <w:rsid w:val="5579070C"/>
    <w:rsid w:val="55825812"/>
    <w:rsid w:val="558C6691"/>
    <w:rsid w:val="55983288"/>
    <w:rsid w:val="55990DAE"/>
    <w:rsid w:val="559A7000"/>
    <w:rsid w:val="55A17753"/>
    <w:rsid w:val="55A51501"/>
    <w:rsid w:val="55C0458D"/>
    <w:rsid w:val="55C91693"/>
    <w:rsid w:val="55CE0A58"/>
    <w:rsid w:val="55DB3175"/>
    <w:rsid w:val="55EB13F3"/>
    <w:rsid w:val="55EF09CE"/>
    <w:rsid w:val="55F46A4D"/>
    <w:rsid w:val="55F67FAE"/>
    <w:rsid w:val="55FD30EB"/>
    <w:rsid w:val="56044479"/>
    <w:rsid w:val="56051FA0"/>
    <w:rsid w:val="56064695"/>
    <w:rsid w:val="5613290E"/>
    <w:rsid w:val="561D19DF"/>
    <w:rsid w:val="562737CA"/>
    <w:rsid w:val="564451BE"/>
    <w:rsid w:val="56494582"/>
    <w:rsid w:val="564C5841"/>
    <w:rsid w:val="564F7A5E"/>
    <w:rsid w:val="56680EAC"/>
    <w:rsid w:val="566D0271"/>
    <w:rsid w:val="567C1E86"/>
    <w:rsid w:val="569021B1"/>
    <w:rsid w:val="569B28E3"/>
    <w:rsid w:val="56C1236A"/>
    <w:rsid w:val="56D106EB"/>
    <w:rsid w:val="56D4449B"/>
    <w:rsid w:val="56E10C5F"/>
    <w:rsid w:val="56E83D9B"/>
    <w:rsid w:val="56F12AA8"/>
    <w:rsid w:val="57296541"/>
    <w:rsid w:val="57403836"/>
    <w:rsid w:val="576D42A0"/>
    <w:rsid w:val="57882E88"/>
    <w:rsid w:val="57911D3D"/>
    <w:rsid w:val="57B71EE2"/>
    <w:rsid w:val="57BB325E"/>
    <w:rsid w:val="57DB56AE"/>
    <w:rsid w:val="57E52089"/>
    <w:rsid w:val="57EC1669"/>
    <w:rsid w:val="57F51EE0"/>
    <w:rsid w:val="58030761"/>
    <w:rsid w:val="581E3677"/>
    <w:rsid w:val="58232B8F"/>
    <w:rsid w:val="582F7230"/>
    <w:rsid w:val="583A3465"/>
    <w:rsid w:val="58417C07"/>
    <w:rsid w:val="58627B7D"/>
    <w:rsid w:val="58733B38"/>
    <w:rsid w:val="587358E6"/>
    <w:rsid w:val="58753488"/>
    <w:rsid w:val="587873A1"/>
    <w:rsid w:val="587C29ED"/>
    <w:rsid w:val="587D0513"/>
    <w:rsid w:val="587F24DD"/>
    <w:rsid w:val="588673C8"/>
    <w:rsid w:val="589C308F"/>
    <w:rsid w:val="58A43CF2"/>
    <w:rsid w:val="58B101BD"/>
    <w:rsid w:val="58B42629"/>
    <w:rsid w:val="58BA3515"/>
    <w:rsid w:val="58BB22E5"/>
    <w:rsid w:val="58BE08EE"/>
    <w:rsid w:val="58C6010C"/>
    <w:rsid w:val="58CE527A"/>
    <w:rsid w:val="58D2260D"/>
    <w:rsid w:val="58D61252"/>
    <w:rsid w:val="58DA575B"/>
    <w:rsid w:val="58E95BA9"/>
    <w:rsid w:val="58F00CE5"/>
    <w:rsid w:val="58F06F37"/>
    <w:rsid w:val="58FC6629"/>
    <w:rsid w:val="590B5B1F"/>
    <w:rsid w:val="59123351"/>
    <w:rsid w:val="591B0458"/>
    <w:rsid w:val="59262959"/>
    <w:rsid w:val="592D1F39"/>
    <w:rsid w:val="594159E5"/>
    <w:rsid w:val="5949782F"/>
    <w:rsid w:val="5955323E"/>
    <w:rsid w:val="595B0854"/>
    <w:rsid w:val="59635E70"/>
    <w:rsid w:val="59853B23"/>
    <w:rsid w:val="598A738C"/>
    <w:rsid w:val="59981AA8"/>
    <w:rsid w:val="599B0EF1"/>
    <w:rsid w:val="599B6EA3"/>
    <w:rsid w:val="59B47F65"/>
    <w:rsid w:val="59B85CA7"/>
    <w:rsid w:val="59C2714B"/>
    <w:rsid w:val="59C472D5"/>
    <w:rsid w:val="59D16D68"/>
    <w:rsid w:val="59E3084A"/>
    <w:rsid w:val="59EB2FCB"/>
    <w:rsid w:val="59FB5B93"/>
    <w:rsid w:val="59FC1649"/>
    <w:rsid w:val="5A0F7891"/>
    <w:rsid w:val="5A1804F3"/>
    <w:rsid w:val="5A3D61AC"/>
    <w:rsid w:val="5A4E03B9"/>
    <w:rsid w:val="5A551748"/>
    <w:rsid w:val="5A582FE6"/>
    <w:rsid w:val="5A5E2614"/>
    <w:rsid w:val="5A655703"/>
    <w:rsid w:val="5A7A11AE"/>
    <w:rsid w:val="5A8343BB"/>
    <w:rsid w:val="5AA1673B"/>
    <w:rsid w:val="5AA61FA3"/>
    <w:rsid w:val="5AB126F6"/>
    <w:rsid w:val="5AB521E6"/>
    <w:rsid w:val="5AB81CD6"/>
    <w:rsid w:val="5AC10B8B"/>
    <w:rsid w:val="5AC266B1"/>
    <w:rsid w:val="5AE1157E"/>
    <w:rsid w:val="5AF165BD"/>
    <w:rsid w:val="5B092532"/>
    <w:rsid w:val="5B27221F"/>
    <w:rsid w:val="5B3E042E"/>
    <w:rsid w:val="5B417F1E"/>
    <w:rsid w:val="5B5E287E"/>
    <w:rsid w:val="5B6339F0"/>
    <w:rsid w:val="5B6360E6"/>
    <w:rsid w:val="5B6634E0"/>
    <w:rsid w:val="5B694D7F"/>
    <w:rsid w:val="5B6B41D3"/>
    <w:rsid w:val="5B7A2838"/>
    <w:rsid w:val="5B7C0F56"/>
    <w:rsid w:val="5B885B4D"/>
    <w:rsid w:val="5B8A5421"/>
    <w:rsid w:val="5B8B2F47"/>
    <w:rsid w:val="5B9637E0"/>
    <w:rsid w:val="5B97045B"/>
    <w:rsid w:val="5BA96E50"/>
    <w:rsid w:val="5BAC35E9"/>
    <w:rsid w:val="5BAF30A6"/>
    <w:rsid w:val="5BB64468"/>
    <w:rsid w:val="5BC22E0D"/>
    <w:rsid w:val="5BC361AC"/>
    <w:rsid w:val="5BD743DE"/>
    <w:rsid w:val="5BD82630"/>
    <w:rsid w:val="5BEA5EBF"/>
    <w:rsid w:val="5BFC5BF3"/>
    <w:rsid w:val="5C090A3C"/>
    <w:rsid w:val="5C0C4088"/>
    <w:rsid w:val="5C1178F0"/>
    <w:rsid w:val="5C1475D9"/>
    <w:rsid w:val="5C317F92"/>
    <w:rsid w:val="5C6739B4"/>
    <w:rsid w:val="5C7560D1"/>
    <w:rsid w:val="5C797243"/>
    <w:rsid w:val="5CA40764"/>
    <w:rsid w:val="5CAF2C65"/>
    <w:rsid w:val="5CB32755"/>
    <w:rsid w:val="5CB40B61"/>
    <w:rsid w:val="5CBA1D36"/>
    <w:rsid w:val="5CC61E4E"/>
    <w:rsid w:val="5CC650C2"/>
    <w:rsid w:val="5CC7142D"/>
    <w:rsid w:val="5CCC1A69"/>
    <w:rsid w:val="5CD252D1"/>
    <w:rsid w:val="5CD4368C"/>
    <w:rsid w:val="5CDD5A24"/>
    <w:rsid w:val="5CE24DE9"/>
    <w:rsid w:val="5CE60D7D"/>
    <w:rsid w:val="5CF35248"/>
    <w:rsid w:val="5CF4313F"/>
    <w:rsid w:val="5CFD7E74"/>
    <w:rsid w:val="5D041203"/>
    <w:rsid w:val="5D131446"/>
    <w:rsid w:val="5D284EF1"/>
    <w:rsid w:val="5D3513BC"/>
    <w:rsid w:val="5D372FDE"/>
    <w:rsid w:val="5D375134"/>
    <w:rsid w:val="5D3D1BDC"/>
    <w:rsid w:val="5D4D2BAA"/>
    <w:rsid w:val="5D517622"/>
    <w:rsid w:val="5D5977A1"/>
    <w:rsid w:val="5D5C103F"/>
    <w:rsid w:val="5D697AC2"/>
    <w:rsid w:val="5D704AEA"/>
    <w:rsid w:val="5D794C6F"/>
    <w:rsid w:val="5D845EA0"/>
    <w:rsid w:val="5D9C143B"/>
    <w:rsid w:val="5D9C58DF"/>
    <w:rsid w:val="5DB70023"/>
    <w:rsid w:val="5DC07199"/>
    <w:rsid w:val="5DC34C1A"/>
    <w:rsid w:val="5DD961EC"/>
    <w:rsid w:val="5DE0273B"/>
    <w:rsid w:val="5DE352BC"/>
    <w:rsid w:val="5DEA2405"/>
    <w:rsid w:val="5DF23751"/>
    <w:rsid w:val="5E111E29"/>
    <w:rsid w:val="5E192A8C"/>
    <w:rsid w:val="5E2F22B0"/>
    <w:rsid w:val="5E337FF2"/>
    <w:rsid w:val="5E341674"/>
    <w:rsid w:val="5E421FE3"/>
    <w:rsid w:val="5E4C4C10"/>
    <w:rsid w:val="5E4F2952"/>
    <w:rsid w:val="5E554891"/>
    <w:rsid w:val="5E781EA8"/>
    <w:rsid w:val="5E7F7ED1"/>
    <w:rsid w:val="5E8117C9"/>
    <w:rsid w:val="5E8545C5"/>
    <w:rsid w:val="5E895E64"/>
    <w:rsid w:val="5EBF3633"/>
    <w:rsid w:val="5EC21376"/>
    <w:rsid w:val="5EDA0817"/>
    <w:rsid w:val="5EE10935"/>
    <w:rsid w:val="5EE666D0"/>
    <w:rsid w:val="5EEC63F2"/>
    <w:rsid w:val="5F053010"/>
    <w:rsid w:val="5F0546B3"/>
    <w:rsid w:val="5F1D65AC"/>
    <w:rsid w:val="5F382A6B"/>
    <w:rsid w:val="5F463D55"/>
    <w:rsid w:val="5F650BDA"/>
    <w:rsid w:val="5F7419F3"/>
    <w:rsid w:val="5F762668"/>
    <w:rsid w:val="5F7A1C50"/>
    <w:rsid w:val="5F9F3465"/>
    <w:rsid w:val="5FA6034F"/>
    <w:rsid w:val="5FA831C8"/>
    <w:rsid w:val="5FB707AE"/>
    <w:rsid w:val="5FCB425A"/>
    <w:rsid w:val="5FCE72EA"/>
    <w:rsid w:val="5FD50C35"/>
    <w:rsid w:val="5FDA449D"/>
    <w:rsid w:val="5FEF1CF6"/>
    <w:rsid w:val="603E53F4"/>
    <w:rsid w:val="6045400C"/>
    <w:rsid w:val="6057789C"/>
    <w:rsid w:val="60634492"/>
    <w:rsid w:val="607B1928"/>
    <w:rsid w:val="609D5D51"/>
    <w:rsid w:val="60A61796"/>
    <w:rsid w:val="60AD1391"/>
    <w:rsid w:val="60B82F0F"/>
    <w:rsid w:val="60B92C23"/>
    <w:rsid w:val="60BB42CE"/>
    <w:rsid w:val="60BB5B90"/>
    <w:rsid w:val="60BD6710"/>
    <w:rsid w:val="60C5436B"/>
    <w:rsid w:val="60D31618"/>
    <w:rsid w:val="60D40EEC"/>
    <w:rsid w:val="60D62EB6"/>
    <w:rsid w:val="60E2185B"/>
    <w:rsid w:val="60E72809"/>
    <w:rsid w:val="60E908A8"/>
    <w:rsid w:val="60E92BEA"/>
    <w:rsid w:val="60F02354"/>
    <w:rsid w:val="610139B4"/>
    <w:rsid w:val="61031BD6"/>
    <w:rsid w:val="6106379C"/>
    <w:rsid w:val="610E2065"/>
    <w:rsid w:val="610F0176"/>
    <w:rsid w:val="61131A15"/>
    <w:rsid w:val="61144413"/>
    <w:rsid w:val="6123582E"/>
    <w:rsid w:val="61331DDA"/>
    <w:rsid w:val="61333E65"/>
    <w:rsid w:val="61455554"/>
    <w:rsid w:val="6151266D"/>
    <w:rsid w:val="615362B5"/>
    <w:rsid w:val="615838CB"/>
    <w:rsid w:val="61731A6F"/>
    <w:rsid w:val="617821BF"/>
    <w:rsid w:val="61786F13"/>
    <w:rsid w:val="6186668A"/>
    <w:rsid w:val="618943CD"/>
    <w:rsid w:val="618A26B5"/>
    <w:rsid w:val="619B2EEC"/>
    <w:rsid w:val="61A836D5"/>
    <w:rsid w:val="61AD3C17"/>
    <w:rsid w:val="61B431F8"/>
    <w:rsid w:val="61B91D38"/>
    <w:rsid w:val="61BF7DEE"/>
    <w:rsid w:val="61C84EF5"/>
    <w:rsid w:val="61C92447"/>
    <w:rsid w:val="61CB6793"/>
    <w:rsid w:val="61CD6067"/>
    <w:rsid w:val="61CE3B8D"/>
    <w:rsid w:val="61DF42CC"/>
    <w:rsid w:val="61F950AE"/>
    <w:rsid w:val="61FF01EB"/>
    <w:rsid w:val="621E2D67"/>
    <w:rsid w:val="622163B3"/>
    <w:rsid w:val="62261C1B"/>
    <w:rsid w:val="62265778"/>
    <w:rsid w:val="62413063"/>
    <w:rsid w:val="62435790"/>
    <w:rsid w:val="624C5863"/>
    <w:rsid w:val="6252656D"/>
    <w:rsid w:val="625E04A3"/>
    <w:rsid w:val="625E3163"/>
    <w:rsid w:val="62652744"/>
    <w:rsid w:val="62843233"/>
    <w:rsid w:val="628F5A13"/>
    <w:rsid w:val="629C61EA"/>
    <w:rsid w:val="629D3C8C"/>
    <w:rsid w:val="629E4BF3"/>
    <w:rsid w:val="62AE7A2E"/>
    <w:rsid w:val="62D376AD"/>
    <w:rsid w:val="62DF5404"/>
    <w:rsid w:val="6300246C"/>
    <w:rsid w:val="632C64AF"/>
    <w:rsid w:val="632F68AE"/>
    <w:rsid w:val="63424833"/>
    <w:rsid w:val="63564F5E"/>
    <w:rsid w:val="63602C62"/>
    <w:rsid w:val="636C365E"/>
    <w:rsid w:val="636D271C"/>
    <w:rsid w:val="63754C08"/>
    <w:rsid w:val="63894210"/>
    <w:rsid w:val="63A86D8C"/>
    <w:rsid w:val="63AB643F"/>
    <w:rsid w:val="63BC2837"/>
    <w:rsid w:val="63BC45E5"/>
    <w:rsid w:val="63C35974"/>
    <w:rsid w:val="63CB65D6"/>
    <w:rsid w:val="63D00091"/>
    <w:rsid w:val="63DC07E4"/>
    <w:rsid w:val="63EA4DF9"/>
    <w:rsid w:val="63EE34B9"/>
    <w:rsid w:val="63F35B2D"/>
    <w:rsid w:val="6401024A"/>
    <w:rsid w:val="64032214"/>
    <w:rsid w:val="640374F3"/>
    <w:rsid w:val="640B731B"/>
    <w:rsid w:val="64125E0F"/>
    <w:rsid w:val="64267CB1"/>
    <w:rsid w:val="642B176B"/>
    <w:rsid w:val="642D7291"/>
    <w:rsid w:val="64405216"/>
    <w:rsid w:val="64410F8F"/>
    <w:rsid w:val="644F5459"/>
    <w:rsid w:val="64616F3B"/>
    <w:rsid w:val="64833D23"/>
    <w:rsid w:val="648815B7"/>
    <w:rsid w:val="64994927"/>
    <w:rsid w:val="64AC28AC"/>
    <w:rsid w:val="64AD3F2E"/>
    <w:rsid w:val="64B4350F"/>
    <w:rsid w:val="64B4458E"/>
    <w:rsid w:val="64B85A8B"/>
    <w:rsid w:val="64C23E7D"/>
    <w:rsid w:val="64E21E2A"/>
    <w:rsid w:val="6508225B"/>
    <w:rsid w:val="65136487"/>
    <w:rsid w:val="651B533C"/>
    <w:rsid w:val="652317DC"/>
    <w:rsid w:val="65235556"/>
    <w:rsid w:val="6535464F"/>
    <w:rsid w:val="653D1756"/>
    <w:rsid w:val="653F54CE"/>
    <w:rsid w:val="65401246"/>
    <w:rsid w:val="65402FF4"/>
    <w:rsid w:val="654C1999"/>
    <w:rsid w:val="656942F9"/>
    <w:rsid w:val="65736F26"/>
    <w:rsid w:val="65755F29"/>
    <w:rsid w:val="657B402C"/>
    <w:rsid w:val="657F1D6E"/>
    <w:rsid w:val="65905D2A"/>
    <w:rsid w:val="65B0017A"/>
    <w:rsid w:val="65C5353E"/>
    <w:rsid w:val="65CB6D62"/>
    <w:rsid w:val="65CD0D2C"/>
    <w:rsid w:val="65D11E9E"/>
    <w:rsid w:val="660E4A3F"/>
    <w:rsid w:val="662E109F"/>
    <w:rsid w:val="66320B8F"/>
    <w:rsid w:val="66324D94"/>
    <w:rsid w:val="663751B5"/>
    <w:rsid w:val="664C6DD4"/>
    <w:rsid w:val="6650370B"/>
    <w:rsid w:val="66630D48"/>
    <w:rsid w:val="6679056C"/>
    <w:rsid w:val="667C4500"/>
    <w:rsid w:val="667F18FA"/>
    <w:rsid w:val="66847A75"/>
    <w:rsid w:val="668659BA"/>
    <w:rsid w:val="668D4017"/>
    <w:rsid w:val="66A7157D"/>
    <w:rsid w:val="66AD08C8"/>
    <w:rsid w:val="66C57C55"/>
    <w:rsid w:val="66CD4D5B"/>
    <w:rsid w:val="66D81FA5"/>
    <w:rsid w:val="66E651BB"/>
    <w:rsid w:val="66EF6A80"/>
    <w:rsid w:val="67144738"/>
    <w:rsid w:val="67210F5F"/>
    <w:rsid w:val="672A7AB8"/>
    <w:rsid w:val="673841D2"/>
    <w:rsid w:val="673F517A"/>
    <w:rsid w:val="6751773B"/>
    <w:rsid w:val="67694A84"/>
    <w:rsid w:val="676E3E49"/>
    <w:rsid w:val="677A0A3F"/>
    <w:rsid w:val="677D22DE"/>
    <w:rsid w:val="6787315C"/>
    <w:rsid w:val="678E44EB"/>
    <w:rsid w:val="678E4891"/>
    <w:rsid w:val="67931B01"/>
    <w:rsid w:val="67956DAA"/>
    <w:rsid w:val="67CA4DF7"/>
    <w:rsid w:val="67D26A1E"/>
    <w:rsid w:val="67F24A7A"/>
    <w:rsid w:val="67F52218"/>
    <w:rsid w:val="68016A6B"/>
    <w:rsid w:val="680447AD"/>
    <w:rsid w:val="6813679E"/>
    <w:rsid w:val="68273FF7"/>
    <w:rsid w:val="683706DE"/>
    <w:rsid w:val="683873CB"/>
    <w:rsid w:val="683926A8"/>
    <w:rsid w:val="6839552E"/>
    <w:rsid w:val="683A3D2B"/>
    <w:rsid w:val="684531B3"/>
    <w:rsid w:val="684B1FCC"/>
    <w:rsid w:val="6850657F"/>
    <w:rsid w:val="6858777C"/>
    <w:rsid w:val="687F158A"/>
    <w:rsid w:val="6881195A"/>
    <w:rsid w:val="68850321"/>
    <w:rsid w:val="68925915"/>
    <w:rsid w:val="68B04D43"/>
    <w:rsid w:val="68B27D65"/>
    <w:rsid w:val="68B930F2"/>
    <w:rsid w:val="68C06926"/>
    <w:rsid w:val="68C446B9"/>
    <w:rsid w:val="68D2267A"/>
    <w:rsid w:val="68E346FA"/>
    <w:rsid w:val="68E85E7D"/>
    <w:rsid w:val="68F42855"/>
    <w:rsid w:val="68F72D11"/>
    <w:rsid w:val="69012A9A"/>
    <w:rsid w:val="69020CEC"/>
    <w:rsid w:val="690673CC"/>
    <w:rsid w:val="69083E29"/>
    <w:rsid w:val="690F51B7"/>
    <w:rsid w:val="69132EFA"/>
    <w:rsid w:val="692D249D"/>
    <w:rsid w:val="693A3851"/>
    <w:rsid w:val="6953779A"/>
    <w:rsid w:val="69541B39"/>
    <w:rsid w:val="69602F2B"/>
    <w:rsid w:val="69603C65"/>
    <w:rsid w:val="69674FF3"/>
    <w:rsid w:val="696763D3"/>
    <w:rsid w:val="696E6382"/>
    <w:rsid w:val="696F6EAA"/>
    <w:rsid w:val="697F233D"/>
    <w:rsid w:val="69823BDB"/>
    <w:rsid w:val="698338CF"/>
    <w:rsid w:val="69845BA5"/>
    <w:rsid w:val="69847953"/>
    <w:rsid w:val="69855320"/>
    <w:rsid w:val="69935DE8"/>
    <w:rsid w:val="699851AD"/>
    <w:rsid w:val="699D3B18"/>
    <w:rsid w:val="699E794C"/>
    <w:rsid w:val="69A55B1C"/>
    <w:rsid w:val="69AA610E"/>
    <w:rsid w:val="69AB1384"/>
    <w:rsid w:val="69AE209D"/>
    <w:rsid w:val="69B63C06"/>
    <w:rsid w:val="69CF4947"/>
    <w:rsid w:val="69DE0CFA"/>
    <w:rsid w:val="69E6205D"/>
    <w:rsid w:val="69E80FE0"/>
    <w:rsid w:val="69FE67E5"/>
    <w:rsid w:val="6A050368"/>
    <w:rsid w:val="6A0960AB"/>
    <w:rsid w:val="6A0A597F"/>
    <w:rsid w:val="6A0B1E23"/>
    <w:rsid w:val="6A10568B"/>
    <w:rsid w:val="6A114F5F"/>
    <w:rsid w:val="6A271148"/>
    <w:rsid w:val="6A333127"/>
    <w:rsid w:val="6A372C18"/>
    <w:rsid w:val="6A3F7D1E"/>
    <w:rsid w:val="6A413A96"/>
    <w:rsid w:val="6A4535DF"/>
    <w:rsid w:val="6A455806"/>
    <w:rsid w:val="6A575068"/>
    <w:rsid w:val="6A703458"/>
    <w:rsid w:val="6A734338"/>
    <w:rsid w:val="6A7A6FA8"/>
    <w:rsid w:val="6A7B324A"/>
    <w:rsid w:val="6A7F45BF"/>
    <w:rsid w:val="6AAD2EDA"/>
    <w:rsid w:val="6AB029CA"/>
    <w:rsid w:val="6ABB67D3"/>
    <w:rsid w:val="6AC46EAA"/>
    <w:rsid w:val="6ACB7804"/>
    <w:rsid w:val="6ACE5188"/>
    <w:rsid w:val="6AD00976"/>
    <w:rsid w:val="6AD22940"/>
    <w:rsid w:val="6AD4162A"/>
    <w:rsid w:val="6AD71D05"/>
    <w:rsid w:val="6ADA17F5"/>
    <w:rsid w:val="6AE82164"/>
    <w:rsid w:val="6B0074AE"/>
    <w:rsid w:val="6B0B19AE"/>
    <w:rsid w:val="6B15282D"/>
    <w:rsid w:val="6B174493"/>
    <w:rsid w:val="6B20545A"/>
    <w:rsid w:val="6B2313EE"/>
    <w:rsid w:val="6B4E646B"/>
    <w:rsid w:val="6B54127A"/>
    <w:rsid w:val="6B5E41D4"/>
    <w:rsid w:val="6B67752D"/>
    <w:rsid w:val="6B6A0522"/>
    <w:rsid w:val="6B6A4927"/>
    <w:rsid w:val="6B737C7F"/>
    <w:rsid w:val="6B7D28AC"/>
    <w:rsid w:val="6B826114"/>
    <w:rsid w:val="6B851761"/>
    <w:rsid w:val="6B8579B3"/>
    <w:rsid w:val="6B8E6129"/>
    <w:rsid w:val="6B923E7E"/>
    <w:rsid w:val="6B9D4C6B"/>
    <w:rsid w:val="6BAC40E9"/>
    <w:rsid w:val="6BB578B0"/>
    <w:rsid w:val="6BC229B5"/>
    <w:rsid w:val="6BC97E82"/>
    <w:rsid w:val="6BCE135A"/>
    <w:rsid w:val="6BD11C59"/>
    <w:rsid w:val="6BD44496"/>
    <w:rsid w:val="6BDD77EF"/>
    <w:rsid w:val="6BE7241B"/>
    <w:rsid w:val="6BF54B38"/>
    <w:rsid w:val="6C044D7B"/>
    <w:rsid w:val="6C066D46"/>
    <w:rsid w:val="6C1C0317"/>
    <w:rsid w:val="6C1D718A"/>
    <w:rsid w:val="6C296590"/>
    <w:rsid w:val="6C2C7D36"/>
    <w:rsid w:val="6C2D15A3"/>
    <w:rsid w:val="6C2F3D36"/>
    <w:rsid w:val="6C305B70"/>
    <w:rsid w:val="6C445178"/>
    <w:rsid w:val="6C5068A3"/>
    <w:rsid w:val="6C551B26"/>
    <w:rsid w:val="6C5546A1"/>
    <w:rsid w:val="6C617DAF"/>
    <w:rsid w:val="6C6677E4"/>
    <w:rsid w:val="6C7D3977"/>
    <w:rsid w:val="6C831372"/>
    <w:rsid w:val="6C847C6A"/>
    <w:rsid w:val="6C865790"/>
    <w:rsid w:val="6C890C1C"/>
    <w:rsid w:val="6C89702F"/>
    <w:rsid w:val="6C8E2897"/>
    <w:rsid w:val="6C90660F"/>
    <w:rsid w:val="6C9360FF"/>
    <w:rsid w:val="6C991968"/>
    <w:rsid w:val="6C9D0D2C"/>
    <w:rsid w:val="6CA66B0A"/>
    <w:rsid w:val="6CB76C7C"/>
    <w:rsid w:val="6CD24E7A"/>
    <w:rsid w:val="6CD7423E"/>
    <w:rsid w:val="6CE81FA7"/>
    <w:rsid w:val="6CF43042"/>
    <w:rsid w:val="6CF44DF0"/>
    <w:rsid w:val="6CFA7F2C"/>
    <w:rsid w:val="6D0019E7"/>
    <w:rsid w:val="6D0B038C"/>
    <w:rsid w:val="6D0D2A7D"/>
    <w:rsid w:val="6D1760C4"/>
    <w:rsid w:val="6D205BE5"/>
    <w:rsid w:val="6D2B4263"/>
    <w:rsid w:val="6D2D20B0"/>
    <w:rsid w:val="6D325918"/>
    <w:rsid w:val="6D3D4420"/>
    <w:rsid w:val="6D4573FA"/>
    <w:rsid w:val="6D7101EF"/>
    <w:rsid w:val="6D7C57A1"/>
    <w:rsid w:val="6D7C6B93"/>
    <w:rsid w:val="6D8E5372"/>
    <w:rsid w:val="6D9348AA"/>
    <w:rsid w:val="6DAF6F69"/>
    <w:rsid w:val="6DB1260F"/>
    <w:rsid w:val="6DBE71AC"/>
    <w:rsid w:val="6DCA78FF"/>
    <w:rsid w:val="6DCC7B1B"/>
    <w:rsid w:val="6E027099"/>
    <w:rsid w:val="6E0F5819"/>
    <w:rsid w:val="6E162B44"/>
    <w:rsid w:val="6E2E60E0"/>
    <w:rsid w:val="6E414065"/>
    <w:rsid w:val="6E443B55"/>
    <w:rsid w:val="6E5D0773"/>
    <w:rsid w:val="6E623FDB"/>
    <w:rsid w:val="6E661D1D"/>
    <w:rsid w:val="6E66399A"/>
    <w:rsid w:val="6E7D0E15"/>
    <w:rsid w:val="6E7D516F"/>
    <w:rsid w:val="6E82207D"/>
    <w:rsid w:val="6E82642B"/>
    <w:rsid w:val="6E8339F8"/>
    <w:rsid w:val="6E843F52"/>
    <w:rsid w:val="6E855055"/>
    <w:rsid w:val="6E873A42"/>
    <w:rsid w:val="6E8757F0"/>
    <w:rsid w:val="6E944E12"/>
    <w:rsid w:val="6E997331"/>
    <w:rsid w:val="6EA231FC"/>
    <w:rsid w:val="6EB05D06"/>
    <w:rsid w:val="6EBE3907"/>
    <w:rsid w:val="6EC231B5"/>
    <w:rsid w:val="6EC46A44"/>
    <w:rsid w:val="6ECC3184"/>
    <w:rsid w:val="6ED44ED9"/>
    <w:rsid w:val="6ED749C9"/>
    <w:rsid w:val="6ED8604B"/>
    <w:rsid w:val="6EE24148"/>
    <w:rsid w:val="6EE60768"/>
    <w:rsid w:val="6EEB7A17"/>
    <w:rsid w:val="6EF32E85"/>
    <w:rsid w:val="6F03756C"/>
    <w:rsid w:val="6F206A9F"/>
    <w:rsid w:val="6F345978"/>
    <w:rsid w:val="6F394D8D"/>
    <w:rsid w:val="6F40256E"/>
    <w:rsid w:val="6F51652A"/>
    <w:rsid w:val="6F547DC8"/>
    <w:rsid w:val="6F6E0FBF"/>
    <w:rsid w:val="6F7E4E45"/>
    <w:rsid w:val="6F89118C"/>
    <w:rsid w:val="6F95454C"/>
    <w:rsid w:val="6F9C52CB"/>
    <w:rsid w:val="6FB13CDA"/>
    <w:rsid w:val="6FB645DF"/>
    <w:rsid w:val="6FB64981"/>
    <w:rsid w:val="6FD408DC"/>
    <w:rsid w:val="6FD60FB9"/>
    <w:rsid w:val="6FD61C2C"/>
    <w:rsid w:val="6FD66A2F"/>
    <w:rsid w:val="6FDB4045"/>
    <w:rsid w:val="6FFE1AE2"/>
    <w:rsid w:val="70142D87"/>
    <w:rsid w:val="70207CAA"/>
    <w:rsid w:val="70311EB7"/>
    <w:rsid w:val="70322436"/>
    <w:rsid w:val="70476D35"/>
    <w:rsid w:val="70542E88"/>
    <w:rsid w:val="705C1BE3"/>
    <w:rsid w:val="706202C3"/>
    <w:rsid w:val="706C1141"/>
    <w:rsid w:val="708446DD"/>
    <w:rsid w:val="709C1A26"/>
    <w:rsid w:val="709C1EDC"/>
    <w:rsid w:val="70A72179"/>
    <w:rsid w:val="70AC7790"/>
    <w:rsid w:val="70AD7537"/>
    <w:rsid w:val="70B07280"/>
    <w:rsid w:val="70B14DA6"/>
    <w:rsid w:val="70BD199D"/>
    <w:rsid w:val="70C66AA3"/>
    <w:rsid w:val="70D25448"/>
    <w:rsid w:val="70D54F38"/>
    <w:rsid w:val="70E37655"/>
    <w:rsid w:val="70E543F7"/>
    <w:rsid w:val="70ED4030"/>
    <w:rsid w:val="70F74FBC"/>
    <w:rsid w:val="70FE283F"/>
    <w:rsid w:val="70FF47B8"/>
    <w:rsid w:val="711F7F62"/>
    <w:rsid w:val="71333A0D"/>
    <w:rsid w:val="7148570A"/>
    <w:rsid w:val="714C40AB"/>
    <w:rsid w:val="714F6A99"/>
    <w:rsid w:val="715A71EC"/>
    <w:rsid w:val="716562BC"/>
    <w:rsid w:val="71665B90"/>
    <w:rsid w:val="71791D68"/>
    <w:rsid w:val="71860EF1"/>
    <w:rsid w:val="71881FAB"/>
    <w:rsid w:val="719B1193"/>
    <w:rsid w:val="71D21599"/>
    <w:rsid w:val="71D41D6B"/>
    <w:rsid w:val="71D46F9E"/>
    <w:rsid w:val="71D76A8E"/>
    <w:rsid w:val="71DD22F7"/>
    <w:rsid w:val="71F44F05"/>
    <w:rsid w:val="720535FB"/>
    <w:rsid w:val="720F6228"/>
    <w:rsid w:val="722E2B52"/>
    <w:rsid w:val="72331F17"/>
    <w:rsid w:val="72367C59"/>
    <w:rsid w:val="72444124"/>
    <w:rsid w:val="72676064"/>
    <w:rsid w:val="726B5B54"/>
    <w:rsid w:val="727D13E4"/>
    <w:rsid w:val="72842772"/>
    <w:rsid w:val="728B1D53"/>
    <w:rsid w:val="729A3D44"/>
    <w:rsid w:val="72AE77EF"/>
    <w:rsid w:val="72B70089"/>
    <w:rsid w:val="72B8241C"/>
    <w:rsid w:val="72C2773E"/>
    <w:rsid w:val="72C40DC1"/>
    <w:rsid w:val="72C708B1"/>
    <w:rsid w:val="72D80D10"/>
    <w:rsid w:val="72E871A5"/>
    <w:rsid w:val="72E90827"/>
    <w:rsid w:val="72EB0A43"/>
    <w:rsid w:val="72F41D22"/>
    <w:rsid w:val="72F86CBC"/>
    <w:rsid w:val="731B027F"/>
    <w:rsid w:val="73275099"/>
    <w:rsid w:val="733817AF"/>
    <w:rsid w:val="734C63A4"/>
    <w:rsid w:val="735858C4"/>
    <w:rsid w:val="73591E51"/>
    <w:rsid w:val="73614861"/>
    <w:rsid w:val="7362387F"/>
    <w:rsid w:val="73832A2A"/>
    <w:rsid w:val="73993FFB"/>
    <w:rsid w:val="73A67189"/>
    <w:rsid w:val="73A84CC9"/>
    <w:rsid w:val="73AC6CCA"/>
    <w:rsid w:val="73B9644B"/>
    <w:rsid w:val="73BB0416"/>
    <w:rsid w:val="73BC23E0"/>
    <w:rsid w:val="73D2575F"/>
    <w:rsid w:val="73E07E7C"/>
    <w:rsid w:val="73E73938"/>
    <w:rsid w:val="73F6144E"/>
    <w:rsid w:val="73FE0302"/>
    <w:rsid w:val="741E6BF6"/>
    <w:rsid w:val="74257F85"/>
    <w:rsid w:val="743A3A4F"/>
    <w:rsid w:val="74406B6D"/>
    <w:rsid w:val="74501E86"/>
    <w:rsid w:val="749B3DA3"/>
    <w:rsid w:val="749D7B1B"/>
    <w:rsid w:val="74B64AD2"/>
    <w:rsid w:val="74BF3F35"/>
    <w:rsid w:val="74C33904"/>
    <w:rsid w:val="74CC537F"/>
    <w:rsid w:val="74D84FF7"/>
    <w:rsid w:val="74E474F8"/>
    <w:rsid w:val="74FA373C"/>
    <w:rsid w:val="74FB2FA9"/>
    <w:rsid w:val="750C5936"/>
    <w:rsid w:val="75157FF9"/>
    <w:rsid w:val="751678CE"/>
    <w:rsid w:val="751D6EAE"/>
    <w:rsid w:val="75271ADB"/>
    <w:rsid w:val="754E52B9"/>
    <w:rsid w:val="755F1275"/>
    <w:rsid w:val="75616973"/>
    <w:rsid w:val="75763257"/>
    <w:rsid w:val="75774810"/>
    <w:rsid w:val="75894543"/>
    <w:rsid w:val="758B0677"/>
    <w:rsid w:val="75907680"/>
    <w:rsid w:val="759A22AD"/>
    <w:rsid w:val="75A44ED9"/>
    <w:rsid w:val="75AE7B06"/>
    <w:rsid w:val="75BF1D13"/>
    <w:rsid w:val="75C17839"/>
    <w:rsid w:val="75C92AC8"/>
    <w:rsid w:val="75CE1F56"/>
    <w:rsid w:val="75D4756D"/>
    <w:rsid w:val="75FB0F9D"/>
    <w:rsid w:val="75FE0A8D"/>
    <w:rsid w:val="7601232C"/>
    <w:rsid w:val="7614205F"/>
    <w:rsid w:val="761E6A3A"/>
    <w:rsid w:val="763E532E"/>
    <w:rsid w:val="76424E1E"/>
    <w:rsid w:val="764741E2"/>
    <w:rsid w:val="76496EC6"/>
    <w:rsid w:val="764A0F0B"/>
    <w:rsid w:val="76500BBD"/>
    <w:rsid w:val="76513D26"/>
    <w:rsid w:val="766308F1"/>
    <w:rsid w:val="76674885"/>
    <w:rsid w:val="76676633"/>
    <w:rsid w:val="766A6123"/>
    <w:rsid w:val="76726D86"/>
    <w:rsid w:val="76740D50"/>
    <w:rsid w:val="769211D6"/>
    <w:rsid w:val="769B008A"/>
    <w:rsid w:val="76A07D97"/>
    <w:rsid w:val="76AA651F"/>
    <w:rsid w:val="76B61368"/>
    <w:rsid w:val="76C27D0D"/>
    <w:rsid w:val="76CC293A"/>
    <w:rsid w:val="76D23A58"/>
    <w:rsid w:val="76D46650"/>
    <w:rsid w:val="76E063E5"/>
    <w:rsid w:val="76E539FB"/>
    <w:rsid w:val="76E732D0"/>
    <w:rsid w:val="76E7508A"/>
    <w:rsid w:val="76FB6D7B"/>
    <w:rsid w:val="77047E01"/>
    <w:rsid w:val="77065E4C"/>
    <w:rsid w:val="77112A42"/>
    <w:rsid w:val="77147E3D"/>
    <w:rsid w:val="77194B93"/>
    <w:rsid w:val="772375CF"/>
    <w:rsid w:val="77244524"/>
    <w:rsid w:val="772864AC"/>
    <w:rsid w:val="773D12BB"/>
    <w:rsid w:val="773D3A19"/>
    <w:rsid w:val="774B7D02"/>
    <w:rsid w:val="77536BB7"/>
    <w:rsid w:val="776C1A27"/>
    <w:rsid w:val="7771620A"/>
    <w:rsid w:val="777234E1"/>
    <w:rsid w:val="777728A5"/>
    <w:rsid w:val="77813724"/>
    <w:rsid w:val="779276DF"/>
    <w:rsid w:val="77BD55F7"/>
    <w:rsid w:val="77CE4490"/>
    <w:rsid w:val="77D23F80"/>
    <w:rsid w:val="77F008AA"/>
    <w:rsid w:val="77F2017E"/>
    <w:rsid w:val="77FA7033"/>
    <w:rsid w:val="780103C1"/>
    <w:rsid w:val="78055809"/>
    <w:rsid w:val="781225CE"/>
    <w:rsid w:val="781F6A99"/>
    <w:rsid w:val="782007AA"/>
    <w:rsid w:val="784A7FBA"/>
    <w:rsid w:val="78684859"/>
    <w:rsid w:val="78713799"/>
    <w:rsid w:val="787B4617"/>
    <w:rsid w:val="787B63C5"/>
    <w:rsid w:val="788F1E71"/>
    <w:rsid w:val="789314F2"/>
    <w:rsid w:val="78AA6CAB"/>
    <w:rsid w:val="78C0027C"/>
    <w:rsid w:val="78C31B1A"/>
    <w:rsid w:val="78D12489"/>
    <w:rsid w:val="78DA2C59"/>
    <w:rsid w:val="78F32400"/>
    <w:rsid w:val="78F817C4"/>
    <w:rsid w:val="79030169"/>
    <w:rsid w:val="79050385"/>
    <w:rsid w:val="79132AA2"/>
    <w:rsid w:val="79246A5D"/>
    <w:rsid w:val="79297BCF"/>
    <w:rsid w:val="79442C5B"/>
    <w:rsid w:val="79444A09"/>
    <w:rsid w:val="79562B74"/>
    <w:rsid w:val="795D1F6F"/>
    <w:rsid w:val="796F41FD"/>
    <w:rsid w:val="79770FBB"/>
    <w:rsid w:val="799356A1"/>
    <w:rsid w:val="79A13C0A"/>
    <w:rsid w:val="79BC4EE7"/>
    <w:rsid w:val="79DA7B6D"/>
    <w:rsid w:val="79F10CA7"/>
    <w:rsid w:val="79F93A46"/>
    <w:rsid w:val="7A12088E"/>
    <w:rsid w:val="7A1A39BC"/>
    <w:rsid w:val="7A236D15"/>
    <w:rsid w:val="7A460C55"/>
    <w:rsid w:val="7A540C7C"/>
    <w:rsid w:val="7A57076C"/>
    <w:rsid w:val="7A590988"/>
    <w:rsid w:val="7A6115EB"/>
    <w:rsid w:val="7A7C4677"/>
    <w:rsid w:val="7A846783"/>
    <w:rsid w:val="7AA37E55"/>
    <w:rsid w:val="7AA65250"/>
    <w:rsid w:val="7AA80FC8"/>
    <w:rsid w:val="7AAA2F92"/>
    <w:rsid w:val="7AC57DCC"/>
    <w:rsid w:val="7AD24297"/>
    <w:rsid w:val="7ADE49EA"/>
    <w:rsid w:val="7AEA338E"/>
    <w:rsid w:val="7AF406B1"/>
    <w:rsid w:val="7AF661D7"/>
    <w:rsid w:val="7AF81F4F"/>
    <w:rsid w:val="7AF92FDB"/>
    <w:rsid w:val="7AF95CC7"/>
    <w:rsid w:val="7B05641A"/>
    <w:rsid w:val="7B164183"/>
    <w:rsid w:val="7B272D91"/>
    <w:rsid w:val="7B455C66"/>
    <w:rsid w:val="7B601297"/>
    <w:rsid w:val="7B6018A2"/>
    <w:rsid w:val="7B6A2721"/>
    <w:rsid w:val="7B6B277F"/>
    <w:rsid w:val="7B803CF3"/>
    <w:rsid w:val="7B8732D3"/>
    <w:rsid w:val="7B8E6410"/>
    <w:rsid w:val="7B9C22C7"/>
    <w:rsid w:val="7B9C6D7F"/>
    <w:rsid w:val="7BA67BFD"/>
    <w:rsid w:val="7BAE6AB2"/>
    <w:rsid w:val="7BBC2F7D"/>
    <w:rsid w:val="7BC2430B"/>
    <w:rsid w:val="7BD04C7A"/>
    <w:rsid w:val="7BD5206A"/>
    <w:rsid w:val="7BDA3403"/>
    <w:rsid w:val="7BDF4EBD"/>
    <w:rsid w:val="7BE14791"/>
    <w:rsid w:val="7C011C83"/>
    <w:rsid w:val="7C014E34"/>
    <w:rsid w:val="7C0516EC"/>
    <w:rsid w:val="7C091F3A"/>
    <w:rsid w:val="7C0D3A1B"/>
    <w:rsid w:val="7C10151B"/>
    <w:rsid w:val="7C2B04C8"/>
    <w:rsid w:val="7C484810"/>
    <w:rsid w:val="7C4D1E27"/>
    <w:rsid w:val="7C5331B5"/>
    <w:rsid w:val="7C594C70"/>
    <w:rsid w:val="7C611D76"/>
    <w:rsid w:val="7C653614"/>
    <w:rsid w:val="7C6A3711"/>
    <w:rsid w:val="7C6B655B"/>
    <w:rsid w:val="7C6D071B"/>
    <w:rsid w:val="7C7C095E"/>
    <w:rsid w:val="7C8A4E29"/>
    <w:rsid w:val="7C8B0BA1"/>
    <w:rsid w:val="7C912B6B"/>
    <w:rsid w:val="7C977546"/>
    <w:rsid w:val="7CC04CEF"/>
    <w:rsid w:val="7CCA3A4F"/>
    <w:rsid w:val="7CD9321B"/>
    <w:rsid w:val="7CD97B5E"/>
    <w:rsid w:val="7CE02C9B"/>
    <w:rsid w:val="7CED53B8"/>
    <w:rsid w:val="7D0821F2"/>
    <w:rsid w:val="7D1D14DB"/>
    <w:rsid w:val="7D1D5C9D"/>
    <w:rsid w:val="7D23702C"/>
    <w:rsid w:val="7D2D3A06"/>
    <w:rsid w:val="7D396C2C"/>
    <w:rsid w:val="7D4476CE"/>
    <w:rsid w:val="7D5471E5"/>
    <w:rsid w:val="7D586CD5"/>
    <w:rsid w:val="7D592A4D"/>
    <w:rsid w:val="7D5E1E12"/>
    <w:rsid w:val="7D6733BC"/>
    <w:rsid w:val="7D714C77"/>
    <w:rsid w:val="7D717D97"/>
    <w:rsid w:val="7D752734"/>
    <w:rsid w:val="7D796E93"/>
    <w:rsid w:val="7D80447E"/>
    <w:rsid w:val="7D97463E"/>
    <w:rsid w:val="7DA94DF8"/>
    <w:rsid w:val="7DAA5DED"/>
    <w:rsid w:val="7DBA7990"/>
    <w:rsid w:val="7DDA593C"/>
    <w:rsid w:val="7DDD542C"/>
    <w:rsid w:val="7DE2332D"/>
    <w:rsid w:val="7DE467BB"/>
    <w:rsid w:val="7E024E93"/>
    <w:rsid w:val="7E0B3D48"/>
    <w:rsid w:val="7E0B6E6A"/>
    <w:rsid w:val="7E2E4BEA"/>
    <w:rsid w:val="7E325778"/>
    <w:rsid w:val="7E5A082B"/>
    <w:rsid w:val="7E7044F2"/>
    <w:rsid w:val="7E723DC7"/>
    <w:rsid w:val="7E7318ED"/>
    <w:rsid w:val="7E81225C"/>
    <w:rsid w:val="7EA83C8C"/>
    <w:rsid w:val="7EA85A3A"/>
    <w:rsid w:val="7EAD12A3"/>
    <w:rsid w:val="7EB0669D"/>
    <w:rsid w:val="7EBE06F1"/>
    <w:rsid w:val="7EBF106A"/>
    <w:rsid w:val="7EDE76AE"/>
    <w:rsid w:val="7EEB3B79"/>
    <w:rsid w:val="7EEC1DCB"/>
    <w:rsid w:val="7EEC6371"/>
    <w:rsid w:val="7EEF18BB"/>
    <w:rsid w:val="7EF472EA"/>
    <w:rsid w:val="7EF96A0D"/>
    <w:rsid w:val="7EFB0260"/>
    <w:rsid w:val="7EFB6C7F"/>
    <w:rsid w:val="7F041526"/>
    <w:rsid w:val="7F107043"/>
    <w:rsid w:val="7F111831"/>
    <w:rsid w:val="7F1E3F4E"/>
    <w:rsid w:val="7F315A30"/>
    <w:rsid w:val="7F517E80"/>
    <w:rsid w:val="7F6B6377"/>
    <w:rsid w:val="7F7122D0"/>
    <w:rsid w:val="7F7B314F"/>
    <w:rsid w:val="7F8042C1"/>
    <w:rsid w:val="7F833DB1"/>
    <w:rsid w:val="7F8D69DE"/>
    <w:rsid w:val="7F9B734D"/>
    <w:rsid w:val="7F9F6E3D"/>
    <w:rsid w:val="7FAF4BA7"/>
    <w:rsid w:val="7FCB5E84"/>
    <w:rsid w:val="7FCC1916"/>
    <w:rsid w:val="7FD50AB1"/>
    <w:rsid w:val="7FD5285F"/>
    <w:rsid w:val="7FD83999"/>
    <w:rsid w:val="7FDF36DE"/>
    <w:rsid w:val="7FF41A44"/>
    <w:rsid w:val="7FFB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E75A7"/>
  <w15:docId w15:val="{73FD6623-A2BA-4103-80DB-B1BC89AB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semiHidden="1" w:qFormat="1"/>
    <w:lsdException w:name="header" w:qFormat="1"/>
    <w:lsdException w:name="footer" w:qFormat="1"/>
    <w:lsdException w:name="caption" w:semiHidden="1" w:unhideWhenUsed="1" w:qFormat="1"/>
    <w:lsdException w:name="footnote reference" w:qFormat="1"/>
    <w:lsdException w:name="annotation reference" w:semiHidden="1" w:uiPriority="99" w:qFormat="1"/>
    <w:lsdException w:name="line number"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Indent 2" w:qFormat="1"/>
    <w:lsdException w:name="Body Text Indent 3" w:qFormat="1"/>
    <w:lsdException w:name="Hyperlink" w:qFormat="1"/>
    <w:lsdException w:name="Strong"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adjustRightInd w:val="0"/>
      <w:spacing w:before="260" w:after="260" w:line="416" w:lineRule="atLeast"/>
      <w:textAlignment w:val="baseline"/>
      <w:outlineLvl w:val="2"/>
    </w:pPr>
    <w:rPr>
      <w:b/>
      <w:kern w:val="0"/>
      <w:sz w:val="32"/>
      <w:szCs w:val="20"/>
    </w:rPr>
  </w:style>
  <w:style w:type="paragraph" w:styleId="4">
    <w:name w:val="heading 4"/>
    <w:basedOn w:val="a"/>
    <w:next w:val="a"/>
    <w:link w:val="40"/>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qFormat/>
    <w:pPr>
      <w:shd w:val="clear" w:color="auto" w:fill="000080"/>
    </w:pPr>
  </w:style>
  <w:style w:type="paragraph" w:styleId="a5">
    <w:name w:val="annotation text"/>
    <w:basedOn w:val="a"/>
    <w:link w:val="a6"/>
    <w:semiHidden/>
    <w:qFormat/>
    <w:pPr>
      <w:jc w:val="left"/>
    </w:pPr>
  </w:style>
  <w:style w:type="paragraph" w:styleId="a7">
    <w:name w:val="Body Text Indent"/>
    <w:basedOn w:val="a"/>
    <w:link w:val="a8"/>
    <w:qFormat/>
    <w:pPr>
      <w:adjustRightInd w:val="0"/>
      <w:spacing w:line="360" w:lineRule="auto"/>
      <w:ind w:firstLine="600"/>
      <w:textAlignment w:val="baseline"/>
    </w:pPr>
    <w:rPr>
      <w:rFonts w:eastAsia="楷体_GB2312"/>
      <w:spacing w:val="6"/>
      <w:kern w:val="0"/>
      <w:sz w:val="28"/>
      <w:szCs w:val="20"/>
    </w:rPr>
  </w:style>
  <w:style w:type="paragraph" w:styleId="21">
    <w:name w:val="Body Text Indent 2"/>
    <w:basedOn w:val="a"/>
    <w:link w:val="22"/>
    <w:qFormat/>
    <w:pPr>
      <w:adjustRightInd w:val="0"/>
      <w:spacing w:line="360" w:lineRule="auto"/>
      <w:ind w:leftChars="67" w:left="141" w:firstLineChars="142" w:firstLine="398"/>
      <w:textAlignment w:val="baseline"/>
    </w:pPr>
    <w:rPr>
      <w:rFonts w:eastAsia="楷体_GB2312"/>
      <w:sz w:val="28"/>
    </w:rPr>
  </w:style>
  <w:style w:type="paragraph" w:styleId="a9">
    <w:name w:val="Balloon Text"/>
    <w:basedOn w:val="a"/>
    <w:link w:val="aa"/>
    <w:semiHidden/>
    <w:qFormat/>
    <w:rPr>
      <w:sz w:val="18"/>
      <w:szCs w:val="18"/>
    </w:rPr>
  </w:style>
  <w:style w:type="paragraph" w:styleId="ab">
    <w:name w:val="footer"/>
    <w:basedOn w:val="a"/>
    <w:link w:val="ac"/>
    <w:qFormat/>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ad">
    <w:name w:val="header"/>
    <w:basedOn w:val="a"/>
    <w:link w:val="ae"/>
    <w:qFormat/>
    <w:pPr>
      <w:pBdr>
        <w:bottom w:val="single" w:sz="6" w:space="1" w:color="auto"/>
      </w:pBdr>
      <w:tabs>
        <w:tab w:val="center" w:pos="4153"/>
        <w:tab w:val="right" w:pos="8306"/>
      </w:tabs>
      <w:snapToGrid w:val="0"/>
      <w:jc w:val="center"/>
    </w:pPr>
    <w:rPr>
      <w:sz w:val="18"/>
      <w:szCs w:val="18"/>
    </w:rPr>
  </w:style>
  <w:style w:type="paragraph" w:styleId="af">
    <w:name w:val="footnote text"/>
    <w:basedOn w:val="a"/>
    <w:link w:val="af0"/>
    <w:qFormat/>
    <w:pPr>
      <w:snapToGrid w:val="0"/>
      <w:jc w:val="left"/>
    </w:pPr>
    <w:rPr>
      <w:sz w:val="18"/>
      <w:szCs w:val="18"/>
    </w:rPr>
  </w:style>
  <w:style w:type="paragraph" w:styleId="31">
    <w:name w:val="Body Text Indent 3"/>
    <w:basedOn w:val="a"/>
    <w:link w:val="32"/>
    <w:qFormat/>
    <w:pPr>
      <w:adjustRightInd w:val="0"/>
      <w:spacing w:line="360" w:lineRule="auto"/>
      <w:ind w:firstLine="601"/>
      <w:textAlignment w:val="baseline"/>
    </w:pPr>
    <w:rPr>
      <w:rFonts w:eastAsia="楷体_GB2312"/>
      <w:spacing w:val="6"/>
      <w:kern w:val="0"/>
      <w:sz w:val="28"/>
      <w:szCs w:val="20"/>
    </w:rPr>
  </w:style>
  <w:style w:type="paragraph" w:styleId="af1">
    <w:name w:val="Normal (Web)"/>
    <w:basedOn w:val="a"/>
    <w:qFormat/>
    <w:rPr>
      <w:sz w:val="24"/>
    </w:rPr>
  </w:style>
  <w:style w:type="paragraph" w:styleId="af2">
    <w:name w:val="annotation subject"/>
    <w:basedOn w:val="a5"/>
    <w:next w:val="a5"/>
    <w:link w:val="af3"/>
    <w:semiHidden/>
    <w:qFormat/>
    <w:rPr>
      <w:b/>
      <w:bCs/>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qFormat/>
    <w:rPr>
      <w:rFonts w:cs="Times New Roman"/>
      <w:b/>
      <w:bCs/>
    </w:rPr>
  </w:style>
  <w:style w:type="character" w:styleId="af6">
    <w:name w:val="page number"/>
    <w:qFormat/>
  </w:style>
  <w:style w:type="character" w:styleId="af7">
    <w:name w:val="Emphasis"/>
    <w:uiPriority w:val="20"/>
    <w:qFormat/>
    <w:rPr>
      <w:i/>
      <w:iCs/>
    </w:rPr>
  </w:style>
  <w:style w:type="character" w:styleId="af8">
    <w:name w:val="line number"/>
    <w:qFormat/>
  </w:style>
  <w:style w:type="character" w:styleId="af9">
    <w:name w:val="Hyperlink"/>
    <w:qFormat/>
    <w:rPr>
      <w:color w:val="0563C1"/>
      <w:u w:val="single"/>
    </w:rPr>
  </w:style>
  <w:style w:type="character" w:styleId="afa">
    <w:name w:val="annotation reference"/>
    <w:uiPriority w:val="99"/>
    <w:semiHidden/>
    <w:qFormat/>
    <w:rPr>
      <w:sz w:val="21"/>
      <w:szCs w:val="21"/>
    </w:rPr>
  </w:style>
  <w:style w:type="character" w:styleId="afb">
    <w:name w:val="footnote reference"/>
    <w:qFormat/>
    <w:rPr>
      <w:vertAlign w:val="superscript"/>
    </w:rPr>
  </w:style>
  <w:style w:type="character" w:customStyle="1" w:styleId="10">
    <w:name w:val="标题 1 字符"/>
    <w:link w:val="1"/>
    <w:qFormat/>
    <w:rPr>
      <w:rFonts w:eastAsia="楷体"/>
      <w:b/>
      <w:sz w:val="36"/>
    </w:rPr>
  </w:style>
  <w:style w:type="character" w:customStyle="1" w:styleId="20">
    <w:name w:val="标题 2 字符"/>
    <w:link w:val="2"/>
    <w:semiHidden/>
    <w:qFormat/>
    <w:rPr>
      <w:rFonts w:ascii="Cambria" w:eastAsia="宋体" w:hAnsi="Cambria" w:cs="Times New Roman"/>
      <w:b/>
      <w:bCs/>
      <w:kern w:val="2"/>
      <w:sz w:val="32"/>
      <w:szCs w:val="32"/>
    </w:rPr>
  </w:style>
  <w:style w:type="character" w:customStyle="1" w:styleId="30">
    <w:name w:val="标题 3 字符"/>
    <w:link w:val="3"/>
    <w:qFormat/>
    <w:rPr>
      <w:b/>
      <w:sz w:val="32"/>
    </w:rPr>
  </w:style>
  <w:style w:type="character" w:customStyle="1" w:styleId="40">
    <w:name w:val="标题 4 字符"/>
    <w:link w:val="4"/>
    <w:semiHidden/>
    <w:qFormat/>
    <w:rPr>
      <w:rFonts w:ascii="等线 Light" w:eastAsia="等线 Light" w:hAnsi="等线 Light" w:cs="Times New Roman"/>
      <w:b/>
      <w:bCs/>
      <w:kern w:val="2"/>
      <w:sz w:val="28"/>
      <w:szCs w:val="28"/>
    </w:rPr>
  </w:style>
  <w:style w:type="character" w:customStyle="1" w:styleId="50">
    <w:name w:val="标题 5 字符"/>
    <w:link w:val="5"/>
    <w:semiHidden/>
    <w:qFormat/>
    <w:rPr>
      <w:b/>
      <w:bCs/>
      <w:kern w:val="2"/>
      <w:sz w:val="28"/>
      <w:szCs w:val="28"/>
    </w:rPr>
  </w:style>
  <w:style w:type="character" w:customStyle="1" w:styleId="a4">
    <w:name w:val="文档结构图 字符"/>
    <w:link w:val="a3"/>
    <w:semiHidden/>
    <w:qFormat/>
    <w:rPr>
      <w:kern w:val="2"/>
      <w:sz w:val="21"/>
      <w:szCs w:val="24"/>
      <w:shd w:val="clear" w:color="auto" w:fill="000080"/>
    </w:rPr>
  </w:style>
  <w:style w:type="character" w:customStyle="1" w:styleId="a6">
    <w:name w:val="批注文字 字符"/>
    <w:link w:val="a5"/>
    <w:semiHidden/>
    <w:qFormat/>
    <w:rPr>
      <w:kern w:val="2"/>
      <w:sz w:val="21"/>
      <w:szCs w:val="24"/>
    </w:rPr>
  </w:style>
  <w:style w:type="character" w:customStyle="1" w:styleId="a8">
    <w:name w:val="正文文本缩进 字符"/>
    <w:link w:val="a7"/>
    <w:qFormat/>
    <w:rPr>
      <w:rFonts w:eastAsia="楷体_GB2312"/>
      <w:spacing w:val="6"/>
      <w:sz w:val="28"/>
    </w:rPr>
  </w:style>
  <w:style w:type="character" w:customStyle="1" w:styleId="22">
    <w:name w:val="正文文本缩进 2 字符"/>
    <w:link w:val="21"/>
    <w:qFormat/>
    <w:rPr>
      <w:rFonts w:eastAsia="楷体_GB2312"/>
      <w:kern w:val="2"/>
      <w:sz w:val="28"/>
      <w:szCs w:val="24"/>
      <w:lang w:val="en-US" w:eastAsia="zh-CN" w:bidi="ar-SA"/>
    </w:rPr>
  </w:style>
  <w:style w:type="character" w:customStyle="1" w:styleId="aa">
    <w:name w:val="批注框文本 字符"/>
    <w:link w:val="a9"/>
    <w:semiHidden/>
    <w:qFormat/>
    <w:rPr>
      <w:kern w:val="2"/>
      <w:sz w:val="18"/>
      <w:szCs w:val="18"/>
    </w:rPr>
  </w:style>
  <w:style w:type="character" w:customStyle="1" w:styleId="ac">
    <w:name w:val="页脚 字符"/>
    <w:link w:val="ab"/>
    <w:qFormat/>
    <w:rPr>
      <w:spacing w:val="6"/>
      <w:sz w:val="18"/>
    </w:rPr>
  </w:style>
  <w:style w:type="character" w:customStyle="1" w:styleId="ae">
    <w:name w:val="页眉 字符"/>
    <w:link w:val="ad"/>
    <w:qFormat/>
    <w:rPr>
      <w:kern w:val="2"/>
      <w:sz w:val="18"/>
      <w:szCs w:val="18"/>
    </w:rPr>
  </w:style>
  <w:style w:type="character" w:customStyle="1" w:styleId="af0">
    <w:name w:val="脚注文本 字符"/>
    <w:link w:val="af"/>
    <w:qFormat/>
    <w:rPr>
      <w:kern w:val="2"/>
      <w:sz w:val="18"/>
      <w:szCs w:val="18"/>
    </w:rPr>
  </w:style>
  <w:style w:type="character" w:customStyle="1" w:styleId="32">
    <w:name w:val="正文文本缩进 3 字符"/>
    <w:link w:val="31"/>
    <w:qFormat/>
    <w:rPr>
      <w:rFonts w:eastAsia="楷体_GB2312"/>
      <w:spacing w:val="6"/>
      <w:sz w:val="28"/>
    </w:rPr>
  </w:style>
  <w:style w:type="character" w:customStyle="1" w:styleId="af3">
    <w:name w:val="批注主题 字符"/>
    <w:link w:val="af2"/>
    <w:semiHidden/>
    <w:qFormat/>
    <w:rPr>
      <w:b/>
      <w:bCs/>
      <w:kern w:val="2"/>
      <w:sz w:val="21"/>
      <w:szCs w:val="24"/>
    </w:rPr>
  </w:style>
  <w:style w:type="character" w:customStyle="1" w:styleId="afc">
    <w:name w:val="正文字符"/>
    <w:qFormat/>
    <w:rPr>
      <w:rFonts w:ascii="Times New Roman" w:eastAsia="宋体" w:hAnsi="Times New Roman"/>
      <w:spacing w:val="6"/>
      <w:position w:val="0"/>
      <w:sz w:val="26"/>
    </w:rPr>
  </w:style>
  <w:style w:type="paragraph" w:customStyle="1" w:styleId="Char">
    <w:name w:val="Char"/>
    <w:basedOn w:val="a"/>
    <w:qFormat/>
    <w:rPr>
      <w:rFonts w:ascii="Tahoma" w:hAnsi="Tahoma"/>
      <w:sz w:val="24"/>
      <w:szCs w:val="20"/>
    </w:rPr>
  </w:style>
  <w:style w:type="paragraph" w:customStyle="1" w:styleId="TAH">
    <w:name w:val="TAH"/>
    <w:basedOn w:val="a"/>
    <w:qFormat/>
    <w:pPr>
      <w:keepNext/>
      <w:keepLines/>
      <w:jc w:val="center"/>
    </w:pPr>
    <w:rPr>
      <w:rFonts w:ascii="Arial" w:hAnsi="Arial"/>
      <w:b/>
      <w:sz w:val="18"/>
      <w:lang w:val="en-GB"/>
    </w:rPr>
  </w:style>
  <w:style w:type="paragraph" w:customStyle="1" w:styleId="o">
    <w:name w:val="???????¡ì??????????¡ì??????????¡§?????????¡ì???????¡ì?????????¡ì???o??????????¡§?????????¡ì???????¡ì???"/>
    <w:basedOn w:val="a"/>
    <w:qFormat/>
    <w:pPr>
      <w:jc w:val="left"/>
    </w:pPr>
    <w:rPr>
      <w:sz w:val="24"/>
    </w:rPr>
  </w:style>
  <w:style w:type="paragraph" w:customStyle="1" w:styleId="afd">
    <w:name w:val="缺省文本"/>
    <w:basedOn w:val="a"/>
    <w:qFormat/>
    <w:pPr>
      <w:autoSpaceDE w:val="0"/>
      <w:autoSpaceDN w:val="0"/>
      <w:adjustRightInd w:val="0"/>
      <w:jc w:val="left"/>
    </w:pPr>
    <w:rPr>
      <w:kern w:val="0"/>
      <w:sz w:val="24"/>
    </w:rPr>
  </w:style>
  <w:style w:type="paragraph" w:styleId="afe">
    <w:name w:val="List Paragraph"/>
    <w:basedOn w:val="a"/>
    <w:uiPriority w:val="99"/>
    <w:qFormat/>
    <w:pPr>
      <w:ind w:firstLineChars="200" w:firstLine="420"/>
    </w:pPr>
  </w:style>
  <w:style w:type="paragraph" w:customStyle="1" w:styleId="Style48">
    <w:name w:val="_Style 48"/>
    <w:uiPriority w:val="99"/>
    <w:unhideWhenUsed/>
    <w:qFormat/>
    <w:rPr>
      <w:kern w:val="2"/>
      <w:sz w:val="21"/>
      <w:szCs w:val="24"/>
    </w:rPr>
  </w:style>
  <w:style w:type="character" w:customStyle="1" w:styleId="Style49">
    <w:name w:val="_Style 49"/>
    <w:uiPriority w:val="99"/>
    <w:unhideWhenUsed/>
    <w:qFormat/>
    <w:rPr>
      <w:color w:val="605E5C"/>
      <w:shd w:val="clear" w:color="auto" w:fill="E1DFDD"/>
    </w:rPr>
  </w:style>
  <w:style w:type="paragraph" w:customStyle="1" w:styleId="o0">
    <w:name w:val="????????¡§????????????¡§?????????????¨¬??????????¡§?????????¡§???????????¡§????o????????????¨¬??????????¡§?????????¡§????"/>
    <w:basedOn w:val="a"/>
    <w:qFormat/>
    <w:pPr>
      <w:widowControl/>
      <w:overflowPunct w:val="0"/>
      <w:autoSpaceDE w:val="0"/>
      <w:autoSpaceDN w:val="0"/>
      <w:adjustRightInd w:val="0"/>
      <w:jc w:val="left"/>
      <w:textAlignment w:val="baseline"/>
    </w:pPr>
    <w:rPr>
      <w:kern w:val="0"/>
      <w:sz w:val="24"/>
      <w:szCs w:val="20"/>
    </w:rPr>
  </w:style>
  <w:style w:type="table" w:customStyle="1" w:styleId="33">
    <w:name w:val="网格型3"/>
    <w:basedOn w:val="a1"/>
    <w:uiPriority w:val="39"/>
    <w:qFormat/>
    <w:rPr>
      <w:rFonts w:ascii="Calibri" w:hAnsi="Calibri"/>
      <w:kern w:val="2"/>
      <w:sz w:val="21"/>
      <w:szCs w:val="22"/>
    </w:rPr>
    <w:tblPr>
      <w:tblBorders>
        <w:top w:val="single" w:sz="6" w:space="0" w:color="auto"/>
        <w:bottom w:val="single" w:sz="6" w:space="0" w:color="auto"/>
      </w:tblBorders>
    </w:tbl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41">
    <w:name w:val="网格型4"/>
    <w:basedOn w:val="a1"/>
    <w:uiPriority w:val="39"/>
    <w:qFormat/>
    <w:rPr>
      <w:rFonts w:ascii="Calibri" w:hAnsi="Calibri"/>
      <w:kern w:val="2"/>
      <w:sz w:val="21"/>
      <w:szCs w:val="22"/>
    </w:rPr>
    <w:tblPr>
      <w:tblBorders>
        <w:top w:val="single" w:sz="6" w:space="0" w:color="auto"/>
        <w:bottom w:val="single" w:sz="6" w:space="0" w:color="auto"/>
      </w:tblBorders>
    </w:tbl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customStyle="1" w:styleId="aff">
    <w:name w:val="È±Ê¡ÎÄ±¾"/>
    <w:basedOn w:val="a"/>
    <w:qFormat/>
    <w:pPr>
      <w:widowControl/>
      <w:overflowPunct w:val="0"/>
      <w:autoSpaceDE w:val="0"/>
      <w:autoSpaceDN w:val="0"/>
      <w:adjustRightInd w:val="0"/>
      <w:jc w:val="left"/>
      <w:textAlignment w:val="baseline"/>
    </w:pPr>
    <w:rPr>
      <w:kern w:val="0"/>
      <w:sz w:val="24"/>
      <w:szCs w:val="20"/>
    </w:rPr>
  </w:style>
  <w:style w:type="paragraph" w:customStyle="1" w:styleId="11">
    <w:name w:val="列表段落1"/>
    <w:basedOn w:val="a"/>
    <w:qFormat/>
    <w:pPr>
      <w:ind w:firstLineChars="200" w:firstLine="420"/>
    </w:pPr>
    <w:rPr>
      <w:rFonts w:ascii="Calibri" w:hAnsi="Calibri" w:cs="Calibri"/>
      <w:szCs w:val="21"/>
    </w:rPr>
  </w:style>
  <w:style w:type="paragraph" w:customStyle="1" w:styleId="12">
    <w:name w:val="修订1"/>
    <w:hidden/>
    <w:uiPriority w:val="99"/>
    <w:unhideWhenUsed/>
    <w:qFormat/>
    <w:rPr>
      <w:kern w:val="2"/>
      <w:sz w:val="21"/>
      <w:szCs w:val="24"/>
    </w:rPr>
  </w:style>
  <w:style w:type="paragraph" w:customStyle="1" w:styleId="23">
    <w:name w:val="修订2"/>
    <w:hidden/>
    <w:uiPriority w:val="99"/>
    <w:unhideWhenUsed/>
    <w:qFormat/>
    <w:rPr>
      <w:kern w:val="2"/>
      <w:sz w:val="21"/>
      <w:szCs w:val="24"/>
    </w:rPr>
  </w:style>
  <w:style w:type="paragraph" w:customStyle="1" w:styleId="34">
    <w:name w:val="修订3"/>
    <w:hidden/>
    <w:uiPriority w:val="99"/>
    <w:unhideWhenUsed/>
    <w:rPr>
      <w:kern w:val="2"/>
      <w:sz w:val="21"/>
      <w:szCs w:val="24"/>
    </w:rPr>
  </w:style>
  <w:style w:type="character" w:styleId="aff0">
    <w:name w:val="Placeholder Text"/>
    <w:basedOn w:val="a0"/>
    <w:uiPriority w:val="99"/>
    <w:semiHidden/>
    <w:rsid w:val="00106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oleObject" Target="embeddings/Microsoft_Visio_2003-2010_Drawing1.vsd"/><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Microsoft_Visio_2003-2010_Drawing2.vsd"/><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s\PMS\Debug\PatentTp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95A93-A366-41A3-B26E-81E4AC54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PatentTpl</Template>
  <TotalTime>0</TotalTime>
  <Pages>27</Pages>
  <Words>3139</Words>
  <Characters>17897</Characters>
  <Application>Microsoft Office Word</Application>
  <DocSecurity>0</DocSecurity>
  <Lines>149</Lines>
  <Paragraphs>41</Paragraphs>
  <ScaleCrop>false</ScaleCrop>
  <Company>Lihui</Company>
  <LinksUpToDate>false</LinksUpToDate>
  <CharactersWithSpaces>20995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anna Cheng</dc:creator>
  <cp:lastModifiedBy>ThinkPad</cp:lastModifiedBy>
  <cp:revision>3</cp:revision>
  <cp:lastPrinted>2024-12-15T14:39:00Z</cp:lastPrinted>
  <dcterms:created xsi:type="dcterms:W3CDTF">2024-12-29T01:41:00Z</dcterms:created>
  <dcterms:modified xsi:type="dcterms:W3CDTF">2024-12-29T01:41:00Z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AFA78B50481F4E26B242C0580CFDA06D_13</vt:lpwstr>
  </property>
  <property fmtid="{D5CDD505-2E9C-101B-9397-08002B2CF9AE}" pid="4" name="AMWinEqns">
    <vt:bool>true</vt:bool>
  </property>
</Properties>
</file>