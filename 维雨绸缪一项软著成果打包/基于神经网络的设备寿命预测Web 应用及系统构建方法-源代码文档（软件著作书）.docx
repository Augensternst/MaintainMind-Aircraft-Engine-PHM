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AF6240" w14:paraId="0A4D5926" w14:textId="77777777">
        <w:trPr>
          <w:cantSplit/>
          <w:trHeight w:val="3440"/>
        </w:trPr>
        <w:tc>
          <w:tcPr>
            <w:tcW w:w="9285" w:type="dxa"/>
            <w:vAlign w:val="center"/>
          </w:tcPr>
          <w:p w14:paraId="577FD8CF" w14:textId="77777777" w:rsidR="00AF6240" w:rsidRDefault="00AF6240" w:rsidP="00115815">
            <w:pPr>
              <w:pStyle w:val="afb"/>
              <w:jc w:val="left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14:paraId="5845BE41" w14:textId="77777777" w:rsidR="005D4948" w:rsidRDefault="005D4948" w:rsidP="005D4948">
            <w:pPr>
              <w:spacing w:afterLines="50" w:line="276" w:lineRule="auto"/>
              <w:rPr>
                <w:rFonts w:ascii="宋体" w:eastAsia="宋体" w:hAnsi="宋体" w:cs="宋体"/>
                <w:b/>
                <w:sz w:val="48"/>
                <w:szCs w:val="48"/>
                <w:lang w:val="en-US" w:eastAsia="zh-CN"/>
              </w:rPr>
            </w:pPr>
            <w:bookmarkStart w:id="0" w:name="OLE_LINK4"/>
          </w:p>
          <w:p w14:paraId="40540049" w14:textId="1B1D90B9" w:rsidR="005D4948" w:rsidRDefault="005D4948" w:rsidP="005D4948">
            <w:pPr>
              <w:spacing w:afterLines="50" w:line="276" w:lineRule="auto"/>
              <w:jc w:val="center"/>
              <w:rPr>
                <w:rFonts w:ascii="宋体" w:eastAsia="宋体" w:hAnsi="宋体" w:cs="宋体"/>
                <w:b/>
                <w:sz w:val="48"/>
                <w:szCs w:val="48"/>
                <w:lang w:eastAsia="zh-CN"/>
              </w:rPr>
            </w:pPr>
            <w:r w:rsidRPr="00B72A3C">
              <w:rPr>
                <w:rFonts w:ascii="宋体" w:eastAsia="宋体" w:hAnsi="宋体" w:cs="宋体" w:hint="eastAsia"/>
                <w:b/>
                <w:sz w:val="48"/>
                <w:szCs w:val="48"/>
                <w:lang w:eastAsia="zh-CN"/>
              </w:rPr>
              <w:t>基于神经网络的设备寿命预测</w:t>
            </w:r>
            <w:r w:rsidRPr="00B72A3C">
              <w:rPr>
                <w:rFonts w:hint="eastAsia"/>
                <w:b/>
                <w:sz w:val="48"/>
                <w:szCs w:val="48"/>
                <w:lang w:eastAsia="zh-CN"/>
              </w:rPr>
              <w:t>Web</w:t>
            </w:r>
            <w:r w:rsidRPr="00B72A3C">
              <w:rPr>
                <w:rFonts w:ascii="宋体" w:eastAsia="宋体" w:hAnsi="宋体" w:cs="宋体" w:hint="eastAsia"/>
                <w:b/>
                <w:sz w:val="48"/>
                <w:szCs w:val="48"/>
                <w:lang w:eastAsia="zh-CN"/>
              </w:rPr>
              <w:t>应用及系统构建方法</w:t>
            </w:r>
          </w:p>
          <w:p w14:paraId="31FA3D60" w14:textId="77777777" w:rsidR="006650D5" w:rsidRPr="006650D5" w:rsidRDefault="006650D5" w:rsidP="005D4948">
            <w:pPr>
              <w:spacing w:afterLines="50" w:line="276" w:lineRule="auto"/>
              <w:jc w:val="center"/>
              <w:rPr>
                <w:rFonts w:hint="eastAsia"/>
                <w:b/>
                <w:sz w:val="48"/>
                <w:szCs w:val="48"/>
                <w:lang w:eastAsia="zh-CN"/>
              </w:rPr>
            </w:pPr>
          </w:p>
          <w:bookmarkEnd w:id="0"/>
          <w:p w14:paraId="31041861" w14:textId="02072B7D" w:rsidR="00E70239" w:rsidRPr="00E70239" w:rsidRDefault="00E70239" w:rsidP="00E70239">
            <w:pPr>
              <w:pStyle w:val="afb"/>
              <w:numPr>
                <w:ilvl w:val="0"/>
                <w:numId w:val="3"/>
              </w:numPr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proofErr w:type="spellStart"/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源代码文档</w:t>
            </w:r>
            <w:proofErr w:type="spellEnd"/>
          </w:p>
          <w:p w14:paraId="3B075466" w14:textId="77777777" w:rsidR="00AF6240" w:rsidRDefault="00AF6240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233DAC71" w14:textId="77777777" w:rsidR="00AF6240" w:rsidRDefault="00AF6240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100D274C" w14:textId="77777777" w:rsidR="00AF6240" w:rsidRDefault="00AF6240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63A94395" w14:textId="77777777" w:rsidR="00AF6240" w:rsidRDefault="00AF6240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6F929513" w14:textId="77777777" w:rsidR="00AF6240" w:rsidRDefault="00AF6240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AF6240" w14:paraId="796DCFE8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656DF3F5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  <w:proofErr w:type="spellEnd"/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4634FA29" w14:textId="5E3A94FB" w:rsidR="00AF6240" w:rsidRDefault="005D4948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3</w:t>
                  </w:r>
                  <w:r w:rsidR="0014006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.</w:t>
                  </w:r>
                  <w:r w:rsidR="0014006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 w:rsidR="00AF6240" w14:paraId="37149CEA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04CDEF65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文档状态</w:t>
                  </w:r>
                  <w:proofErr w:type="spellEnd"/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6B65AFC2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编辑</w:t>
                  </w:r>
                  <w:proofErr w:type="spellEnd"/>
                </w:p>
              </w:tc>
            </w:tr>
            <w:tr w:rsidR="00AF6240" w14:paraId="1C1A940F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2CD4852A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proofErr w:type="spellEnd"/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70057306" w14:textId="78A5B4D3" w:rsidR="00AF6240" w:rsidRDefault="00F6012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杨烜赫</w:t>
                  </w:r>
                </w:p>
              </w:tc>
            </w:tr>
            <w:tr w:rsidR="00AF6240" w14:paraId="4D71B3DF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42AEC610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proofErr w:type="spellEnd"/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45F119A5" w14:textId="13DF9157" w:rsidR="00AF6240" w:rsidRDefault="00233A77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杨烜赫</w:t>
                  </w:r>
                </w:p>
              </w:tc>
            </w:tr>
            <w:tr w:rsidR="00AF6240" w14:paraId="0A382585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1E0E3F31" w14:textId="77777777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proofErr w:type="spellEnd"/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239AF1BA" w14:textId="3B53D5A6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</w:t>
                  </w:r>
                  <w:r w:rsidR="00115815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115815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 w:rsidR="00115815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15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AF6240" w14:paraId="4CF61AA3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27041498" w14:textId="77777777" w:rsidR="00AF6240" w:rsidRDefault="00000000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proofErr w:type="spellEnd"/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6296C450" w14:textId="340DEAD8" w:rsidR="00AF6240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</w:t>
                  </w:r>
                  <w:r w:rsidR="00115815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</w:t>
                  </w:r>
                  <w:r w:rsidR="009B204E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14006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 w:rsidR="009B204E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15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</w:tbl>
          <w:p w14:paraId="715FFBD7" w14:textId="77777777" w:rsidR="00AF6240" w:rsidRDefault="00AF6240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</w:tc>
      </w:tr>
    </w:tbl>
    <w:p w14:paraId="1A9F9895" w14:textId="77777777" w:rsidR="00123B64" w:rsidRDefault="00123B64">
      <w:pPr>
        <w:pStyle w:val="berschrift1noIndex"/>
        <w:rPr>
          <w:rFonts w:asciiTheme="minorEastAsia" w:hAnsiTheme="minorEastAsia"/>
          <w:lang w:val="en-US" w:eastAsia="zh-CN"/>
        </w:rPr>
      </w:pPr>
    </w:p>
    <w:p w14:paraId="5461CBF6" w14:textId="489F196F" w:rsidR="00AF6240" w:rsidRDefault="00000000">
      <w:pPr>
        <w:pStyle w:val="berschrift1noIndex"/>
        <w:rPr>
          <w:rFonts w:asciiTheme="minorEastAsia" w:hAnsiTheme="minorEastAsia"/>
          <w:lang w:val="en-US" w:eastAsia="zh-CN"/>
        </w:rPr>
      </w:pPr>
      <w:proofErr w:type="spellStart"/>
      <w:r>
        <w:rPr>
          <w:rFonts w:asciiTheme="minorEastAsia" w:hAnsiTheme="minorEastAsia" w:hint="eastAsia"/>
          <w:lang w:val="en-US" w:eastAsia="zh-CN"/>
        </w:rPr>
        <w:t>修订历史</w:t>
      </w:r>
      <w:proofErr w:type="spellEnd"/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AF6240" w14:paraId="63D7F794" w14:textId="77777777" w:rsidTr="008A42BF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6DA8F4F" w14:textId="77777777" w:rsidR="00AF624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9B8959A" w14:textId="77777777" w:rsidR="00AF624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9500EDC" w14:textId="77777777" w:rsidR="00AF624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1F56E690" w14:textId="77777777" w:rsidR="00AF624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F6240" w14:paraId="72A117D0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41DDBA" w14:textId="0E5CB4A5" w:rsidR="00AF6240" w:rsidRDefault="00000000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</w:t>
            </w:r>
            <w:r w:rsidR="00233A77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24-8-15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E4172A" w14:textId="356FAE1F" w:rsidR="00AF6240" w:rsidRDefault="00233A77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5983FE" w14:textId="569D3339" w:rsidR="00AF6240" w:rsidRDefault="00233A77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杨烜赫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298A08" w14:textId="388D7DBD" w:rsidR="00AF6240" w:rsidRDefault="00233A77">
            <w:pPr>
              <w:pStyle w:val="TOC1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进行初稿的撰写</w:t>
            </w:r>
          </w:p>
        </w:tc>
      </w:tr>
      <w:tr w:rsidR="00AF6240" w14:paraId="157E8676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1B8EA2" w14:textId="68E0BDD5" w:rsidR="00AF6240" w:rsidRDefault="00140067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2024-10-11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3BB14C" w14:textId="1869FA79" w:rsidR="00AF6240" w:rsidRDefault="00140067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2.0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0D7F4A" w14:textId="177651B0" w:rsidR="00AF6240" w:rsidRDefault="00140067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杨烜赫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D8E2B8" w14:textId="5873EEFC" w:rsidR="00AF6240" w:rsidRDefault="00140067" w:rsidP="00233A77">
            <w:pPr>
              <w:pStyle w:val="TOC1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 xml:space="preserve">  进行进一步的修改与完善</w:t>
            </w:r>
          </w:p>
        </w:tc>
      </w:tr>
      <w:tr w:rsidR="00AF6240" w14:paraId="4F26604C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F919A3" w14:textId="12A6D712" w:rsidR="00AF6240" w:rsidRDefault="009B204E" w:rsidP="009B204E">
            <w:pPr>
              <w:jc w:val="center"/>
              <w:rPr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202</w:t>
            </w:r>
            <w:r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-1-1</w:t>
            </w:r>
            <w:r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59419B" w14:textId="59EEE133" w:rsidR="00AF6240" w:rsidRPr="009B204E" w:rsidRDefault="009B204E" w:rsidP="009B204E">
            <w:pPr>
              <w:jc w:val="center"/>
              <w:rPr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36A469" w14:textId="5C5ABC4F" w:rsidR="00AF6240" w:rsidRPr="009B204E" w:rsidRDefault="009B204E" w:rsidP="009B204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en-US" w:eastAsia="zh-CN"/>
              </w:rPr>
              <w:t>杨烜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en-US" w:eastAsia="zh-CN"/>
              </w:rPr>
              <w:t>赫</w:t>
            </w:r>
            <w:proofErr w:type="gramEnd"/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64E2677" w14:textId="4831FE28" w:rsidR="00AF6240" w:rsidRDefault="009B204E" w:rsidP="009B204E">
            <w:pPr>
              <w:pStyle w:val="TOC1"/>
              <w:jc w:val="center"/>
              <w:rPr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进行进一步的修改与完善</w:t>
            </w:r>
          </w:p>
        </w:tc>
      </w:tr>
      <w:tr w:rsidR="00AF6240" w14:paraId="62AE9AAB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491EE0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3233FE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16F16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50F9AB3" w14:textId="77777777" w:rsidR="00AF6240" w:rsidRDefault="00AF6240">
            <w:pPr>
              <w:pStyle w:val="TOC1"/>
              <w:rPr>
                <w:lang w:eastAsia="zh-CN"/>
              </w:rPr>
            </w:pPr>
          </w:p>
        </w:tc>
      </w:tr>
      <w:tr w:rsidR="00AF6240" w14:paraId="78356DC4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708390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74054C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FFC3A95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603747" w14:textId="77777777" w:rsidR="00AF6240" w:rsidRDefault="00AF6240">
            <w:pPr>
              <w:pStyle w:val="TOC1"/>
              <w:rPr>
                <w:lang w:eastAsia="zh-CN"/>
              </w:rPr>
            </w:pPr>
          </w:p>
        </w:tc>
      </w:tr>
      <w:tr w:rsidR="00AF6240" w14:paraId="0CF005C1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C0E347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DBE3FF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C6993C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F16658" w14:textId="77777777" w:rsidR="00AF6240" w:rsidRDefault="00AF6240">
            <w:pPr>
              <w:pStyle w:val="TOC1"/>
              <w:rPr>
                <w:lang w:eastAsia="zh-CN"/>
              </w:rPr>
            </w:pPr>
          </w:p>
        </w:tc>
      </w:tr>
      <w:tr w:rsidR="00AF6240" w14:paraId="3E8B0731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197109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1261C0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3CE9C6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5E147C4" w14:textId="77777777" w:rsidR="00AF6240" w:rsidRDefault="00AF6240">
            <w:pPr>
              <w:rPr>
                <w:lang w:eastAsia="zh-CN"/>
              </w:rPr>
            </w:pPr>
          </w:p>
        </w:tc>
      </w:tr>
      <w:tr w:rsidR="00AF6240" w14:paraId="348E2B27" w14:textId="77777777" w:rsidTr="008A42BF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9FA63C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5B937EB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A31069" w14:textId="77777777" w:rsidR="00AF6240" w:rsidRDefault="00AF6240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B93E0C" w14:textId="77777777" w:rsidR="00AF6240" w:rsidRDefault="00AF6240">
            <w:pPr>
              <w:rPr>
                <w:lang w:eastAsia="zh-CN"/>
              </w:rPr>
            </w:pPr>
          </w:p>
        </w:tc>
      </w:tr>
    </w:tbl>
    <w:p w14:paraId="5188CBCB" w14:textId="77777777" w:rsidR="00AF6240" w:rsidRDefault="00AF624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2FB95F6F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077E5B5A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1919E129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4EF12677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3540C8EA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41CCB988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3A544FC3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6B366026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64E48592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34E4E988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21628386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3D8ADB53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48F2514A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2BBB962C" w14:textId="77777777" w:rsidR="000972B0" w:rsidRDefault="000972B0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50E9CAAA" w14:textId="77777777" w:rsidR="00E70239" w:rsidRDefault="00E70239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14:paraId="7E83F23A" w14:textId="6EA7995E" w:rsidR="00E70239" w:rsidRDefault="00E70239">
      <w:pPr>
        <w:spacing w:after="0" w:line="480" w:lineRule="auto"/>
        <w:jc w:val="both"/>
        <w:rPr>
          <w:rFonts w:asciiTheme="minorEastAsia" w:hAnsiTheme="minorEastAsia" w:cstheme="minorEastAsia"/>
          <w:b/>
          <w:bCs/>
          <w:szCs w:val="24"/>
          <w:lang w:val="en-US" w:eastAsia="zh-CN"/>
        </w:rPr>
      </w:pPr>
      <w:proofErr w:type="spellStart"/>
      <w:r w:rsidRPr="00E70239">
        <w:rPr>
          <w:rFonts w:asciiTheme="minorEastAsia" w:hAnsiTheme="minorEastAsia" w:cstheme="minorEastAsia" w:hint="eastAsia"/>
          <w:b/>
          <w:bCs/>
          <w:szCs w:val="24"/>
          <w:lang w:val="en-US" w:eastAsia="zh-CN"/>
        </w:rPr>
        <w:t>前端部分代码</w:t>
      </w:r>
      <w:proofErr w:type="spellEnd"/>
    </w:p>
    <w:p w14:paraId="543FC77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&lt;script setup lang="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ts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2DD49A6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{ref} from 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";</w:t>
      </w:r>
    </w:p>
    <w:p w14:paraId="5034C17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} from 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-router";</w:t>
      </w:r>
    </w:p>
    <w:p w14:paraId="12EE5D0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ElFormItem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ElForm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ElCard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ElButton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ElInput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ElMessage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} from "element-plus";</w:t>
      </w:r>
    </w:p>
    <w:p w14:paraId="5D739FD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axiosInstance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from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"..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/../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axios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";</w:t>
      </w:r>
    </w:p>
    <w:p w14:paraId="37C90F0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type {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FormInstance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} from 'element-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plus'</w:t>
      </w:r>
      <w:proofErr w:type="spellEnd"/>
    </w:p>
    <w:p w14:paraId="3752FB7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useAuth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} from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"..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/../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composables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auth.ts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</w:t>
      </w:r>
    </w:p>
    <w:p w14:paraId="05855E8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</w:p>
    <w:p w14:paraId="6888C65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router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622D311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auth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useAuth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7AC168D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formRef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ref&lt;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FormInstance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| null&gt;(null)</w:t>
      </w:r>
    </w:p>
    <w:p w14:paraId="68DFFB5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fromRules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{</w:t>
      </w:r>
    </w:p>
    <w:p w14:paraId="73BAF0F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username: [</w:t>
      </w:r>
    </w:p>
    <w:p w14:paraId="65BBB0F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{required: true, message: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请输入用户名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 trigger: 'blur'}</w:t>
      </w:r>
    </w:p>
    <w:p w14:paraId="6C81B1A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],</w:t>
      </w:r>
    </w:p>
    <w:p w14:paraId="4689220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password: [</w:t>
      </w:r>
    </w:p>
    <w:p w14:paraId="15EBD9D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{required: true, message: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请输入密码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 trigger: 'blur'}</w:t>
      </w:r>
    </w:p>
    <w:p w14:paraId="1410B86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]</w:t>
      </w:r>
    </w:p>
    <w:p w14:paraId="607F93E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})</w:t>
      </w:r>
    </w:p>
    <w:p w14:paraId="1959ACC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form =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{</w:t>
      </w:r>
    </w:p>
    <w:p w14:paraId="2046406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username: '',</w:t>
      </w:r>
    </w:p>
    <w:p w14:paraId="4221C81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password: '',</w:t>
      </w:r>
    </w:p>
    <w:p w14:paraId="25072E2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})</w:t>
      </w:r>
    </w:p>
    <w:p w14:paraId="1F8215F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</w:p>
    <w:p w14:paraId="5C91540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const login = async () =&gt; {</w:t>
      </w:r>
    </w:p>
    <w:p w14:paraId="4E50C22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if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(!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formRef.value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 {</w:t>
      </w:r>
    </w:p>
    <w:p w14:paraId="0B35C59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ElMessage.error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请输入用户名和密码</w:t>
      </w:r>
      <w:r w:rsidRPr="00E70239">
        <w:rPr>
          <w:rFonts w:ascii="Times New Roman" w:hAnsi="Times New Roman" w:cs="Times New Roman"/>
          <w:sz w:val="20"/>
          <w:lang w:val="en-US" w:eastAsia="zh-CN"/>
        </w:rPr>
        <w:t>')</w:t>
      </w:r>
    </w:p>
    <w:p w14:paraId="28EAD14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return</w:t>
      </w:r>
    </w:p>
    <w:p w14:paraId="536B884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}</w:t>
      </w:r>
    </w:p>
    <w:p w14:paraId="5F58E74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await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formRef.value?.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validate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((valid, _) =&gt; {</w:t>
      </w:r>
    </w:p>
    <w:p w14:paraId="70AEACC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if (valid) {</w:t>
      </w:r>
    </w:p>
    <w:p w14:paraId="7826F10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'/user/login'</w:t>
      </w:r>
    </w:p>
    <w:p w14:paraId="08FAB11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const data = {</w:t>
      </w:r>
    </w:p>
    <w:p w14:paraId="1468240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username: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form.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value.username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7A3A2F1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password: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form.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value.password</w:t>
      </w:r>
      <w:proofErr w:type="spellEnd"/>
      <w:proofErr w:type="gramEnd"/>
    </w:p>
    <w:p w14:paraId="252DD22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}</w:t>
      </w:r>
    </w:p>
    <w:p w14:paraId="69E34C8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const headers = {</w:t>
      </w:r>
    </w:p>
    <w:p w14:paraId="4FFB994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'Content-Type': 'application/x-www-form-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urlencoded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</w:t>
      </w:r>
    </w:p>
    <w:p w14:paraId="0234288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}</w:t>
      </w:r>
    </w:p>
    <w:p w14:paraId="2602FCC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axiosInstance.post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spellStart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 data, {headers}).then((res) =&gt; {</w:t>
      </w:r>
    </w:p>
    <w:p w14:paraId="5BA7902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if (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res.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data.code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=== 200) {</w:t>
      </w:r>
    </w:p>
    <w:p w14:paraId="4651BAF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ElMessage.success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登录成功</w:t>
      </w:r>
      <w:r w:rsidRPr="00E70239">
        <w:rPr>
          <w:rFonts w:ascii="Times New Roman" w:hAnsi="Times New Roman" w:cs="Times New Roman"/>
          <w:sz w:val="20"/>
          <w:lang w:val="en-US" w:eastAsia="zh-CN"/>
        </w:rPr>
        <w:t>')</w:t>
      </w:r>
    </w:p>
    <w:p w14:paraId="487ED30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auth.setToken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res.data.data.token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44717A1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</w:t>
      </w:r>
    </w:p>
    <w:p w14:paraId="5065D56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path: "/home",</w:t>
      </w:r>
    </w:p>
    <w:p w14:paraId="6DB9368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replace: true</w:t>
      </w:r>
    </w:p>
    <w:p w14:paraId="756D858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});</w:t>
      </w:r>
    </w:p>
    <w:p w14:paraId="05A9482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} else {</w:t>
      </w:r>
    </w:p>
    <w:p w14:paraId="4A425A4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ElMessage.error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登录失败，请检查用户名和密码</w:t>
      </w:r>
      <w:r w:rsidRPr="00E70239">
        <w:rPr>
          <w:rFonts w:ascii="Times New Roman" w:hAnsi="Times New Roman" w:cs="Times New Roman"/>
          <w:sz w:val="20"/>
          <w:lang w:val="en-US" w:eastAsia="zh-CN"/>
        </w:rPr>
        <w:t>')</w:t>
      </w:r>
    </w:p>
    <w:p w14:paraId="6E8E72F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console.log(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res.data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69DE574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}</w:t>
      </w:r>
    </w:p>
    <w:p w14:paraId="11C668D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})</w:t>
      </w:r>
    </w:p>
    <w:p w14:paraId="03B13FE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 else {</w:t>
      </w:r>
    </w:p>
    <w:p w14:paraId="41EE1A9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ElMessage.error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登录失败，请检查用户名和密码</w:t>
      </w:r>
      <w:r w:rsidRPr="00E70239">
        <w:rPr>
          <w:rFonts w:ascii="Times New Roman" w:hAnsi="Times New Roman" w:cs="Times New Roman"/>
          <w:sz w:val="20"/>
          <w:lang w:val="en-US" w:eastAsia="zh-CN"/>
        </w:rPr>
        <w:t>')</w:t>
      </w:r>
    </w:p>
    <w:p w14:paraId="667E4B1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</w:t>
      </w:r>
    </w:p>
    <w:p w14:paraId="1612F14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})</w:t>
      </w:r>
    </w:p>
    <w:p w14:paraId="6FBF987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244925B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&lt;/script&gt;</w:t>
      </w:r>
    </w:p>
    <w:p w14:paraId="2538832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&lt;template&gt;</w:t>
      </w:r>
    </w:p>
    <w:p w14:paraId="040CF07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&lt;div&gt;</w:t>
      </w:r>
    </w:p>
    <w:p w14:paraId="7F72225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-card class="box-card" style="width: 400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px;margin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: 100px auto;"&gt;</w:t>
      </w:r>
    </w:p>
    <w:p w14:paraId="589CD31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&lt;h2&gt;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登录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&lt;/h2&gt;</w:t>
      </w:r>
    </w:p>
    <w:p w14:paraId="135A6DD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 ref="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formRef</w:t>
      </w:r>
      <w:proofErr w:type="spellEnd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" :model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="form" :rules="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fromRules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 label-width="80px"&gt;</w:t>
      </w:r>
    </w:p>
    <w:p w14:paraId="0F33FD0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-form-item label="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用户名</w:t>
      </w:r>
      <w:r w:rsidRPr="00E70239">
        <w:rPr>
          <w:rFonts w:ascii="Times New Roman" w:hAnsi="Times New Roman" w:cs="Times New Roman"/>
          <w:sz w:val="20"/>
          <w:lang w:val="en-US" w:eastAsia="zh-CN"/>
        </w:rPr>
        <w:t>" prop="username"&gt;</w:t>
      </w:r>
    </w:p>
    <w:p w14:paraId="587F23C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-input v-model="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form.username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"&gt;&lt;/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-input&gt;</w:t>
      </w:r>
    </w:p>
    <w:p w14:paraId="208B62A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-form-item&gt;</w:t>
      </w:r>
    </w:p>
    <w:p w14:paraId="1E547BB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-form-item label="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密码</w:t>
      </w:r>
      <w:r w:rsidRPr="00E70239">
        <w:rPr>
          <w:rFonts w:ascii="Times New Roman" w:hAnsi="Times New Roman" w:cs="Times New Roman"/>
          <w:sz w:val="20"/>
          <w:lang w:val="en-US" w:eastAsia="zh-CN"/>
        </w:rPr>
        <w:t>" prop="password"&gt;</w:t>
      </w:r>
    </w:p>
    <w:p w14:paraId="2A1A9CD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-input v-model="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form.password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" type="password"&gt;&lt;/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-input&gt;</w:t>
      </w:r>
    </w:p>
    <w:p w14:paraId="59FF553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-form-item&gt;</w:t>
      </w:r>
    </w:p>
    <w:p w14:paraId="3374336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&lt;div class="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btnGroup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0BE416B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-button type="primary" @click="login"&gt;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登录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-button&gt;</w:t>
      </w:r>
    </w:p>
    <w:p w14:paraId="484905D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&lt;router-link to="/register"&gt;</w:t>
      </w:r>
    </w:p>
    <w:p w14:paraId="3472A16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-button style="margin-left:10px"&gt;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注册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-button&gt;</w:t>
      </w:r>
    </w:p>
    <w:p w14:paraId="2CA726D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&lt;/router-link&gt;</w:t>
      </w:r>
    </w:p>
    <w:p w14:paraId="2389DCF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&lt;/div&gt;</w:t>
      </w:r>
    </w:p>
    <w:p w14:paraId="7AEE1DC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-form&gt;</w:t>
      </w:r>
    </w:p>
    <w:p w14:paraId="1BF8804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-card&gt;</w:t>
      </w:r>
    </w:p>
    <w:p w14:paraId="275D234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&lt;/div&gt;</w:t>
      </w:r>
    </w:p>
    <w:p w14:paraId="3B1FBA6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&lt;/template&gt;</w:t>
      </w:r>
    </w:p>
    <w:p w14:paraId="75A9EAF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&lt;script setup lang="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ts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12A9397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ElMenu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ElSubMenu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ElIcon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ElMenuItem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ElText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 from 'element-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plus'</w:t>
      </w:r>
      <w:proofErr w:type="spellEnd"/>
    </w:p>
    <w:p w14:paraId="010D60D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{ ref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 from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</w:t>
      </w:r>
    </w:p>
    <w:p w14:paraId="794817A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 from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-router';</w:t>
      </w:r>
    </w:p>
    <w:p w14:paraId="5DC13B5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</w:p>
    <w:p w14:paraId="590D4DF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router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6E75F29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MenuList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[</w:t>
      </w:r>
    </w:p>
    <w:p w14:paraId="3DE9A67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</w:t>
      </w:r>
    </w:p>
    <w:p w14:paraId="47A2E71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index: '1',</w:t>
      </w:r>
    </w:p>
    <w:p w14:paraId="4F880D0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首页看板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3167F3A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icon: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HomeFilled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7BFAECA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children: [</w:t>
      </w:r>
    </w:p>
    <w:p w14:paraId="6456FD6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{</w:t>
      </w:r>
    </w:p>
    <w:p w14:paraId="7844D7D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index: '1-1',</w:t>
      </w:r>
    </w:p>
    <w:p w14:paraId="041981D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首页看板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6196DF0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},</w:t>
      </w:r>
    </w:p>
    <w:p w14:paraId="73F8270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]</w:t>
      </w:r>
    </w:p>
    <w:p w14:paraId="11FD221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},</w:t>
      </w:r>
    </w:p>
    <w:p w14:paraId="37108B6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</w:t>
      </w:r>
    </w:p>
    <w:p w14:paraId="10C145E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index: '2',</w:t>
      </w:r>
    </w:p>
    <w:p w14:paraId="61A3E4C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模型中心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678C2D5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icon: 'Menu',</w:t>
      </w:r>
    </w:p>
    <w:p w14:paraId="07B418E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children: [</w:t>
      </w:r>
    </w:p>
    <w:p w14:paraId="232D306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{</w:t>
      </w:r>
    </w:p>
    <w:p w14:paraId="17A61C3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index: '2-1',</w:t>
      </w:r>
    </w:p>
    <w:p w14:paraId="5A94F9B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模型中心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203CC0D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},</w:t>
      </w:r>
    </w:p>
    <w:p w14:paraId="55BFC0E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]</w:t>
      </w:r>
    </w:p>
    <w:p w14:paraId="3857C62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},</w:t>
      </w:r>
    </w:p>
    <w:p w14:paraId="1A5A233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</w:t>
      </w:r>
    </w:p>
    <w:p w14:paraId="0F057BF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index: '3',</w:t>
      </w:r>
    </w:p>
    <w:p w14:paraId="6070EEF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数据中心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678D7EA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icon: 'Histogram',</w:t>
      </w:r>
    </w:p>
    <w:p w14:paraId="3A41D57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children: [</w:t>
      </w:r>
    </w:p>
    <w:p w14:paraId="0AA6300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{</w:t>
      </w:r>
    </w:p>
    <w:p w14:paraId="248D96E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index: '3-1',</w:t>
      </w:r>
    </w:p>
    <w:p w14:paraId="66E2AFE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      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数据中心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2183DDA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}</w:t>
      </w:r>
    </w:p>
    <w:p w14:paraId="5ADC3A1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]</w:t>
      </w:r>
    </w:p>
    <w:p w14:paraId="4DAD9B6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},</w:t>
      </w:r>
    </w:p>
    <w:p w14:paraId="182FEC2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{</w:t>
      </w:r>
    </w:p>
    <w:p w14:paraId="01845CC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index: '4',</w:t>
      </w:r>
    </w:p>
    <w:p w14:paraId="4DE9183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组件中心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0253A7F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icon: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HelpFilled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5E60735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children: [</w:t>
      </w:r>
    </w:p>
    <w:p w14:paraId="3534E58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{</w:t>
      </w:r>
    </w:p>
    <w:p w14:paraId="495693F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index: '4-1',</w:t>
      </w:r>
    </w:p>
    <w:p w14:paraId="1976FA0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组件列表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0462476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},</w:t>
      </w:r>
    </w:p>
    <w:p w14:paraId="49599C4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{</w:t>
      </w:r>
    </w:p>
    <w:p w14:paraId="0DCDE8B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index: '4-2',</w:t>
      </w:r>
    </w:p>
    <w:p w14:paraId="2F64F3B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title: '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添加组件</w:t>
      </w:r>
      <w:r w:rsidRPr="00E70239">
        <w:rPr>
          <w:rFonts w:ascii="Times New Roman" w:hAnsi="Times New Roman" w:cs="Times New Roman"/>
          <w:sz w:val="20"/>
          <w:lang w:val="en-US" w:eastAsia="zh-CN"/>
        </w:rPr>
        <w:t>',</w:t>
      </w:r>
    </w:p>
    <w:p w14:paraId="4EE79C4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}</w:t>
      </w:r>
    </w:p>
    <w:p w14:paraId="266280D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]</w:t>
      </w:r>
    </w:p>
    <w:p w14:paraId="2BF4C0E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</w:t>
      </w:r>
    </w:p>
    <w:p w14:paraId="6798EB6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])</w:t>
      </w:r>
    </w:p>
    <w:p w14:paraId="708BC2E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//@ts-ignore</w:t>
      </w:r>
    </w:p>
    <w:p w14:paraId="3CC20F9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handleSelect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(index,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indexPath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) =&gt; {</w:t>
      </w:r>
    </w:p>
    <w:p w14:paraId="7BDDA3E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//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上级</w:t>
      </w:r>
      <w:r w:rsidRPr="00E70239">
        <w:rPr>
          <w:rFonts w:ascii="Times New Roman" w:hAnsi="Times New Roman" w:cs="Times New Roman"/>
          <w:sz w:val="20"/>
          <w:lang w:val="en-US" w:eastAsia="zh-CN"/>
        </w:rPr>
        <w:t>html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路由为：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-main&gt;&lt;router-view name = "home-main" /&gt;&lt;/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-main&gt;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，我们只对</w:t>
      </w:r>
      <w:r w:rsidRPr="00E70239">
        <w:rPr>
          <w:rFonts w:ascii="Times New Roman" w:hAnsi="Times New Roman" w:cs="Times New Roman"/>
          <w:sz w:val="20"/>
          <w:lang w:val="en-US" w:eastAsia="zh-CN"/>
        </w:rPr>
        <w:t>home-main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部分进行路由跳转</w:t>
      </w:r>
    </w:p>
    <w:p w14:paraId="00E65CD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console.log(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index,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indexPath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20838DE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switch (index) {</w:t>
      </w:r>
    </w:p>
    <w:p w14:paraId="71E69CF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'1-1':</w:t>
      </w:r>
    </w:p>
    <w:p w14:paraId="371FDBB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'home-overview'});</w:t>
      </w:r>
    </w:p>
    <w:p w14:paraId="5C3C33E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0CA0D30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'2-1':</w:t>
      </w:r>
    </w:p>
    <w:p w14:paraId="10CC9BC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'model-recorder' });</w:t>
      </w:r>
    </w:p>
    <w:p w14:paraId="1480A17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25BE53D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'3-1':</w:t>
      </w:r>
    </w:p>
    <w:p w14:paraId="11A2B57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'data-recorder' });</w:t>
      </w:r>
    </w:p>
    <w:p w14:paraId="2A17B08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69DCFEC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'3-2':</w:t>
      </w:r>
    </w:p>
    <w:p w14:paraId="5E26947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'target-notification' });</w:t>
      </w:r>
    </w:p>
    <w:p w14:paraId="091AB5A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60B8B83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'4-1':</w:t>
      </w:r>
    </w:p>
    <w:p w14:paraId="2980E8C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analyse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-trans' });</w:t>
      </w:r>
    </w:p>
    <w:p w14:paraId="51700F36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5304656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case '4-2':</w:t>
      </w:r>
    </w:p>
    <w:p w14:paraId="6AB40C7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 name: 'component-add' });</w:t>
      </w:r>
    </w:p>
    <w:p w14:paraId="18502E52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570DAC8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default:</w:t>
      </w:r>
    </w:p>
    <w:p w14:paraId="42A0550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break;</w:t>
      </w:r>
    </w:p>
    <w:p w14:paraId="1BEA471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</w:t>
      </w:r>
    </w:p>
    <w:p w14:paraId="05B6A9A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4B984E0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</w:p>
    <w:p w14:paraId="2CF55561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&lt;/script&gt;</w:t>
      </w:r>
    </w:p>
    <w:p w14:paraId="5AD93BF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</w:p>
    <w:p w14:paraId="5ADF12E7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&lt;template&gt;</w:t>
      </w:r>
    </w:p>
    <w:p w14:paraId="3AE5186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-menu default-active="1" @select="handleSelect"&gt;</w:t>
      </w:r>
    </w:p>
    <w:p w14:paraId="01E55A1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-sub-menu v-for="(item,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) in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MenuList</w:t>
      </w:r>
      <w:proofErr w:type="spellEnd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" :key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 :index="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item.title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 :icon="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item.icon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56BE132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&lt;template #title&gt;</w:t>
      </w:r>
    </w:p>
    <w:p w14:paraId="54F271A0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-icon size="32"&gt;</w:t>
      </w:r>
    </w:p>
    <w:p w14:paraId="73FDF48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           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&lt;!--</w:t>
      </w:r>
      <w:proofErr w:type="gramEnd"/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这里插入的标签名称对应于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item.icon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--&gt;</w:t>
      </w:r>
    </w:p>
    <w:p w14:paraId="709A73A5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&lt;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component :is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item.icon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"&gt;&lt;/component&gt;</w:t>
      </w:r>
    </w:p>
    <w:p w14:paraId="70537F58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-icon&gt;</w:t>
      </w:r>
    </w:p>
    <w:p w14:paraId="4E493D4B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&lt;h3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&gt;{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item.title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}}&lt;/h3&gt;&lt;!--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父菜单名称</w:t>
      </w:r>
      <w:r w:rsidRPr="00E70239">
        <w:rPr>
          <w:rFonts w:ascii="Times New Roman" w:hAnsi="Times New Roman" w:cs="Times New Roman"/>
          <w:sz w:val="20"/>
          <w:lang w:val="en-US" w:eastAsia="zh-CN"/>
        </w:rPr>
        <w:t>--&gt;</w:t>
      </w:r>
    </w:p>
    <w:p w14:paraId="6AC1367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          &lt;/template&gt;</w:t>
      </w:r>
    </w:p>
    <w:p w14:paraId="11546E39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-menu-item v-for="(child, j) in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item.children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" :key="j" :index="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child.index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6F152A2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-text size="large"&gt;</w:t>
      </w:r>
    </w:p>
    <w:p w14:paraId="19FE9214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  &lt;h4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&gt;{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child.title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}}&lt;/h4&gt;</w:t>
      </w:r>
    </w:p>
    <w:p w14:paraId="5636CB6D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-text&gt;</w:t>
      </w:r>
    </w:p>
    <w:p w14:paraId="0F26FD5A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-menu-item&gt;</w:t>
      </w:r>
    </w:p>
    <w:p w14:paraId="65D2169F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-sub-menu&gt;</w:t>
      </w:r>
    </w:p>
    <w:p w14:paraId="47BAC30E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-menu&gt;</w:t>
      </w:r>
    </w:p>
    <w:p w14:paraId="62D9BC23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&lt;/template&gt;</w:t>
      </w:r>
    </w:p>
    <w:p w14:paraId="4969BE1C" w14:textId="77777777" w:rsidR="00E70239" w:rsidRPr="00E70239" w:rsidRDefault="00E70239" w:rsidP="00E70239">
      <w:pPr>
        <w:spacing w:after="0"/>
        <w:jc w:val="both"/>
        <w:rPr>
          <w:rFonts w:ascii="Times New Roman" w:hAnsi="Times New Roman" w:cs="Times New Roman"/>
          <w:b/>
          <w:bCs/>
          <w:sz w:val="20"/>
          <w:lang w:val="en-US" w:eastAsia="zh-CN"/>
        </w:rPr>
      </w:pPr>
    </w:p>
    <w:p w14:paraId="0DA75C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&lt;script setup lang="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ts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"&gt;</w:t>
      </w:r>
    </w:p>
    <w:p w14:paraId="68A673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</w:t>
      </w:r>
    </w:p>
    <w:p w14:paraId="54A24F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ElHeader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71D77F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ElMain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73473C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ElContainer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0EE4B5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ElAside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7713BC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ElAvatar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4B2037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ElDropdown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2DF63C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ElDropdownMenu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5A815E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ElDropdownItem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3007F0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ElRow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3B90B9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ElAffix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3A1DC6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ElCol</w:t>
      </w:r>
      <w:proofErr w:type="spellEnd"/>
    </w:p>
    <w:p w14:paraId="234B4E3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 from 'element-plus';</w:t>
      </w:r>
    </w:p>
    <w:p w14:paraId="1B0504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Menu from '../menu/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Menu.vue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</w:t>
      </w:r>
    </w:p>
    <w:p w14:paraId="2A7C1F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useAuth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 from '../../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composables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auth.ts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'</w:t>
      </w:r>
    </w:p>
    <w:p w14:paraId="76D291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} from '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-router'</w:t>
      </w:r>
    </w:p>
    <w:p w14:paraId="0721E7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import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axiosInstance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from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"..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/../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axios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";</w:t>
      </w:r>
    </w:p>
    <w:p w14:paraId="3AB913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import {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ref,onMounted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} from 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vue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";</w:t>
      </w:r>
    </w:p>
    <w:p w14:paraId="692DDE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auth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useAuth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1FBCEB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router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useRouter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2D9EA1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avatar =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39B162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const defaultUrl='https://cube.elemecdn.com/0/88/03b0d39583f48206768a7534e55bcpng.png'</w:t>
      </w:r>
    </w:p>
    <w:p w14:paraId="65236B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ref(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'')</w:t>
      </w:r>
    </w:p>
    <w:p w14:paraId="1AE79E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const logout = () =&gt; {</w:t>
      </w:r>
    </w:p>
    <w:p w14:paraId="42BC34F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auth.logout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()</w:t>
      </w:r>
    </w:p>
    <w:p w14:paraId="4949AC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router.push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({</w:t>
      </w:r>
    </w:p>
    <w:p w14:paraId="2A78B9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path: "/login",</w:t>
      </w:r>
    </w:p>
    <w:p w14:paraId="747623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replace: true</w:t>
      </w:r>
    </w:p>
    <w:p w14:paraId="7330D0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});</w:t>
      </w:r>
    </w:p>
    <w:p w14:paraId="32ADB7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4D6707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getUserAvatar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async () =&gt; {</w:t>
      </w:r>
    </w:p>
    <w:p w14:paraId="049654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const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'/user/avatar'</w:t>
      </w:r>
    </w:p>
    <w:p w14:paraId="162F88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axiosInstance.get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spellStart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,{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responseType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: 'blob' }).then((res) =&gt; {</w:t>
      </w:r>
    </w:p>
    <w:p w14:paraId="38A09E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  if (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res.status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=== 200) {</w:t>
      </w:r>
    </w:p>
    <w:p w14:paraId="04F265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avatar.value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res.data</w:t>
      </w:r>
      <w:proofErr w:type="spellEnd"/>
    </w:p>
    <w:p w14:paraId="621E3F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const render = new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FileReader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);</w:t>
      </w:r>
    </w:p>
    <w:p w14:paraId="3D86AB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render.onload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(e) =&gt; {</w:t>
      </w:r>
    </w:p>
    <w:p w14:paraId="727ACA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avatarUrl.value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e.target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?.result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as string</w:t>
      </w:r>
    </w:p>
    <w:p w14:paraId="6BAC96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}</w:t>
      </w:r>
    </w:p>
    <w:p w14:paraId="57258C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render.readAsDataURL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avatar.value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56999A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 else {</w:t>
      </w:r>
    </w:p>
    <w:p w14:paraId="5DC085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  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avatarUrl.value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=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defaultUrl</w:t>
      </w:r>
      <w:proofErr w:type="spellEnd"/>
    </w:p>
    <w:p w14:paraId="3DC066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}</w:t>
      </w:r>
    </w:p>
    <w:p w14:paraId="192583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})</w:t>
      </w:r>
    </w:p>
    <w:p w14:paraId="4F39E3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7AEB12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273F48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onMounted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() =&gt; {</w:t>
      </w:r>
    </w:p>
    <w:p w14:paraId="41BEFB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avatarUrl.value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= 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defaultUrl</w:t>
      </w:r>
      <w:proofErr w:type="spellEnd"/>
    </w:p>
    <w:p w14:paraId="56C2107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getUserAvatar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)</w:t>
      </w:r>
    </w:p>
    <w:p w14:paraId="6DFFB3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})</w:t>
      </w:r>
    </w:p>
    <w:p w14:paraId="058993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&lt;/script&gt;</w:t>
      </w:r>
    </w:p>
    <w:p w14:paraId="09E97A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&lt;template&gt;</w:t>
      </w:r>
    </w:p>
    <w:p w14:paraId="5D0FC8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&lt;div class="common-layout" style="position: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absolute;top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: 0;left: 0;right: 0;bottom: 0;"&gt;</w:t>
      </w:r>
    </w:p>
    <w:p w14:paraId="418A7B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 style="height: 100vh;"&gt;</w:t>
      </w:r>
    </w:p>
    <w:p w14:paraId="78B020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-header height=""&gt;</w:t>
      </w:r>
    </w:p>
    <w:p w14:paraId="17D63A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affix :offset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="0"&gt;</w:t>
      </w:r>
    </w:p>
    <w:p w14:paraId="109D41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&lt;div class="system-header" style="text-align: left;"&gt;</w:t>
      </w:r>
    </w:p>
    <w:p w14:paraId="7BE95F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row :gutter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="24"&gt;</w:t>
      </w:r>
    </w:p>
    <w:p w14:paraId="430537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col :span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="15"&gt;</w:t>
      </w:r>
    </w:p>
    <w:p w14:paraId="3A1F445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&lt;div class="grid-content ep-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bg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-purple"&gt;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设备寿命预测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&lt;/div&gt;</w:t>
      </w:r>
    </w:p>
    <w:p w14:paraId="5C8DDFC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-col&gt;</w:t>
      </w:r>
    </w:p>
    <w:p w14:paraId="49CDA5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col :span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="1" :offset="8"&gt;</w:t>
      </w:r>
    </w:p>
    <w:p w14:paraId="714AC7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&lt;div class="grid-content ep-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bg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-purple-light"&gt;</w:t>
      </w:r>
    </w:p>
    <w:p w14:paraId="5CE2947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 class="header-dropdown"&gt;</w:t>
      </w:r>
    </w:p>
    <w:p w14:paraId="7B67A7E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&lt;span class="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-dropdown-link component" &gt;</w:t>
      </w:r>
    </w:p>
    <w:p w14:paraId="52A1F6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avatar :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src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avatarUrl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&gt;&lt;/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-avatar&gt;</w:t>
      </w:r>
    </w:p>
    <w:p w14:paraId="2A6C31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&lt;/span&gt;</w:t>
      </w:r>
    </w:p>
    <w:p w14:paraId="13ACEE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&lt;template #dropdown&gt;</w:t>
      </w:r>
    </w:p>
    <w:p w14:paraId="6C5045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-dropdown-menu&gt;</w:t>
      </w:r>
    </w:p>
    <w:p w14:paraId="5E8301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-dropdown-item @click=""&gt;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个人信息修改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-dropdown-item&gt;</w:t>
      </w:r>
    </w:p>
    <w:p w14:paraId="62CAE1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-dropdown-item @click="logout"&gt;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用户登出</w:t>
      </w:r>
      <w:r w:rsidRPr="00E70239">
        <w:rPr>
          <w:rFonts w:ascii="Times New Roman" w:hAnsi="Times New Roman" w:cs="Times New Roman"/>
          <w:sz w:val="20"/>
          <w:lang w:val="en-US" w:eastAsia="zh-CN"/>
        </w:rPr>
        <w:t>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-dropdown-item&gt;</w:t>
      </w:r>
    </w:p>
    <w:p w14:paraId="1C4080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-dropdown-menu&gt;</w:t>
      </w:r>
    </w:p>
    <w:p w14:paraId="719E6D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    &lt;/template&gt;</w:t>
      </w:r>
    </w:p>
    <w:p w14:paraId="65D7941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  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-dropdown&gt;</w:t>
      </w:r>
    </w:p>
    <w:p w14:paraId="1A59B6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  &lt;/div&gt;</w:t>
      </w:r>
    </w:p>
    <w:p w14:paraId="7EBC80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-col&gt;</w:t>
      </w:r>
    </w:p>
    <w:p w14:paraId="20A373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-row&gt;</w:t>
      </w:r>
    </w:p>
    <w:p w14:paraId="398F1E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&lt;/div&gt;</w:t>
      </w:r>
    </w:p>
    <w:p w14:paraId="429D2C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-affix&gt;</w:t>
      </w:r>
    </w:p>
    <w:p w14:paraId="22C349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-header&gt;</w:t>
      </w:r>
    </w:p>
    <w:p w14:paraId="38E6E4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-container&gt;</w:t>
      </w:r>
    </w:p>
    <w:p w14:paraId="0CCE58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-aside width="200px"&gt;</w:t>
      </w:r>
    </w:p>
    <w:p w14:paraId="63192DF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affix :offset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="103"&gt;</w:t>
      </w:r>
    </w:p>
    <w:p w14:paraId="5804DC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&lt;Menu&gt;&lt;/Menu&gt;</w:t>
      </w:r>
    </w:p>
    <w:p w14:paraId="4D91EBE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-affix&gt;</w:t>
      </w:r>
    </w:p>
    <w:p w14:paraId="7213D2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-aside&gt;</w:t>
      </w:r>
    </w:p>
    <w:p w14:paraId="7D8769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-container&gt;</w:t>
      </w:r>
    </w:p>
    <w:p w14:paraId="4ED90F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-main&gt;</w:t>
      </w:r>
    </w:p>
    <w:p w14:paraId="782512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  &lt;router-view/&gt;</w:t>
      </w:r>
    </w:p>
    <w:p w14:paraId="4144230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-main&gt;</w:t>
      </w:r>
    </w:p>
    <w:p w14:paraId="6E008B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-container&gt;</w:t>
      </w:r>
    </w:p>
    <w:p w14:paraId="25FC28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-container&gt;</w:t>
      </w:r>
    </w:p>
    <w:p w14:paraId="55B5DA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  &lt;/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-container&gt;</w:t>
      </w:r>
    </w:p>
    <w:p w14:paraId="3C96AE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&lt;/div&gt;</w:t>
      </w:r>
    </w:p>
    <w:p w14:paraId="7BAD82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&lt;/template&gt;</w:t>
      </w:r>
    </w:p>
    <w:p w14:paraId="4A7093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5BCC91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&lt;style&gt;</w:t>
      </w:r>
    </w:p>
    <w:p w14:paraId="51E770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头部样式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36D017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-header {</w:t>
      </w:r>
    </w:p>
    <w:p w14:paraId="681237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height: 100px;</w:t>
      </w:r>
    </w:p>
    <w:p w14:paraId="1DDB9C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0D035A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54B7307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.system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-header {</w:t>
      </w:r>
    </w:p>
    <w:p w14:paraId="12CA33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background: linear-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gradient(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45deg, #00b0e8, #3b5998, #8b9dc3);</w:t>
      </w:r>
    </w:p>
    <w:p w14:paraId="7234BD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color: white;</w:t>
      </w:r>
    </w:p>
    <w:p w14:paraId="6C49D5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box-shadow: 0 4px 20px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rgba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0, 0, 0, 0.2);</w:t>
      </w:r>
    </w:p>
    <w:p w14:paraId="67857A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border-radius: 10px;</w:t>
      </w:r>
    </w:p>
    <w:p w14:paraId="06BDDE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font-size: 36px;</w:t>
      </w:r>
    </w:p>
    <w:p w14:paraId="3D1E41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font-weight: bold;</w:t>
      </w:r>
    </w:p>
    <w:p w14:paraId="4CB096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letter-spacing: 1px;</w:t>
      </w:r>
    </w:p>
    <w:p w14:paraId="2D88F1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height: 60px;</w:t>
      </w:r>
    </w:p>
    <w:p w14:paraId="799A24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margin-left: -22px;</w:t>
      </w:r>
    </w:p>
    <w:p w14:paraId="2978BB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margin-right: -22px;</w:t>
      </w:r>
    </w:p>
    <w:p w14:paraId="17B8DB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  padding: 20px;</w:t>
      </w:r>
    </w:p>
    <w:p w14:paraId="29B9E8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5C11E8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3605F4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/* </w:t>
      </w:r>
      <w:proofErr w:type="gramStart"/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侧边栏样式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1D6E67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-aside {</w:t>
      </w:r>
    </w:p>
    <w:p w14:paraId="2F749A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background: linear-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gradient(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to right, #85D8CE, #6FA8DC);</w:t>
      </w:r>
    </w:p>
    <w:p w14:paraId="274856E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color: white;</w:t>
      </w:r>
    </w:p>
    <w:p w14:paraId="1D3B6B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box-shadow: 4px 0 20px </w:t>
      </w:r>
      <w:proofErr w:type="spellStart"/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rgba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0, 0, 0, 0.2);</w:t>
      </w:r>
    </w:p>
    <w:p w14:paraId="0B8ACC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66C2E5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5DEAD3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彩虹渐变文字效果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14B8806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-aside h2 {</w:t>
      </w:r>
    </w:p>
    <w:p w14:paraId="05236E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background-clip: text;</w:t>
      </w:r>
    </w:p>
    <w:p w14:paraId="3B439E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webkit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-background-clip: text;</w:t>
      </w:r>
    </w:p>
    <w:p w14:paraId="2C164B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color: transparent;</w:t>
      </w:r>
    </w:p>
    <w:p w14:paraId="6E4DF7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background-image: linear-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gradient(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45deg, #ff00a9, #00eaff);</w:t>
      </w:r>
    </w:p>
    <w:p w14:paraId="402EFF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6607B95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515E83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-header h1 {</w:t>
      </w:r>
    </w:p>
    <w:p w14:paraId="31E286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font-family: 'Segoe UI', Tahoma, Geneva, Verdana, sans-serif;</w:t>
      </w:r>
    </w:p>
    <w:p w14:paraId="5A502A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根据项目需要选择字体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5075D7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font-size: 36px;</w:t>
      </w:r>
    </w:p>
    <w:p w14:paraId="53CCA5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font-weight: bold;</w:t>
      </w:r>
    </w:p>
    <w:p w14:paraId="6CEF42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letter-spacing: 1px;</w:t>
      </w:r>
    </w:p>
    <w:p w14:paraId="31C527C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line-height: 1.5;</w:t>
      </w:r>
    </w:p>
    <w:p w14:paraId="739446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行高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1A4F45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margin: 0;</w:t>
      </w:r>
    </w:p>
    <w:p w14:paraId="6E2EBE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去掉默认的外边距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125E6B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4B3F8D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602445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彩虹渐变边框效果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6A7E11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-header,</w:t>
      </w:r>
    </w:p>
    <w:p w14:paraId="01792D9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-aside {</w:t>
      </w:r>
    </w:p>
    <w:p w14:paraId="20D774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border: 2px solid transparent;</w:t>
      </w:r>
    </w:p>
    <w:p w14:paraId="04A28F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background-clip: padding-box;</w:t>
      </w:r>
    </w:p>
    <w:p w14:paraId="6B69B6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-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webkit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-background-clip: padding-box;</w:t>
      </w:r>
    </w:p>
    <w:p w14:paraId="51829DC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transition: border-color 0.3s ease;</w:t>
      </w:r>
    </w:p>
    <w:p w14:paraId="1AEB53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50FD92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2AF8F8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-header:hover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>,</w:t>
      </w:r>
    </w:p>
    <w:p w14:paraId="2C61AE1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lastRenderedPageBreak/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-aside:hover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{</w:t>
      </w:r>
    </w:p>
    <w:p w14:paraId="3A5FE0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border-color: #f39c12;</w:t>
      </w:r>
    </w:p>
    <w:p w14:paraId="0B3460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737710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39B0C1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-main {</w:t>
      </w:r>
    </w:p>
    <w:p w14:paraId="4CE939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/*background: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red;*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/</w:t>
      </w:r>
    </w:p>
    <w:p w14:paraId="2A4AF4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18A365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</w:p>
    <w:p w14:paraId="4F7D39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el</w:t>
      </w:r>
      <w:proofErr w:type="spellEnd"/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-footer {</w:t>
      </w:r>
    </w:p>
    <w:p w14:paraId="122164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/*background: </w:t>
      </w: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yellow;*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/</w:t>
      </w:r>
    </w:p>
    <w:p w14:paraId="262872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78CF5C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proofErr w:type="gramStart"/>
      <w:r w:rsidRPr="00E70239">
        <w:rPr>
          <w:rFonts w:ascii="Times New Roman" w:hAnsi="Times New Roman" w:cs="Times New Roman"/>
          <w:sz w:val="20"/>
          <w:lang w:val="en-US" w:eastAsia="zh-CN"/>
        </w:rPr>
        <w:t>.</w:t>
      </w:r>
      <w:proofErr w:type="spellStart"/>
      <w:r w:rsidRPr="00E70239">
        <w:rPr>
          <w:rFonts w:ascii="Times New Roman" w:hAnsi="Times New Roman" w:cs="Times New Roman"/>
          <w:sz w:val="20"/>
          <w:lang w:val="en-US" w:eastAsia="zh-CN"/>
        </w:rPr>
        <w:t>component</w:t>
      </w:r>
      <w:proofErr w:type="gramEnd"/>
      <w:r w:rsidRPr="00E70239">
        <w:rPr>
          <w:rFonts w:ascii="Times New Roman" w:hAnsi="Times New Roman" w:cs="Times New Roman"/>
          <w:sz w:val="20"/>
          <w:lang w:val="en-US" w:eastAsia="zh-CN"/>
        </w:rPr>
        <w:t>:focus</w:t>
      </w:r>
      <w:proofErr w:type="spellEnd"/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{</w:t>
      </w:r>
    </w:p>
    <w:p w14:paraId="461899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  /* </w:t>
      </w:r>
      <w:r w:rsidRPr="00E70239">
        <w:rPr>
          <w:rFonts w:ascii="Times New Roman" w:eastAsia="宋体" w:hAnsi="Times New Roman" w:cs="Times New Roman"/>
          <w:sz w:val="20"/>
          <w:lang w:val="en-US" w:eastAsia="zh-CN"/>
        </w:rPr>
        <w:t>取消选中特效，可以根据需要修改样式</w:t>
      </w:r>
      <w:r w:rsidRPr="00E70239">
        <w:rPr>
          <w:rFonts w:ascii="Times New Roman" w:hAnsi="Times New Roman" w:cs="Times New Roman"/>
          <w:sz w:val="20"/>
          <w:lang w:val="en-US" w:eastAsia="zh-CN"/>
        </w:rPr>
        <w:t xml:space="preserve"> */</w:t>
      </w:r>
    </w:p>
    <w:p w14:paraId="38CF86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  outline: none;</w:t>
      </w:r>
    </w:p>
    <w:p w14:paraId="0C58C9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}</w:t>
      </w:r>
    </w:p>
    <w:p w14:paraId="45435B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val="en-US" w:eastAsia="zh-CN"/>
        </w:rPr>
      </w:pPr>
      <w:r w:rsidRPr="00E70239">
        <w:rPr>
          <w:rFonts w:ascii="Times New Roman" w:hAnsi="Times New Roman" w:cs="Times New Roman"/>
          <w:sz w:val="20"/>
          <w:lang w:val="en-US" w:eastAsia="zh-CN"/>
        </w:rPr>
        <w:t>&lt;/style&gt;</w:t>
      </w:r>
    </w:p>
    <w:p w14:paraId="24990B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&lt;!-- &lt;template&gt;</w:t>
      </w:r>
    </w:p>
    <w:p w14:paraId="1E558B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&lt;div style="height: 90%"&gt;</w:t>
      </w:r>
    </w:p>
    <w:p w14:paraId="52CC3DB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&lt;div style="display:flex; right: 0;justify-content: flex-end; top: 0; z-index: 1;"&gt;</w:t>
      </w:r>
    </w:p>
    <w:p w14:paraId="00686E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&lt;el-button-group&gt;</w:t>
      </w:r>
    </w:p>
    <w:p w14:paraId="415290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type="primary" round @click="importDataset"&gt;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导入数据集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178476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type="primary" round @click="getdataMsg"&gt;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刷新数据表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4FB433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&lt;/el-button-group&gt;</w:t>
      </w:r>
    </w:p>
    <w:p w14:paraId="4F1AC8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&lt;/div&gt;</w:t>
      </w:r>
    </w:p>
    <w:p w14:paraId="518C358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&lt;el-auto-resizer&gt;</w:t>
      </w:r>
    </w:p>
    <w:p w14:paraId="0AEDEB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&lt;template #default="{ height, width }"&gt;</w:t>
      </w:r>
    </w:p>
    <w:p w14:paraId="6472A8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&lt;el-table-v2 :data="dataMsg" :width="width"</w:t>
      </w:r>
    </w:p>
    <w:p w14:paraId="1DAEE2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   :height="height"</w:t>
      </w:r>
    </w:p>
    <w:p w14:paraId="5932E9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   :columns="columns"</w:t>
      </w:r>
    </w:p>
    <w:p w14:paraId="112C91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   :fixed="true"&gt;</w:t>
      </w:r>
    </w:p>
    <w:p w14:paraId="75DA92F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&lt;/el-table-v2&gt;</w:t>
      </w:r>
    </w:p>
    <w:p w14:paraId="5D45F0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&lt;/template&gt;</w:t>
      </w:r>
    </w:p>
    <w:p w14:paraId="5F1A75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&lt;/el-auto-resizer&gt;</w:t>
      </w:r>
    </w:p>
    <w:p w14:paraId="150F742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&lt;/div&gt;</w:t>
      </w:r>
    </w:p>
    <w:p w14:paraId="0CE8E1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&lt;el-dialog</w:t>
      </w:r>
    </w:p>
    <w:p w14:paraId="5D144F3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v-model="dialogVisible"</w:t>
      </w:r>
    </w:p>
    <w:p w14:paraId="6F30148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title="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导入数据</w:t>
      </w:r>
      <w:proofErr w:type="spellEnd"/>
      <w:r w:rsidRPr="00E70239">
        <w:rPr>
          <w:rFonts w:ascii="Times New Roman" w:hAnsi="Times New Roman" w:cs="Times New Roman"/>
          <w:sz w:val="20"/>
        </w:rPr>
        <w:t>"</w:t>
      </w:r>
    </w:p>
    <w:p w14:paraId="22912C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width="30%"</w:t>
      </w:r>
    </w:p>
    <w:p w14:paraId="366CDA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:before-close="handleClose"</w:t>
      </w:r>
    </w:p>
    <w:p w14:paraId="090048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&gt;</w:t>
      </w:r>
    </w:p>
    <w:p w14:paraId="6AFC09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&lt;el-card class="box-card"&gt;</w:t>
      </w:r>
    </w:p>
    <w:p w14:paraId="61F2BD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</w:t>
      </w:r>
    </w:p>
    <w:p w14:paraId="3866BD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:ref="formRef"</w:t>
      </w:r>
    </w:p>
    <w:p w14:paraId="587FD0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:model="uploadForm"</w:t>
      </w:r>
    </w:p>
    <w:p w14:paraId="3A794B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:rules="uploadRules"</w:t>
      </w:r>
    </w:p>
    <w:p w14:paraId="5A605A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label-width="100px"</w:t>
      </w:r>
    </w:p>
    <w:p w14:paraId="3D8ABA9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size="default"</w:t>
      </w:r>
    </w:p>
    <w:p w14:paraId="0E25C2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&gt;</w:t>
      </w:r>
    </w:p>
    <w:p w14:paraId="59B0BF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数据集名称</w:t>
      </w:r>
      <w:proofErr w:type="spellEnd"/>
      <w:r w:rsidRPr="00E70239">
        <w:rPr>
          <w:rFonts w:ascii="Times New Roman" w:hAnsi="Times New Roman" w:cs="Times New Roman"/>
          <w:sz w:val="20"/>
        </w:rPr>
        <w:t>" prop="name"&gt;</w:t>
      </w:r>
    </w:p>
    <w:p w14:paraId="6CC07AD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v-model="uploadForm.name"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请输入数据集名称</w:t>
      </w:r>
      <w:proofErr w:type="spellEnd"/>
      <w:r w:rsidRPr="00E70239">
        <w:rPr>
          <w:rFonts w:ascii="Times New Roman" w:hAnsi="Times New Roman" w:cs="Times New Roman"/>
          <w:sz w:val="20"/>
        </w:rPr>
        <w:t>"&gt;&lt;/el-input&gt;</w:t>
      </w:r>
    </w:p>
    <w:p w14:paraId="2F3528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254C74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机器名称</w:t>
      </w:r>
      <w:proofErr w:type="spellEnd"/>
      <w:r w:rsidRPr="00E70239">
        <w:rPr>
          <w:rFonts w:ascii="Times New Roman" w:hAnsi="Times New Roman" w:cs="Times New Roman"/>
          <w:sz w:val="20"/>
        </w:rPr>
        <w:t>" prop="mechineName"&gt;</w:t>
      </w:r>
    </w:p>
    <w:p w14:paraId="010FA7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v-model="uploadForm.mechineName"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请输入机器名称</w:t>
      </w:r>
      <w:proofErr w:type="spellEnd"/>
      <w:r w:rsidRPr="00E70239">
        <w:rPr>
          <w:rFonts w:ascii="Times New Roman" w:hAnsi="Times New Roman" w:cs="Times New Roman"/>
          <w:sz w:val="20"/>
        </w:rPr>
        <w:t>"&gt;&lt;/el-input&gt;</w:t>
      </w:r>
    </w:p>
    <w:p w14:paraId="508F07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1A0C8E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</w:t>
      </w:r>
      <w:proofErr w:type="spellEnd"/>
      <w:r w:rsidRPr="00E70239">
        <w:rPr>
          <w:rFonts w:ascii="Times New Roman" w:hAnsi="Times New Roman" w:cs="Times New Roman"/>
          <w:sz w:val="20"/>
        </w:rPr>
        <w:t>" prop="component"&gt;</w:t>
      </w:r>
    </w:p>
    <w:p w14:paraId="6EBB01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&lt;el-select v-model="uploadForm.component"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请选择组件</w:t>
      </w:r>
      <w:proofErr w:type="spellEnd"/>
      <w:r w:rsidRPr="00E70239">
        <w:rPr>
          <w:rFonts w:ascii="Times New Roman" w:hAnsi="Times New Roman" w:cs="Times New Roman"/>
          <w:sz w:val="20"/>
        </w:rPr>
        <w:t>" style="width: 115px"&gt;</w:t>
      </w:r>
    </w:p>
    <w:p w14:paraId="173DFE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&lt;el-option</w:t>
      </w:r>
    </w:p>
    <w:p w14:paraId="4056B5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v-for="item in ComponentOptions"</w:t>
      </w:r>
    </w:p>
    <w:p w14:paraId="59752D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:key="item.value"</w:t>
      </w:r>
    </w:p>
    <w:p w14:paraId="7F52DC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:label="item.label"</w:t>
      </w:r>
    </w:p>
    <w:p w14:paraId="28E7F38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:value="item.value"</w:t>
      </w:r>
    </w:p>
    <w:p w14:paraId="657705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&gt;</w:t>
      </w:r>
    </w:p>
    <w:p w14:paraId="221B99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&lt;/el-option&gt;</w:t>
      </w:r>
    </w:p>
    <w:p w14:paraId="17EF03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&lt;/el-select&gt;</w:t>
      </w:r>
    </w:p>
    <w:p w14:paraId="4770E2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509DEB9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负责人</w:t>
      </w:r>
      <w:proofErr w:type="spellEnd"/>
      <w:r w:rsidRPr="00E70239">
        <w:rPr>
          <w:rFonts w:ascii="Times New Roman" w:hAnsi="Times New Roman" w:cs="Times New Roman"/>
          <w:sz w:val="20"/>
        </w:rPr>
        <w:t>" prop="personInCharge"&gt;</w:t>
      </w:r>
    </w:p>
    <w:p w14:paraId="5564B1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v-model="uploadForm.personInCharge"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请输入负责人</w:t>
      </w:r>
      <w:proofErr w:type="spellEnd"/>
      <w:r w:rsidRPr="00E70239">
        <w:rPr>
          <w:rFonts w:ascii="Times New Roman" w:hAnsi="Times New Roman" w:cs="Times New Roman"/>
          <w:sz w:val="20"/>
        </w:rPr>
        <w:t>"&gt;&lt;/el-input&gt;</w:t>
      </w:r>
    </w:p>
    <w:p w14:paraId="12F6FF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28A1BE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&lt;/el-form&gt;</w:t>
      </w:r>
    </w:p>
    <w:p w14:paraId="602383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&lt;/el-card&gt;</w:t>
      </w:r>
    </w:p>
    <w:p w14:paraId="4D85B6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&lt;el-upload drag accept=".xlsx" :auto-upload="false" ref="uploadRef" :limit="1" v-model:file-list="fileList"&gt;</w:t>
      </w:r>
    </w:p>
    <w:p w14:paraId="1DB1A6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&lt;template #trigger&gt;</w:t>
      </w:r>
    </w:p>
    <w:p w14:paraId="434AE7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&lt;el-icon class="el-icon--upload"&gt;</w:t>
      </w:r>
    </w:p>
    <w:p w14:paraId="2B98AC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&lt;upload-filled/&gt;</w:t>
      </w:r>
    </w:p>
    <w:p w14:paraId="1B2331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&lt;/el-icon&gt;</w:t>
      </w:r>
    </w:p>
    <w:p w14:paraId="3027DD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&lt;div class="el-upload__text"&gt;</w:t>
      </w:r>
    </w:p>
    <w:p w14:paraId="046183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E70239">
        <w:rPr>
          <w:rFonts w:ascii="Times New Roman" w:hAnsi="Times New Roman" w:cs="Times New Roman"/>
          <w:sz w:val="20"/>
        </w:rPr>
        <w:t xml:space="preserve">          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拖拽到此处或</w:t>
      </w:r>
      <w:r w:rsidRPr="00E70239">
        <w:rPr>
          <w:rFonts w:ascii="Times New Roman" w:hAnsi="Times New Roman" w:cs="Times New Roman"/>
          <w:sz w:val="20"/>
          <w:lang w:eastAsia="zh-CN"/>
        </w:rPr>
        <w:t xml:space="preserve"> &lt;em&gt;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点击此处上传</w:t>
      </w:r>
      <w:r w:rsidRPr="00E70239">
        <w:rPr>
          <w:rFonts w:ascii="Times New Roman" w:hAnsi="Times New Roman" w:cs="Times New Roman"/>
          <w:sz w:val="20"/>
          <w:lang w:eastAsia="zh-CN"/>
        </w:rPr>
        <w:t>&lt;/em&gt;</w:t>
      </w:r>
    </w:p>
    <w:p w14:paraId="2BFFA07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  <w:lang w:eastAsia="zh-CN"/>
        </w:rPr>
        <w:t xml:space="preserve">        </w:t>
      </w:r>
      <w:r w:rsidRPr="00E70239">
        <w:rPr>
          <w:rFonts w:ascii="Times New Roman" w:hAnsi="Times New Roman" w:cs="Times New Roman"/>
          <w:sz w:val="20"/>
        </w:rPr>
        <w:t>&lt;/div&gt;</w:t>
      </w:r>
    </w:p>
    <w:p w14:paraId="08BCE2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&lt;/template&gt;</w:t>
      </w:r>
    </w:p>
    <w:p w14:paraId="51477B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&lt;template #tip&gt;</w:t>
      </w:r>
    </w:p>
    <w:p w14:paraId="3E6A88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&lt;div class="el-upload__tip"&gt;</w:t>
      </w:r>
    </w:p>
    <w:p w14:paraId="17F7B0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E70239">
        <w:rPr>
          <w:rFonts w:ascii="Times New Roman" w:hAnsi="Times New Roman" w:cs="Times New Roman"/>
          <w:sz w:val="20"/>
        </w:rPr>
        <w:t xml:space="preserve">          </w:t>
      </w:r>
      <w:r w:rsidRPr="00E70239">
        <w:rPr>
          <w:rFonts w:ascii="Times New Roman" w:hAnsi="Times New Roman" w:cs="Times New Roman"/>
          <w:sz w:val="20"/>
          <w:lang w:eastAsia="zh-CN"/>
        </w:rPr>
        <w:t xml:space="preserve">* 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数据需要符合相应格式，否则无法处理</w:t>
      </w:r>
    </w:p>
    <w:p w14:paraId="142C53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  <w:lang w:eastAsia="zh-CN"/>
        </w:rPr>
        <w:t xml:space="preserve">        </w:t>
      </w:r>
      <w:r w:rsidRPr="00E70239">
        <w:rPr>
          <w:rFonts w:ascii="Times New Roman" w:hAnsi="Times New Roman" w:cs="Times New Roman"/>
          <w:sz w:val="20"/>
        </w:rPr>
        <w:t>&lt;/div&gt;</w:t>
      </w:r>
    </w:p>
    <w:p w14:paraId="038A59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&lt;/template&gt;</w:t>
      </w:r>
    </w:p>
    <w:p w14:paraId="6DA558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&lt;/el-upload&gt;</w:t>
      </w:r>
    </w:p>
    <w:p w14:paraId="7B461C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&lt;template #footer&gt;</w:t>
      </w:r>
    </w:p>
    <w:p w14:paraId="4BB809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&lt;span class="dialog-footer"&gt;</w:t>
      </w:r>
    </w:p>
    <w:p w14:paraId="6E5E578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@click="resetUploadForm"&gt;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取消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345152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type="primary" @click="submitUpload"&gt;</w:t>
      </w:r>
    </w:p>
    <w:p w14:paraId="2ED8CA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</w:t>
      </w:r>
      <w:proofErr w:type="spellEnd"/>
    </w:p>
    <w:p w14:paraId="4DD03F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&lt;/el-button&gt;</w:t>
      </w:r>
    </w:p>
    <w:p w14:paraId="492837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&lt;/span&gt;</w:t>
      </w:r>
    </w:p>
    <w:p w14:paraId="26D2E2B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&lt;/template&gt;</w:t>
      </w:r>
    </w:p>
    <w:p w14:paraId="034FD5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&lt;/el-dialog&gt;</w:t>
      </w:r>
    </w:p>
    <w:p w14:paraId="28CBEA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&lt;el-dialog</w:t>
      </w:r>
    </w:p>
    <w:p w14:paraId="31EE515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v-model="deleteVisible"</w:t>
      </w:r>
    </w:p>
    <w:p w14:paraId="1EB24D7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title="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删除数据</w:t>
      </w:r>
      <w:proofErr w:type="spellEnd"/>
      <w:r w:rsidRPr="00E70239">
        <w:rPr>
          <w:rFonts w:ascii="Times New Roman" w:hAnsi="Times New Roman" w:cs="Times New Roman"/>
          <w:sz w:val="20"/>
        </w:rPr>
        <w:t>"</w:t>
      </w:r>
    </w:p>
    <w:p w14:paraId="3953B60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width="30%"</w:t>
      </w:r>
    </w:p>
    <w:p w14:paraId="5B7B5A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:before-close="handleClose"</w:t>
      </w:r>
    </w:p>
    <w:p w14:paraId="264221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&gt;</w:t>
      </w:r>
    </w:p>
    <w:p w14:paraId="51FB5E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&lt;el-card class="box-card" shadow="hover"&gt;</w:t>
      </w:r>
    </w:p>
    <w:p w14:paraId="3365E9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&lt;p&gt;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确定删除</w:t>
      </w:r>
      <w:proofErr w:type="spellEnd"/>
      <w:r w:rsidRPr="00E70239">
        <w:rPr>
          <w:rFonts w:ascii="Times New Roman" w:hAnsi="Times New Roman" w:cs="Times New Roman"/>
          <w:sz w:val="20"/>
        </w:rPr>
        <w:t>id</w:t>
      </w:r>
      <w:r w:rsidRPr="00E70239">
        <w:rPr>
          <w:rFonts w:ascii="Times New Roman" w:eastAsia="宋体" w:hAnsi="Times New Roman" w:cs="Times New Roman"/>
          <w:sz w:val="20"/>
        </w:rPr>
        <w:t>为</w:t>
      </w:r>
      <w:r w:rsidRPr="00E70239">
        <w:rPr>
          <w:rFonts w:ascii="Times New Roman" w:hAnsi="Times New Roman" w:cs="Times New Roman"/>
          <w:sz w:val="20"/>
        </w:rPr>
        <w:t xml:space="preserve">{{deleteRowData}}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的数据</w:t>
      </w:r>
      <w:proofErr w:type="spellEnd"/>
      <w:r w:rsidRPr="00E70239">
        <w:rPr>
          <w:rFonts w:ascii="Times New Roman" w:hAnsi="Times New Roman" w:cs="Times New Roman"/>
          <w:sz w:val="20"/>
        </w:rPr>
        <w:t>?&lt;/p&gt;</w:t>
      </w:r>
    </w:p>
    <w:p w14:paraId="67CA6D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&lt;/el-card&gt;</w:t>
      </w:r>
    </w:p>
    <w:p w14:paraId="5BDA7E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&lt;span slot="footer" class="dialog-footer"&gt;</w:t>
      </w:r>
    </w:p>
    <w:p w14:paraId="683446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@click="deleteVisible = false"&gt;</w:t>
      </w:r>
      <w:r w:rsidRPr="00E70239">
        <w:rPr>
          <w:rFonts w:ascii="Times New Roman" w:eastAsia="宋体" w:hAnsi="Times New Roman" w:cs="Times New Roman"/>
          <w:sz w:val="20"/>
        </w:rPr>
        <w:t>取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消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388DE1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type="primary" @click="deleteRequest"&gt;</w:t>
      </w:r>
      <w:r w:rsidRPr="00E70239">
        <w:rPr>
          <w:rFonts w:ascii="Times New Roman" w:eastAsia="宋体" w:hAnsi="Times New Roman" w:cs="Times New Roman"/>
          <w:sz w:val="20"/>
        </w:rPr>
        <w:t>确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定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3609EA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&lt;/span&gt;</w:t>
      </w:r>
    </w:p>
    <w:p w14:paraId="3571015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&lt;/el-dialog&gt;</w:t>
      </w:r>
    </w:p>
    <w:p w14:paraId="4B4D8E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795021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lang="tsx" setup&gt;</w:t>
      </w:r>
    </w:p>
    <w:p w14:paraId="1212D7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{computed, onMounted, ref} from 'vue'</w:t>
      </w:r>
    </w:p>
    <w:p w14:paraId="77D31FF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type {UploadUserFile} from 'element-plus'</w:t>
      </w:r>
    </w:p>
    <w:p w14:paraId="797E3B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{ElAutoResizer, ElMessage, FormInstance, UploadInstance,ElButton} from 'element-plus'</w:t>
      </w:r>
    </w:p>
    <w:p w14:paraId="7ACD83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"../../axios";</w:t>
      </w:r>
    </w:p>
    <w:p w14:paraId="393AE3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33D28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uploadRef = ref&lt;UploadInstance&gt;()</w:t>
      </w:r>
    </w:p>
    <w:p w14:paraId="7C43FF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fileList = ref&lt;UploadUserFile[]&gt;([])</w:t>
      </w:r>
    </w:p>
    <w:p w14:paraId="57A773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dialogVisible = ref(false)</w:t>
      </w:r>
    </w:p>
    <w:p w14:paraId="4DF7F68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deleteVisible = ref(false)</w:t>
      </w:r>
    </w:p>
    <w:p w14:paraId="3CB96E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let formRef = ref&lt;FormInstance | null&gt;(null)</w:t>
      </w:r>
    </w:p>
    <w:p w14:paraId="30CF81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componentSelect = ref('')</w:t>
      </w:r>
    </w:p>
    <w:p w14:paraId="23A432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deleteRowData = ref('')</w:t>
      </w:r>
    </w:p>
    <w:p w14:paraId="6D3C8E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uploadForm = ref({</w:t>
      </w:r>
    </w:p>
    <w:p w14:paraId="472264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'',</w:t>
      </w:r>
    </w:p>
    <w:p w14:paraId="0D73DC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mechineName: '',</w:t>
      </w:r>
    </w:p>
    <w:p w14:paraId="30E897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component: '',</w:t>
      </w:r>
    </w:p>
    <w:p w14:paraId="65FD7D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personInCharge: '',</w:t>
      </w:r>
    </w:p>
    <w:p w14:paraId="48C3BE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186F7C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uploadRules = ref({</w:t>
      </w:r>
    </w:p>
    <w:p w14:paraId="081A6C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[</w:t>
      </w:r>
    </w:p>
    <w:p w14:paraId="78B496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请输入数据集名称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'blur'},</w:t>
      </w:r>
    </w:p>
    <w:p w14:paraId="42F6B1E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0D14EC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mechineName: [</w:t>
      </w:r>
    </w:p>
    <w:p w14:paraId="76D019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请输入机器名称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'blur'},</w:t>
      </w:r>
    </w:p>
    <w:p w14:paraId="285DF3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3743C4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component: [</w:t>
      </w:r>
    </w:p>
    <w:p w14:paraId="3DE1A13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请输入组件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'blur'},</w:t>
      </w:r>
    </w:p>
    <w:p w14:paraId="13F2DC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670B91C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personInCharge: [</w:t>
      </w:r>
    </w:p>
    <w:p w14:paraId="41E586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请输入负责人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'blur'},</w:t>
      </w:r>
    </w:p>
    <w:p w14:paraId="1D70F6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11A7EE6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7270D9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E58C5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dataMsg = ref&lt;</w:t>
      </w:r>
    </w:p>
    <w:p w14:paraId="5E8BA6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</w:t>
      </w:r>
    </w:p>
    <w:p w14:paraId="2E8E2A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filename: string</w:t>
      </w:r>
    </w:p>
    <w:p w14:paraId="1EFBC1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machine_name: string</w:t>
      </w:r>
    </w:p>
    <w:p w14:paraId="3B362A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component_name: string</w:t>
      </w:r>
    </w:p>
    <w:p w14:paraId="281AE3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component_type: string</w:t>
      </w:r>
    </w:p>
    <w:p w14:paraId="2AA3FC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owner: string</w:t>
      </w:r>
    </w:p>
    <w:p w14:paraId="702575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}[]</w:t>
      </w:r>
    </w:p>
    <w:p w14:paraId="681F37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&gt;([])</w:t>
      </w:r>
    </w:p>
    <w:p w14:paraId="10AE51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A87FA9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getdataMsg = async () =&gt; {</w:t>
      </w:r>
    </w:p>
    <w:p w14:paraId="1DA5EC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'/data/all_user'</w:t>
      </w:r>
    </w:p>
    <w:p w14:paraId="0166C6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axiosInstance.get(url).then((res) =&gt; {</w:t>
      </w:r>
    </w:p>
    <w:p w14:paraId="5EE839B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0DFC1A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dataMsg.value = res.data.data</w:t>
      </w:r>
    </w:p>
    <w:p w14:paraId="1BA385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console.log(dataMsg.value)</w:t>
      </w:r>
    </w:p>
    <w:p w14:paraId="6B4328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return</w:t>
      </w:r>
    </w:p>
    <w:p w14:paraId="0A7E37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27331B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获取数据失败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6EA8E5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console.log(res.data)</w:t>
      </w:r>
    </w:p>
    <w:p w14:paraId="606DC0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return</w:t>
      </w:r>
    </w:p>
    <w:p w14:paraId="6D8E1C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7FED4D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4DD4D1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88079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generateColumnsFromItem = (item: any) =&gt; {</w:t>
      </w:r>
    </w:p>
    <w:p w14:paraId="73B136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 Object.keys(item).map(key =&gt; ({</w:t>
      </w:r>
    </w:p>
    <w:p w14:paraId="707FD9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key: key,</w:t>
      </w:r>
    </w:p>
    <w:p w14:paraId="73C872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dataKey: key,</w:t>
      </w:r>
    </w:p>
    <w:p w14:paraId="6BD5A3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title: key.charAt(0).toUpperCase() + key.slice(1).replace(/_/g, ' '), 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格式化标签</w:t>
      </w:r>
      <w:proofErr w:type="spellEnd"/>
    </w:p>
    <w:p w14:paraId="7DE4BF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width: 170,</w:t>
      </w:r>
    </w:p>
    <w:p w14:paraId="4B9DA3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}));</w:t>
      </w:r>
    </w:p>
    <w:p w14:paraId="798C17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E67C5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generateColumns = () =&gt; {</w:t>
      </w:r>
    </w:p>
    <w:p w14:paraId="3E1F5D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(dataMsg.value.length === 0) return [];</w:t>
      </w:r>
    </w:p>
    <w:p w14:paraId="544BF4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E70239">
        <w:rPr>
          <w:rFonts w:ascii="Times New Roman" w:hAnsi="Times New Roman" w:cs="Times New Roman"/>
          <w:sz w:val="20"/>
        </w:rPr>
        <w:t xml:space="preserve">  </w:t>
      </w:r>
      <w:r w:rsidRPr="00E70239">
        <w:rPr>
          <w:rFonts w:ascii="Times New Roman" w:hAnsi="Times New Roman" w:cs="Times New Roman"/>
          <w:sz w:val="20"/>
          <w:lang w:eastAsia="zh-CN"/>
        </w:rPr>
        <w:t xml:space="preserve">// 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使用数据的第一项来确定列</w:t>
      </w:r>
    </w:p>
    <w:p w14:paraId="00DE41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  <w:lang w:eastAsia="zh-CN"/>
        </w:rPr>
        <w:t xml:space="preserve">  </w:t>
      </w:r>
      <w:r w:rsidRPr="00E70239">
        <w:rPr>
          <w:rFonts w:ascii="Times New Roman" w:hAnsi="Times New Roman" w:cs="Times New Roman"/>
          <w:sz w:val="20"/>
        </w:rPr>
        <w:t>const item = dataMsg.value[0];</w:t>
      </w:r>
    </w:p>
    <w:p w14:paraId="697E27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添加一个按扭列，用于预测</w:t>
      </w:r>
      <w:proofErr w:type="spellEnd"/>
    </w:p>
    <w:p w14:paraId="27BCA6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predictColumn = {</w:t>
      </w:r>
    </w:p>
    <w:p w14:paraId="0B589A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key: 'operation',</w:t>
      </w:r>
    </w:p>
    <w:p w14:paraId="611DEE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title: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操作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54408C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width: 160,</w:t>
      </w:r>
    </w:p>
    <w:p w14:paraId="4B5C14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cellRenderer: ({rowData}) =&gt; (</w:t>
      </w:r>
    </w:p>
    <w:p w14:paraId="267903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&lt;&gt;</w:t>
      </w:r>
    </w:p>
    <w:p w14:paraId="0B7987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&lt;ElButton type="success" round  onClick={() =&gt; predict(rowData.id)}&gt;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预测</w:t>
      </w:r>
      <w:proofErr w:type="spellEnd"/>
      <w:r w:rsidRPr="00E70239">
        <w:rPr>
          <w:rFonts w:ascii="Times New Roman" w:hAnsi="Times New Roman" w:cs="Times New Roman"/>
          <w:sz w:val="20"/>
        </w:rPr>
        <w:t>&lt;/ElButton&gt;</w:t>
      </w:r>
    </w:p>
    <w:p w14:paraId="503E6F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&lt;ElButton type="danger" round onClick={() =&gt; deleteRow(rowData.id)}&gt;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</w:t>
      </w:r>
      <w:proofErr w:type="spellEnd"/>
      <w:r w:rsidRPr="00E70239">
        <w:rPr>
          <w:rFonts w:ascii="Times New Roman" w:hAnsi="Times New Roman" w:cs="Times New Roman"/>
          <w:sz w:val="20"/>
        </w:rPr>
        <w:t>&lt;/ElButton&gt;</w:t>
      </w:r>
    </w:p>
    <w:p w14:paraId="063975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&lt;/&gt;</w:t>
      </w:r>
    </w:p>
    <w:p w14:paraId="6554815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),</w:t>
      </w:r>
    </w:p>
    <w:p w14:paraId="75F336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};</w:t>
      </w:r>
    </w:p>
    <w:p w14:paraId="0E887A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 [</w:t>
      </w:r>
    </w:p>
    <w:p w14:paraId="24DEF1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...generateColumnsFromItem(item),</w:t>
      </w:r>
    </w:p>
    <w:p w14:paraId="17EF9D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predictColumn,</w:t>
      </w:r>
    </w:p>
    <w:p w14:paraId="5E8817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];</w:t>
      </w:r>
    </w:p>
    <w:p w14:paraId="25F2D4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FBC7E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D52FD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importDataset = () =&gt; {</w:t>
      </w:r>
    </w:p>
    <w:p w14:paraId="63CA1F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true</w:t>
      </w:r>
    </w:p>
    <w:p w14:paraId="5C15DBE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}</w:t>
      </w:r>
    </w:p>
    <w:p w14:paraId="4DA352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handleClose = (done: any) =&gt; {</w:t>
      </w:r>
    </w:p>
    <w:p w14:paraId="0D9116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resetUploadForm()</w:t>
      </w:r>
    </w:p>
    <w:p w14:paraId="12102D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done()</w:t>
      </w:r>
    </w:p>
    <w:p w14:paraId="11B64E0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9DC0AC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99662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submitUpload = () =&gt; {</w:t>
      </w:r>
    </w:p>
    <w:p w14:paraId="095C7C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(uploadForm.value.component === '' || uploadForm.value.mechineName === ''</w:t>
      </w:r>
    </w:p>
    <w:p w14:paraId="3C1593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|| uploadForm.value.name === '' || uploadForm.value.personInCharge === ''</w:t>
      </w:r>
    </w:p>
    <w:p w14:paraId="22C01A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|| fileList.value.length === 0) {</w:t>
      </w:r>
    </w:p>
    <w:p w14:paraId="3EC2CF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ElMessage({</w:t>
      </w:r>
    </w:p>
    <w:p w14:paraId="52A5A7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请检查输入表单输入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381A345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type: 'error'</w:t>
      </w:r>
    </w:p>
    <w:p w14:paraId="60572F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0BD53DC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resetUploadForm()</w:t>
      </w:r>
    </w:p>
    <w:p w14:paraId="0EB0EA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</w:t>
      </w:r>
    </w:p>
    <w:p w14:paraId="3432EB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 else {</w:t>
      </w:r>
    </w:p>
    <w:p w14:paraId="2080C1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file = fileList.value[0].raw</w:t>
      </w:r>
    </w:p>
    <w:p w14:paraId="067EA5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39179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formData = new FormData()</w:t>
      </w:r>
    </w:p>
    <w:p w14:paraId="3EF656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formData.append('file',file as File)</w:t>
      </w:r>
    </w:p>
    <w:p w14:paraId="0B63B5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formData.append('name', uploadForm.value.name)</w:t>
      </w:r>
    </w:p>
    <w:p w14:paraId="0B2ED6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formData.append('component', uploadForm.value.component)</w:t>
      </w:r>
    </w:p>
    <w:p w14:paraId="1ED6F9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url = '/data/'</w:t>
      </w:r>
    </w:p>
    <w:p w14:paraId="382149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axiosInstance.post(url, formData).then((res) =&gt; {</w:t>
      </w:r>
    </w:p>
    <w:p w14:paraId="6FFE2E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if (res.data.code === 200) {</w:t>
      </w:r>
    </w:p>
    <w:p w14:paraId="054CDB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70951A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resetUploadForm()</w:t>
      </w:r>
    </w:p>
    <w:p w14:paraId="2335BE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 else {</w:t>
      </w:r>
    </w:p>
    <w:p w14:paraId="5FCF74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34B2BD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resetUploadForm()</w:t>
      </w:r>
    </w:p>
    <w:p w14:paraId="481B2A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55350B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6EF7AB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E82E8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6F1544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DF008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resetUploadForm = () =&gt; {</w:t>
      </w:r>
    </w:p>
    <w:p w14:paraId="1C8237B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uploadForm.value.component = ''</w:t>
      </w:r>
    </w:p>
    <w:p w14:paraId="4AA049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uploadForm.value.mechineName = ''</w:t>
      </w:r>
    </w:p>
    <w:p w14:paraId="024149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uploadForm.value.name = ''</w:t>
      </w:r>
    </w:p>
    <w:p w14:paraId="1DB0F1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uploadForm.value.personInCharge = ''</w:t>
      </w:r>
    </w:p>
    <w:p w14:paraId="283499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componentSelect.value = ''</w:t>
      </w:r>
    </w:p>
    <w:p w14:paraId="04F277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fileList.value = []</w:t>
      </w:r>
    </w:p>
    <w:p w14:paraId="64CF2C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false</w:t>
      </w:r>
    </w:p>
    <w:p w14:paraId="7AE957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deleteVisible.value = false</w:t>
      </w:r>
    </w:p>
    <w:p w14:paraId="64CCB3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C108A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predict = async (rowData: any) =&gt; {</w:t>
      </w:r>
    </w:p>
    <w:p w14:paraId="4191C0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console.log("row: ", rowData);</w:t>
      </w:r>
    </w:p>
    <w:p w14:paraId="0F8F2A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</w:t>
      </w:r>
    </w:p>
    <w:p w14:paraId="025981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EC95F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deleteRow = async (rowData: any) =&gt; {</w:t>
      </w:r>
    </w:p>
    <w:p w14:paraId="4E5C738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console.log("row: ", rowData);</w:t>
      </w:r>
    </w:p>
    <w:p w14:paraId="4BC85B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deleteRowData.value = rowData</w:t>
      </w:r>
    </w:p>
    <w:p w14:paraId="6071FC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deleteVisible.value = true</w:t>
      </w:r>
    </w:p>
    <w:p w14:paraId="0FDF506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</w:t>
      </w:r>
    </w:p>
    <w:p w14:paraId="051C0C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20084F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deleteRequest = async () =&gt; {</w:t>
      </w:r>
    </w:p>
    <w:p w14:paraId="79EC50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="/data/"+deleteRowData.value</w:t>
      </w:r>
    </w:p>
    <w:p w14:paraId="79D1D90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axiosInstance.delete(url).then((res) =&gt; {</w:t>
      </w:r>
    </w:p>
    <w:p w14:paraId="028035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0B979D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5279F4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getdataMsg()</w:t>
      </w:r>
    </w:p>
    <w:p w14:paraId="2B9C405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deleteVisible.value = false</w:t>
      </w:r>
    </w:p>
    <w:p w14:paraId="245C1E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7D06E0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0BE5705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console.log(res.data)</w:t>
      </w:r>
    </w:p>
    <w:p w14:paraId="7C127A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6BF0F3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15A9596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CD754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BD29A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挂载函数</w:t>
      </w:r>
      <w:proofErr w:type="spellEnd"/>
    </w:p>
    <w:p w14:paraId="298D84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onMounted(async () =&gt; {</w:t>
      </w:r>
    </w:p>
    <w:p w14:paraId="35189B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getdataMsg();</w:t>
      </w:r>
    </w:p>
    <w:p w14:paraId="0C0D3D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getComponentOptions()</w:t>
      </w:r>
    </w:p>
    <w:p w14:paraId="72FCC4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65FE84B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035DA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计算属性，用于根据数据动态生成列</w:t>
      </w:r>
      <w:proofErr w:type="spellEnd"/>
    </w:p>
    <w:p w14:paraId="5D0E92B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columns = computed(() =&gt; generateColumns());</w:t>
      </w:r>
    </w:p>
    <w:p w14:paraId="132040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6A0C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getComponentOptions = async () =&gt; {</w:t>
      </w:r>
    </w:p>
    <w:p w14:paraId="1A5DC0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const url = '/component/all_user'</w:t>
      </w:r>
    </w:p>
    <w:p w14:paraId="199E28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axiosInstance.get(url).then((res) =&gt; {</w:t>
      </w:r>
    </w:p>
    <w:p w14:paraId="638414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5D2100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let componentOptions: any[] = []</w:t>
      </w:r>
    </w:p>
    <w:p w14:paraId="561970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res.data.data.map((item: any) =&gt; {</w:t>
      </w:r>
    </w:p>
    <w:p w14:paraId="28F8B7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componentOptions.push({</w:t>
      </w:r>
    </w:p>
    <w:p w14:paraId="6896B6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value: item.id,</w:t>
      </w:r>
    </w:p>
    <w:p w14:paraId="78E8C3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label: item.name</w:t>
      </w:r>
    </w:p>
    <w:p w14:paraId="14A9D2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})</w:t>
      </w:r>
    </w:p>
    <w:p w14:paraId="51F1AC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})</w:t>
      </w:r>
    </w:p>
    <w:p w14:paraId="3F6D80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ComponentOptions = componentOptions</w:t>
      </w:r>
    </w:p>
    <w:p w14:paraId="66DB919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console.log(ComponentOptions)</w:t>
      </w:r>
    </w:p>
    <w:p w14:paraId="106C69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2A1C11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获取组件失败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11D5BD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ComponentOptions = options</w:t>
      </w:r>
    </w:p>
    <w:p w14:paraId="4FC13F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43B3FD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6B1F5F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2D9240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ComponentOptions: any[] = []</w:t>
      </w:r>
    </w:p>
    <w:p w14:paraId="5ECBAB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options = [</w:t>
      </w:r>
    </w:p>
    <w:p w14:paraId="466F96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41E504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'Option1',</w:t>
      </w:r>
    </w:p>
    <w:p w14:paraId="09E978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'Option1',</w:t>
      </w:r>
    </w:p>
    <w:p w14:paraId="5CB788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07EFAD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10E731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'Option2',</w:t>
      </w:r>
    </w:p>
    <w:p w14:paraId="1062B8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'Option2',</w:t>
      </w:r>
    </w:p>
    <w:p w14:paraId="365DCD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4799849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6781A1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'Option3',</w:t>
      </w:r>
    </w:p>
    <w:p w14:paraId="731BA2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'Option3',</w:t>
      </w:r>
    </w:p>
    <w:p w14:paraId="06444D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054B13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2C2F64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'Option4',</w:t>
      </w:r>
    </w:p>
    <w:p w14:paraId="31318C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'Option4',</w:t>
      </w:r>
    </w:p>
    <w:p w14:paraId="54EDC0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3FF272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5321CD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'Option5',</w:t>
      </w:r>
    </w:p>
    <w:p w14:paraId="52D8D41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'Option5',</w:t>
      </w:r>
    </w:p>
    <w:p w14:paraId="634CBB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11D1BF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]</w:t>
      </w:r>
    </w:p>
    <w:p w14:paraId="36B6D8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 --&gt;</w:t>
      </w:r>
    </w:p>
    <w:p w14:paraId="1F9CDB4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F95FE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1848B3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&lt;el-table :data="tableData"&gt;</w:t>
      </w:r>
    </w:p>
    <w:p w14:paraId="38190B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prop="time"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时间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33D968B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</w:t>
      </w:r>
    </w:p>
    <w:p w14:paraId="3691F1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prop="componentName"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组件名称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17FC7C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prop="remainingLife"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剩余寿命</w:t>
      </w:r>
      <w:proofErr w:type="spellEnd"/>
      <w:r w:rsidRPr="00E70239">
        <w:rPr>
          <w:rFonts w:ascii="Times New Roman" w:hAnsi="Times New Roman" w:cs="Times New Roman"/>
          <w:sz w:val="20"/>
        </w:rPr>
        <w:t>/mins"&gt;&lt;/el-table-column&gt;</w:t>
      </w:r>
    </w:p>
    <w:p w14:paraId="4C37963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&lt;/el-table&gt;</w:t>
      </w:r>
    </w:p>
    <w:p w14:paraId="0B89A1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3A0D504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BCE98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lang="ts" setup&gt;</w:t>
      </w:r>
    </w:p>
    <w:p w14:paraId="2FCF84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ref, onMounted } from 'vue';</w:t>
      </w:r>
    </w:p>
    <w:p w14:paraId="470B34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3FB633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interface TableData {</w:t>
      </w:r>
    </w:p>
    <w:p w14:paraId="2E1AD2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time: string;</w:t>
      </w:r>
    </w:p>
    <w:p w14:paraId="560B8E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componentId: number;</w:t>
      </w:r>
    </w:p>
    <w:p w14:paraId="1459A4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componentName: string;</w:t>
      </w:r>
    </w:p>
    <w:p w14:paraId="4DFBE75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3E655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remainingLife: number;</w:t>
      </w:r>
    </w:p>
    <w:p w14:paraId="467C8D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33BAE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3968DC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tableData = ref&lt;TableData[]&gt;([]);</w:t>
      </w:r>
    </w:p>
    <w:p w14:paraId="11C9EE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</w:t>
      </w:r>
      <w:r w:rsidRPr="00E70239">
        <w:rPr>
          <w:rFonts w:ascii="Times New Roman" w:eastAsia="宋体" w:hAnsi="Times New Roman" w:cs="Times New Roman"/>
          <w:sz w:val="20"/>
        </w:rPr>
        <w:t>给</w:t>
      </w:r>
      <w:r w:rsidRPr="00E70239">
        <w:rPr>
          <w:rFonts w:ascii="Times New Roman" w:hAnsi="Times New Roman" w:cs="Times New Roman"/>
          <w:sz w:val="20"/>
        </w:rPr>
        <w:t xml:space="preserve"> tableData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赋测试值</w:t>
      </w:r>
      <w:proofErr w:type="spellEnd"/>
    </w:p>
    <w:p w14:paraId="0ACC8A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tableData.value = [</w:t>
      </w:r>
    </w:p>
    <w:p w14:paraId="63FCD9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 time: '2023-11-01-13:20', componentName: 'Engine',componentId: 2, remainingLife: 1021 },</w:t>
      </w:r>
    </w:p>
    <w:p w14:paraId="761E1E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7C815F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time: '2024-03-02-14:21', componentName: 'Lathe', componentId: 2, remainingLife: 2024</w:t>
      </w:r>
    </w:p>
    <w:p w14:paraId="0A2E75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336FFBA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6A1683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time: '2024-03-23-21:30', componentName: 'Controller',componentId:6, remainingLife: 376</w:t>
      </w:r>
    </w:p>
    <w:p w14:paraId="7CBC97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6A1998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];</w:t>
      </w:r>
    </w:p>
    <w:p w14:paraId="7307C2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BC9BD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onMounted(async () =&gt; {</w:t>
      </w:r>
    </w:p>
    <w:p w14:paraId="557E18C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// const response = await axios.get('/api/components');</w:t>
      </w:r>
    </w:p>
    <w:p w14:paraId="61891A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// console.log("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数据</w:t>
      </w:r>
      <w:proofErr w:type="spellEnd"/>
      <w:r w:rsidRPr="00E70239">
        <w:rPr>
          <w:rFonts w:ascii="Times New Roman" w:eastAsia="宋体" w:hAnsi="Times New Roman" w:cs="Times New Roman"/>
          <w:sz w:val="20"/>
        </w:rPr>
        <w:t>：</w:t>
      </w:r>
      <w:r w:rsidRPr="00E70239">
        <w:rPr>
          <w:rFonts w:ascii="Times New Roman" w:hAnsi="Times New Roman" w:cs="Times New Roman"/>
          <w:sz w:val="20"/>
        </w:rPr>
        <w:t>"+response.data);</w:t>
      </w:r>
    </w:p>
    <w:p w14:paraId="63CF5C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// tableData.value = response.data;</w:t>
      </w:r>
    </w:p>
    <w:p w14:paraId="252B7ED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});</w:t>
      </w:r>
    </w:p>
    <w:p w14:paraId="10AD69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7AF6F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50543D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&lt;!-- </w:t>
      </w:r>
    </w:p>
    <w:p w14:paraId="4ABF18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200A3C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&lt;el-table v-loading="loading" :data="tableData" style="width: 100%"&gt;</w:t>
      </w:r>
    </w:p>
    <w:p w14:paraId="43C4D6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prop="date" label="Date" width="180" /&gt;</w:t>
      </w:r>
    </w:p>
    <w:p w14:paraId="7157DA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prop="name" label="Name" width="180" /&gt;</w:t>
      </w:r>
    </w:p>
    <w:p w14:paraId="52758F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prop="address" label="Address" /&gt;</w:t>
      </w:r>
    </w:p>
    <w:p w14:paraId="0318D60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&lt;/el-table&gt;</w:t>
      </w:r>
    </w:p>
    <w:p w14:paraId="6AD788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698E66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6ED1E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lang="ts" setup&gt;</w:t>
      </w:r>
    </w:p>
    <w:p w14:paraId="21A65D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ref } from 'vue'</w:t>
      </w:r>
    </w:p>
    <w:p w14:paraId="0658C3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63EC2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loading = ref(true)</w:t>
      </w:r>
    </w:p>
    <w:p w14:paraId="00AF01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4E77B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tableData = [</w:t>
      </w:r>
    </w:p>
    <w:p w14:paraId="4F81DB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43D614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date: '2016-05-02',</w:t>
      </w:r>
    </w:p>
    <w:p w14:paraId="06D009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'John Smith',</w:t>
      </w:r>
    </w:p>
    <w:p w14:paraId="76173A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address: 'No.1518,  Jinshajiang Road, Putuo District',</w:t>
      </w:r>
    </w:p>
    <w:p w14:paraId="741DCB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36139F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29DBA4E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date: '2016-05-04',</w:t>
      </w:r>
    </w:p>
    <w:p w14:paraId="6A5322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'John Smith',</w:t>
      </w:r>
    </w:p>
    <w:p w14:paraId="1267A1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address: 'No.1518,  Jinshajiang Road, Putuo District',</w:t>
      </w:r>
    </w:p>
    <w:p w14:paraId="2CB1F9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42AF69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5E6710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date: '2016-05-01',</w:t>
      </w:r>
    </w:p>
    <w:p w14:paraId="32FE54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'John Smith',</w:t>
      </w:r>
    </w:p>
    <w:p w14:paraId="61F44D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address: 'No.1518,  Jinshajiang Road, Putuo District',</w:t>
      </w:r>
    </w:p>
    <w:p w14:paraId="7443D3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6903CA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]</w:t>
      </w:r>
    </w:p>
    <w:p w14:paraId="5185F0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1A686D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32AF8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&lt;style&gt;</w:t>
      </w:r>
    </w:p>
    <w:p w14:paraId="1286CD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body {</w:t>
      </w:r>
    </w:p>
    <w:p w14:paraId="587F8B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margin: 0;</w:t>
      </w:r>
    </w:p>
    <w:p w14:paraId="3024BB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C2BBC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.example-showcase .el-loading-mask {</w:t>
      </w:r>
    </w:p>
    <w:p w14:paraId="04F5E55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z-index: 9;</w:t>
      </w:r>
    </w:p>
    <w:p w14:paraId="686B82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F79A7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&lt;/style&gt; --&gt;</w:t>
      </w:r>
    </w:p>
    <w:p w14:paraId="790901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8763B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6ACC1E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&lt;div&gt;</w:t>
      </w:r>
    </w:p>
    <w:p w14:paraId="33BDF8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&lt;el-row&gt;</w:t>
      </w:r>
    </w:p>
    <w:p w14:paraId="19E952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&lt;el-col :span="12"&gt;</w:t>
      </w:r>
    </w:p>
    <w:p w14:paraId="271626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</w:t>
      </w:r>
    </w:p>
    <w:p w14:paraId="17DFDE5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:model="componentForm"</w:t>
      </w:r>
    </w:p>
    <w:p w14:paraId="02606D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:rules="formRules"</w:t>
      </w:r>
    </w:p>
    <w:p w14:paraId="4862B5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ref="componentFormRef"</w:t>
      </w:r>
    </w:p>
    <w:p w14:paraId="0DDD05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label-width="100px"</w:t>
      </w:r>
    </w:p>
    <w:p w14:paraId="731E42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class="demo-ruleForm"</w:t>
      </w:r>
    </w:p>
    <w:p w14:paraId="6AE497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&gt;</w:t>
      </w:r>
    </w:p>
    <w:p w14:paraId="5E91AF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组件名称</w:t>
      </w:r>
      <w:proofErr w:type="spellEnd"/>
      <w:r w:rsidRPr="00E70239">
        <w:rPr>
          <w:rFonts w:ascii="Times New Roman" w:hAnsi="Times New Roman" w:cs="Times New Roman"/>
          <w:sz w:val="20"/>
        </w:rPr>
        <w:t>" prop="name"&gt;</w:t>
      </w:r>
    </w:p>
    <w:p w14:paraId="15FA19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&lt;el-input v-model="componentForm.name" class="input-width"&gt;&lt;/el-input&gt;</w:t>
      </w:r>
    </w:p>
    <w:p w14:paraId="36C27F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5EAFC2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</w:t>
      </w:r>
    </w:p>
    <w:p w14:paraId="17CD84E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组件状态</w:t>
      </w:r>
      <w:proofErr w:type="spellEnd"/>
      <w:r w:rsidRPr="00E70239">
        <w:rPr>
          <w:rFonts w:ascii="Times New Roman" w:hAnsi="Times New Roman" w:cs="Times New Roman"/>
          <w:sz w:val="20"/>
        </w:rPr>
        <w:t>" prop="status"&gt;</w:t>
      </w:r>
    </w:p>
    <w:p w14:paraId="427062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&lt;el-select v-model="componentForm.status"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</w:t>
      </w:r>
      <w:proofErr w:type="spellEnd"/>
      <w:r w:rsidRPr="00E70239">
        <w:rPr>
          <w:rFonts w:ascii="Times New Roman" w:hAnsi="Times New Roman" w:cs="Times New Roman"/>
          <w:sz w:val="20"/>
        </w:rPr>
        <w:t>" class="select-width"&gt;</w:t>
      </w:r>
    </w:p>
    <w:p w14:paraId="6C6D13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崭新</w:t>
      </w:r>
      <w:proofErr w:type="spellEnd"/>
      <w:r w:rsidRPr="00E70239">
        <w:rPr>
          <w:rFonts w:ascii="Times New Roman" w:hAnsi="Times New Roman" w:cs="Times New Roman"/>
          <w:sz w:val="20"/>
        </w:rPr>
        <w:t>" value=0 /&gt;</w:t>
      </w:r>
    </w:p>
    <w:p w14:paraId="2FA39C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良好</w:t>
      </w:r>
      <w:proofErr w:type="spellEnd"/>
      <w:r w:rsidRPr="00E70239">
        <w:rPr>
          <w:rFonts w:ascii="Times New Roman" w:hAnsi="Times New Roman" w:cs="Times New Roman"/>
          <w:sz w:val="20"/>
        </w:rPr>
        <w:t>" value=1 /&gt;</w:t>
      </w:r>
    </w:p>
    <w:p w14:paraId="32B42C1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一般</w:t>
      </w:r>
      <w:proofErr w:type="spellEnd"/>
      <w:r w:rsidRPr="00E70239">
        <w:rPr>
          <w:rFonts w:ascii="Times New Roman" w:hAnsi="Times New Roman" w:cs="Times New Roman"/>
          <w:sz w:val="20"/>
        </w:rPr>
        <w:t>" value=2 /&gt;</w:t>
      </w:r>
    </w:p>
    <w:p w14:paraId="450CD7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破损</w:t>
      </w:r>
      <w:proofErr w:type="spellEnd"/>
      <w:r w:rsidRPr="00E70239">
        <w:rPr>
          <w:rFonts w:ascii="Times New Roman" w:hAnsi="Times New Roman" w:cs="Times New Roman"/>
          <w:sz w:val="20"/>
        </w:rPr>
        <w:t>" value=3 /&gt;</w:t>
      </w:r>
    </w:p>
    <w:p w14:paraId="18C69FA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&lt;/el-select&gt;</w:t>
      </w:r>
    </w:p>
    <w:p w14:paraId="16E7EA5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5A14E9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F55CA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组件描述</w:t>
      </w:r>
      <w:proofErr w:type="spellEnd"/>
      <w:r w:rsidRPr="00E70239">
        <w:rPr>
          <w:rFonts w:ascii="Times New Roman" w:hAnsi="Times New Roman" w:cs="Times New Roman"/>
          <w:sz w:val="20"/>
        </w:rPr>
        <w:t>" prop="description"&gt;</w:t>
      </w:r>
    </w:p>
    <w:p w14:paraId="494B0C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&lt;el-input v-model="componentForm.description" class="input-width"&gt;&lt;/el-input&gt;</w:t>
      </w:r>
    </w:p>
    <w:p w14:paraId="5F351D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13BDA6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</w:t>
      </w:r>
    </w:p>
    <w:p w14:paraId="6DB55B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组件位置</w:t>
      </w:r>
      <w:proofErr w:type="spellEnd"/>
      <w:r w:rsidRPr="00E70239">
        <w:rPr>
          <w:rFonts w:ascii="Times New Roman" w:hAnsi="Times New Roman" w:cs="Times New Roman"/>
          <w:sz w:val="20"/>
        </w:rPr>
        <w:t>" prop="location"&gt;</w:t>
      </w:r>
    </w:p>
    <w:p w14:paraId="618F59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&lt;el-input v-model="componentForm.location" class="input-width"&gt;&lt;/el-input&gt;</w:t>
      </w:r>
    </w:p>
    <w:p w14:paraId="536D67A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272E2B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</w:t>
      </w:r>
    </w:p>
    <w:p w14:paraId="3136E3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</w:t>
      </w:r>
      <w:proofErr w:type="spellEnd"/>
      <w:r w:rsidRPr="00E70239">
        <w:rPr>
          <w:rFonts w:ascii="Times New Roman" w:hAnsi="Times New Roman" w:cs="Times New Roman"/>
          <w:sz w:val="20"/>
        </w:rPr>
        <w:t>" prop="model"&gt;</w:t>
      </w:r>
    </w:p>
    <w:p w14:paraId="21D1B5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&lt;el-select  v-model="componentForm.modelId"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</w:t>
      </w:r>
      <w:proofErr w:type="spellEnd"/>
      <w:r w:rsidRPr="00E70239">
        <w:rPr>
          <w:rFonts w:ascii="Times New Roman" w:hAnsi="Times New Roman" w:cs="Times New Roman"/>
          <w:sz w:val="20"/>
        </w:rPr>
        <w:t>" class="select-width" @visible-change="getComponentOptions"&gt;</w:t>
      </w:r>
    </w:p>
    <w:p w14:paraId="05249D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&lt;el-option</w:t>
      </w:r>
    </w:p>
    <w:p w14:paraId="68B4FB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            v-for="item in ModelOptions"</w:t>
      </w:r>
    </w:p>
    <w:p w14:paraId="021029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:key="item.id"</w:t>
      </w:r>
    </w:p>
    <w:p w14:paraId="412305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:label="item.name"</w:t>
      </w:r>
    </w:p>
    <w:p w14:paraId="778601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:value="item.id"</w:t>
      </w:r>
    </w:p>
    <w:p w14:paraId="6AEF59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/&gt;</w:t>
      </w:r>
    </w:p>
    <w:p w14:paraId="7B5201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&lt;/el-select&gt;</w:t>
      </w:r>
    </w:p>
    <w:p w14:paraId="1416F9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507CF0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</w:t>
      </w:r>
    </w:p>
    <w:p w14:paraId="643092F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组件图片</w:t>
      </w:r>
      <w:proofErr w:type="spellEnd"/>
      <w:r w:rsidRPr="00E70239">
        <w:rPr>
          <w:rFonts w:ascii="Times New Roman" w:hAnsi="Times New Roman" w:cs="Times New Roman"/>
          <w:sz w:val="20"/>
        </w:rPr>
        <w:t>" prop="pic"&gt;</w:t>
      </w:r>
    </w:p>
    <w:p w14:paraId="368206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&lt;el-upload</w:t>
      </w:r>
    </w:p>
    <w:p w14:paraId="354B21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class="upload-demo"</w:t>
      </w:r>
    </w:p>
    <w:p w14:paraId="1E5840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:onSuccess="handleAvatarSuccess"</w:t>
      </w:r>
    </w:p>
    <w:p w14:paraId="3AAFF1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:beforeUpload="beforeAvatarUpload"</w:t>
      </w:r>
    </w:p>
    <w:p w14:paraId="0AC33F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:show-file-list="false"</w:t>
      </w:r>
    </w:p>
    <w:p w14:paraId="7F777F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:onRemove="handleRemove"</w:t>
      </w:r>
    </w:p>
    <w:p w14:paraId="267076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&gt;</w:t>
      </w:r>
    </w:p>
    <w:p w14:paraId="4370C9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&lt;el-image</w:t>
      </w:r>
    </w:p>
    <w:p w14:paraId="58E185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style="width: 200px; height: 200px"</w:t>
      </w:r>
    </w:p>
    <w:p w14:paraId="5ED04E9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:src="picUrl"</w:t>
      </w:r>
    </w:p>
    <w:p w14:paraId="786521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fit="fill"</w:t>
      </w:r>
    </w:p>
    <w:p w14:paraId="5AC2E9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&gt;</w:t>
      </w:r>
    </w:p>
    <w:p w14:paraId="02721D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&lt;template #placeholder&gt;</w:t>
      </w:r>
    </w:p>
    <w:p w14:paraId="6ED87E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&lt;div style="width: 200px; height: 200px; line-height: 200px; text-align: center;"&gt;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点击上传</w:t>
      </w:r>
      <w:proofErr w:type="spellEnd"/>
      <w:r w:rsidRPr="00E70239">
        <w:rPr>
          <w:rFonts w:ascii="Times New Roman" w:hAnsi="Times New Roman" w:cs="Times New Roman"/>
          <w:sz w:val="20"/>
        </w:rPr>
        <w:t>&lt;/div&gt;</w:t>
      </w:r>
    </w:p>
    <w:p w14:paraId="02754B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&lt;/template&gt;</w:t>
      </w:r>
    </w:p>
    <w:p w14:paraId="68E011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&lt;template #error&gt;</w:t>
      </w:r>
    </w:p>
    <w:p w14:paraId="770A4F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&lt;div style="width: 200px; height: 200px; line-height: 200px; text-align: center; background:lightgrey"&gt;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点击上传</w:t>
      </w:r>
      <w:proofErr w:type="spellEnd"/>
      <w:r w:rsidRPr="00E70239">
        <w:rPr>
          <w:rFonts w:ascii="Times New Roman" w:hAnsi="Times New Roman" w:cs="Times New Roman"/>
          <w:sz w:val="20"/>
        </w:rPr>
        <w:t>&lt;/div&gt;</w:t>
      </w:r>
    </w:p>
    <w:p w14:paraId="619BD9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&lt;/template&gt;</w:t>
      </w:r>
    </w:p>
    <w:p w14:paraId="32FB88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&lt;/el-image&gt;</w:t>
      </w:r>
    </w:p>
    <w:p w14:paraId="76AEE7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&lt;/el-upload&gt;</w:t>
      </w:r>
    </w:p>
    <w:p w14:paraId="2F04D0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66C1C6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</w:t>
      </w:r>
    </w:p>
    <w:p w14:paraId="32F68F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&lt;el-form-item&gt;</w:t>
      </w:r>
    </w:p>
    <w:p w14:paraId="37E3A1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&lt;el-button type="primary" @click="submitForm"&gt;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提交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32AB74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&lt;el-button @click="resetForm"&gt;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重置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76A99F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&lt;/el-form-item&gt;</w:t>
      </w:r>
    </w:p>
    <w:p w14:paraId="644E02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&lt;/el-form&gt;</w:t>
      </w:r>
    </w:p>
    <w:p w14:paraId="1FB598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&lt;/el-col&gt;</w:t>
      </w:r>
    </w:p>
    <w:p w14:paraId="14978E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53D0C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&lt;el-col :span="12"&gt;</w:t>
      </w:r>
    </w:p>
    <w:p w14:paraId="62081E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  &lt;el-collapse v-model="componentForm.modelId"&gt;</w:t>
      </w:r>
    </w:p>
    <w:p w14:paraId="6C94F7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&lt;el-collapse-item title="Model Details" :name="componentForm.modelId"&gt;</w:t>
      </w:r>
    </w:p>
    <w:p w14:paraId="29E017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&lt;div v-for="item in selectedModel" :key="item.id"&gt;</w:t>
      </w:r>
    </w:p>
    <w:p w14:paraId="14FF8F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&lt;p&gt;id: {{ item.id }}&lt;/p&gt;</w:t>
      </w:r>
    </w:p>
    <w:p w14:paraId="2B2D96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&lt;p&gt;name: {{ item.name }}&lt;/p&gt;</w:t>
      </w:r>
    </w:p>
    <w:p w14:paraId="0EE406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&lt;p&gt;style: {{ item.style }}&lt;/p&gt;</w:t>
      </w:r>
    </w:p>
    <w:p w14:paraId="5CDD89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&lt;p&gt;status: {{ item.status }}&lt;/p&gt;</w:t>
      </w:r>
    </w:p>
    <w:p w14:paraId="39F49C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&lt;p&gt;description: {{ item.description }}&lt;/p&gt;</w:t>
      </w:r>
    </w:p>
    <w:p w14:paraId="7811C2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&lt;p&gt;uploaded_time: {{ item.uploaded_time }}&lt;/p&gt;</w:t>
      </w:r>
    </w:p>
    <w:p w14:paraId="5C4C92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&lt;/div&gt;</w:t>
      </w:r>
    </w:p>
    <w:p w14:paraId="00AD83F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&lt;/el-collapse-item&gt;</w:t>
      </w:r>
    </w:p>
    <w:p w14:paraId="1BAC43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&lt;/el-collapse&gt;</w:t>
      </w:r>
    </w:p>
    <w:p w14:paraId="3AA60B6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&lt;/el-col&gt;</w:t>
      </w:r>
    </w:p>
    <w:p w14:paraId="0F10FA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&lt;/el-row&gt;</w:t>
      </w:r>
    </w:p>
    <w:p w14:paraId="196B99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&lt;/div&gt;</w:t>
      </w:r>
    </w:p>
    <w:p w14:paraId="4FF63B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3454CA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</w:t>
      </w:r>
    </w:p>
    <w:p w14:paraId="33EE60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&lt;style scoped&gt;</w:t>
      </w:r>
    </w:p>
    <w:p w14:paraId="5AF40D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.input-width {</w:t>
      </w:r>
    </w:p>
    <w:p w14:paraId="5FAB64E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width: 300px;</w:t>
      </w:r>
    </w:p>
    <w:p w14:paraId="4D4B943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780E9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.select-width {</w:t>
      </w:r>
    </w:p>
    <w:p w14:paraId="577F3BB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width: 100px;</w:t>
      </w:r>
    </w:p>
    <w:p w14:paraId="4722D4C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E4A26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.option-input {</w:t>
      </w:r>
    </w:p>
    <w:p w14:paraId="1DA62E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width: 100%;</w:t>
      </w:r>
    </w:p>
    <w:p w14:paraId="0B4C6B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margin-bottom: 8px;</w:t>
      </w:r>
    </w:p>
    <w:p w14:paraId="0DBFAB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D27CE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&lt;/style&gt;</w:t>
      </w:r>
    </w:p>
    <w:p w14:paraId="4B2E9E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6750E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lang="ts" setup&gt;</w:t>
      </w:r>
    </w:p>
    <w:p w14:paraId="63C700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ref ,onMounted,watch} from 'vue'</w:t>
      </w:r>
    </w:p>
    <w:p w14:paraId="645B056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{ElMessage} from 'element-plus'</w:t>
      </w:r>
    </w:p>
    <w:p w14:paraId="12EA86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"../../axios.ts";</w:t>
      </w:r>
    </w:p>
    <w:p w14:paraId="4A2567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7FEB8F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interface ComponentInfor {</w:t>
      </w:r>
    </w:p>
    <w:p w14:paraId="220A9D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string</w:t>
      </w:r>
    </w:p>
    <w:p w14:paraId="0C553C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string</w:t>
      </w:r>
    </w:p>
    <w:p w14:paraId="3D06C7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string</w:t>
      </w:r>
    </w:p>
    <w:p w14:paraId="481387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location: string</w:t>
      </w:r>
    </w:p>
    <w:p w14:paraId="303598E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modelId: number | null</w:t>
      </w:r>
    </w:p>
    <w:p w14:paraId="13386B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life_forecast: number | string</w:t>
      </w:r>
    </w:p>
    <w:p w14:paraId="768D72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pic: File</w:t>
      </w:r>
    </w:p>
    <w:p w14:paraId="2B6FFF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2B397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interface  ModelInf {</w:t>
      </w:r>
    </w:p>
    <w:p w14:paraId="3EC45A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id: number</w:t>
      </w:r>
    </w:p>
    <w:p w14:paraId="0DC28C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string</w:t>
      </w:r>
    </w:p>
    <w:p w14:paraId="7B9B3D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style: string</w:t>
      </w:r>
    </w:p>
    <w:p w14:paraId="0D833A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string</w:t>
      </w:r>
    </w:p>
    <w:p w14:paraId="7E7A55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string</w:t>
      </w:r>
    </w:p>
    <w:p w14:paraId="362DD5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uploaded_time: string</w:t>
      </w:r>
    </w:p>
    <w:p w14:paraId="1770FB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md5: string</w:t>
      </w:r>
    </w:p>
    <w:p w14:paraId="647ECCF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F899C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picUrl = ref('')</w:t>
      </w:r>
    </w:p>
    <w:p w14:paraId="0D4608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componentForm = ref&lt;ComponentInfor&gt;({</w:t>
      </w:r>
    </w:p>
    <w:p w14:paraId="52BA8E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'',</w:t>
      </w:r>
    </w:p>
    <w:p w14:paraId="59F20F9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'',</w:t>
      </w:r>
    </w:p>
    <w:p w14:paraId="364DEC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'',</w:t>
      </w:r>
    </w:p>
    <w:p w14:paraId="667A9F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location: '',</w:t>
      </w:r>
    </w:p>
    <w:p w14:paraId="0940C7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modelId: null, //kongzhi</w:t>
      </w:r>
    </w:p>
    <w:p w14:paraId="1538C1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life_forecast: '',</w:t>
      </w:r>
    </w:p>
    <w:p w14:paraId="3D7308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 : new File([''], 'filename')</w:t>
      </w:r>
    </w:p>
    <w:p w14:paraId="0113DA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71B26C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selectedModel = ref&lt;ModelInf[]&gt;([])</w:t>
      </w:r>
    </w:p>
    <w:p w14:paraId="64E997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06249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监视函数当</w:t>
      </w:r>
      <w:proofErr w:type="spellEnd"/>
      <w:r w:rsidRPr="00E70239">
        <w:rPr>
          <w:rFonts w:ascii="Times New Roman" w:hAnsi="Times New Roman" w:cs="Times New Roman"/>
          <w:sz w:val="20"/>
        </w:rPr>
        <w:t>model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改变时触发，将选择的</w:t>
      </w:r>
      <w:proofErr w:type="spellEnd"/>
      <w:r w:rsidRPr="00E70239">
        <w:rPr>
          <w:rFonts w:ascii="Times New Roman" w:hAnsi="Times New Roman" w:cs="Times New Roman"/>
          <w:sz w:val="20"/>
        </w:rPr>
        <w:t>model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信息赋值给</w:t>
      </w:r>
      <w:proofErr w:type="spellEnd"/>
      <w:r w:rsidRPr="00E70239">
        <w:rPr>
          <w:rFonts w:ascii="Times New Roman" w:hAnsi="Times New Roman" w:cs="Times New Roman"/>
          <w:sz w:val="20"/>
        </w:rPr>
        <w:t>selectedModel</w:t>
      </w:r>
    </w:p>
    <w:p w14:paraId="059C0A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watch(() =&gt; componentForm.value.modelId, (val:any) =&gt; {</w:t>
      </w:r>
    </w:p>
    <w:p w14:paraId="4E3941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selectedModel.value = ModelOptions.value.filter((item) =&gt; item.id === val)</w:t>
      </w:r>
    </w:p>
    <w:p w14:paraId="058164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4FF533E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CD534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formRules = {</w:t>
      </w:r>
    </w:p>
    <w:p w14:paraId="6A4B2D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[</w:t>
      </w:r>
    </w:p>
    <w:p w14:paraId="611A60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请输入组件名称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4C0066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46738C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[</w:t>
      </w:r>
    </w:p>
    <w:p w14:paraId="59E7AA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请选择组件状态</w:t>
      </w:r>
      <w:proofErr w:type="spellEnd"/>
      <w:r w:rsidRPr="00E70239">
        <w:rPr>
          <w:rFonts w:ascii="Times New Roman" w:hAnsi="Times New Roman" w:cs="Times New Roman"/>
          <w:sz w:val="20"/>
        </w:rPr>
        <w:t>', trigger: 'change' }</w:t>
      </w:r>
    </w:p>
    <w:p w14:paraId="2785B7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4FEE432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[</w:t>
      </w:r>
    </w:p>
    <w:p w14:paraId="029449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请输入组件描述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0DD39A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09D237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location: [</w:t>
      </w:r>
    </w:p>
    <w:p w14:paraId="60B402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请输入组件位置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74DF1C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2E618F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modelId: [</w:t>
      </w:r>
    </w:p>
    <w:p w14:paraId="6FBD0C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请选择模型</w:t>
      </w:r>
      <w:proofErr w:type="spellEnd"/>
      <w:r w:rsidRPr="00E70239">
        <w:rPr>
          <w:rFonts w:ascii="Times New Roman" w:hAnsi="Times New Roman" w:cs="Times New Roman"/>
          <w:sz w:val="20"/>
        </w:rPr>
        <w:t>', trigger: 'change' }</w:t>
      </w:r>
    </w:p>
    <w:p w14:paraId="429396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33096C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life_forecast: [</w:t>
      </w:r>
    </w:p>
    <w:p w14:paraId="0B88E7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请输入寿命预测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1E27CB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77C3B2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pic: [</w:t>
      </w:r>
    </w:p>
    <w:p w14:paraId="29AD39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请上传组件图片</w:t>
      </w:r>
      <w:proofErr w:type="spellEnd"/>
      <w:r w:rsidRPr="00E70239">
        <w:rPr>
          <w:rFonts w:ascii="Times New Roman" w:hAnsi="Times New Roman" w:cs="Times New Roman"/>
          <w:sz w:val="20"/>
        </w:rPr>
        <w:t>', trigger: 'change' }</w:t>
      </w:r>
    </w:p>
    <w:p w14:paraId="758B93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</w:t>
      </w:r>
    </w:p>
    <w:p w14:paraId="0693FE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696A2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BE8D9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ModelOptions= ref&lt;ModelInf[]&gt;([])</w:t>
      </w:r>
    </w:p>
    <w:p w14:paraId="7EF43C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defaultModelOpt = [</w:t>
      </w:r>
    </w:p>
    <w:p w14:paraId="7AD26A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7544DE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id: null,</w:t>
      </w:r>
    </w:p>
    <w:p w14:paraId="6E28BA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'model01',</w:t>
      </w:r>
    </w:p>
    <w:p w14:paraId="2B7C5F3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style: 'A123',</w:t>
      </w:r>
    </w:p>
    <w:p w14:paraId="5D5CAF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status: 'active',</w:t>
      </w:r>
    </w:p>
    <w:p w14:paraId="47D2D18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description: 'this is model01',</w:t>
      </w:r>
    </w:p>
    <w:p w14:paraId="7DBCFC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uploaded_time: '2021-10-01',</w:t>
      </w:r>
    </w:p>
    <w:p w14:paraId="5634D5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md5: '123456'</w:t>
      </w:r>
    </w:p>
    <w:p w14:paraId="43FBEC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32BEE6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60A9E2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id: 1,</w:t>
      </w:r>
    </w:p>
    <w:p w14:paraId="705E5F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'model02',</w:t>
      </w:r>
    </w:p>
    <w:p w14:paraId="6F8D4C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style: 'B456',</w:t>
      </w:r>
    </w:p>
    <w:p w14:paraId="1ABCCA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status: 'active',</w:t>
      </w:r>
    </w:p>
    <w:p w14:paraId="57ADAD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description: 'this is model02',</w:t>
      </w:r>
    </w:p>
    <w:p w14:paraId="3CEBD0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uploaded_time: '2021-10-02',</w:t>
      </w:r>
    </w:p>
    <w:p w14:paraId="3DAAFA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md5: '123456'</w:t>
      </w:r>
    </w:p>
    <w:p w14:paraId="634D2A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225F99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488C56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id: 2,</w:t>
      </w:r>
    </w:p>
    <w:p w14:paraId="4AD066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'model03',</w:t>
      </w:r>
    </w:p>
    <w:p w14:paraId="37FE35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style: 'C789',</w:t>
      </w:r>
    </w:p>
    <w:p w14:paraId="2E51E2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status: 'active',</w:t>
      </w:r>
    </w:p>
    <w:p w14:paraId="1669B3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description: 'this is model03',</w:t>
      </w:r>
    </w:p>
    <w:p w14:paraId="70094F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uploaded_time: '2021-10-03',</w:t>
      </w:r>
    </w:p>
    <w:p w14:paraId="302C84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md5: '123456'</w:t>
      </w:r>
    </w:p>
    <w:p w14:paraId="36D26D8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41C135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]</w:t>
      </w:r>
    </w:p>
    <w:p w14:paraId="2C25BF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F205D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async function submitForm() {</w:t>
      </w:r>
    </w:p>
    <w:p w14:paraId="57B94F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添加组件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7B2865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console.log(componentForm.value)</w:t>
      </w:r>
    </w:p>
    <w:p w14:paraId="57DD2B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formData = new FormData()</w:t>
      </w:r>
    </w:p>
    <w:p w14:paraId="5ACDFA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formData.append('name', componentForm.value.name)</w:t>
      </w:r>
    </w:p>
    <w:p w14:paraId="2B0FA6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if(componentForm.value.status !== null &amp;&amp; componentForm.value.status !== undefined){</w:t>
      </w:r>
    </w:p>
    <w:p w14:paraId="128146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formData.append('status', componentForm.value.status.toString())</w:t>
      </w:r>
    </w:p>
    <w:p w14:paraId="046C0B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3FFA3C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formData.append('description', componentForm.value.description)</w:t>
      </w:r>
    </w:p>
    <w:p w14:paraId="7DDC9A3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formData.append('location', componentForm.value.location)</w:t>
      </w:r>
    </w:p>
    <w:p w14:paraId="13156E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//@ts-ignore</w:t>
      </w:r>
    </w:p>
    <w:p w14:paraId="384960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formData.append('model', componentForm.value.modelId)</w:t>
      </w:r>
    </w:p>
    <w:p w14:paraId="720FC13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formData.append('pic', componentForm.value.pic)</w:t>
      </w:r>
    </w:p>
    <w:p w14:paraId="617537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8EF2E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axiosInstance.post('/component/upload', formData).then((res) =&gt; {</w:t>
      </w:r>
    </w:p>
    <w:p w14:paraId="3AE4498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62E61A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添加组件成功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309D66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resetForm()</w:t>
      </w:r>
    </w:p>
    <w:p w14:paraId="216BAD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3AE2A9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添加组件失败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2497E0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添加组件失败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719AEA4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5F1BB8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45945E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8040F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resetForm = async () =&gt; {</w:t>
      </w:r>
    </w:p>
    <w:p w14:paraId="7EDAE39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console.log('reset')</w:t>
      </w:r>
    </w:p>
    <w:p w14:paraId="2E5B41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componentForm.value.name = ''</w:t>
      </w:r>
    </w:p>
    <w:p w14:paraId="7DE4E83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componentForm.value.status = ''</w:t>
      </w:r>
    </w:p>
    <w:p w14:paraId="51AE27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componentForm.value.description = ''</w:t>
      </w:r>
    </w:p>
    <w:p w14:paraId="213414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componentForm.value.location = ''</w:t>
      </w:r>
    </w:p>
    <w:p w14:paraId="65F7BC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componentForm.value.modelId = null</w:t>
      </w:r>
    </w:p>
    <w:p w14:paraId="6C168B4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componentForm.value.life_forecast = ''</w:t>
      </w:r>
    </w:p>
    <w:p w14:paraId="37E95C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componentForm.value.pic = new File([''], 'filename')</w:t>
      </w:r>
    </w:p>
    <w:p w14:paraId="0E9498A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picUrl.value = ''</w:t>
      </w:r>
    </w:p>
    <w:p w14:paraId="75B065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0B32D9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8DC98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handleAvatarSuccess = (_: any, file: any) =&gt; {</w:t>
      </w:r>
    </w:p>
    <w:p w14:paraId="01C8B1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console.log("Ok!")</w:t>
      </w:r>
    </w:p>
    <w:p w14:paraId="0B5234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picUrl.value = URL.createObjectURL(file.raw)</w:t>
      </w:r>
    </w:p>
    <w:p w14:paraId="6BA90E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4F8DCA4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D96F4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beforeAvatarUpload = (file: any) =&gt; {</w:t>
      </w:r>
    </w:p>
    <w:p w14:paraId="731FFE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isJPG = file.type === 'image/jpeg'</w:t>
      </w:r>
    </w:p>
    <w:p w14:paraId="2D6C0D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isPNG = file.type === 'image/png'</w:t>
      </w:r>
    </w:p>
    <w:p w14:paraId="255336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isGIF = file.type === 'image/gif'</w:t>
      </w:r>
    </w:p>
    <w:p w14:paraId="044D47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isLt6M = file.size / 1024 / 1024 &lt; 6</w:t>
      </w:r>
    </w:p>
    <w:p w14:paraId="23B9C4A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8B9893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(!isJPG &amp;&amp; !isPNG &amp;&amp; !isGIF) {</w:t>
      </w:r>
    </w:p>
    <w:p w14:paraId="70D1E15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上传头像图片只能是</w:t>
      </w:r>
      <w:proofErr w:type="spellEnd"/>
      <w:r w:rsidRPr="00E70239">
        <w:rPr>
          <w:rFonts w:ascii="Times New Roman" w:hAnsi="Times New Roman" w:cs="Times New Roman"/>
          <w:sz w:val="20"/>
        </w:rPr>
        <w:t xml:space="preserve"> JPG/PNG/GIF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格式</w:t>
      </w:r>
      <w:proofErr w:type="spellEnd"/>
      <w:r w:rsidRPr="00E70239">
        <w:rPr>
          <w:rFonts w:ascii="Times New Roman" w:hAnsi="Times New Roman" w:cs="Times New Roman"/>
          <w:sz w:val="20"/>
        </w:rPr>
        <w:t>!')</w:t>
      </w:r>
    </w:p>
    <w:p w14:paraId="3EBDAE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0DD0C95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(!isLt6M) {</w:t>
      </w:r>
    </w:p>
    <w:p w14:paraId="1DC9279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上传头像图片大小不能超过</w:t>
      </w:r>
      <w:proofErr w:type="spellEnd"/>
      <w:r w:rsidRPr="00E70239">
        <w:rPr>
          <w:rFonts w:ascii="Times New Roman" w:hAnsi="Times New Roman" w:cs="Times New Roman"/>
          <w:sz w:val="20"/>
        </w:rPr>
        <w:t xml:space="preserve"> 6MB!')</w:t>
      </w:r>
    </w:p>
    <w:p w14:paraId="490162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551BEA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if((isJPG || isPNG || isGIF) &amp;&amp; isLt6M){</w:t>
      </w:r>
    </w:p>
    <w:p w14:paraId="2AF4F0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render = new FileReader();</w:t>
      </w:r>
    </w:p>
    <w:p w14:paraId="11C525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render.onload = (e) =&gt; {</w:t>
      </w:r>
    </w:p>
    <w:p w14:paraId="534930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picUrl.value = e.target?.result as string</w:t>
      </w:r>
    </w:p>
    <w:p w14:paraId="39DD1D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72C4DA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render.readAsDataURL(file)</w:t>
      </w:r>
    </w:p>
    <w:p w14:paraId="050FDB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console.log("src: ",picUrl.value)</w:t>
      </w:r>
    </w:p>
    <w:p w14:paraId="4C6BD9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componentForm.value.pic = file</w:t>
      </w:r>
    </w:p>
    <w:p w14:paraId="607AAF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 false;</w:t>
      </w:r>
    </w:p>
    <w:p w14:paraId="5DAC1C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2EBD8C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 false;</w:t>
      </w:r>
    </w:p>
    <w:p w14:paraId="38B45F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ABA78A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handleRemove = () =&gt; {</w:t>
      </w:r>
    </w:p>
    <w:p w14:paraId="5EB375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picUrl.value = ''</w:t>
      </w:r>
    </w:p>
    <w:p w14:paraId="25B5A9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45434C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1ECA8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getComponentOptions =  () =&gt; {</w:t>
      </w:r>
    </w:p>
    <w:p w14:paraId="2F0257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'/model/all'</w:t>
      </w:r>
    </w:p>
    <w:p w14:paraId="07D0E6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axiosInstance.get(url).then((res) =&gt; {</w:t>
      </w:r>
    </w:p>
    <w:p w14:paraId="741F29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6A9A43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ModelOptions.value = res.data.data</w:t>
      </w:r>
    </w:p>
    <w:p w14:paraId="3B0ECE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模型信息</w:t>
      </w:r>
      <w:proofErr w:type="spellEnd"/>
      <w:r w:rsidRPr="00E70239">
        <w:rPr>
          <w:rFonts w:ascii="Times New Roman" w:hAnsi="Times New Roman" w:cs="Times New Roman"/>
          <w:sz w:val="20"/>
        </w:rPr>
        <w:t>"+ModelOptions.value)</w:t>
      </w:r>
    </w:p>
    <w:p w14:paraId="4222C7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} else {</w:t>
      </w:r>
    </w:p>
    <w:p w14:paraId="4B561E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获取组件失败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41D4DB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ModelOptions.value = defaultModelOpt</w:t>
      </w:r>
    </w:p>
    <w:p w14:paraId="1DEDA0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4045F4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56C0119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216F5C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8328B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onMounted(async () =&gt; {</w:t>
      </w:r>
    </w:p>
    <w:p w14:paraId="562119B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getComponentOptions()</w:t>
      </w:r>
    </w:p>
    <w:p w14:paraId="4EE515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4585A87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339BBE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CD55F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20AFF6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&lt;div style="display: flex; justify-content: flex-end; margin-bottom: 20px;"&gt;</w:t>
      </w:r>
    </w:p>
    <w:p w14:paraId="198B4B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&lt;el-button type="primary" @click="add_component"&gt;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添加组件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0FDFB8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&lt;/div&gt;</w:t>
      </w:r>
    </w:p>
    <w:p w14:paraId="14BE55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4D063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&lt;el-space direction="vertical" alignment="flex-start" style="margin-bottom: 20px;"&gt;</w:t>
      </w:r>
    </w:p>
    <w:p w14:paraId="2974D97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&lt;el-skeleton style="width: 240px" :loading=false animated :count="3"&gt;</w:t>
      </w:r>
    </w:p>
    <w:p w14:paraId="02C697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7A431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&lt;template #default&gt;</w:t>
      </w:r>
    </w:p>
    <w:p w14:paraId="10F908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&lt;el-row :gutter="20"&gt;</w:t>
      </w:r>
    </w:p>
    <w:p w14:paraId="3CCCA6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&lt;el-col :span="8" v-for="item in lists" :key="item.name"&gt;</w:t>
      </w:r>
    </w:p>
    <w:p w14:paraId="12098A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&lt;el-card :body-style="{ padding: '0px', marginBottom: '1px' }"&gt;</w:t>
      </w:r>
    </w:p>
    <w:p w14:paraId="130B4A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&lt;img :src="item.imgUrl" class="image multi-content" style="height: 250px; object-fit: contain;" /&gt;</w:t>
      </w:r>
    </w:p>
    <w:p w14:paraId="334314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&lt;div style="padding: 14px"&gt;</w:t>
      </w:r>
    </w:p>
    <w:p w14:paraId="2F63A5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&lt;span&gt;{{ item.name }}&lt;/span&gt;</w:t>
      </w:r>
    </w:p>
    <w:p w14:paraId="1CC6C9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&lt;div class="bottom card-header"&gt;</w:t>
      </w:r>
    </w:p>
    <w:p w14:paraId="111D26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&lt;el-countdown title="life forecast" :value="item.life_forecast" /&gt;</w:t>
      </w:r>
    </w:p>
    <w:p w14:paraId="264BE7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&lt;el-button text class="button" bg @click="handleEdit(item)"&gt;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编辑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48F160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  &lt;el-button text class="button" type="primary" @click="handlePredict(item)" bg&gt;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预测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6EFCBCF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&lt;/div&gt;</w:t>
      </w:r>
    </w:p>
    <w:p w14:paraId="70EAF9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&lt;/div&gt;</w:t>
      </w:r>
    </w:p>
    <w:p w14:paraId="016C91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&lt;/el-card&gt;</w:t>
      </w:r>
    </w:p>
    <w:p w14:paraId="3D06FD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&lt;/el-col&gt;</w:t>
      </w:r>
    </w:p>
    <w:p w14:paraId="5033BD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&lt;/el-row&gt;</w:t>
      </w:r>
    </w:p>
    <w:p w14:paraId="6BFD54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&lt;/template&gt;</w:t>
      </w:r>
    </w:p>
    <w:p w14:paraId="709E81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BCD44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&lt;/el-skeleton&gt;</w:t>
      </w:r>
    </w:p>
    <w:p w14:paraId="5CCAD2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&lt;/el-space&gt;</w:t>
      </w:r>
    </w:p>
    <w:p w14:paraId="6BE807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F8796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&lt;el-drawer</w:t>
      </w:r>
    </w:p>
    <w:p w14:paraId="4FB7F0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v-model="drawer"</w:t>
      </w:r>
    </w:p>
    <w:p w14:paraId="5E9EC0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:title="currentItem?.name"</w:t>
      </w:r>
    </w:p>
    <w:p w14:paraId="0B3C32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direction="rtl"</w:t>
      </w:r>
    </w:p>
    <w:p w14:paraId="1F7229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9A9A5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&gt;</w:t>
      </w:r>
    </w:p>
    <w:p w14:paraId="7C4F90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 label-width="120px"&gt;</w:t>
      </w:r>
    </w:p>
    <w:p w14:paraId="1372CD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label="ID"&gt;</w:t>
      </w:r>
    </w:p>
    <w:p w14:paraId="363C0D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disabled v-model="currentItem.id"&gt;&lt;/el-input&gt;</w:t>
      </w:r>
    </w:p>
    <w:p w14:paraId="38CC5C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12F8D8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F8E02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label="Life Forecast"&gt;</w:t>
      </w:r>
    </w:p>
    <w:p w14:paraId="3611E2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disabled v-model="currentItem.life_forecast" /&gt;</w:t>
      </w:r>
    </w:p>
    <w:p w14:paraId="673039C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4025EB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9C958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label="Location"&gt;</w:t>
      </w:r>
    </w:p>
    <w:p w14:paraId="0C47E6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v-model="uploadItem.location" /&gt;</w:t>
      </w:r>
    </w:p>
    <w:p w14:paraId="3D6757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409F23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label="Status"&gt;</w:t>
      </w:r>
    </w:p>
    <w:p w14:paraId="343491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v-model="uploadItem.status" /&gt;</w:t>
      </w:r>
    </w:p>
    <w:p w14:paraId="5FC581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371340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8917F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label="Name"&gt;</w:t>
      </w:r>
    </w:p>
    <w:p w14:paraId="00D134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v-model="uploadItem.name" /&gt;</w:t>
      </w:r>
    </w:p>
    <w:p w14:paraId="74D292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4D3F94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label="Model"&gt;</w:t>
      </w:r>
    </w:p>
    <w:p w14:paraId="1B22A7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&lt;!--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使用</w:t>
      </w:r>
      <w:proofErr w:type="spellEnd"/>
      <w:r w:rsidRPr="00E70239">
        <w:rPr>
          <w:rFonts w:ascii="Times New Roman" w:hAnsi="Times New Roman" w:cs="Times New Roman"/>
          <w:sz w:val="20"/>
        </w:rPr>
        <w:t>modelList</w:t>
      </w:r>
      <w:r w:rsidRPr="00E70239">
        <w:rPr>
          <w:rFonts w:ascii="Times New Roman" w:eastAsia="宋体" w:hAnsi="Times New Roman" w:cs="Times New Roman"/>
          <w:sz w:val="20"/>
        </w:rPr>
        <w:t>，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显示当前</w:t>
      </w:r>
      <w:proofErr w:type="spellEnd"/>
      <w:r w:rsidRPr="00E70239">
        <w:rPr>
          <w:rFonts w:ascii="Times New Roman" w:hAnsi="Times New Roman" w:cs="Times New Roman"/>
          <w:sz w:val="20"/>
        </w:rPr>
        <w:t>model</w:t>
      </w:r>
      <w:r w:rsidRPr="00E70239">
        <w:rPr>
          <w:rFonts w:ascii="Times New Roman" w:eastAsia="宋体" w:hAnsi="Times New Roman" w:cs="Times New Roman"/>
          <w:sz w:val="20"/>
        </w:rPr>
        <w:t>的</w:t>
      </w:r>
      <w:r w:rsidRPr="00E70239">
        <w:rPr>
          <w:rFonts w:ascii="Times New Roman" w:hAnsi="Times New Roman" w:cs="Times New Roman"/>
          <w:sz w:val="20"/>
        </w:rPr>
        <w:t>name --&gt;</w:t>
      </w:r>
    </w:p>
    <w:p w14:paraId="1B6FA1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&lt;el-select v-model="uploadItem.model__name" placeholder="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请选择</w:t>
      </w:r>
      <w:proofErr w:type="spellEnd"/>
      <w:r w:rsidRPr="00E70239">
        <w:rPr>
          <w:rFonts w:ascii="Times New Roman" w:hAnsi="Times New Roman" w:cs="Times New Roman"/>
          <w:sz w:val="20"/>
        </w:rPr>
        <w:t>" class="select-width"&gt;</w:t>
      </w:r>
    </w:p>
    <w:p w14:paraId="249738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&lt;el-option</w:t>
      </w:r>
    </w:p>
    <w:p w14:paraId="585CC9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v-for="item in modelList"</w:t>
      </w:r>
    </w:p>
    <w:p w14:paraId="7AAED3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:key="item.model__id"</w:t>
      </w:r>
    </w:p>
    <w:p w14:paraId="1FE7D1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:label="item.model__name"</w:t>
      </w:r>
    </w:p>
    <w:p w14:paraId="1B5403D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:value="item.model__id"</w:t>
      </w:r>
    </w:p>
    <w:p w14:paraId="0123CB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/&gt;</w:t>
      </w:r>
    </w:p>
    <w:p w14:paraId="55545E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&lt;/el-select&gt;</w:t>
      </w:r>
    </w:p>
    <w:p w14:paraId="20AA0A9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366458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296DD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label="Image"&gt;</w:t>
      </w:r>
    </w:p>
    <w:p w14:paraId="30BE876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&lt;img :src="currentItem.imgUrl" style="max-width: 200px; width: auto; height: auto;" /&gt;</w:t>
      </w:r>
    </w:p>
    <w:p w14:paraId="185E173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  &lt;el-upload action="https://jsonplaceholder.typicode.com/posts/"&gt;</w:t>
      </w:r>
    </w:p>
    <w:p w14:paraId="6CADA9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&lt;el-button slot="trigger" size="small" type="primary"&gt;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选择照片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5D3EB6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&lt;/el-upload&gt;</w:t>
      </w:r>
    </w:p>
    <w:p w14:paraId="49E0A0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497C8C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A29E28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style="display: flex; justify-content: space-between;"&gt;</w:t>
      </w:r>
    </w:p>
    <w:p w14:paraId="43E544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type="danger" @click="handleRemove()"&gt;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移除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4D8CE6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type="primary" @click="drawer = false"&gt;Save&lt;/el-button&gt;</w:t>
      </w:r>
    </w:p>
    <w:p w14:paraId="316462C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732EB6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&lt;/el-form&gt;</w:t>
      </w:r>
    </w:p>
    <w:p w14:paraId="620BD6C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B3CB0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&lt;/el-drawer&gt;</w:t>
      </w:r>
    </w:p>
    <w:p w14:paraId="624139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&lt;el-dialog v-model="dialogVisible"  title="Predict"&gt;</w:t>
      </w:r>
    </w:p>
    <w:p w14:paraId="7B3C1F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&lt;el-upload</w:t>
      </w:r>
    </w:p>
    <w:p w14:paraId="4CA010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class="upload-demo"</w:t>
      </w:r>
    </w:p>
    <w:p w14:paraId="33A3BC4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drag</w:t>
      </w:r>
    </w:p>
    <w:p w14:paraId="2B79F7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action="https://run.mocky.io/v3/9d059bf9-4660-45f2-925d-ce80ad6c4d15"</w:t>
      </w:r>
    </w:p>
    <w:p w14:paraId="011728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multiple</w:t>
      </w:r>
    </w:p>
    <w:p w14:paraId="707137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&gt;</w:t>
      </w:r>
    </w:p>
    <w:p w14:paraId="4274F3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&lt;el-icon class="el-icon--upload"&gt;&lt;upload-filled /&gt;&lt;/el-icon&gt;</w:t>
      </w:r>
    </w:p>
    <w:p w14:paraId="1B9B578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&lt;div class="el-upload__text"&gt;</w:t>
      </w:r>
    </w:p>
    <w:p w14:paraId="317A0B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Drop file here or &lt;em&gt;click to upload&lt;/em&gt;</w:t>
      </w:r>
    </w:p>
    <w:p w14:paraId="321304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&lt;/div&gt;</w:t>
      </w:r>
    </w:p>
    <w:p w14:paraId="1EAE8B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&lt;/el-upload&gt;</w:t>
      </w:r>
    </w:p>
    <w:p w14:paraId="2936C29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&lt;span slot="footer" class="dialog-footer"&gt;</w:t>
      </w:r>
    </w:p>
    <w:p w14:paraId="34D409C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@click="dialogVisible = false"&gt;Cancel&lt;/el-button&gt;</w:t>
      </w:r>
    </w:p>
    <w:p w14:paraId="4586DDF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type="primary" @click="Predict"&gt;Confirm&lt;/el-button&gt;</w:t>
      </w:r>
    </w:p>
    <w:p w14:paraId="61FF51E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&lt;/span&gt;</w:t>
      </w:r>
    </w:p>
    <w:p w14:paraId="1AF61C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&lt;/el-dialog&gt;</w:t>
      </w:r>
    </w:p>
    <w:p w14:paraId="6E9F18B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883A6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1D9779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0DDD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lang="ts" setup&gt;</w:t>
      </w:r>
    </w:p>
    <w:p w14:paraId="49EE7F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"../../axios.ts";</w:t>
      </w:r>
    </w:p>
    <w:p w14:paraId="5D9C416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onMounted, ref } from 'vue'</w:t>
      </w:r>
    </w:p>
    <w:p w14:paraId="4E8527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ElMessageBox } from 'element-plus'</w:t>
      </w:r>
    </w:p>
    <w:p w14:paraId="655A0C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UploadFilled } from '@element-plus/icons-vue'</w:t>
      </w:r>
    </w:p>
    <w:p w14:paraId="4A906E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useRouter } from 'vue-router';</w:t>
      </w:r>
    </w:p>
    <w:p w14:paraId="21E887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0B0FB5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router = useRouter();</w:t>
      </w:r>
    </w:p>
    <w:p w14:paraId="50A6C1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interface ListItem {</w:t>
      </w:r>
    </w:p>
    <w:p w14:paraId="28639C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id: number</w:t>
      </w:r>
    </w:p>
    <w:p w14:paraId="107875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imgUrl: string</w:t>
      </w:r>
    </w:p>
    <w:p w14:paraId="784F11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string</w:t>
      </w:r>
    </w:p>
    <w:p w14:paraId="0C54CBC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model__id: number</w:t>
      </w:r>
    </w:p>
    <w:p w14:paraId="2C19F5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model__name: string</w:t>
      </w:r>
    </w:p>
    <w:p w14:paraId="7ADA94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life_forecast: number </w:t>
      </w:r>
    </w:p>
    <w:p w14:paraId="2E8CE0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updated_time: string</w:t>
      </w:r>
    </w:p>
    <w:p w14:paraId="6D9C23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location: string</w:t>
      </w:r>
    </w:p>
    <w:p w14:paraId="1A1575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string</w:t>
      </w:r>
    </w:p>
    <w:p w14:paraId="4454A0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DAA7B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interface model{</w:t>
      </w:r>
    </w:p>
    <w:p w14:paraId="104ABD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model__name: string</w:t>
      </w:r>
    </w:p>
    <w:p w14:paraId="1E5E66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model__id: number</w:t>
      </w:r>
    </w:p>
    <w:p w14:paraId="268BA7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5694A6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FD44F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interface uploadInfor{</w:t>
      </w:r>
    </w:p>
    <w:p w14:paraId="2EF127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component_id:number</w:t>
      </w:r>
    </w:p>
    <w:p w14:paraId="749211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name:string</w:t>
      </w:r>
    </w:p>
    <w:p w14:paraId="22B88C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string</w:t>
      </w:r>
    </w:p>
    <w:p w14:paraId="1CF192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location:string</w:t>
      </w:r>
    </w:p>
    <w:p w14:paraId="7A84F6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description:string</w:t>
      </w:r>
    </w:p>
    <w:p w14:paraId="59FCBD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imgUrl:string</w:t>
      </w:r>
    </w:p>
    <w:p w14:paraId="4FFF16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model__id: number</w:t>
      </w:r>
    </w:p>
    <w:p w14:paraId="080EB9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model__name: string</w:t>
      </w:r>
    </w:p>
    <w:p w14:paraId="37F66D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3D69C0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B2CD3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dialogVisible = ref(false);</w:t>
      </w:r>
    </w:p>
    <w:p w14:paraId="61C8DA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drawer = ref(false)</w:t>
      </w:r>
    </w:p>
    <w:p w14:paraId="71695A4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loading = ref(true)</w:t>
      </w:r>
    </w:p>
    <w:p w14:paraId="71B878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lists = ref&lt;ListItem[]&gt;([])</w:t>
      </w:r>
    </w:p>
    <w:p w14:paraId="4CFC87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currentItem = ref&lt;ListItem | null&gt;(null);</w:t>
      </w:r>
    </w:p>
    <w:p w14:paraId="0EE19DC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uploadItem = ref&lt;uploadInfor | null&gt;(null);</w:t>
      </w:r>
    </w:p>
    <w:p w14:paraId="006EAE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127D6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function add_component() {</w:t>
      </w:r>
    </w:p>
    <w:p w14:paraId="605E0E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router.push({ name: 'component-add' });</w:t>
      </w:r>
    </w:p>
    <w:p w14:paraId="13577E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EA539C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3A748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//model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数组</w:t>
      </w:r>
      <w:proofErr w:type="spellEnd"/>
    </w:p>
    <w:p w14:paraId="03A6D6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modelList = ref&lt;model[]&gt;([])</w:t>
      </w:r>
    </w:p>
    <w:p w14:paraId="328EB4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7A704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预测函数</w:t>
      </w:r>
      <w:proofErr w:type="spellEnd"/>
    </w:p>
    <w:p w14:paraId="4D6939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handlePredict = (item: ListItem) =&gt; {</w:t>
      </w:r>
    </w:p>
    <w:p w14:paraId="58C17A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true;</w:t>
      </w:r>
    </w:p>
    <w:p w14:paraId="117282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currentItem.value = item;</w:t>
      </w:r>
    </w:p>
    <w:p w14:paraId="710393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135DD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A7739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Predict = () =&gt; {</w:t>
      </w:r>
    </w:p>
    <w:p w14:paraId="4ADD00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B6EF8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正在预测</w:t>
      </w:r>
      <w:proofErr w:type="spellEnd"/>
    </w:p>
    <w:p w14:paraId="0B4B03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ElMessageBox.alert('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预测成功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57BED1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currentItem.value!.life_forecast = Date.now() + Math.random() * 1000 * 60 * 60 * 24;</w:t>
      </w:r>
    </w:p>
    <w:p w14:paraId="4E78AF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false;</w:t>
      </w:r>
    </w:p>
    <w:p w14:paraId="06FE7A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6BA9F30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handleRemove = () =&gt; {</w:t>
      </w:r>
    </w:p>
    <w:p w14:paraId="71DDC6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ElMessageBox.confirm('Are you sure you want to remove this?')</w:t>
      </w:r>
    </w:p>
    <w:p w14:paraId="642791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.then(() =&gt; {</w:t>
      </w:r>
    </w:p>
    <w:p w14:paraId="5CFB5C9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lists.value = lists.value.filter((item) =&gt; item.id !== currentItem.value?.id)</w:t>
      </w:r>
    </w:p>
    <w:p w14:paraId="321D37F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const url = '/component/delete/' + currentItem.value?.id</w:t>
      </w:r>
    </w:p>
    <w:p w14:paraId="25F826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axiosInstance.delete(url).then(() =&gt; {</w:t>
      </w:r>
    </w:p>
    <w:p w14:paraId="3BDFDE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drawer.value = false</w:t>
      </w:r>
    </w:p>
    <w:p w14:paraId="1667ED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ElMessageBox.alert('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2C17E3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})</w:t>
      </w:r>
    </w:p>
    <w:p w14:paraId="2B8D99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.catch(() =&gt; {</w:t>
      </w:r>
    </w:p>
    <w:p w14:paraId="724DA6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// catch error</w:t>
      </w:r>
    </w:p>
    <w:p w14:paraId="28065E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ElMessageBox.alert('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删除失败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17735A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})</w:t>
      </w:r>
    </w:p>
    <w:p w14:paraId="3F62A1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45D232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.catch(() =&gt; {</w:t>
      </w:r>
    </w:p>
    <w:p w14:paraId="2BE38A4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// catch error</w:t>
      </w:r>
    </w:p>
    <w:p w14:paraId="533DAE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0064C7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54B05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A1E67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handleEdit = (item: ListItem) =&gt; {</w:t>
      </w:r>
    </w:p>
    <w:p w14:paraId="1B70A3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drawer.value = true;</w:t>
      </w:r>
    </w:p>
    <w:p w14:paraId="4B3830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currentItem.value = item;</w:t>
      </w:r>
    </w:p>
    <w:p w14:paraId="45AF58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uploadItem.value = {</w:t>
      </w:r>
    </w:p>
    <w:p w14:paraId="72F24E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component_id: item.id,</w:t>
      </w:r>
    </w:p>
    <w:p w14:paraId="54B710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name: item.name,</w:t>
      </w:r>
    </w:p>
    <w:p w14:paraId="0E0874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status: item.status,</w:t>
      </w:r>
    </w:p>
    <w:p w14:paraId="757A700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location: item.location,</w:t>
      </w:r>
    </w:p>
    <w:p w14:paraId="7528A4C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description: item.model__name,</w:t>
      </w:r>
    </w:p>
    <w:p w14:paraId="3345E6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imgUrl: item.imgUrl,</w:t>
      </w:r>
    </w:p>
    <w:p w14:paraId="1BA944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model__id: item.model__id,</w:t>
      </w:r>
    </w:p>
    <w:p w14:paraId="47C02C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model__name: item.model__name</w:t>
      </w:r>
    </w:p>
    <w:p w14:paraId="326CC3A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119A7B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6E7A8F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EE975B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获取所有组件信息</w:t>
      </w:r>
      <w:proofErr w:type="spellEnd"/>
      <w:r w:rsidRPr="00E70239">
        <w:rPr>
          <w:rFonts w:ascii="Times New Roman" w:eastAsia="宋体" w:hAnsi="Times New Roman" w:cs="Times New Roman"/>
          <w:sz w:val="20"/>
        </w:rPr>
        <w:t>，</w:t>
      </w:r>
      <w:r w:rsidRPr="00E70239">
        <w:rPr>
          <w:rFonts w:ascii="Times New Roman" w:hAnsi="Times New Roman" w:cs="Times New Roman"/>
          <w:sz w:val="20"/>
        </w:rPr>
        <w:t>/component/all_user</w:t>
      </w:r>
    </w:p>
    <w:p w14:paraId="0D56CE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getComponentList = async () =&gt; {</w:t>
      </w:r>
    </w:p>
    <w:p w14:paraId="563BA0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'/component/all_user'</w:t>
      </w:r>
    </w:p>
    <w:p w14:paraId="488326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axiosInstance.get(url).then((res) =&gt; {</w:t>
      </w:r>
    </w:p>
    <w:p w14:paraId="6A5AE2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组件信息</w:t>
      </w:r>
      <w:proofErr w:type="spellEnd"/>
      <w:r w:rsidRPr="00E70239">
        <w:rPr>
          <w:rFonts w:ascii="Times New Roman" w:hAnsi="Times New Roman" w:cs="Times New Roman"/>
          <w:sz w:val="20"/>
        </w:rPr>
        <w:t>"+res.data.data)</w:t>
      </w:r>
    </w:p>
    <w:p w14:paraId="3BA4EE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lists.value = res.data.data</w:t>
      </w:r>
    </w:p>
    <w:p w14:paraId="41686A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给每个</w:t>
      </w:r>
      <w:proofErr w:type="spellEnd"/>
      <w:r w:rsidRPr="00E70239">
        <w:rPr>
          <w:rFonts w:ascii="Times New Roman" w:hAnsi="Times New Roman" w:cs="Times New Roman"/>
          <w:sz w:val="20"/>
        </w:rPr>
        <w:t>lists</w:t>
      </w:r>
      <w:r w:rsidRPr="00E70239">
        <w:rPr>
          <w:rFonts w:ascii="Times New Roman" w:eastAsia="宋体" w:hAnsi="Times New Roman" w:cs="Times New Roman"/>
          <w:sz w:val="20"/>
        </w:rPr>
        <w:t>的</w:t>
      </w:r>
      <w:r w:rsidRPr="00E70239">
        <w:rPr>
          <w:rFonts w:ascii="Times New Roman" w:hAnsi="Times New Roman" w:cs="Times New Roman"/>
          <w:sz w:val="20"/>
        </w:rPr>
        <w:t>life_forecast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本身值加上</w:t>
      </w:r>
      <w:proofErr w:type="spellEnd"/>
      <w:r w:rsidRPr="00E70239">
        <w:rPr>
          <w:rFonts w:ascii="Times New Roman" w:hAnsi="Times New Roman" w:cs="Times New Roman"/>
          <w:sz w:val="20"/>
        </w:rPr>
        <w:t>Date.now()</w:t>
      </w:r>
    </w:p>
    <w:p w14:paraId="5DD2809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lists.value.forEach((item) =&gt; {</w:t>
      </w:r>
    </w:p>
    <w:p w14:paraId="6F9CDF3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item.life_forecast = Date.now() + item.life_forecast</w:t>
      </w:r>
    </w:p>
    <w:p w14:paraId="702C85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771963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会返回</w:t>
      </w:r>
      <w:proofErr w:type="spellEnd"/>
      <w:r w:rsidRPr="00E70239">
        <w:rPr>
          <w:rFonts w:ascii="Times New Roman" w:hAnsi="Times New Roman" w:cs="Times New Roman"/>
          <w:sz w:val="20"/>
        </w:rPr>
        <w:t>model__name</w:t>
      </w:r>
      <w:r w:rsidRPr="00E70239">
        <w:rPr>
          <w:rFonts w:ascii="Times New Roman" w:eastAsia="宋体" w:hAnsi="Times New Roman" w:cs="Times New Roman"/>
          <w:sz w:val="20"/>
        </w:rPr>
        <w:t>和</w:t>
      </w:r>
      <w:r w:rsidRPr="00E70239">
        <w:rPr>
          <w:rFonts w:ascii="Times New Roman" w:hAnsi="Times New Roman" w:cs="Times New Roman"/>
          <w:sz w:val="20"/>
        </w:rPr>
        <w:t>model__id,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赋值给</w:t>
      </w:r>
      <w:proofErr w:type="spellEnd"/>
      <w:r w:rsidRPr="00E70239">
        <w:rPr>
          <w:rFonts w:ascii="Times New Roman" w:hAnsi="Times New Roman" w:cs="Times New Roman"/>
          <w:sz w:val="20"/>
        </w:rPr>
        <w:t>modelList,</w:t>
      </w:r>
    </w:p>
    <w:p w14:paraId="23FDBB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modelList.value = res.data.data.map((item: ListItem) =&gt; {</w:t>
      </w:r>
    </w:p>
    <w:p w14:paraId="5812636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return {</w:t>
      </w:r>
    </w:p>
    <w:p w14:paraId="547C2E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model__name: item.model__name,</w:t>
      </w:r>
    </w:p>
    <w:p w14:paraId="3B0534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model__id: item.model__id</w:t>
      </w:r>
    </w:p>
    <w:p w14:paraId="51C80B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025C8C0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337492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去重</w:t>
      </w:r>
      <w:proofErr w:type="spellEnd"/>
    </w:p>
    <w:p w14:paraId="1A2AED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modelList.value = modelList.value.filter((item, index, self) =&gt;</w:t>
      </w:r>
    </w:p>
    <w:p w14:paraId="7BEC20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index === self.findIndex((t) =&gt; (</w:t>
      </w:r>
    </w:p>
    <w:p w14:paraId="2CA67E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t.model__id === item.model__id</w:t>
      </w:r>
    </w:p>
    <w:p w14:paraId="0A5585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))</w:t>
      </w:r>
    </w:p>
    <w:p w14:paraId="0DE554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)</w:t>
      </w:r>
    </w:p>
    <w:p w14:paraId="31E09B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lists.value.forEach((item) =&gt; {</w:t>
      </w:r>
    </w:p>
    <w:p w14:paraId="10B9F2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getComponentPic(item.id)</w:t>
      </w:r>
    </w:p>
    <w:p w14:paraId="488A04F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71EE88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}).catch((err) =&gt; {</w:t>
      </w:r>
    </w:p>
    <w:p w14:paraId="6706A6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console.log(err)</w:t>
      </w:r>
    </w:p>
    <w:p w14:paraId="05290A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127C7D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4CF398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83FED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getComponentPic = async (id: number) =&gt; {</w:t>
      </w:r>
    </w:p>
    <w:p w14:paraId="078C38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const url = '/component/pic/'+id</w:t>
      </w:r>
    </w:p>
    <w:p w14:paraId="2965CE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axiosInstance.get(url, { responseType: 'blob' }).then((res) =&gt; {</w:t>
      </w:r>
    </w:p>
    <w:p w14:paraId="41BABB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lists.value.forEach((item) =&gt; {</w:t>
      </w:r>
    </w:p>
    <w:p w14:paraId="33B3413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blob = new Blob([res.data], { type: res.headers['content-type'] });</w:t>
      </w:r>
    </w:p>
    <w:p w14:paraId="7ED9D8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if(item.id === id){</w:t>
      </w:r>
    </w:p>
    <w:p w14:paraId="0641B1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item.imgUrl = URL.createObjectURL(blob);</w:t>
      </w:r>
    </w:p>
    <w:p w14:paraId="2136F8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54E313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</w:t>
      </w:r>
    </w:p>
    <w:p w14:paraId="265CD3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}).catch((err) =&gt; {</w:t>
      </w:r>
    </w:p>
    <w:p w14:paraId="522D69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console.log(err)</w:t>
      </w:r>
    </w:p>
    <w:p w14:paraId="3333195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4A604A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B1691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br/>
      </w:r>
    </w:p>
    <w:p w14:paraId="5BD7B6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onMounted(() =&gt; {</w:t>
      </w:r>
    </w:p>
    <w:p w14:paraId="7D8733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loading.value = false</w:t>
      </w:r>
    </w:p>
    <w:p w14:paraId="46DD36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getComponentList()</w:t>
      </w:r>
    </w:p>
    <w:p w14:paraId="2F8CDD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4A1094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7914375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&lt;style scoped&gt;</w:t>
      </w:r>
    </w:p>
    <w:p w14:paraId="179BC1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.image {</w:t>
      </w:r>
    </w:p>
    <w:p w14:paraId="4D4D9F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width: 100%;</w:t>
      </w:r>
    </w:p>
    <w:p w14:paraId="35F2A3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height: auto;</w:t>
      </w:r>
    </w:p>
    <w:p w14:paraId="3869248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4ABD6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body {</w:t>
      </w:r>
    </w:p>
    <w:p w14:paraId="3F506C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margin: 0;</w:t>
      </w:r>
    </w:p>
    <w:p w14:paraId="0B50E4F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96D7D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.example-showcase .el-loading-mask {</w:t>
      </w:r>
    </w:p>
    <w:p w14:paraId="3880DF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z-index: 9;</w:t>
      </w:r>
    </w:p>
    <w:p w14:paraId="42FE54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1FACC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&lt;/style&gt;</w:t>
      </w:r>
    </w:p>
    <w:p w14:paraId="7D785C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A887E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315B5B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&lt;el-form ref="modelInfor" :model="modelInf" label-width="120px"&gt;</w:t>
      </w:r>
    </w:p>
    <w:p w14:paraId="18C9A1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模型名称</w:t>
      </w:r>
      <w:proofErr w:type="spellEnd"/>
      <w:r w:rsidRPr="00E70239">
        <w:rPr>
          <w:rFonts w:ascii="Times New Roman" w:hAnsi="Times New Roman" w:cs="Times New Roman"/>
          <w:sz w:val="20"/>
        </w:rPr>
        <w:t>" prop="name"&gt;</w:t>
      </w:r>
    </w:p>
    <w:p w14:paraId="0A526F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&lt;el-input class='input-width'</w:t>
      </w:r>
    </w:p>
    <w:p w14:paraId="179CA1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autosize</w:t>
      </w:r>
    </w:p>
    <w:p w14:paraId="6EDE34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type="textarea"</w:t>
      </w:r>
    </w:p>
    <w:p w14:paraId="5D8362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v-model="modelInf.name" placeholder="Model Name"/&gt;</w:t>
      </w:r>
    </w:p>
    <w:p w14:paraId="146215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11E58F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简述</w:t>
      </w:r>
      <w:proofErr w:type="spellEnd"/>
      <w:r w:rsidRPr="00E70239">
        <w:rPr>
          <w:rFonts w:ascii="Times New Roman" w:hAnsi="Times New Roman" w:cs="Times New Roman"/>
          <w:sz w:val="20"/>
        </w:rPr>
        <w:t>" prop="description"&gt;</w:t>
      </w:r>
    </w:p>
    <w:p w14:paraId="2EBFB1B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&lt;el-input autosize</w:t>
      </w:r>
    </w:p>
    <w:p w14:paraId="0B118F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type="textarea"</w:t>
      </w:r>
    </w:p>
    <w:p w14:paraId="3BBAE9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v-model="modelInf.description"</w:t>
      </w:r>
    </w:p>
    <w:p w14:paraId="0C8BA9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placeholder="Description"/&gt;</w:t>
      </w:r>
    </w:p>
    <w:p w14:paraId="64FF31D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2D28AA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状态</w:t>
      </w:r>
      <w:proofErr w:type="spellEnd"/>
      <w:r w:rsidRPr="00E70239">
        <w:rPr>
          <w:rFonts w:ascii="Times New Roman" w:hAnsi="Times New Roman" w:cs="Times New Roman"/>
          <w:sz w:val="20"/>
        </w:rPr>
        <w:t>" prop="status"&gt;</w:t>
      </w:r>
    </w:p>
    <w:p w14:paraId="0C2E3BB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&lt;el-select class="select-width" v-model="modelInf.status" placeholder="Status"&gt;</w:t>
      </w:r>
    </w:p>
    <w:p w14:paraId="64B4C3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启用</w:t>
      </w:r>
      <w:proofErr w:type="spellEnd"/>
      <w:r w:rsidRPr="00E70239">
        <w:rPr>
          <w:rFonts w:ascii="Times New Roman" w:hAnsi="Times New Roman" w:cs="Times New Roman"/>
          <w:sz w:val="20"/>
        </w:rPr>
        <w:t>" value="1"/&gt;</w:t>
      </w:r>
    </w:p>
    <w:p w14:paraId="05B81E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&lt;el-option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禁用</w:t>
      </w:r>
      <w:proofErr w:type="spellEnd"/>
      <w:r w:rsidRPr="00E70239">
        <w:rPr>
          <w:rFonts w:ascii="Times New Roman" w:hAnsi="Times New Roman" w:cs="Times New Roman"/>
          <w:sz w:val="20"/>
        </w:rPr>
        <w:t>" value="0"/&gt;</w:t>
      </w:r>
    </w:p>
    <w:p w14:paraId="0365D3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&lt;/el-select&gt;</w:t>
      </w:r>
    </w:p>
    <w:p w14:paraId="746837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5D24D2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89F21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模型风格</w:t>
      </w:r>
      <w:proofErr w:type="spellEnd"/>
      <w:r w:rsidRPr="00E70239">
        <w:rPr>
          <w:rFonts w:ascii="Times New Roman" w:hAnsi="Times New Roman" w:cs="Times New Roman"/>
          <w:sz w:val="20"/>
        </w:rPr>
        <w:t>" prop="style"&gt;</w:t>
      </w:r>
    </w:p>
    <w:p w14:paraId="3BC86A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&lt;el-select v-model="modelInf.style" placeholder="Select" style="width: 240px"&gt;</w:t>
      </w:r>
    </w:p>
    <w:p w14:paraId="12A10E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&lt;el-option</w:t>
      </w:r>
    </w:p>
    <w:p w14:paraId="47AB1C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v-for="item in modelStyle"</w:t>
      </w:r>
    </w:p>
    <w:p w14:paraId="0A6621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:key="item.value"</w:t>
      </w:r>
    </w:p>
    <w:p w14:paraId="0B1A5C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:label="item.label"</w:t>
      </w:r>
    </w:p>
    <w:p w14:paraId="0D5991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:value="item.value"</w:t>
      </w:r>
    </w:p>
    <w:p w14:paraId="401E816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/&gt;</w:t>
      </w:r>
    </w:p>
    <w:p w14:paraId="6D582D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&lt;template #footer&gt;</w:t>
      </w:r>
    </w:p>
    <w:p w14:paraId="6AD2BD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&lt;el-button v-if="!isAdding" text bg size="small" @click="onAddOption"&gt;</w:t>
      </w:r>
    </w:p>
    <w:p w14:paraId="31BB00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Add an option</w:t>
      </w:r>
    </w:p>
    <w:p w14:paraId="6E1C92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&lt;/el-button&gt;</w:t>
      </w:r>
    </w:p>
    <w:p w14:paraId="593964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&lt;template v-else&gt;</w:t>
      </w:r>
    </w:p>
    <w:p w14:paraId="09C3C1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&lt;el-input</w:t>
      </w:r>
    </w:p>
    <w:p w14:paraId="35F541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v-model="optionName"</w:t>
      </w:r>
    </w:p>
    <w:p w14:paraId="1CEB29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class="option-input"</w:t>
      </w:r>
    </w:p>
    <w:p w14:paraId="04AC71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placeholder="input option name"</w:t>
      </w:r>
    </w:p>
    <w:p w14:paraId="668C21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  size="small"</w:t>
      </w:r>
    </w:p>
    <w:p w14:paraId="28E5ADC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/&gt;</w:t>
      </w:r>
    </w:p>
    <w:p w14:paraId="0E49B23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&lt;el-button type="primary" size="small" @click="onConfirm"&gt;</w:t>
      </w:r>
    </w:p>
    <w:p w14:paraId="3C45F3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confirm</w:t>
      </w:r>
    </w:p>
    <w:p w14:paraId="62972B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&lt;/el-button&gt;</w:t>
      </w:r>
    </w:p>
    <w:p w14:paraId="5C6333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&lt;el-button size="small" @click="clear"&gt;cancel&lt;/el-button&gt;</w:t>
      </w:r>
    </w:p>
    <w:p w14:paraId="64CDF6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&lt;/template&gt;</w:t>
      </w:r>
    </w:p>
    <w:p w14:paraId="4C664B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&lt;/template&gt;</w:t>
      </w:r>
    </w:p>
    <w:p w14:paraId="0B6D95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&lt;/el-select&gt;</w:t>
      </w:r>
    </w:p>
    <w:p w14:paraId="0600AC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62DBEE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上传模型</w:t>
      </w:r>
      <w:proofErr w:type="spellEnd"/>
      <w:r w:rsidRPr="00E70239">
        <w:rPr>
          <w:rFonts w:ascii="Times New Roman" w:hAnsi="Times New Roman" w:cs="Times New Roman"/>
          <w:sz w:val="20"/>
        </w:rPr>
        <w:t>"&gt;</w:t>
      </w:r>
    </w:p>
    <w:p w14:paraId="2A58D4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&lt;el-upload</w:t>
      </w:r>
    </w:p>
    <w:p w14:paraId="2CDC26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:on-success="handleModelSuccess"</w:t>
      </w:r>
    </w:p>
    <w:p w14:paraId="14BC44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:before-upload="beforeModelUpload"</w:t>
      </w:r>
    </w:p>
    <w:p w14:paraId="158B6F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:on-remove="handleRemove"</w:t>
      </w:r>
    </w:p>
    <w:p w14:paraId="214643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drag</w:t>
      </w:r>
    </w:p>
    <w:p w14:paraId="1F8D52A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:show-file-list="true"</w:t>
      </w:r>
    </w:p>
    <w:p w14:paraId="0BA870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&gt;</w:t>
      </w:r>
    </w:p>
    <w:p w14:paraId="57F412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&lt;el-icon class="el-icon--upload"&gt;</w:t>
      </w:r>
    </w:p>
    <w:p w14:paraId="4984A9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&lt;upload-filled/&gt;</w:t>
      </w:r>
    </w:p>
    <w:p w14:paraId="0165F3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&lt;/el-icon&gt;</w:t>
      </w:r>
    </w:p>
    <w:p w14:paraId="3F3780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&lt;div class="el-upload__text"&gt;</w:t>
      </w:r>
    </w:p>
    <w:p w14:paraId="4F4D40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Drop file here or &lt;em&gt;click to upload&lt;/em&gt;</w:t>
      </w:r>
    </w:p>
    <w:p w14:paraId="61B723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&lt;/div&gt;</w:t>
      </w:r>
    </w:p>
    <w:p w14:paraId="49C6EE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&lt;template #tip&gt;</w:t>
      </w:r>
    </w:p>
    <w:p w14:paraId="6FC117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&lt;div class="el-upload__tip"&gt;</w:t>
      </w:r>
    </w:p>
    <w:p w14:paraId="5DB849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choose the model file</w:t>
      </w:r>
    </w:p>
    <w:p w14:paraId="01EF96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&lt;/div&gt;</w:t>
      </w:r>
    </w:p>
    <w:p w14:paraId="5F5AF05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&lt;/template&gt;</w:t>
      </w:r>
    </w:p>
    <w:p w14:paraId="3EC23D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&lt;/el-upload&gt;</w:t>
      </w:r>
    </w:p>
    <w:p w14:paraId="3CC2162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7CD9EF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&lt;el-form-item&gt;</w:t>
      </w:r>
    </w:p>
    <w:p w14:paraId="4FCE86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type="primary" @click="submitForm(modelInf)"&gt;Submit&lt;/el-button&gt;</w:t>
      </w:r>
    </w:p>
    <w:p w14:paraId="410D33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@click="resetForm"&gt;Cancel&lt;/el-button&gt;</w:t>
      </w:r>
    </w:p>
    <w:p w14:paraId="328FECB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&lt;/el-form-item&gt;</w:t>
      </w:r>
    </w:p>
    <w:p w14:paraId="5678FB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&lt;/el-form&gt;</w:t>
      </w:r>
    </w:p>
    <w:p w14:paraId="7A5DE0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E8782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2FB4C5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50709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&lt;style scoped&gt;</w:t>
      </w:r>
    </w:p>
    <w:p w14:paraId="39F59C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.input-width {</w:t>
      </w:r>
    </w:p>
    <w:p w14:paraId="1E918E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width: 300px;</w:t>
      </w:r>
    </w:p>
    <w:p w14:paraId="511E62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5B486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987DFF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.select-width {</w:t>
      </w:r>
    </w:p>
    <w:p w14:paraId="7CA6E9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width: 100px;</w:t>
      </w:r>
    </w:p>
    <w:p w14:paraId="2A45BE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509702E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C5750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.option-input {</w:t>
      </w:r>
    </w:p>
    <w:p w14:paraId="4CAE9C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width: 100%;</w:t>
      </w:r>
    </w:p>
    <w:p w14:paraId="61B731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margin-bottom: 8px;</w:t>
      </w:r>
    </w:p>
    <w:p w14:paraId="4BFA46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5B7F63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&lt;/style&gt;</w:t>
      </w:r>
    </w:p>
    <w:p w14:paraId="410FDC8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88C03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lang="ts" setup&gt;</w:t>
      </w:r>
    </w:p>
    <w:p w14:paraId="4E5E0C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{ref} from 'vue'</w:t>
      </w:r>
    </w:p>
    <w:p w14:paraId="090017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{useRouter} from 'vue-router';</w:t>
      </w:r>
    </w:p>
    <w:p w14:paraId="6384E5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{CheckboxValueType, ElMessage} from 'element-plus'</w:t>
      </w:r>
    </w:p>
    <w:p w14:paraId="7C745AE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"../../axios";</w:t>
      </w:r>
    </w:p>
    <w:p w14:paraId="16D052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isAdding = ref(false)</w:t>
      </w:r>
    </w:p>
    <w:p w14:paraId="50FA82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value = ref&lt;CheckboxValueType[]&gt;([])</w:t>
      </w:r>
    </w:p>
    <w:p w14:paraId="357B74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optionName = ref('')</w:t>
      </w:r>
    </w:p>
    <w:p w14:paraId="5C34749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modelFile =ref()</w:t>
      </w:r>
    </w:p>
    <w:p w14:paraId="63696D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modelStyle = ref([</w:t>
      </w:r>
    </w:p>
    <w:p w14:paraId="5E881A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265D53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'reinforcement-learning',</w:t>
      </w:r>
    </w:p>
    <w:p w14:paraId="654AAEA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强化学习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7D1AB65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04D350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{</w:t>
      </w:r>
    </w:p>
    <w:p w14:paraId="39D081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value: 'CNN',</w:t>
      </w:r>
    </w:p>
    <w:p w14:paraId="0EFD27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label: 'CNN',</w:t>
      </w:r>
    </w:p>
    <w:p w14:paraId="20EF08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0D1E42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CEDAC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])</w:t>
      </w:r>
    </w:p>
    <w:p w14:paraId="24F1C2A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router = useRouter();</w:t>
      </w:r>
    </w:p>
    <w:p w14:paraId="69C4ADB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resetForm = () =&gt; {</w:t>
      </w:r>
    </w:p>
    <w:p w14:paraId="394969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console.log('reset')</w:t>
      </w:r>
    </w:p>
    <w:p w14:paraId="5052BF1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1791C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router.go(-1);</w:t>
      </w:r>
    </w:p>
    <w:p w14:paraId="6E497F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14BD891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6419A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onAddOption = () =&gt; {</w:t>
      </w:r>
    </w:p>
    <w:p w14:paraId="5DDB0F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isAdding.value = true</w:t>
      </w:r>
    </w:p>
    <w:p w14:paraId="37EA66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666D5D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2270FF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onConfirm = () =&gt; {</w:t>
      </w:r>
    </w:p>
    <w:p w14:paraId="4F9D70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(optionName.value) {</w:t>
      </w:r>
    </w:p>
    <w:p w14:paraId="65F271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modelStyle.value.push({</w:t>
      </w:r>
    </w:p>
    <w:p w14:paraId="2101335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label: optionName.value,</w:t>
      </w:r>
    </w:p>
    <w:p w14:paraId="461AD9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value: optionName.value,</w:t>
      </w:r>
    </w:p>
    <w:p w14:paraId="0F1DE2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})</w:t>
      </w:r>
    </w:p>
    <w:p w14:paraId="089825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clear()</w:t>
      </w:r>
    </w:p>
    <w:p w14:paraId="4FE818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15F0B6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4EA449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F9CE2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clear = () =&gt; {</w:t>
      </w:r>
    </w:p>
    <w:p w14:paraId="10BC0F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optionName.value = ''</w:t>
      </w:r>
    </w:p>
    <w:p w14:paraId="19A4A4B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isAdding.value = false</w:t>
      </w:r>
    </w:p>
    <w:p w14:paraId="5C4FD7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E1871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ACFDA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modelInf = ref({</w:t>
      </w:r>
    </w:p>
    <w:p w14:paraId="630C38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'',</w:t>
      </w:r>
    </w:p>
    <w:p w14:paraId="66E0C6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style: '',</w:t>
      </w:r>
    </w:p>
    <w:p w14:paraId="582AAB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'',</w:t>
      </w:r>
    </w:p>
    <w:p w14:paraId="77EF35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'',</w:t>
      </w:r>
    </w:p>
    <w:p w14:paraId="2ED719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0D00A2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C7022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submitForm = (modelInf: any) =&gt; {</w:t>
      </w:r>
    </w:p>
    <w:p w14:paraId="24F79D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'/model/'</w:t>
      </w:r>
    </w:p>
    <w:p w14:paraId="4A54EC0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formData = new FormData()</w:t>
      </w:r>
    </w:p>
    <w:p w14:paraId="36EEF8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formData.append('file', modelFile.value as File)</w:t>
      </w:r>
    </w:p>
    <w:p w14:paraId="08CC5FF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formData.append('name', modelInf.name)</w:t>
      </w:r>
    </w:p>
    <w:p w14:paraId="238957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formData.append('style', modelInf.style)</w:t>
      </w:r>
    </w:p>
    <w:p w14:paraId="66E4FC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formData.append('status', modelInf.status)</w:t>
      </w:r>
    </w:p>
    <w:p w14:paraId="79BD7AA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formData.append('description', modelInf.description)</w:t>
      </w:r>
    </w:p>
    <w:p w14:paraId="7517D0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 (let [key, value] of formData.entries()) {</w:t>
      </w:r>
    </w:p>
    <w:p w14:paraId="2DA4E6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console.log(key, value);</w:t>
      </w:r>
    </w:p>
    <w:p w14:paraId="2A2600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0EEA7D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axiosInstance.post(url, formData).then((res) =&gt; {</w:t>
      </w:r>
    </w:p>
    <w:p w14:paraId="54D700C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574545B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178FF6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resetForm()</w:t>
      </w:r>
    </w:p>
    <w:p w14:paraId="08FC5D0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5489E3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48D97B0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console.log(res.data)</w:t>
      </w:r>
    </w:p>
    <w:p w14:paraId="5A5203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175864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3511685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7DBA0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handleModelSuccess = (res: any, file: any) =&gt; {</w:t>
      </w:r>
    </w:p>
    <w:p w14:paraId="3F9CB3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console.log("Ok!")</w:t>
      </w:r>
    </w:p>
    <w:p w14:paraId="799AE3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}</w:t>
      </w:r>
    </w:p>
    <w:p w14:paraId="4615016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beforeModelUpload = (file: any) =&gt; {</w:t>
      </w:r>
    </w:p>
    <w:p w14:paraId="2EE4B1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console.log(file)</w:t>
      </w:r>
    </w:p>
    <w:p w14:paraId="167E36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modelFile.value = file</w:t>
      </w:r>
    </w:p>
    <w:p w14:paraId="02F2AA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 false</w:t>
      </w:r>
    </w:p>
    <w:p w14:paraId="3286DE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B0D4D2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handleRemove = (file: any, fileList: any) =&gt; {</w:t>
      </w:r>
    </w:p>
    <w:p w14:paraId="4855F1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console.log(file, fileList)</w:t>
      </w:r>
    </w:p>
    <w:p w14:paraId="2416842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ED928C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BFD6A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03F429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AD00F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0AE534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&lt;div style="float: right;"&gt;</w:t>
      </w:r>
    </w:p>
    <w:p w14:paraId="1611A7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&lt;el-button type="primary" @click="add_model"&gt;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添加模型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3E55D08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&lt;el-button type="primary" @click="getModelData"&gt;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刷新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7D2E5C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&lt;/div&gt;</w:t>
      </w:r>
    </w:p>
    <w:p w14:paraId="769247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4CB9C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&lt;el-table :data="pagedData"&gt;</w:t>
      </w:r>
    </w:p>
    <w:p w14:paraId="724E54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prop="id"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模型编号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41FB81A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prop="name"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模型名称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68A9416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prop="style"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模型风格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403FCC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prop="status"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模型状态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6A8457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prop="description"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模型描述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720AAF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prop="uploaded_time"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创建时间</w:t>
      </w:r>
      <w:proofErr w:type="spellEnd"/>
      <w:r w:rsidRPr="00E70239">
        <w:rPr>
          <w:rFonts w:ascii="Times New Roman" w:hAnsi="Times New Roman" w:cs="Times New Roman"/>
          <w:sz w:val="20"/>
        </w:rPr>
        <w:t>"&gt;&lt;/el-table-column&gt;</w:t>
      </w:r>
    </w:p>
    <w:p w14:paraId="1EF628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&lt;el-table-column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操作</w:t>
      </w:r>
      <w:proofErr w:type="spellEnd"/>
      <w:r w:rsidRPr="00E70239">
        <w:rPr>
          <w:rFonts w:ascii="Times New Roman" w:hAnsi="Times New Roman" w:cs="Times New Roman"/>
          <w:sz w:val="20"/>
        </w:rPr>
        <w:t>"&gt;</w:t>
      </w:r>
    </w:p>
    <w:p w14:paraId="648711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&lt;template #default="scope"&gt;</w:t>
      </w:r>
    </w:p>
    <w:p w14:paraId="2CB20A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type="success" @click="handleEdit(scope.$index, scope.row)"&gt;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修改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4537A8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&lt;el-button type="danger" @click="handleDelete(scope.$index, scope.row)"&gt;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0340722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&lt;/template&gt;</w:t>
      </w:r>
    </w:p>
    <w:p w14:paraId="5A69313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&lt;/el-table-column&gt;</w:t>
      </w:r>
    </w:p>
    <w:p w14:paraId="1092EB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&lt;/el-table&gt;</w:t>
      </w:r>
    </w:p>
    <w:p w14:paraId="6F708E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&lt;el-dialog title="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修改模型信息</w:t>
      </w:r>
      <w:proofErr w:type="spellEnd"/>
      <w:r w:rsidRPr="00E70239">
        <w:rPr>
          <w:rFonts w:ascii="Times New Roman" w:hAnsi="Times New Roman" w:cs="Times New Roman"/>
          <w:sz w:val="20"/>
        </w:rPr>
        <w:t>" v-model="dialogVisible" width="40%" :before-close="handleClose"&gt;</w:t>
      </w:r>
    </w:p>
    <w:p w14:paraId="4C26FE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&lt;el-form :model="modelForm" :rules="formRules" ref="formRef" label-width="100px"&gt;</w:t>
      </w:r>
    </w:p>
    <w:p w14:paraId="0EF1B8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模型编号</w:t>
      </w:r>
      <w:proofErr w:type="spellEnd"/>
      <w:r w:rsidRPr="00E70239">
        <w:rPr>
          <w:rFonts w:ascii="Times New Roman" w:hAnsi="Times New Roman" w:cs="Times New Roman"/>
          <w:sz w:val="20"/>
        </w:rPr>
        <w:t>" prop="id"&gt;</w:t>
      </w:r>
    </w:p>
    <w:p w14:paraId="6A316AC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v-model="modelForm.id" disabled&gt;&lt;/el-input&gt;</w:t>
      </w:r>
    </w:p>
    <w:p w14:paraId="04DB50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6C9CEB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模型名称</w:t>
      </w:r>
      <w:proofErr w:type="spellEnd"/>
      <w:r w:rsidRPr="00E70239">
        <w:rPr>
          <w:rFonts w:ascii="Times New Roman" w:hAnsi="Times New Roman" w:cs="Times New Roman"/>
          <w:sz w:val="20"/>
        </w:rPr>
        <w:t>" prop="name"&gt;</w:t>
      </w:r>
    </w:p>
    <w:p w14:paraId="5B04A4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v-model="modelForm.name"&gt;&lt;/el-input&gt;</w:t>
      </w:r>
    </w:p>
    <w:p w14:paraId="5C25230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&lt;/el-form-item&gt;</w:t>
      </w:r>
    </w:p>
    <w:p w14:paraId="17BE4C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模型风格</w:t>
      </w:r>
      <w:proofErr w:type="spellEnd"/>
      <w:r w:rsidRPr="00E70239">
        <w:rPr>
          <w:rFonts w:ascii="Times New Roman" w:hAnsi="Times New Roman" w:cs="Times New Roman"/>
          <w:sz w:val="20"/>
        </w:rPr>
        <w:t>" prop="style"&gt;</w:t>
      </w:r>
    </w:p>
    <w:p w14:paraId="7A837C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v-model="modelForm.style"&gt;&lt;/el-input&gt;</w:t>
      </w:r>
    </w:p>
    <w:p w14:paraId="21444F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54AB67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模型状态</w:t>
      </w:r>
      <w:proofErr w:type="spellEnd"/>
      <w:r w:rsidRPr="00E70239">
        <w:rPr>
          <w:rFonts w:ascii="Times New Roman" w:hAnsi="Times New Roman" w:cs="Times New Roman"/>
          <w:sz w:val="20"/>
        </w:rPr>
        <w:t>" prop="status"&gt;</w:t>
      </w:r>
    </w:p>
    <w:p w14:paraId="4EC0A0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v-model="modelForm.status"&gt;&lt;/el-input&gt;</w:t>
      </w:r>
    </w:p>
    <w:p w14:paraId="4ED2E3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0B65AF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模型描述</w:t>
      </w:r>
      <w:proofErr w:type="spellEnd"/>
      <w:r w:rsidRPr="00E70239">
        <w:rPr>
          <w:rFonts w:ascii="Times New Roman" w:hAnsi="Times New Roman" w:cs="Times New Roman"/>
          <w:sz w:val="20"/>
        </w:rPr>
        <w:t>" prop="description"&gt;</w:t>
      </w:r>
    </w:p>
    <w:p w14:paraId="570993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&lt;el-input v-model="modelForm.description"&gt;&lt;/el-input&gt;</w:t>
      </w:r>
    </w:p>
    <w:p w14:paraId="257B70F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0BAA679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模型文件</w:t>
      </w:r>
      <w:proofErr w:type="spellEnd"/>
      <w:r w:rsidRPr="00E70239">
        <w:rPr>
          <w:rFonts w:ascii="Times New Roman" w:hAnsi="Times New Roman" w:cs="Times New Roman"/>
          <w:sz w:val="20"/>
        </w:rPr>
        <w:t>" prop="file"&gt;</w:t>
      </w:r>
    </w:p>
    <w:p w14:paraId="2355B3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&lt;el-upload drag accept=".zip" style="width: 100%;" :auto-upload="false" ref="uploadRef" :limit="1" v-model:file-list="fileList"&gt;</w:t>
      </w:r>
    </w:p>
    <w:p w14:paraId="29CF2C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&lt;template #trigger&gt;</w:t>
      </w:r>
    </w:p>
    <w:p w14:paraId="0BE4BD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&lt;el-icon class="el-icon--upload"&gt;</w:t>
      </w:r>
    </w:p>
    <w:p w14:paraId="6146C4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&lt;upload-filled/&gt;</w:t>
      </w:r>
    </w:p>
    <w:p w14:paraId="72F3C6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&lt;/el-icon&gt;</w:t>
      </w:r>
    </w:p>
    <w:p w14:paraId="0D22BC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&lt;div class="el-upload__text"&gt;</w:t>
      </w:r>
    </w:p>
    <w:p w14:paraId="08B87E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  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拖拽到此处或</w:t>
      </w:r>
      <w:r w:rsidRPr="00E70239">
        <w:rPr>
          <w:rFonts w:ascii="Times New Roman" w:hAnsi="Times New Roman" w:cs="Times New Roman"/>
          <w:sz w:val="20"/>
          <w:lang w:eastAsia="zh-CN"/>
        </w:rPr>
        <w:t xml:space="preserve"> &lt;em&gt;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点击此处上传</w:t>
      </w:r>
      <w:r w:rsidRPr="00E70239">
        <w:rPr>
          <w:rFonts w:ascii="Times New Roman" w:hAnsi="Times New Roman" w:cs="Times New Roman"/>
          <w:sz w:val="20"/>
          <w:lang w:eastAsia="zh-CN"/>
        </w:rPr>
        <w:t>&lt;/em&gt;</w:t>
      </w:r>
    </w:p>
    <w:p w14:paraId="28E104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  <w:lang w:eastAsia="zh-CN"/>
        </w:rPr>
        <w:t xml:space="preserve">            </w:t>
      </w:r>
      <w:r w:rsidRPr="00E70239">
        <w:rPr>
          <w:rFonts w:ascii="Times New Roman" w:hAnsi="Times New Roman" w:cs="Times New Roman"/>
          <w:sz w:val="20"/>
        </w:rPr>
        <w:t>&lt;/div&gt;</w:t>
      </w:r>
    </w:p>
    <w:p w14:paraId="5B81DE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&lt;/template&gt;</w:t>
      </w:r>
    </w:p>
    <w:p w14:paraId="203A01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&lt;template #tip&gt;</w:t>
      </w:r>
    </w:p>
    <w:p w14:paraId="6C63B0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&lt;div class="el-upload__tip"&gt;</w:t>
      </w:r>
    </w:p>
    <w:p w14:paraId="47668E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            *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上传模型文件</w:t>
      </w:r>
      <w:proofErr w:type="spellEnd"/>
    </w:p>
    <w:p w14:paraId="448467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&lt;/div&gt;</w:t>
      </w:r>
    </w:p>
    <w:p w14:paraId="2674BCC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&lt;/template&gt;</w:t>
      </w:r>
    </w:p>
    <w:p w14:paraId="677AA7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&lt;/el-upload&gt;</w:t>
      </w:r>
    </w:p>
    <w:p w14:paraId="67734D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&lt;/el-form-item&gt;</w:t>
      </w:r>
    </w:p>
    <w:p w14:paraId="4D6E93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61AE9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&lt;/el-form&gt;</w:t>
      </w:r>
    </w:p>
    <w:p w14:paraId="7183A8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&lt;span slot="footer" class="dialog-footer"&gt;</w:t>
      </w:r>
    </w:p>
    <w:p w14:paraId="62EAE7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@click="dialogVisible = false"&gt;</w:t>
      </w:r>
      <w:r w:rsidRPr="00E70239">
        <w:rPr>
          <w:rFonts w:ascii="Times New Roman" w:eastAsia="宋体" w:hAnsi="Times New Roman" w:cs="Times New Roman"/>
          <w:sz w:val="20"/>
        </w:rPr>
        <w:t>取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消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68B9BD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type="primary" @click="dialogVisible = false"&gt;</w:t>
      </w:r>
      <w:r w:rsidRPr="00E70239">
        <w:rPr>
          <w:rFonts w:ascii="Times New Roman" w:eastAsia="宋体" w:hAnsi="Times New Roman" w:cs="Times New Roman"/>
          <w:sz w:val="20"/>
        </w:rPr>
        <w:t>确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定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3896DB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&lt;/span&gt;</w:t>
      </w:r>
    </w:p>
    <w:p w14:paraId="0E5FD7C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&lt;/el-dialog&gt;</w:t>
      </w:r>
    </w:p>
    <w:p w14:paraId="0DE4A4C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7928A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&lt;el-dialog title="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删除模型</w:t>
      </w:r>
      <w:proofErr w:type="spellEnd"/>
      <w:r w:rsidRPr="00E70239">
        <w:rPr>
          <w:rFonts w:ascii="Times New Roman" w:hAnsi="Times New Roman" w:cs="Times New Roman"/>
          <w:sz w:val="20"/>
        </w:rPr>
        <w:t>" v-model="deleteVisible" width="30%" :before-close="handleClose"&gt;</w:t>
      </w:r>
    </w:p>
    <w:p w14:paraId="6BCB2A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&lt;el-card class="box-card"&gt;</w:t>
      </w:r>
    </w:p>
    <w:p w14:paraId="6C20AD8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&lt;p&gt;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确定删除</w:t>
      </w:r>
      <w:proofErr w:type="spellEnd"/>
      <w:r w:rsidRPr="00E70239">
        <w:rPr>
          <w:rFonts w:ascii="Times New Roman" w:hAnsi="Times New Roman" w:cs="Times New Roman"/>
          <w:sz w:val="20"/>
        </w:rPr>
        <w:t>id</w:t>
      </w:r>
      <w:r w:rsidRPr="00E70239">
        <w:rPr>
          <w:rFonts w:ascii="Times New Roman" w:eastAsia="宋体" w:hAnsi="Times New Roman" w:cs="Times New Roman"/>
          <w:sz w:val="20"/>
        </w:rPr>
        <w:t>为</w:t>
      </w:r>
      <w:r w:rsidRPr="00E70239">
        <w:rPr>
          <w:rFonts w:ascii="Times New Roman" w:hAnsi="Times New Roman" w:cs="Times New Roman"/>
          <w:sz w:val="20"/>
        </w:rPr>
        <w:t xml:space="preserve">{{modelForm.id}}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的模型</w:t>
      </w:r>
      <w:proofErr w:type="spellEnd"/>
      <w:r w:rsidRPr="00E70239">
        <w:rPr>
          <w:rFonts w:ascii="Times New Roman" w:hAnsi="Times New Roman" w:cs="Times New Roman"/>
          <w:sz w:val="20"/>
        </w:rPr>
        <w:t>?&lt;/p&gt;</w:t>
      </w:r>
    </w:p>
    <w:p w14:paraId="3CAE94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&lt;/el-card&gt;</w:t>
      </w:r>
    </w:p>
    <w:p w14:paraId="108A68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&lt;span slot="footer" class="dialog-footer"&gt;</w:t>
      </w:r>
    </w:p>
    <w:p w14:paraId="28E9CDC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@click="deleteVisible = false"&gt;</w:t>
      </w:r>
      <w:r w:rsidRPr="00E70239">
        <w:rPr>
          <w:rFonts w:ascii="Times New Roman" w:eastAsia="宋体" w:hAnsi="Times New Roman" w:cs="Times New Roman"/>
          <w:sz w:val="20"/>
        </w:rPr>
        <w:t>取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消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2C893E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&lt;el-button type="primary" @click="deleteRow"&gt;</w:t>
      </w:r>
      <w:r w:rsidRPr="00E70239">
        <w:rPr>
          <w:rFonts w:ascii="Times New Roman" w:eastAsia="宋体" w:hAnsi="Times New Roman" w:cs="Times New Roman"/>
          <w:sz w:val="20"/>
        </w:rPr>
        <w:t>确</w:t>
      </w:r>
      <w:r w:rsidRPr="00E70239">
        <w:rPr>
          <w:rFonts w:ascii="Times New Roman" w:hAnsi="Times New Roman" w:cs="Times New Roman"/>
          <w:sz w:val="20"/>
        </w:rPr>
        <w:t xml:space="preserve"> </w:t>
      </w:r>
      <w:r w:rsidRPr="00E70239">
        <w:rPr>
          <w:rFonts w:ascii="Times New Roman" w:eastAsia="宋体" w:hAnsi="Times New Roman" w:cs="Times New Roman"/>
          <w:sz w:val="20"/>
        </w:rPr>
        <w:t>定</w:t>
      </w:r>
      <w:r w:rsidRPr="00E70239">
        <w:rPr>
          <w:rFonts w:ascii="Times New Roman" w:hAnsi="Times New Roman" w:cs="Times New Roman"/>
          <w:sz w:val="20"/>
        </w:rPr>
        <w:t>&lt;/el-button&gt;</w:t>
      </w:r>
    </w:p>
    <w:p w14:paraId="282675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&lt;/span&gt;</w:t>
      </w:r>
    </w:p>
    <w:p w14:paraId="6681C4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&lt;/el-dialog&gt;</w:t>
      </w:r>
    </w:p>
    <w:p w14:paraId="1B55FE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&lt;el-pagination</w:t>
      </w:r>
    </w:p>
    <w:p w14:paraId="4CFFCD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@size-change="handleSizeChange"</w:t>
      </w:r>
    </w:p>
    <w:p w14:paraId="0C8BE6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@current-change="handleCurrentChange"</w:t>
      </w:r>
    </w:p>
    <w:p w14:paraId="6E148C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:current-page="currentPage"</w:t>
      </w:r>
    </w:p>
    <w:p w14:paraId="254F1E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:page-size="pageSize"</w:t>
      </w:r>
    </w:p>
    <w:p w14:paraId="6758C84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:hide-on-single-page="true"</w:t>
      </w:r>
    </w:p>
    <w:p w14:paraId="54077E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layout="total, prev, pager, next, jumper"</w:t>
      </w:r>
    </w:p>
    <w:p w14:paraId="3E7A4A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:total="tableData.length"&gt;</w:t>
      </w:r>
    </w:p>
    <w:p w14:paraId="749565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&lt;/el-pagination&gt;</w:t>
      </w:r>
    </w:p>
    <w:p w14:paraId="2269B2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4BE541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511FE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setup lang="ts"&gt;</w:t>
      </w:r>
    </w:p>
    <w:p w14:paraId="0E4FA5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{useRouter} from 'vue-router';</w:t>
      </w:r>
    </w:p>
    <w:p w14:paraId="208A84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{ref,onMounted} from 'vue'</w:t>
      </w:r>
    </w:p>
    <w:p w14:paraId="7D19EC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"../../axios";</w:t>
      </w:r>
    </w:p>
    <w:p w14:paraId="66A364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{ElMessage, type FormInstance, type UploadUserFile} from "element-plus";</w:t>
      </w:r>
    </w:p>
    <w:p w14:paraId="25477D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//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改成组合式</w:t>
      </w:r>
      <w:proofErr w:type="spellEnd"/>
    </w:p>
    <w:p w14:paraId="42B3C3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tableData = ref([]);</w:t>
      </w:r>
    </w:p>
    <w:p w14:paraId="05678A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currentPage = ref(1);</w:t>
      </w:r>
    </w:p>
    <w:p w14:paraId="702662B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pageSize = ref(10);</w:t>
      </w:r>
    </w:p>
    <w:p w14:paraId="0BA5E7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pagedData = ref([]);</w:t>
      </w:r>
    </w:p>
    <w:p w14:paraId="76A3EFA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router = useRouter();</w:t>
      </w:r>
    </w:p>
    <w:p w14:paraId="0A2D251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dialogVisible = ref(false);</w:t>
      </w:r>
    </w:p>
    <w:p w14:paraId="00F3E9E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deleteVisible = ref(false);</w:t>
      </w:r>
    </w:p>
    <w:p w14:paraId="2860E5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fileList = ref&lt;UploadUserFile[]&gt;([])</w:t>
      </w:r>
    </w:p>
    <w:p w14:paraId="28528F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modelForm = ref({</w:t>
      </w:r>
    </w:p>
    <w:p w14:paraId="02568D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'',</w:t>
      </w:r>
    </w:p>
    <w:p w14:paraId="4D76B2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style: '',</w:t>
      </w:r>
    </w:p>
    <w:p w14:paraId="5D9B4E5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'',</w:t>
      </w:r>
    </w:p>
    <w:p w14:paraId="2A199C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'',</w:t>
      </w:r>
    </w:p>
    <w:p w14:paraId="339B70D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file: '',</w:t>
      </w:r>
    </w:p>
    <w:p w14:paraId="6D4578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id: ''</w:t>
      </w:r>
    </w:p>
    <w:p w14:paraId="1D31374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0422EF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formRules = ref({</w:t>
      </w:r>
    </w:p>
    <w:p w14:paraId="4B43E3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name: [</w:t>
      </w:r>
    </w:p>
    <w:p w14:paraId="068210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请输入模型名称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</w:t>
      </w:r>
    </w:p>
    <w:p w14:paraId="46CE67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7776917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style: [</w:t>
      </w:r>
    </w:p>
    <w:p w14:paraId="1AB696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请输入模型风格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</w:t>
      </w:r>
    </w:p>
    <w:p w14:paraId="69C364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0801C6A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status: [</w:t>
      </w:r>
    </w:p>
    <w:p w14:paraId="472E05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请输入模型状态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</w:t>
      </w:r>
    </w:p>
    <w:p w14:paraId="4BA33D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5070F3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description: [</w:t>
      </w:r>
    </w:p>
    <w:p w14:paraId="1843D5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请输入模型描述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'blur'}</w:t>
      </w:r>
    </w:p>
    <w:p w14:paraId="7D543E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23F4B3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7DA6B5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formRef = ref&lt;FormInstance | null&gt;(null)</w:t>
      </w:r>
    </w:p>
    <w:p w14:paraId="7F864BF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E1E6D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function handleSizeChange(val: any) {</w:t>
      </w:r>
    </w:p>
    <w:p w14:paraId="506518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pageSize.value = val;</w:t>
      </w:r>
    </w:p>
    <w:p w14:paraId="5176015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updatePagedData();</w:t>
      </w:r>
    </w:p>
    <w:p w14:paraId="371F14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3E6D78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8B78E8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function handleCurrentChange(val: any) {</w:t>
      </w:r>
    </w:p>
    <w:p w14:paraId="04E36C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currentPage.value = val;</w:t>
      </w:r>
    </w:p>
    <w:p w14:paraId="23C4FD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updatePagedData();</w:t>
      </w:r>
    </w:p>
    <w:p w14:paraId="573E03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11529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3D6F4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function updatePagedData() {</w:t>
      </w:r>
    </w:p>
    <w:p w14:paraId="087B6B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start = (currentPage.value - 1) * pageSize.value;</w:t>
      </w:r>
    </w:p>
    <w:p w14:paraId="01CB23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end = start + pageSize.value;</w:t>
      </w:r>
    </w:p>
    <w:p w14:paraId="69107F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pagedData.value = tableData.value.slice(start, end);</w:t>
      </w:r>
    </w:p>
    <w:p w14:paraId="38EAAD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E02CB1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C3674E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function add_model() {</w:t>
      </w:r>
    </w:p>
    <w:p w14:paraId="003038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router.push({name: 'model-add'});</w:t>
      </w:r>
    </w:p>
    <w:p w14:paraId="54EEE4E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BD171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CFE16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getModelData = async () =&gt; {</w:t>
      </w:r>
    </w:p>
    <w:p w14:paraId="1AB006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'/model/all'</w:t>
      </w:r>
    </w:p>
    <w:p w14:paraId="6DFEFC5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axiosInstance.get(url).then((res) =&gt; {</w:t>
      </w:r>
    </w:p>
    <w:p w14:paraId="6A2274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46E52A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tableData.value = res.data.data</w:t>
      </w:r>
    </w:p>
    <w:p w14:paraId="60AB11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updatePagedData()</w:t>
      </w:r>
    </w:p>
    <w:p w14:paraId="1DBB9C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return</w:t>
      </w:r>
    </w:p>
    <w:p w14:paraId="4166885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158833F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获取模型失败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253E48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return</w:t>
      </w:r>
    </w:p>
    <w:p w14:paraId="616F17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7DDA30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3683C6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785FAC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96D26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handleEdit = (index: number, row: any) =&gt; {</w:t>
      </w:r>
    </w:p>
    <w:p w14:paraId="3B5C6A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console.log(index, row);</w:t>
      </w:r>
    </w:p>
    <w:p w14:paraId="636D7D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modelForm.value = row;</w:t>
      </w:r>
    </w:p>
    <w:p w14:paraId="7A716D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true;</w:t>
      </w:r>
    </w:p>
    <w:p w14:paraId="6C7FDC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003E7F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onMounted(async () =&gt; {</w:t>
      </w:r>
    </w:p>
    <w:p w14:paraId="78B0E1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getModelData()</w:t>
      </w:r>
    </w:p>
    <w:p w14:paraId="34C6CC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4994C8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handleClose = (done: any) =&gt; {</w:t>
      </w:r>
    </w:p>
    <w:p w14:paraId="6BE349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deleteVisible.value = false;</w:t>
      </w:r>
    </w:p>
    <w:p w14:paraId="0996C7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dialogVisible.value = false;</w:t>
      </w:r>
    </w:p>
    <w:p w14:paraId="78614C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done();</w:t>
      </w:r>
    </w:p>
    <w:p w14:paraId="47CCF15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1C53D4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026A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handleDelete = async (index: number, row: any) =&gt; {</w:t>
      </w:r>
    </w:p>
    <w:p w14:paraId="12C8F6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console.log(index, row);</w:t>
      </w:r>
    </w:p>
    <w:p w14:paraId="42AECBE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modelForm.value = row;</w:t>
      </w:r>
    </w:p>
    <w:p w14:paraId="46D191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deleteVisible.value = true;</w:t>
      </w:r>
    </w:p>
    <w:p w14:paraId="70BEE5E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668771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updateRow = async () =&gt; {</w:t>
      </w:r>
    </w:p>
    <w:p w14:paraId="750B52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(!formRef.value) {</w:t>
      </w:r>
    </w:p>
    <w:p w14:paraId="4E6536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请输入模型信息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1BF03F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</w:t>
      </w:r>
    </w:p>
    <w:p w14:paraId="6AC00B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64985B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formRef.value?.validate((valid: any, _) =&gt; {</w:t>
      </w:r>
    </w:p>
    <w:p w14:paraId="440683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(valid) {</w:t>
      </w:r>
    </w:p>
    <w:p w14:paraId="48E0DF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const url = '/model/update'</w:t>
      </w:r>
    </w:p>
    <w:p w14:paraId="75F892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const data = {</w:t>
      </w:r>
    </w:p>
    <w:p w14:paraId="5C22A0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id: modelForm.value.id,</w:t>
      </w:r>
    </w:p>
    <w:p w14:paraId="377227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name: modelForm.value.name,</w:t>
      </w:r>
    </w:p>
    <w:p w14:paraId="315D98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style: modelForm.value.style,</w:t>
      </w:r>
    </w:p>
    <w:p w14:paraId="6EB5B4B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status: modelForm.value.status,</w:t>
      </w:r>
    </w:p>
    <w:p w14:paraId="4BE231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  description: modelForm.value.description,</w:t>
      </w:r>
    </w:p>
    <w:p w14:paraId="3F84CE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64FBB7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const headers = {</w:t>
      </w:r>
    </w:p>
    <w:p w14:paraId="27C6DB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'Content-Type': 'application/x-www-form-urlencoded'</w:t>
      </w:r>
    </w:p>
    <w:p w14:paraId="12D09E6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6858EDF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axiosInstance.post(url, data, {headers}).then((res) =&gt; {</w:t>
      </w:r>
    </w:p>
    <w:p w14:paraId="36AD16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if (res.data.code === 200) {</w:t>
      </w:r>
    </w:p>
    <w:p w14:paraId="293DB3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修改成功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3F26EC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getModelData()</w:t>
      </w:r>
    </w:p>
    <w:p w14:paraId="53556D9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dialogVisible.value = false</w:t>
      </w:r>
    </w:p>
    <w:p w14:paraId="0F5962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} else {</w:t>
      </w:r>
    </w:p>
    <w:p w14:paraId="732437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修改失败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4F662E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console.log(res.data)</w:t>
      </w:r>
    </w:p>
    <w:p w14:paraId="1E07BE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}</w:t>
      </w:r>
    </w:p>
    <w:p w14:paraId="2A255D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})</w:t>
      </w:r>
    </w:p>
    <w:p w14:paraId="767ACF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606667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修改失败，请检查模型信息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539735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6AFA678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2361A2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739A11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deleteRow = async () =&gt; {</w:t>
      </w:r>
    </w:p>
    <w:p w14:paraId="789A26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'/model/'+modelForm.value.id</w:t>
      </w:r>
    </w:p>
    <w:p w14:paraId="4CC7FD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axiosInstance.delete(url).then((res) =&gt; {</w:t>
      </w:r>
    </w:p>
    <w:p w14:paraId="2F466EF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3C1CF33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3DAB893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getModelData()</w:t>
      </w:r>
    </w:p>
    <w:p w14:paraId="78BC66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deleteVisible.value = false</w:t>
      </w:r>
    </w:p>
    <w:p w14:paraId="6EBF27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3669788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删除失败</w:t>
      </w:r>
      <w:proofErr w:type="spellEnd"/>
      <w:r w:rsidRPr="00E70239">
        <w:rPr>
          <w:rFonts w:ascii="Times New Roman" w:hAnsi="Times New Roman" w:cs="Times New Roman"/>
          <w:sz w:val="20"/>
        </w:rPr>
        <w:t>: ' + res.data.message)</w:t>
      </w:r>
    </w:p>
    <w:p w14:paraId="074240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console.log(res.data)</w:t>
      </w:r>
    </w:p>
    <w:p w14:paraId="13C22C3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1B277C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54D73C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03FC2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6AB4B3E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setup lang="ts"&gt;</w:t>
      </w:r>
    </w:p>
    <w:p w14:paraId="3167871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{CanvasRenderer} from 'echarts/renderers';</w:t>
      </w:r>
    </w:p>
    <w:p w14:paraId="6BB6E1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{BarChart, PieChart} from 'echarts/charts';</w:t>
      </w:r>
    </w:p>
    <w:p w14:paraId="62049B7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{use} from 'echarts/core';</w:t>
      </w:r>
    </w:p>
    <w:p w14:paraId="65CC90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{ref, onMounted} from "vue";</w:t>
      </w:r>
    </w:p>
    <w:p w14:paraId="73DCC6C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VChart from 'vue-echarts';</w:t>
      </w:r>
    </w:p>
    <w:p w14:paraId="77C23E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import axiosInstance from "../../axios";</w:t>
      </w:r>
    </w:p>
    <w:p w14:paraId="71E17A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{ElMessage } from "element-plus";</w:t>
      </w:r>
    </w:p>
    <w:p w14:paraId="722141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0D49F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use([BarChart, PieChart, CanvasRenderer]);</w:t>
      </w:r>
    </w:p>
    <w:p w14:paraId="7807B0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A182A5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jsonHeaders = {</w:t>
      </w:r>
    </w:p>
    <w:p w14:paraId="6C1CD8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'Content-Type': 'application/json',</w:t>
      </w:r>
    </w:p>
    <w:p w14:paraId="29A75D0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};</w:t>
      </w:r>
    </w:p>
    <w:p w14:paraId="14A8E5E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pie1 = ref&lt;any&gt;([])</w:t>
      </w:r>
    </w:p>
    <w:p w14:paraId="2E89B6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pie2 = ref&lt;any&gt;([])</w:t>
      </w:r>
    </w:p>
    <w:p w14:paraId="741CBB3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line1 = ref&lt;any&gt;([])</w:t>
      </w:r>
    </w:p>
    <w:p w14:paraId="0D474C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let gauges = ref&lt;any[]&gt;([])</w:t>
      </w:r>
    </w:p>
    <w:p w14:paraId="034060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BC8E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async function fetchPie1Data() {</w:t>
      </w:r>
    </w:p>
    <w:p w14:paraId="77B8394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res = axiosInstance.get("model/style", {headers: jsonHeaders});</w:t>
      </w:r>
    </w:p>
    <w:p w14:paraId="7179A5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response = await res</w:t>
      </w:r>
    </w:p>
    <w:p w14:paraId="62CDB6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(response.status !== 200) {</w:t>
      </w:r>
    </w:p>
    <w:p w14:paraId="08D57E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console.error('Error:', response.status, response.statusText);</w:t>
      </w:r>
    </w:p>
    <w:p w14:paraId="014FD4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获取数据失败</w:t>
      </w:r>
      <w:proofErr w:type="spellEnd"/>
      <w:r w:rsidRPr="00E70239">
        <w:rPr>
          <w:rFonts w:ascii="Times New Roman" w:hAnsi="Times New Roman" w:cs="Times New Roman"/>
          <w:sz w:val="20"/>
        </w:rPr>
        <w:t>: ' + response.statusText);</w:t>
      </w:r>
    </w:p>
    <w:p w14:paraId="6E9891D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return;</w:t>
      </w:r>
    </w:p>
    <w:p w14:paraId="6E2090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72609C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if(response.data.code !== 200){</w:t>
      </w:r>
    </w:p>
    <w:p w14:paraId="7F6F66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console.error('Error:', response.data.message);</w:t>
      </w:r>
    </w:p>
    <w:p w14:paraId="6FC721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获取数据失败</w:t>
      </w:r>
      <w:proofErr w:type="spellEnd"/>
      <w:r w:rsidRPr="00E70239">
        <w:rPr>
          <w:rFonts w:ascii="Times New Roman" w:hAnsi="Times New Roman" w:cs="Times New Roman"/>
          <w:sz w:val="20"/>
        </w:rPr>
        <w:t>: ' + response.data.message);</w:t>
      </w:r>
    </w:p>
    <w:p w14:paraId="455889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return;</w:t>
      </w:r>
    </w:p>
    <w:p w14:paraId="70AEA8D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77906F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B0FF70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data = await response.data.data</w:t>
      </w:r>
    </w:p>
    <w:p w14:paraId="2E848B3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let pieData = [];</w:t>
      </w:r>
    </w:p>
    <w:p w14:paraId="2DDD24A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 (const key in data) {</w:t>
      </w:r>
    </w:p>
    <w:p w14:paraId="17D30D0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pieData.push({</w:t>
      </w:r>
    </w:p>
    <w:p w14:paraId="16A8A0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name: key,</w:t>
      </w:r>
    </w:p>
    <w:p w14:paraId="5E1DC8A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value: data[key].toFixed(2)</w:t>
      </w:r>
    </w:p>
    <w:p w14:paraId="37A8CF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});</w:t>
      </w:r>
    </w:p>
    <w:p w14:paraId="6238800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2C9377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pie1.value = {</w:t>
      </w:r>
    </w:p>
    <w:p w14:paraId="3056EBD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title: {</w:t>
      </w:r>
    </w:p>
    <w:p w14:paraId="11A1CA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text: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模型占比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06E664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left: 'center',</w:t>
      </w:r>
    </w:p>
    <w:p w14:paraId="4FB19F9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6C44FE2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series: [</w:t>
      </w:r>
    </w:p>
    <w:p w14:paraId="2DD83B1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{</w:t>
      </w:r>
    </w:p>
    <w:p w14:paraId="5B6008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name: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模型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0E3F38D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type: 'pie',</w:t>
      </w:r>
    </w:p>
    <w:p w14:paraId="2A74F7D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radius: '50%',</w:t>
      </w:r>
    </w:p>
    <w:p w14:paraId="645585A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center: ['60%', '40%'],</w:t>
      </w:r>
    </w:p>
    <w:p w14:paraId="3FF4D2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data: pieData</w:t>
      </w:r>
    </w:p>
    <w:p w14:paraId="2E47BD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113890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],</w:t>
      </w:r>
    </w:p>
    <w:p w14:paraId="41FEC2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legend: {</w:t>
      </w:r>
    </w:p>
    <w:p w14:paraId="6585A5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orient: 'vertical',</w:t>
      </w:r>
    </w:p>
    <w:p w14:paraId="5327E89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left: 'left',</w:t>
      </w:r>
    </w:p>
    <w:p w14:paraId="3D13BA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data: pieData.map((name: { name: string }) =&gt; name.name),</w:t>
      </w:r>
    </w:p>
    <w:p w14:paraId="38EE8C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3287F6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emphasis: {</w:t>
      </w:r>
    </w:p>
    <w:p w14:paraId="2511183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itemStyle: {</w:t>
      </w:r>
    </w:p>
    <w:p w14:paraId="1BDB87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shadowBlur: 10,</w:t>
      </w:r>
    </w:p>
    <w:p w14:paraId="4FE6001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shadowOffsetX: 0,</w:t>
      </w:r>
    </w:p>
    <w:p w14:paraId="459F2AE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shadowColor: 'rgba(0, 0, 0, 0.5)',</w:t>
      </w:r>
    </w:p>
    <w:p w14:paraId="063CEB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},</w:t>
      </w:r>
    </w:p>
    <w:p w14:paraId="6A229D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4CF4E3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tooltip: {</w:t>
      </w:r>
    </w:p>
    <w:p w14:paraId="69BCEE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trigger: 'item',</w:t>
      </w:r>
    </w:p>
    <w:p w14:paraId="1009F53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formatter: '{a} &lt;br/&gt;{b} : {c} ({d}%)',</w:t>
      </w:r>
    </w:p>
    <w:p w14:paraId="6911E4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6E6B62F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28C0AF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3070E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br/>
      </w:r>
    </w:p>
    <w:p w14:paraId="40B42F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async function fetchPie2Data() {</w:t>
      </w:r>
    </w:p>
    <w:p w14:paraId="5B8DE16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res = axiosInstance.get("/component/location_count", {headers: jsonHeaders});</w:t>
      </w:r>
    </w:p>
    <w:p w14:paraId="6D0C9F2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response = await res;</w:t>
      </w:r>
    </w:p>
    <w:p w14:paraId="184295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(response.status !== 200) {</w:t>
      </w:r>
    </w:p>
    <w:p w14:paraId="4D7207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console.error('Error:', response.status, response.statusText);</w:t>
      </w:r>
    </w:p>
    <w:p w14:paraId="2A8E93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获取数据失败</w:t>
      </w:r>
      <w:proofErr w:type="spellEnd"/>
      <w:r w:rsidRPr="00E70239">
        <w:rPr>
          <w:rFonts w:ascii="Times New Roman" w:hAnsi="Times New Roman" w:cs="Times New Roman"/>
          <w:sz w:val="20"/>
        </w:rPr>
        <w:t>: ' + response.statusText);</w:t>
      </w:r>
    </w:p>
    <w:p w14:paraId="3AC230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return;</w:t>
      </w:r>
    </w:p>
    <w:p w14:paraId="46D039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3D311EE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if(response.data.code !== 200){</w:t>
      </w:r>
    </w:p>
    <w:p w14:paraId="207B1E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console.error('Error:', response.data.code, response.data.message);</w:t>
      </w:r>
    </w:p>
    <w:p w14:paraId="2E4BBA6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获取数据失败</w:t>
      </w:r>
      <w:proofErr w:type="spellEnd"/>
      <w:r w:rsidRPr="00E70239">
        <w:rPr>
          <w:rFonts w:ascii="Times New Roman" w:hAnsi="Times New Roman" w:cs="Times New Roman"/>
          <w:sz w:val="20"/>
        </w:rPr>
        <w:t>: ' + response.data.message);</w:t>
      </w:r>
    </w:p>
    <w:p w14:paraId="2A3BDE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return;</w:t>
      </w:r>
    </w:p>
    <w:p w14:paraId="55D6E5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301E05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data = await response.data.data;</w:t>
      </w:r>
    </w:p>
    <w:p w14:paraId="0ABD61A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let pieData = [];</w:t>
      </w:r>
    </w:p>
    <w:p w14:paraId="1E588D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 (const key in data) {</w:t>
      </w:r>
    </w:p>
    <w:p w14:paraId="463FF4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pieData.push({</w:t>
      </w:r>
    </w:p>
    <w:p w14:paraId="1E8BE8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name: key,</w:t>
      </w:r>
    </w:p>
    <w:p w14:paraId="785A5E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value: data[key]</w:t>
      </w:r>
    </w:p>
    <w:p w14:paraId="3DEF1B3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});</w:t>
      </w:r>
    </w:p>
    <w:p w14:paraId="18F3FD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634931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pie2.value = {</w:t>
      </w:r>
    </w:p>
    <w:p w14:paraId="09EFE8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title: {</w:t>
      </w:r>
    </w:p>
    <w:p w14:paraId="53C8CA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text: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各位置组件分布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590EA0D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left: 'center',</w:t>
      </w:r>
    </w:p>
    <w:p w14:paraId="213D455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469A611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series: [</w:t>
      </w:r>
    </w:p>
    <w:p w14:paraId="2B8B8F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{</w:t>
      </w:r>
    </w:p>
    <w:p w14:paraId="240F69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name: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应用</w:t>
      </w:r>
      <w:proofErr w:type="spellEnd"/>
      <w:r w:rsidRPr="00E70239">
        <w:rPr>
          <w:rFonts w:ascii="Times New Roman" w:hAnsi="Times New Roman" w:cs="Times New Roman"/>
          <w:sz w:val="20"/>
        </w:rPr>
        <w:t>',</w:t>
      </w:r>
    </w:p>
    <w:p w14:paraId="7E5C57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type: 'pie',</w:t>
      </w:r>
    </w:p>
    <w:p w14:paraId="37A29AD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radius: '50%',</w:t>
      </w:r>
    </w:p>
    <w:p w14:paraId="7419F0F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center: ['50%', '40%'],</w:t>
      </w:r>
    </w:p>
    <w:p w14:paraId="223DC7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data: pieData,</w:t>
      </w:r>
    </w:p>
    <w:p w14:paraId="371045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0639972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],</w:t>
      </w:r>
    </w:p>
    <w:p w14:paraId="6A6961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legend: {</w:t>
      </w:r>
    </w:p>
    <w:p w14:paraId="67BD296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orient: 'vertical',</w:t>
      </w:r>
    </w:p>
    <w:p w14:paraId="5EEA54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left: 'left',</w:t>
      </w:r>
    </w:p>
    <w:p w14:paraId="5EA62A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data: pieData.map((item: { name: string }) =&gt; item.name),</w:t>
      </w:r>
    </w:p>
    <w:p w14:paraId="27B8119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5B87991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emphasis: {</w:t>
      </w:r>
    </w:p>
    <w:p w14:paraId="7C08A28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itemStyle: {</w:t>
      </w:r>
    </w:p>
    <w:p w14:paraId="7250F8F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shadowBlur: 10,</w:t>
      </w:r>
    </w:p>
    <w:p w14:paraId="276B7AB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shadowOffsetX: 0,</w:t>
      </w:r>
    </w:p>
    <w:p w14:paraId="614E87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shadowColor: 'rgba(0, 0, 0, 0.5)',</w:t>
      </w:r>
    </w:p>
    <w:p w14:paraId="1CBFA9B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},</w:t>
      </w:r>
    </w:p>
    <w:p w14:paraId="7FDDB4C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776E23F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tooltip: {</w:t>
      </w:r>
    </w:p>
    <w:p w14:paraId="5765BD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trigger: 'item',</w:t>
      </w:r>
    </w:p>
    <w:p w14:paraId="7535E92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formatter: '{a} &lt;br/&gt;{b} : {c} ({d}%)',</w:t>
      </w:r>
    </w:p>
    <w:p w14:paraId="303F368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041B57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}</w:t>
      </w:r>
    </w:p>
    <w:p w14:paraId="2802F70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14CBDF4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C41537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fetchPie1Data();</w:t>
      </w:r>
    </w:p>
    <w:p w14:paraId="212B46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fetchPie2Data();</w:t>
      </w:r>
    </w:p>
    <w:p w14:paraId="143CBA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8BB44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line1.value = {</w:t>
      </w:r>
    </w:p>
    <w:p w14:paraId="433A9F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title: {</w:t>
      </w:r>
    </w:p>
    <w:p w14:paraId="3AFFBA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E70239">
        <w:rPr>
          <w:rFonts w:ascii="Times New Roman" w:hAnsi="Times New Roman" w:cs="Times New Roman"/>
          <w:sz w:val="20"/>
        </w:rPr>
        <w:t xml:space="preserve">    </w:t>
      </w:r>
      <w:r w:rsidRPr="00E70239">
        <w:rPr>
          <w:rFonts w:ascii="Times New Roman" w:hAnsi="Times New Roman" w:cs="Times New Roman"/>
          <w:sz w:val="20"/>
          <w:lang w:eastAsia="zh-CN"/>
        </w:rPr>
        <w:t>text: '</w:t>
      </w:r>
      <w:r w:rsidRPr="00E70239">
        <w:rPr>
          <w:rFonts w:ascii="Times New Roman" w:eastAsia="宋体" w:hAnsi="Times New Roman" w:cs="Times New Roman"/>
          <w:sz w:val="20"/>
          <w:lang w:eastAsia="zh-CN"/>
        </w:rPr>
        <w:t>监控设备的数量</w:t>
      </w:r>
      <w:r w:rsidRPr="00E70239">
        <w:rPr>
          <w:rFonts w:ascii="Times New Roman" w:hAnsi="Times New Roman" w:cs="Times New Roman"/>
          <w:sz w:val="20"/>
          <w:lang w:eastAsia="zh-CN"/>
        </w:rPr>
        <w:t>'</w:t>
      </w:r>
    </w:p>
    <w:p w14:paraId="7FA952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  <w:lang w:eastAsia="zh-CN"/>
        </w:rPr>
        <w:t xml:space="preserve">  </w:t>
      </w:r>
      <w:r w:rsidRPr="00E70239">
        <w:rPr>
          <w:rFonts w:ascii="Times New Roman" w:hAnsi="Times New Roman" w:cs="Times New Roman"/>
          <w:sz w:val="20"/>
        </w:rPr>
        <w:t>},</w:t>
      </w:r>
    </w:p>
    <w:p w14:paraId="1DC214D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tooltip: {},</w:t>
      </w:r>
    </w:p>
    <w:p w14:paraId="39A722A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xAxis: {</w:t>
      </w:r>
    </w:p>
    <w:p w14:paraId="5BE915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data: ['1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'2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'3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'4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'5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'6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'7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'8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'9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'10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'11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', '12</w:t>
      </w:r>
      <w:r w:rsidRPr="00E70239">
        <w:rPr>
          <w:rFonts w:ascii="Times New Roman" w:eastAsia="宋体" w:hAnsi="Times New Roman" w:cs="Times New Roman"/>
          <w:sz w:val="20"/>
        </w:rPr>
        <w:t>月</w:t>
      </w:r>
      <w:r w:rsidRPr="00E70239">
        <w:rPr>
          <w:rFonts w:ascii="Times New Roman" w:hAnsi="Times New Roman" w:cs="Times New Roman"/>
          <w:sz w:val="20"/>
        </w:rPr>
        <w:t>']</w:t>
      </w:r>
    </w:p>
    <w:p w14:paraId="17E1BF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},</w:t>
      </w:r>
    </w:p>
    <w:p w14:paraId="4A6FE3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yAxis: {},</w:t>
      </w:r>
    </w:p>
    <w:p w14:paraId="416F3B5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series: [</w:t>
      </w:r>
    </w:p>
    <w:p w14:paraId="634542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</w:t>
      </w:r>
    </w:p>
    <w:p w14:paraId="7312B2D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name: '2022</w:t>
      </w:r>
      <w:r w:rsidRPr="00E70239">
        <w:rPr>
          <w:rFonts w:ascii="Times New Roman" w:eastAsia="宋体" w:hAnsi="Times New Roman" w:cs="Times New Roman"/>
          <w:sz w:val="20"/>
        </w:rPr>
        <w:t>年</w:t>
      </w:r>
      <w:r w:rsidRPr="00E70239">
        <w:rPr>
          <w:rFonts w:ascii="Times New Roman" w:hAnsi="Times New Roman" w:cs="Times New Roman"/>
          <w:sz w:val="20"/>
        </w:rPr>
        <w:t>',</w:t>
      </w:r>
    </w:p>
    <w:p w14:paraId="2F6452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type: 'line',</w:t>
      </w:r>
    </w:p>
    <w:p w14:paraId="36B1614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data: Array.from({length: 12}, () =&gt; Math.floor(Math.random() * 100))</w:t>
      </w:r>
    </w:p>
    <w:p w14:paraId="4DEE1E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431B1D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</w:t>
      </w:r>
    </w:p>
    <w:p w14:paraId="0255E4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name: '2023</w:t>
      </w:r>
      <w:r w:rsidRPr="00E70239">
        <w:rPr>
          <w:rFonts w:ascii="Times New Roman" w:eastAsia="宋体" w:hAnsi="Times New Roman" w:cs="Times New Roman"/>
          <w:sz w:val="20"/>
        </w:rPr>
        <w:t>年</w:t>
      </w:r>
      <w:r w:rsidRPr="00E70239">
        <w:rPr>
          <w:rFonts w:ascii="Times New Roman" w:hAnsi="Times New Roman" w:cs="Times New Roman"/>
          <w:sz w:val="20"/>
        </w:rPr>
        <w:t>',</w:t>
      </w:r>
    </w:p>
    <w:p w14:paraId="341CAF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type: 'line',</w:t>
      </w:r>
    </w:p>
    <w:p w14:paraId="4B83F8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data: Array.from({length: 12}, () =&gt; Math.floor(Math.random() * 100))</w:t>
      </w:r>
    </w:p>
    <w:p w14:paraId="20E3B4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5A8068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</w:t>
      </w:r>
    </w:p>
    <w:p w14:paraId="0B383B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74E5E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for (let i = 0; i &lt; 3; i++) {</w:t>
      </w:r>
    </w:p>
    <w:p w14:paraId="64923AB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gauges.value[i] = {</w:t>
      </w:r>
    </w:p>
    <w:p w14:paraId="58E400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title: {</w:t>
      </w:r>
    </w:p>
    <w:p w14:paraId="3DFDF0B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text: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指标</w:t>
      </w:r>
      <w:proofErr w:type="spellEnd"/>
      <w:r w:rsidRPr="00E70239">
        <w:rPr>
          <w:rFonts w:ascii="Times New Roman" w:hAnsi="Times New Roman" w:cs="Times New Roman"/>
          <w:sz w:val="20"/>
        </w:rPr>
        <w:t>' + i,</w:t>
      </w:r>
    </w:p>
    <w:p w14:paraId="520949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left: 'center',</w:t>
      </w:r>
    </w:p>
    <w:p w14:paraId="49544D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},</w:t>
      </w:r>
    </w:p>
    <w:p w14:paraId="421B9D2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series: [</w:t>
      </w:r>
    </w:p>
    <w:p w14:paraId="3868769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{</w:t>
      </w:r>
    </w:p>
    <w:p w14:paraId="1A9AA3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name: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指标</w:t>
      </w:r>
      <w:proofErr w:type="spellEnd"/>
      <w:r w:rsidRPr="00E70239">
        <w:rPr>
          <w:rFonts w:ascii="Times New Roman" w:hAnsi="Times New Roman" w:cs="Times New Roman"/>
          <w:sz w:val="20"/>
        </w:rPr>
        <w:t>' + i,</w:t>
      </w:r>
    </w:p>
    <w:p w14:paraId="397E354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type: 'gauge',</w:t>
      </w:r>
    </w:p>
    <w:p w14:paraId="39CE698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detail: {</w:t>
      </w:r>
    </w:p>
    <w:p w14:paraId="3EB2B1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formatter: '{value}%',</w:t>
      </w:r>
    </w:p>
    <w:p w14:paraId="684DF0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 xml:space="preserve">          fontSize: 8  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设置字体大小</w:t>
      </w:r>
      <w:proofErr w:type="spellEnd"/>
    </w:p>
    <w:p w14:paraId="11079E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},</w:t>
      </w:r>
    </w:p>
    <w:p w14:paraId="6C556BC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data: [{value: (Math.random() * 100).toFixed(2)}]</w:t>
      </w:r>
    </w:p>
    <w:p w14:paraId="2414834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</w:t>
      </w:r>
    </w:p>
    <w:p w14:paraId="41FC96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]</w:t>
      </w:r>
    </w:p>
    <w:p w14:paraId="123035C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5E8C71C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4CF4DE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8F9F90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onMounted(async () =&gt; {</w:t>
      </w:r>
    </w:p>
    <w:p w14:paraId="58D3F42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fetchPie1Data();</w:t>
      </w:r>
    </w:p>
    <w:p w14:paraId="564AA8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await fetchPie2Data();</w:t>
      </w:r>
    </w:p>
    <w:p w14:paraId="09320D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window.setInterval(fetchPie1Data, 60000);</w:t>
      </w:r>
    </w:p>
    <w:p w14:paraId="604B61F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46F9B9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753E6C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6E70FC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195438A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&lt;el-row :gutter="20" style="width: 100%;height: 100%"&gt;</w:t>
      </w:r>
    </w:p>
    <w:p w14:paraId="4F0E3AE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&lt;el-col :span="15"&gt;</w:t>
      </w:r>
    </w:p>
    <w:p w14:paraId="6FF6A0C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&lt;div style="height: 40%;"&gt;</w:t>
      </w:r>
    </w:p>
    <w:p w14:paraId="6382217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&lt;v-chart class="chart" :option="line1" autoresize/&gt;</w:t>
      </w:r>
    </w:p>
    <w:p w14:paraId="1249ECB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&lt;/div&gt;</w:t>
      </w:r>
    </w:p>
    <w:p w14:paraId="390A8A8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&lt;el-row :gutter="20" style="height:60%;"&gt;</w:t>
      </w:r>
    </w:p>
    <w:p w14:paraId="6470844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&lt;el-col :span="10"&gt;</w:t>
      </w:r>
    </w:p>
    <w:p w14:paraId="4B8E82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&lt;v-chart class="chart" :option="pie1" autoresize/&gt;</w:t>
      </w:r>
    </w:p>
    <w:p w14:paraId="352162F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&lt;/el-col&gt;</w:t>
      </w:r>
    </w:p>
    <w:p w14:paraId="5CDEFA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&lt;el-col :span="10"&gt;</w:t>
      </w:r>
    </w:p>
    <w:p w14:paraId="71416B8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&lt;v-chart class="chart" :option="pie2" autoresize/&gt;</w:t>
      </w:r>
    </w:p>
    <w:p w14:paraId="75C6AB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&lt;/el-col&gt;</w:t>
      </w:r>
    </w:p>
    <w:p w14:paraId="61A5943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&lt;/el-row&gt;</w:t>
      </w:r>
    </w:p>
    <w:p w14:paraId="2834D3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&lt;/el-col&gt;</w:t>
      </w:r>
    </w:p>
    <w:p w14:paraId="0D92AE3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&lt;el-col :span="5" style="height: 70%;"&gt;</w:t>
      </w:r>
    </w:p>
    <w:p w14:paraId="4F312D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&lt;div style="height: 47%;" v-for="gauge in gauges"&gt;</w:t>
      </w:r>
    </w:p>
    <w:p w14:paraId="2CBC73D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&lt;v-chart class="chart" :option="gauge" autoresize/&gt;</w:t>
      </w:r>
    </w:p>
    <w:p w14:paraId="54B480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&lt;/div&gt;</w:t>
      </w:r>
    </w:p>
    <w:p w14:paraId="2BBF25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&lt;/el-col&gt;</w:t>
      </w:r>
    </w:p>
    <w:p w14:paraId="5F151D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&lt;/el-row&gt;</w:t>
      </w:r>
    </w:p>
    <w:p w14:paraId="481819E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5FA5705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2B6BC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setup lang="ts"&gt;</w:t>
      </w:r>
    </w:p>
    <w:p w14:paraId="6766E18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</w:t>
      </w:r>
    </w:p>
    <w:p w14:paraId="70E713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ElForm,</w:t>
      </w:r>
    </w:p>
    <w:p w14:paraId="6BD36C4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ElFormItem,</w:t>
      </w:r>
    </w:p>
    <w:p w14:paraId="28ED0E3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ElInput,</w:t>
      </w:r>
    </w:p>
    <w:p w14:paraId="2946757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ElCard,</w:t>
      </w:r>
    </w:p>
    <w:p w14:paraId="0F16611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ElButton,</w:t>
      </w:r>
    </w:p>
    <w:p w14:paraId="689805B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ElMessage,</w:t>
      </w:r>
    </w:p>
    <w:p w14:paraId="2B207DE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ElAvatar,</w:t>
      </w:r>
    </w:p>
    <w:p w14:paraId="188AA56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ElUpload,</w:t>
      </w:r>
    </w:p>
    <w:p w14:paraId="19F8AA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type UploadUserFile</w:t>
      </w:r>
    </w:p>
    <w:p w14:paraId="73B4A5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 from "element-plus"</w:t>
      </w:r>
    </w:p>
    <w:p w14:paraId="74490EC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type { FormInstance, FormRules } from 'element-plus'</w:t>
      </w:r>
    </w:p>
    <w:p w14:paraId="31C98ED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ref } from 'vue'</w:t>
      </w:r>
    </w:p>
    <w:p w14:paraId="1C7982C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useRouter } from 'vue-router'</w:t>
      </w:r>
    </w:p>
    <w:p w14:paraId="7C9B00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axiosInstance from "../../axios";</w:t>
      </w:r>
    </w:p>
    <w:p w14:paraId="6177EA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avafile=ref()</w:t>
      </w:r>
    </w:p>
    <w:p w14:paraId="505D2E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form = ref({</w:t>
      </w:r>
    </w:p>
    <w:p w14:paraId="21DA62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username: '',</w:t>
      </w:r>
    </w:p>
    <w:p w14:paraId="51F2F05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password: '',</w:t>
      </w:r>
    </w:p>
    <w:p w14:paraId="6FFB12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email: '',</w:t>
      </w:r>
    </w:p>
    <w:p w14:paraId="0E006FC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phone: '',</w:t>
      </w:r>
    </w:p>
    <w:p w14:paraId="41CC9AE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avatar: ''</w:t>
      </w:r>
    </w:p>
    <w:p w14:paraId="615E7A0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007D86D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formRules = ref&lt;FormRules&gt;({</w:t>
      </w:r>
    </w:p>
    <w:p w14:paraId="6AAB97F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username: [</w:t>
      </w:r>
    </w:p>
    <w:p w14:paraId="53F1A3B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请输入用户名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78237A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0411101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password: [</w:t>
      </w:r>
    </w:p>
    <w:p w14:paraId="1DA4175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请输入密码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3B20CA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73FF1B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email: [</w:t>
      </w:r>
    </w:p>
    <w:p w14:paraId="1CD400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请输入邮箱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0C1A6E6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6D09D5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phone: [</w:t>
      </w:r>
    </w:p>
    <w:p w14:paraId="2D576ED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请输入手机号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0E4521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],</w:t>
      </w:r>
    </w:p>
    <w:p w14:paraId="0D2F7A1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avatar: [</w:t>
      </w:r>
    </w:p>
    <w:p w14:paraId="716A8C8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{ required: true, message: 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请上传头像</w:t>
      </w:r>
      <w:proofErr w:type="spellEnd"/>
      <w:r w:rsidRPr="00E70239">
        <w:rPr>
          <w:rFonts w:ascii="Times New Roman" w:hAnsi="Times New Roman" w:cs="Times New Roman"/>
          <w:sz w:val="20"/>
        </w:rPr>
        <w:t>', trigger: 'blur' }</w:t>
      </w:r>
    </w:p>
    <w:p w14:paraId="1F9F0E2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]</w:t>
      </w:r>
    </w:p>
    <w:p w14:paraId="33EE139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</w:t>
      </w:r>
    </w:p>
    <w:p w14:paraId="4F71FD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32307B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const formRef = ref&lt;FormInstance | null&gt;(null)</w:t>
      </w:r>
    </w:p>
    <w:p w14:paraId="51EC4B6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router = useRouter()</w:t>
      </w:r>
    </w:p>
    <w:p w14:paraId="711495C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handleAvatarSuccess = (res: any, file: any) =&gt; {</w:t>
      </w:r>
    </w:p>
    <w:p w14:paraId="3DC340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console.log("Ok!")</w:t>
      </w:r>
    </w:p>
    <w:p w14:paraId="0680BCA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form.value.avatar = URL.createObjectURL(file.raw)</w:t>
      </w:r>
    </w:p>
    <w:p w14:paraId="13D264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965884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beforeAvatarUpload = (file: any) =&gt; {</w:t>
      </w:r>
    </w:p>
    <w:p w14:paraId="172A75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isJPG = file.type === 'image/jpeg'</w:t>
      </w:r>
    </w:p>
    <w:p w14:paraId="52E1B19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isPNG = file.type === 'image/png'</w:t>
      </w:r>
    </w:p>
    <w:p w14:paraId="3767637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isGIF = file.type === 'image/gif'</w:t>
      </w:r>
    </w:p>
    <w:p w14:paraId="145FDC7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isLt2M = file.size / 1024 / 1024 &lt; 2</w:t>
      </w:r>
    </w:p>
    <w:p w14:paraId="3C99B45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FA787A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(!isJPG &amp;&amp; !isPNG &amp;&amp; !isGIF) {</w:t>
      </w:r>
    </w:p>
    <w:p w14:paraId="090AFD2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上传头像图片只能是</w:t>
      </w:r>
      <w:proofErr w:type="spellEnd"/>
      <w:r w:rsidRPr="00E70239">
        <w:rPr>
          <w:rFonts w:ascii="Times New Roman" w:hAnsi="Times New Roman" w:cs="Times New Roman"/>
          <w:sz w:val="20"/>
        </w:rPr>
        <w:t xml:space="preserve"> JPG/PNG/GIF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格式</w:t>
      </w:r>
      <w:proofErr w:type="spellEnd"/>
      <w:r w:rsidRPr="00E70239">
        <w:rPr>
          <w:rFonts w:ascii="Times New Roman" w:hAnsi="Times New Roman" w:cs="Times New Roman"/>
          <w:sz w:val="20"/>
        </w:rPr>
        <w:t>!')</w:t>
      </w:r>
    </w:p>
    <w:p w14:paraId="059EE77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3C21697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 (!isLt2M) {</w:t>
      </w:r>
    </w:p>
    <w:p w14:paraId="68D8A3E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上传头像图片大小不能超过</w:t>
      </w:r>
      <w:proofErr w:type="spellEnd"/>
      <w:r w:rsidRPr="00E70239">
        <w:rPr>
          <w:rFonts w:ascii="Times New Roman" w:hAnsi="Times New Roman" w:cs="Times New Roman"/>
          <w:sz w:val="20"/>
        </w:rPr>
        <w:t xml:space="preserve"> 2MB!')</w:t>
      </w:r>
    </w:p>
    <w:p w14:paraId="5A15617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0148C5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if((isJPG || isPNG || isGIF) &amp;&amp; isLt2M){</w:t>
      </w:r>
    </w:p>
    <w:p w14:paraId="5FD5826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const render = new FileReader();</w:t>
      </w:r>
    </w:p>
    <w:p w14:paraId="1CF968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render.onload = (e) =&gt; {</w:t>
      </w:r>
    </w:p>
    <w:p w14:paraId="273D8B9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form.value.avatar = e.target?.result as string</w:t>
      </w:r>
    </w:p>
    <w:p w14:paraId="7F2156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3D0732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render.readAsDataURL(file)</w:t>
      </w:r>
    </w:p>
    <w:p w14:paraId="5836560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console.log("src: ",form.value.avatar)</w:t>
      </w:r>
    </w:p>
    <w:p w14:paraId="378ED79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avafile.value = file</w:t>
      </w:r>
    </w:p>
    <w:p w14:paraId="7DF139D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return false;</w:t>
      </w:r>
    </w:p>
    <w:p w14:paraId="2A447D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</w:t>
      </w:r>
    </w:p>
    <w:p w14:paraId="209E61A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return false;</w:t>
      </w:r>
    </w:p>
    <w:p w14:paraId="77161F7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26C2B8A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handleRemove = () =&gt; {</w:t>
      </w:r>
    </w:p>
    <w:p w14:paraId="1731D7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form.value.avatar = ''</w:t>
      </w:r>
    </w:p>
    <w:p w14:paraId="6E27E92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C27A9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register =async()=&gt;{</w:t>
      </w:r>
    </w:p>
    <w:p w14:paraId="6891E5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url = '/user/register'</w:t>
      </w:r>
    </w:p>
    <w:p w14:paraId="401E94F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formData = new FormData()</w:t>
      </w:r>
    </w:p>
    <w:p w14:paraId="7046121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 xml:space="preserve">  // 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读取</w:t>
      </w:r>
      <w:proofErr w:type="spellEnd"/>
      <w:r w:rsidRPr="00E70239">
        <w:rPr>
          <w:rFonts w:ascii="Times New Roman" w:hAnsi="Times New Roman" w:cs="Times New Roman"/>
          <w:sz w:val="20"/>
        </w:rPr>
        <w:t>src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文件</w:t>
      </w:r>
      <w:proofErr w:type="spellEnd"/>
    </w:p>
    <w:p w14:paraId="4B31AD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const file = avafile.value</w:t>
      </w:r>
    </w:p>
    <w:p w14:paraId="4BD87A4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console.log(avafile.value)</w:t>
      </w:r>
    </w:p>
    <w:p w14:paraId="4AD8040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formData.append('username', form.value.username)</w:t>
      </w:r>
    </w:p>
    <w:p w14:paraId="5C1E912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formData.append('password', form.value.password)</w:t>
      </w:r>
    </w:p>
    <w:p w14:paraId="1BB24EA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formData.append('email', form.value.email)</w:t>
      </w:r>
    </w:p>
    <w:p w14:paraId="227FD78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formData.append('phone', form.value.phone)</w:t>
      </w:r>
    </w:p>
    <w:p w14:paraId="1D7B0EE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formData.append('avatar', file as File)</w:t>
      </w:r>
    </w:p>
    <w:p w14:paraId="14F6D59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axiosInstance.post(url, formData).then((res) =&gt; {</w:t>
      </w:r>
    </w:p>
    <w:p w14:paraId="5C6C9B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console.log(res.data)</w:t>
      </w:r>
    </w:p>
    <w:p w14:paraId="4D845CF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if (res.data.code === 200) {</w:t>
      </w:r>
    </w:p>
    <w:p w14:paraId="69EE7DF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ElMessage.success('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注册成功</w:t>
      </w:r>
      <w:proofErr w:type="spellEnd"/>
      <w:r w:rsidRPr="00E70239">
        <w:rPr>
          <w:rFonts w:ascii="Times New Roman" w:hAnsi="Times New Roman" w:cs="Times New Roman"/>
          <w:sz w:val="20"/>
        </w:rPr>
        <w:t>')</w:t>
      </w:r>
    </w:p>
    <w:p w14:paraId="7D64371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router.push({</w:t>
      </w:r>
    </w:p>
    <w:p w14:paraId="08A2419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path: "/login",</w:t>
      </w:r>
    </w:p>
    <w:p w14:paraId="53BA848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replace: true</w:t>
      </w:r>
    </w:p>
    <w:p w14:paraId="357B575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});</w:t>
      </w:r>
    </w:p>
    <w:p w14:paraId="57D2305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 else {</w:t>
      </w:r>
    </w:p>
    <w:p w14:paraId="359673D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ElMessage.error('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注册失败</w:t>
      </w:r>
      <w:proofErr w:type="spellEnd"/>
      <w:r w:rsidRPr="00E70239">
        <w:rPr>
          <w:rFonts w:ascii="Times New Roman" w:hAnsi="Times New Roman" w:cs="Times New Roman"/>
          <w:sz w:val="20"/>
        </w:rPr>
        <w:t>: '+ res.data.message)</w:t>
      </w:r>
    </w:p>
    <w:p w14:paraId="67E6FC4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console.log(res.data)</w:t>
      </w:r>
    </w:p>
    <w:p w14:paraId="236A508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</w:t>
      </w:r>
    </w:p>
    <w:p w14:paraId="40A0C94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})</w:t>
      </w:r>
    </w:p>
    <w:p w14:paraId="735668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54E1E0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786BE0F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5DA200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&lt;div&gt;</w:t>
      </w:r>
    </w:p>
    <w:p w14:paraId="2AFFE50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&lt;el-card class="box-card" style="width: 500px;margin: 0 auto;"&gt;</w:t>
      </w:r>
    </w:p>
    <w:p w14:paraId="3601252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&lt;el-form :model="form" :rules="formRules" ref="formRef" label-width="80px"&gt;</w:t>
      </w:r>
    </w:p>
    <w:p w14:paraId="64FA9E6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用户名</w:t>
      </w:r>
      <w:proofErr w:type="spellEnd"/>
      <w:r w:rsidRPr="00E70239">
        <w:rPr>
          <w:rFonts w:ascii="Times New Roman" w:hAnsi="Times New Roman" w:cs="Times New Roman"/>
          <w:sz w:val="20"/>
        </w:rPr>
        <w:t>" prop="username"&gt;</w:t>
      </w:r>
    </w:p>
    <w:p w14:paraId="7D9AFA4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v-model="form.username"&gt;&lt;/el-input&gt;</w:t>
      </w:r>
    </w:p>
    <w:p w14:paraId="3D8160F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2771F3D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密码</w:t>
      </w:r>
      <w:proofErr w:type="spellEnd"/>
      <w:r w:rsidRPr="00E70239">
        <w:rPr>
          <w:rFonts w:ascii="Times New Roman" w:hAnsi="Times New Roman" w:cs="Times New Roman"/>
          <w:sz w:val="20"/>
        </w:rPr>
        <w:t>" prop="password"&gt;</w:t>
      </w:r>
    </w:p>
    <w:p w14:paraId="59A37E1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v-model="form.password" type="password"&gt;&lt;/el-input&gt;</w:t>
      </w:r>
    </w:p>
    <w:p w14:paraId="7028A7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62A8D24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邮箱</w:t>
      </w:r>
      <w:proofErr w:type="spellEnd"/>
      <w:r w:rsidRPr="00E70239">
        <w:rPr>
          <w:rFonts w:ascii="Times New Roman" w:hAnsi="Times New Roman" w:cs="Times New Roman"/>
          <w:sz w:val="20"/>
        </w:rPr>
        <w:t>" prop="email"&gt;</w:t>
      </w:r>
    </w:p>
    <w:p w14:paraId="0196E80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v-model="form.email"&gt;&lt;/el-input&gt;</w:t>
      </w:r>
    </w:p>
    <w:p w14:paraId="1550E56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5B7E9B5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手机号</w:t>
      </w:r>
      <w:proofErr w:type="spellEnd"/>
      <w:r w:rsidRPr="00E70239">
        <w:rPr>
          <w:rFonts w:ascii="Times New Roman" w:hAnsi="Times New Roman" w:cs="Times New Roman"/>
          <w:sz w:val="20"/>
        </w:rPr>
        <w:t>" prop="phone"&gt;</w:t>
      </w:r>
    </w:p>
    <w:p w14:paraId="2319E03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&lt;el-input v-model="form.phone"&gt;&lt;/el-input&gt;</w:t>
      </w:r>
    </w:p>
    <w:p w14:paraId="32BB4EF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56D1EB7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&lt;el-form-item label="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头像</w:t>
      </w:r>
      <w:proofErr w:type="spellEnd"/>
      <w:r w:rsidRPr="00E70239">
        <w:rPr>
          <w:rFonts w:ascii="Times New Roman" w:hAnsi="Times New Roman" w:cs="Times New Roman"/>
          <w:sz w:val="20"/>
        </w:rPr>
        <w:t>" prop="avatar"&gt;</w:t>
      </w:r>
    </w:p>
    <w:p w14:paraId="4E423C5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&lt;el-upload</w:t>
      </w:r>
    </w:p>
    <w:p w14:paraId="5E11E43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class="upload-demo"</w:t>
      </w:r>
    </w:p>
    <w:p w14:paraId="6F6C1F0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:onSuccess="handleAvatarSuccess"</w:t>
      </w:r>
    </w:p>
    <w:p w14:paraId="21EFAA6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:beforeUpload="beforeAvatarUpload"</w:t>
      </w:r>
    </w:p>
    <w:p w14:paraId="026947A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          :show-file-list="false"</w:t>
      </w:r>
    </w:p>
    <w:p w14:paraId="1BEE8C6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  :onRemove="handleRemove"</w:t>
      </w:r>
    </w:p>
    <w:p w14:paraId="298D819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&gt;</w:t>
      </w:r>
    </w:p>
    <w:p w14:paraId="34B09E53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&lt;el-avatar :src="form.avatar" shape="circle" size="large"&gt;user&lt;/el-avatar&gt;</w:t>
      </w:r>
    </w:p>
    <w:p w14:paraId="76B69949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&lt;/el-upload&gt;</w:t>
      </w:r>
    </w:p>
    <w:p w14:paraId="56237C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&lt;/el-form-item&gt;</w:t>
      </w:r>
    </w:p>
    <w:p w14:paraId="2A5DEC82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&lt;div class="btnGroup"&gt;</w:t>
      </w:r>
    </w:p>
    <w:p w14:paraId="70470D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&lt;el-button type="primary" @click="register"&gt;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注册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70F0B0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&lt;router-link to="/login"&gt;</w:t>
      </w:r>
    </w:p>
    <w:p w14:paraId="5CA28AC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  &lt;el-button style="margin-left:10px"&gt;</w:t>
      </w:r>
      <w:proofErr w:type="spellStart"/>
      <w:r w:rsidRPr="00E70239">
        <w:rPr>
          <w:rFonts w:ascii="Times New Roman" w:eastAsia="宋体" w:hAnsi="Times New Roman" w:cs="Times New Roman"/>
          <w:sz w:val="20"/>
        </w:rPr>
        <w:t>登录</w:t>
      </w:r>
      <w:proofErr w:type="spellEnd"/>
      <w:r w:rsidRPr="00E70239">
        <w:rPr>
          <w:rFonts w:ascii="Times New Roman" w:hAnsi="Times New Roman" w:cs="Times New Roman"/>
          <w:sz w:val="20"/>
        </w:rPr>
        <w:t>&lt;/el-button&gt;</w:t>
      </w:r>
    </w:p>
    <w:p w14:paraId="62B2E09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  &lt;/router-link&gt;</w:t>
      </w:r>
    </w:p>
    <w:p w14:paraId="035DE0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&lt;/div&gt;</w:t>
      </w:r>
    </w:p>
    <w:p w14:paraId="436F40A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&lt;/el-form&gt;</w:t>
      </w:r>
    </w:p>
    <w:p w14:paraId="1E10E42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&lt;/el-card&gt;</w:t>
      </w:r>
    </w:p>
    <w:p w14:paraId="090D3B3B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&lt;/div&gt;</w:t>
      </w:r>
    </w:p>
    <w:p w14:paraId="5BA60D7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C5F6F9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4B4C860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&lt;script setup lang="ts"&gt;</w:t>
      </w:r>
    </w:p>
    <w:p w14:paraId="51BECD2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onMounted } from 'vue';</w:t>
      </w:r>
    </w:p>
    <w:p w14:paraId="1FD2233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{ useRouter } from "vue-router";</w:t>
      </w:r>
    </w:p>
    <w:p w14:paraId="5B9EF0F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import 'element-plus/dist/index.css'</w:t>
      </w:r>
    </w:p>
    <w:p w14:paraId="7B8E2B3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const router = useRouter();</w:t>
      </w:r>
    </w:p>
    <w:p w14:paraId="181C92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B2966E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onMounted(() =&gt; {</w:t>
      </w:r>
    </w:p>
    <w:p w14:paraId="1E5CFAC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router.push({</w:t>
      </w:r>
    </w:p>
    <w:p w14:paraId="700D050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path: "/login",</w:t>
      </w:r>
    </w:p>
    <w:p w14:paraId="3E87810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    replace: true</w:t>
      </w:r>
    </w:p>
    <w:p w14:paraId="6F6D406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});</w:t>
      </w:r>
    </w:p>
    <w:p w14:paraId="4D4CBA5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});</w:t>
      </w:r>
    </w:p>
    <w:p w14:paraId="13954618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&lt;/script&gt;</w:t>
      </w:r>
    </w:p>
    <w:p w14:paraId="60AEB9D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A1B827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&lt;template&gt;</w:t>
      </w:r>
    </w:p>
    <w:p w14:paraId="7C6996A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&lt;router-view/&gt;</w:t>
      </w:r>
    </w:p>
    <w:p w14:paraId="79C65D8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&lt;/template&gt;</w:t>
      </w:r>
    </w:p>
    <w:p w14:paraId="4A003ABF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5DA9EB6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&lt;style scoped&gt;</w:t>
      </w:r>
    </w:p>
    <w:p w14:paraId="2F07601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.logo {</w:t>
      </w:r>
    </w:p>
    <w:p w14:paraId="48FF3AFC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height: 6em;</w:t>
      </w:r>
    </w:p>
    <w:p w14:paraId="0286B875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padding: 1.5em;</w:t>
      </w:r>
    </w:p>
    <w:p w14:paraId="055F0AF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will-change: filter;</w:t>
      </w:r>
    </w:p>
    <w:p w14:paraId="2A35656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lastRenderedPageBreak/>
        <w:t>    transition: filter 300ms;</w:t>
      </w:r>
    </w:p>
    <w:p w14:paraId="5D7F0010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C323B7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E21327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.logo:hover {</w:t>
      </w:r>
    </w:p>
    <w:p w14:paraId="3A9A6D21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filter: drop-shadow(0 0 2em #646cffaa);</w:t>
      </w:r>
    </w:p>
    <w:p w14:paraId="515959AA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6BD19DF4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3A5999E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.logo.vue:hover {</w:t>
      </w:r>
    </w:p>
    <w:p w14:paraId="6303258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    filter: drop-shadow(0 0 2em #42b883aa);</w:t>
      </w:r>
    </w:p>
    <w:p w14:paraId="0AC391CD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}</w:t>
      </w:r>
    </w:p>
    <w:p w14:paraId="0BBD0C37" w14:textId="77777777" w:rsidR="00E70239" w:rsidRPr="00E70239" w:rsidRDefault="00E70239" w:rsidP="00E70239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E70239">
        <w:rPr>
          <w:rFonts w:ascii="Times New Roman" w:hAnsi="Times New Roman" w:cs="Times New Roman"/>
          <w:sz w:val="20"/>
        </w:rPr>
        <w:t>&lt;/style&gt;</w:t>
      </w:r>
    </w:p>
    <w:p w14:paraId="7B10B1DC" w14:textId="08C42A36" w:rsidR="00AF6240" w:rsidRPr="00E679BC" w:rsidRDefault="00E70239" w:rsidP="00E70239">
      <w:pPr>
        <w:spacing w:after="0" w:line="480" w:lineRule="auto"/>
        <w:jc w:val="both"/>
        <w:rPr>
          <w:rFonts w:asciiTheme="minorEastAsia" w:eastAsiaTheme="minorEastAsia" w:hAnsiTheme="minorEastAsia" w:cstheme="minorEastAsia"/>
          <w:b/>
          <w:bCs/>
          <w:szCs w:val="24"/>
          <w:lang w:eastAsia="zh-CN"/>
        </w:rPr>
      </w:pPr>
      <w:proofErr w:type="spellStart"/>
      <w:r w:rsidRPr="00E70239">
        <w:rPr>
          <w:rFonts w:asciiTheme="minorEastAsia" w:hAnsiTheme="minorEastAsia" w:cstheme="minorEastAsia" w:hint="eastAsia"/>
          <w:b/>
          <w:bCs/>
          <w:szCs w:val="24"/>
          <w:lang w:val="en-US" w:eastAsia="zh-CN"/>
        </w:rPr>
        <w:t>后端部分代码</w:t>
      </w:r>
      <w:proofErr w:type="spellEnd"/>
    </w:p>
    <w:p w14:paraId="71D0224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openpyxl import load_workbook</w:t>
      </w:r>
    </w:p>
    <w:p w14:paraId="58BF7D0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torch</w:t>
      </w:r>
    </w:p>
    <w:p w14:paraId="452CFB6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torchvision</w:t>
      </w:r>
    </w:p>
    <w:p w14:paraId="69B60B5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torch import nn</w:t>
      </w:r>
    </w:p>
    <w:p w14:paraId="07DDEFC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copy</w:t>
      </w:r>
    </w:p>
    <w:p w14:paraId="6844AA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numpy as np</w:t>
      </w:r>
    </w:p>
    <w:p w14:paraId="2D3D22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sys</w:t>
      </w:r>
    </w:p>
    <w:p w14:paraId="1D717B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os</w:t>
      </w:r>
    </w:p>
    <w:p w14:paraId="25ABCB7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AA8D5E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if len(sys.argv) &lt; 2:</w:t>
      </w:r>
    </w:p>
    <w:p w14:paraId="4A2260D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print("Usage: python exc2npy.py &lt;excelfile&gt;")</w:t>
      </w:r>
    </w:p>
    <w:p w14:paraId="23EB2B1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>sys.exit(1)</w:t>
      </w:r>
    </w:p>
    <w:p w14:paraId="0FE0262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第一个参数是脚本名称</w:t>
      </w:r>
      <w:r w:rsidRPr="00060A33">
        <w:rPr>
          <w:rFonts w:ascii="Times New Roman" w:hAnsi="Times New Roman" w:cs="Times New Roman"/>
          <w:sz w:val="20"/>
          <w:lang w:eastAsia="zh-CN"/>
        </w:rPr>
        <w:t>,</w:t>
      </w:r>
      <w:r w:rsidRPr="00060A33">
        <w:rPr>
          <w:rFonts w:ascii="宋体" w:eastAsia="宋体" w:hAnsi="宋体" w:cs="宋体" w:hint="eastAsia"/>
          <w:sz w:val="20"/>
          <w:lang w:eastAsia="zh-CN"/>
        </w:rPr>
        <w:t>第二个参数是文件名</w:t>
      </w:r>
    </w:p>
    <w:p w14:paraId="2523C2F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excel_file = sys.argv[1]</w:t>
      </w:r>
    </w:p>
    <w:p w14:paraId="67FB44A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060A33">
        <w:rPr>
          <w:rFonts w:ascii="宋体" w:eastAsia="宋体" w:hAnsi="宋体" w:cs="宋体" w:hint="eastAsia"/>
          <w:sz w:val="20"/>
        </w:rPr>
        <w:t>分隔文件名和扩展名</w:t>
      </w:r>
      <w:proofErr w:type="spellEnd"/>
    </w:p>
    <w:p w14:paraId="2D86EE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file_name, ext = os.path.splitext(excel_file)</w:t>
      </w:r>
    </w:p>
    <w:p w14:paraId="2C70DC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print(file_name, ext)</w:t>
      </w:r>
    </w:p>
    <w:p w14:paraId="00B70E5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9AE89E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df = load_workbook(excel_file)</w:t>
      </w:r>
    </w:p>
    <w:p w14:paraId="07ED62C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sheet=df.active</w:t>
      </w:r>
    </w:p>
    <w:p w14:paraId="38F21A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a=[]</w:t>
      </w:r>
    </w:p>
    <w:p w14:paraId="3ADF6DE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for i in sheet.iter_rows():</w:t>
      </w:r>
    </w:p>
    <w:p w14:paraId="2888505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i_d=[cell.value for cell in i]</w:t>
      </w:r>
    </w:p>
    <w:p w14:paraId="1080265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a.append(i_d)</w:t>
      </w:r>
    </w:p>
    <w:p w14:paraId="1F4C1C5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a=np.array(a)</w:t>
      </w:r>
    </w:p>
    <w:p w14:paraId="45E91B8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aa = np.reshape(a,(a.shape[0]//18//3,3,18,18))</w:t>
      </w:r>
    </w:p>
    <w:p w14:paraId="1AD24B5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tbt = torch.tensor(aa)</w:t>
      </w:r>
    </w:p>
    <w:p w14:paraId="10A1D4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model = torchvision.models.resnet50(pretrained = True)</w:t>
      </w:r>
    </w:p>
    <w:p w14:paraId="2B558E5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 = model</w:t>
      </w:r>
    </w:p>
    <w:p w14:paraId="0C41E70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for param in model.parameters():</w:t>
      </w:r>
    </w:p>
    <w:p w14:paraId="574918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param.requires_grad = False</w:t>
      </w:r>
    </w:p>
    <w:p w14:paraId="2A48D30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model_last = model.fc.in_features</w:t>
      </w:r>
    </w:p>
    <w:p w14:paraId="46D47E9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model.conv1 = nn.Conv2d(3, 64, kernel_size=(3, 3), stride=(1, 1), padding=(3, 3), bias=False)</w:t>
      </w:r>
    </w:p>
    <w:p w14:paraId="610A73C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model.fc = nn.Sequential(nn.Linear(model_last,128),</w:t>
      </w:r>
    </w:p>
    <w:p w14:paraId="69076C5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      nn.ReLU(inplace = True),</w:t>
      </w:r>
    </w:p>
    <w:p w14:paraId="5CD4D69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      nn.Linear(128,70))</w:t>
      </w:r>
    </w:p>
    <w:p w14:paraId="6C386E0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loss_intitial = copy.deepcopy(model.cuda())</w:t>
      </w:r>
    </w:p>
    <w:p w14:paraId="4BE1542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def test(tbt,model):       </w:t>
      </w:r>
    </w:p>
    <w:p w14:paraId="1E66987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images=tbt.cuda()</w:t>
      </w:r>
    </w:p>
    <w:p w14:paraId="60F3D27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images = images.float()</w:t>
      </w:r>
    </w:p>
    <w:p w14:paraId="04DDF2C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outputs=model(images)</w:t>
      </w:r>
    </w:p>
    <w:p w14:paraId="51B7841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_,predicted=torch.max(outputs.data,1)</w:t>
      </w:r>
    </w:p>
    <w:p w14:paraId="0852A73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print(predicted)</w:t>
      </w:r>
    </w:p>
    <w:p w14:paraId="65E4D7E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 = torch.load(r'./model/model_resnet_1.pt')#</w:t>
      </w:r>
      <w:proofErr w:type="spellStart"/>
      <w:r w:rsidRPr="00060A33">
        <w:rPr>
          <w:rFonts w:ascii="宋体" w:eastAsia="宋体" w:hAnsi="宋体" w:cs="宋体" w:hint="eastAsia"/>
          <w:sz w:val="20"/>
        </w:rPr>
        <w:t>加载模型</w:t>
      </w:r>
      <w:proofErr w:type="spellEnd"/>
    </w:p>
    <w:p w14:paraId="173C396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test(tbt,model)</w:t>
      </w:r>
    </w:p>
    <w:p w14:paraId="7C72CE8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br/>
      </w:r>
    </w:p>
    <w:p w14:paraId="5D32B8A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#-*- coding : utf-8 -*-</w:t>
      </w:r>
    </w:p>
    <w:p w14:paraId="7DE3077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# coding: utf-8</w:t>
      </w:r>
    </w:p>
    <w:p w14:paraId="09A2DC9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7F55DB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sys</w:t>
      </w:r>
    </w:p>
    <w:p w14:paraId="2B189BD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os</w:t>
      </w:r>
    </w:p>
    <w:p w14:paraId="6A1FF5C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723B4B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if len (sys.argv) &lt; 2:</w:t>
      </w:r>
    </w:p>
    <w:p w14:paraId="5FD9CFB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print("Usage: python random_life.py &lt;excelfile&gt;")</w:t>
      </w:r>
    </w:p>
    <w:p w14:paraId="4203630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sys.exit(1)</w:t>
      </w:r>
    </w:p>
    <w:p w14:paraId="16FA9D1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769793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excel_file = sys.argv[1]</w:t>
      </w:r>
    </w:p>
    <w:p w14:paraId="145CD2A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file_name, ext = os.path.splitext(excel_file)</w:t>
      </w:r>
    </w:p>
    <w:p w14:paraId="4809508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生成随机整数，范围在</w:t>
      </w:r>
      <w:r w:rsidRPr="00060A33">
        <w:rPr>
          <w:rFonts w:ascii="Times New Roman" w:hAnsi="Times New Roman" w:cs="Times New Roman"/>
          <w:sz w:val="20"/>
          <w:lang w:eastAsia="zh-CN"/>
        </w:rPr>
        <w:t>1~70</w:t>
      </w:r>
    </w:p>
    <w:p w14:paraId="2863A71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random</w:t>
      </w:r>
    </w:p>
    <w:p w14:paraId="120EA30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print(random.randint(1,70),end='')</w:t>
      </w:r>
    </w:p>
    <w:p w14:paraId="5690424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ADE55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APIRouter, Form, UploadFile, Depends, HTTPException, Response</w:t>
      </w:r>
    </w:p>
    <w:p w14:paraId="4543606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MModel, User, Component</w:t>
      </w:r>
    </w:p>
    <w:p w14:paraId="44D5C1D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tools.security import get_current_user</w:t>
      </w:r>
    </w:p>
    <w:p w14:paraId="577ACD1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typing import Union</w:t>
      </w:r>
    </w:p>
    <w:p w14:paraId="1D1BDA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from common.CommonResponse import CommonResponse</w:t>
      </w:r>
    </w:p>
    <w:p w14:paraId="509D421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BFC925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componentAPI = APIRouter()</w:t>
      </w:r>
    </w:p>
    <w:p w14:paraId="6387F43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1B0DA8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@componentAPI.post("/upload", response_model_exclude={"pic", "model", "user"})</w:t>
      </w:r>
    </w:p>
    <w:p w14:paraId="28BCC3F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upload_component(</w:t>
      </w:r>
    </w:p>
    <w:p w14:paraId="6CB5A5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pic: UploadFile,</w:t>
      </w:r>
    </w:p>
    <w:p w14:paraId="0FAB69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name: str = Form(...),</w:t>
      </w:r>
    </w:p>
    <w:p w14:paraId="3E0810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location: str = Form(...),</w:t>
      </w:r>
    </w:p>
    <w:p w14:paraId="5670F5C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model: Union[int, None] = Form(...),</w:t>
      </w:r>
    </w:p>
    <w:p w14:paraId="469292D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description: Union[str, None] = Form(...),</w:t>
      </w:r>
    </w:p>
    <w:p w14:paraId="0018F68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current_user: User = Depends(get_current_user)</w:t>
      </w:r>
    </w:p>
    <w:p w14:paraId="58B5CB5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):</w:t>
      </w:r>
    </w:p>
    <w:p w14:paraId="5146BAF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检查组件名是否重复</w:t>
      </w:r>
      <w:proofErr w:type="spellEnd"/>
    </w:p>
    <w:p w14:paraId="217EC46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await Component.exists(name=name, user=current_user):</w:t>
      </w:r>
    </w:p>
    <w:p w14:paraId="1742AD1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CommonResponse.error(110, 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组件名已存在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3F7323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D4EEA5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model is None:</w:t>
      </w:r>
    </w:p>
    <w:p w14:paraId="0780A41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component = await Component.create(</w:t>
      </w:r>
    </w:p>
    <w:p w14:paraId="6D2488E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name=name,</w:t>
      </w:r>
    </w:p>
    <w:p w14:paraId="2DA60C9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location=location,</w:t>
      </w:r>
    </w:p>
    <w:p w14:paraId="563E000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user=current_user,</w:t>
      </w:r>
    </w:p>
    <w:p w14:paraId="2394F4F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pic=await pic.read()</w:t>
      </w:r>
    </w:p>
    <w:p w14:paraId="2485DC4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3E606D0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else:</w:t>
      </w:r>
    </w:p>
    <w:p w14:paraId="144297B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model = await MModel.get(id=model)</w:t>
      </w:r>
    </w:p>
    <w:p w14:paraId="59C2B42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not model:</w:t>
      </w:r>
    </w:p>
    <w:p w14:paraId="1D85F4E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CommonResponse.error(103,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710959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component = await Component.create(</w:t>
      </w:r>
    </w:p>
    <w:p w14:paraId="12467AC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name=name,</w:t>
      </w:r>
    </w:p>
    <w:p w14:paraId="34E0C00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location=location,</w:t>
      </w:r>
    </w:p>
    <w:p w14:paraId="2D333B3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model=model,</w:t>
      </w:r>
    </w:p>
    <w:p w14:paraId="2174483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user=current_user,</w:t>
      </w:r>
    </w:p>
    <w:p w14:paraId="05030A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pic=await pic.read(),</w:t>
      </w:r>
    </w:p>
    <w:p w14:paraId="60AA098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description=description</w:t>
      </w:r>
    </w:p>
    <w:p w14:paraId="763D890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31BF398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component.model = ''</w:t>
      </w:r>
    </w:p>
    <w:p w14:paraId="100E8AF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component.pic = ''</w:t>
      </w:r>
    </w:p>
    <w:p w14:paraId="18F5216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CommonResponse.success(component)</w:t>
      </w:r>
    </w:p>
    <w:p w14:paraId="0F0F752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F0E92B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@componentAPI.get("/all_user")</w:t>
      </w:r>
    </w:p>
    <w:p w14:paraId="4D1E604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read_user_components(current_user: User = Depends(get_current_user)):</w:t>
      </w:r>
    </w:p>
    <w:p w14:paraId="215F49D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components = await Component.filter(user=current_user).prefetch_related('model').values('id','name','location','updated_time','model__name','model__id','life_forecast','status')</w:t>
      </w:r>
    </w:p>
    <w:p w14:paraId="5F9FDD9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CommonResponse.success(components)</w:t>
      </w:r>
    </w:p>
    <w:p w14:paraId="1304138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E6E656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@componentAPI.get("/model_count",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返回当前用户下各模型的组件数量</w:t>
      </w:r>
      <w:proofErr w:type="spellEnd"/>
      <w:r w:rsidRPr="00060A33">
        <w:rPr>
          <w:rFonts w:ascii="Times New Roman" w:hAnsi="Times New Roman" w:cs="Times New Roman"/>
          <w:sz w:val="20"/>
        </w:rPr>
        <w:t>", tags=["charts"])</w:t>
      </w:r>
    </w:p>
    <w:p w14:paraId="0C3428B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read_model_count(current_user: User = Depends(get_current_user)):</w:t>
      </w:r>
    </w:p>
    <w:p w14:paraId="4809915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await Component.filter(user=current_user)</w:t>
      </w:r>
    </w:p>
    <w:p w14:paraId="321AD48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model_count = {}</w:t>
      </w:r>
    </w:p>
    <w:p w14:paraId="4A5767C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c in component:</w:t>
      </w:r>
    </w:p>
    <w:p w14:paraId="1634198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c.name in model_count:</w:t>
      </w:r>
    </w:p>
    <w:p w14:paraId="67C31A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model_count[c.name] += 1</w:t>
      </w:r>
    </w:p>
    <w:p w14:paraId="42E7A8A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else:</w:t>
      </w:r>
    </w:p>
    <w:p w14:paraId="4C3EC0E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model_count[c.name] = 1</w:t>
      </w:r>
    </w:p>
    <w:p w14:paraId="1E7B1F6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CommonResponse.success(model_count)</w:t>
      </w:r>
    </w:p>
    <w:p w14:paraId="7470A9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1171FB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@componentAPI.get("/location_count",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返回当前用户下各位置的组件数量</w:t>
      </w:r>
      <w:proofErr w:type="spellEnd"/>
      <w:r w:rsidRPr="00060A33">
        <w:rPr>
          <w:rFonts w:ascii="Times New Roman" w:hAnsi="Times New Roman" w:cs="Times New Roman"/>
          <w:sz w:val="20"/>
        </w:rPr>
        <w:t>", tags=["charts"])</w:t>
      </w:r>
    </w:p>
    <w:p w14:paraId="0F29107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read_location_count(current_user: User = Depends(get_current_user)):</w:t>
      </w:r>
    </w:p>
    <w:p w14:paraId="356A772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await Component.filter(user=current_user)</w:t>
      </w:r>
    </w:p>
    <w:p w14:paraId="506A1B0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location_count = {}</w:t>
      </w:r>
    </w:p>
    <w:p w14:paraId="119B27F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c in component:</w:t>
      </w:r>
    </w:p>
    <w:p w14:paraId="085A165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c.location in location_count:</w:t>
      </w:r>
    </w:p>
    <w:p w14:paraId="0316C92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location_count[c.location] += 1</w:t>
      </w:r>
    </w:p>
    <w:p w14:paraId="1C2F27E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else:</w:t>
      </w:r>
    </w:p>
    <w:p w14:paraId="581A506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location_count[c.location] = 1</w:t>
      </w:r>
    </w:p>
    <w:p w14:paraId="048BC34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CommonResponse.success(location_count)</w:t>
      </w:r>
    </w:p>
    <w:p w14:paraId="00CF73A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194A6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@componentAPI.get("/pic/{id}")</w:t>
      </w:r>
    </w:p>
    <w:p w14:paraId="2ED6D8C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read_component_pic(id: int, current_user: User = Depends(get_current_user)):</w:t>
      </w:r>
    </w:p>
    <w:p w14:paraId="0348323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await Component.get(id=id).prefetch_related('user')</w:t>
      </w:r>
    </w:p>
    <w:p w14:paraId="03BB1BD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component_user = component.user</w:t>
      </w:r>
    </w:p>
    <w:p w14:paraId="3C28F87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component.user != current_user:</w:t>
      </w:r>
    </w:p>
    <w:p w14:paraId="0AD0DA2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无权访问其它用户的组件信息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94D025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Response(content=component.pic, media_type="image/png")</w:t>
      </w:r>
    </w:p>
    <w:p w14:paraId="6A5EF7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85A2DC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@componentAPI.delete("/delete/{id}")</w:t>
      </w:r>
    </w:p>
    <w:p w14:paraId="169A9CE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delete_component(id: int, current_user: User = Depends(get_current_user)):</w:t>
      </w:r>
    </w:p>
    <w:p w14:paraId="44824EE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await Component.get(id=id).prefetch_related('user')</w:t>
      </w:r>
    </w:p>
    <w:p w14:paraId="561A50A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component_user = component.user</w:t>
      </w:r>
    </w:p>
    <w:p w14:paraId="4A951B3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if component.user != current_user:</w:t>
      </w:r>
    </w:p>
    <w:p w14:paraId="5541F32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无权删除其它用户的组件信息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5E1B229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await component.delete()</w:t>
      </w:r>
    </w:p>
    <w:p w14:paraId="520C11B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删除成功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4107F2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7DD16A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UploadFile, Form, Depends, Response</w:t>
      </w:r>
    </w:p>
    <w:p w14:paraId="17BB8E7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common.CommonResponse import CommonResponse</w:t>
      </w:r>
    </w:p>
    <w:p w14:paraId="1154433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tools.security import get_current_user</w:t>
      </w:r>
    </w:p>
    <w:p w14:paraId="68A4723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APIRouter</w:t>
      </w:r>
    </w:p>
    <w:p w14:paraId="07BEC03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DData, Component</w:t>
      </w:r>
    </w:p>
    <w:p w14:paraId="3BE19B3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common.CommonResponse import CommonResponse</w:t>
      </w:r>
    </w:p>
    <w:p w14:paraId="590D13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tortoise.exceptions import DoesNotExist</w:t>
      </w:r>
    </w:p>
    <w:p w14:paraId="65B8CD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dataAPI = APIRouter()</w:t>
      </w:r>
    </w:p>
    <w:p w14:paraId="7DB4938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38C117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@dataAPI.post("/",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上传数据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F87967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create_data(file: UploadFile, name: str = Form(...), component: int = Form(...), current_user=Depends(get_current_user)):</w:t>
      </w:r>
    </w:p>
    <w:p w14:paraId="0FA52E7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>"""</w:t>
      </w:r>
    </w:p>
    <w:p w14:paraId="4EF3C12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宋体" w:eastAsia="宋体" w:hAnsi="宋体" w:cs="宋体" w:hint="eastAsia"/>
          <w:sz w:val="20"/>
          <w:lang w:eastAsia="zh-CN"/>
        </w:rPr>
        <w:t>上</w:t>
      </w:r>
      <w:proofErr w:type="gramStart"/>
      <w:r w:rsidRPr="00060A33">
        <w:rPr>
          <w:rFonts w:ascii="宋体" w:eastAsia="宋体" w:hAnsi="宋体" w:cs="宋体" w:hint="eastAsia"/>
          <w:sz w:val="20"/>
          <w:lang w:eastAsia="zh-CN"/>
        </w:rPr>
        <w:t>传用户</w:t>
      </w:r>
      <w:proofErr w:type="gramEnd"/>
      <w:r w:rsidRPr="00060A33">
        <w:rPr>
          <w:rFonts w:ascii="宋体" w:eastAsia="宋体" w:hAnsi="宋体" w:cs="宋体" w:hint="eastAsia"/>
          <w:sz w:val="20"/>
          <w:lang w:eastAsia="zh-CN"/>
        </w:rPr>
        <w:t>的指定组件的数据至数据库</w:t>
      </w:r>
    </w:p>
    <w:p w14:paraId="7844D02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</w:p>
    <w:p w14:paraId="02F3293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Times New Roman" w:hAnsi="Times New Roman" w:cs="Times New Roman"/>
          <w:sz w:val="20"/>
        </w:rPr>
        <w:t>Args:</w:t>
      </w:r>
    </w:p>
    <w:p w14:paraId="4581C96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- file: </w:t>
      </w:r>
      <w:proofErr w:type="spellStart"/>
      <w:r w:rsidRPr="00060A33">
        <w:rPr>
          <w:rFonts w:ascii="宋体" w:eastAsia="宋体" w:hAnsi="宋体" w:cs="宋体" w:hint="eastAsia"/>
          <w:sz w:val="20"/>
        </w:rPr>
        <w:t>上传的文件</w:t>
      </w:r>
      <w:proofErr w:type="spellEnd"/>
    </w:p>
    <w:p w14:paraId="1F1734E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- name: 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数据名称</w:t>
      </w:r>
      <w:proofErr w:type="spellEnd"/>
    </w:p>
    <w:p w14:paraId="5855684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- component: 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</w:t>
      </w:r>
      <w:proofErr w:type="spellEnd"/>
      <w:r w:rsidRPr="00060A33">
        <w:rPr>
          <w:rFonts w:ascii="Times New Roman" w:hAnsi="Times New Roman" w:cs="Times New Roman"/>
          <w:sz w:val="20"/>
        </w:rPr>
        <w:t>id</w:t>
      </w:r>
    </w:p>
    <w:p w14:paraId="5F8DFD8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- current_user: </w:t>
      </w:r>
      <w:proofErr w:type="spellStart"/>
      <w:r w:rsidRPr="00060A33">
        <w:rPr>
          <w:rFonts w:ascii="宋体" w:eastAsia="宋体" w:hAnsi="宋体" w:cs="宋体" w:hint="eastAsia"/>
          <w:sz w:val="20"/>
        </w:rPr>
        <w:t>当前用户</w:t>
      </w:r>
      <w:proofErr w:type="spellEnd"/>
      <w:r w:rsidRPr="00060A33">
        <w:rPr>
          <w:rFonts w:ascii="Times New Roman" w:hAnsi="Times New Roman" w:cs="Times New Roman"/>
          <w:sz w:val="20"/>
        </w:rPr>
        <w:t xml:space="preserve">, </w:t>
      </w:r>
      <w:r w:rsidRPr="00060A33">
        <w:rPr>
          <w:rFonts w:ascii="宋体" w:eastAsia="宋体" w:hAnsi="宋体" w:cs="宋体" w:hint="eastAsia"/>
          <w:sz w:val="20"/>
        </w:rPr>
        <w:t>由</w:t>
      </w:r>
      <w:r w:rsidRPr="00060A33">
        <w:rPr>
          <w:rFonts w:ascii="Times New Roman" w:hAnsi="Times New Roman" w:cs="Times New Roman"/>
          <w:sz w:val="20"/>
        </w:rPr>
        <w:t>Depends(get_current_user)</w:t>
      </w:r>
      <w:proofErr w:type="spellStart"/>
      <w:r w:rsidRPr="00060A33">
        <w:rPr>
          <w:rFonts w:ascii="宋体" w:eastAsia="宋体" w:hAnsi="宋体" w:cs="宋体" w:hint="eastAsia"/>
          <w:sz w:val="20"/>
        </w:rPr>
        <w:t>注入</w:t>
      </w:r>
      <w:proofErr w:type="spellEnd"/>
      <w:r w:rsidRPr="00060A3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60A33">
        <w:rPr>
          <w:rFonts w:ascii="宋体" w:eastAsia="宋体" w:hAnsi="宋体" w:cs="宋体" w:hint="eastAsia"/>
          <w:sz w:val="20"/>
        </w:rPr>
        <w:t>即需要在请求头中携带</w:t>
      </w:r>
      <w:proofErr w:type="spellEnd"/>
      <w:r w:rsidRPr="00060A33">
        <w:rPr>
          <w:rFonts w:ascii="Times New Roman" w:hAnsi="Times New Roman" w:cs="Times New Roman"/>
          <w:sz w:val="20"/>
        </w:rPr>
        <w:t>token</w:t>
      </w:r>
    </w:p>
    <w:p w14:paraId="6544E5E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F35E84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Returns:</w:t>
      </w:r>
    </w:p>
    <w:p w14:paraId="721BC4B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- </w:t>
      </w:r>
      <w:r w:rsidRPr="00060A33">
        <w:rPr>
          <w:rFonts w:ascii="宋体" w:eastAsia="宋体" w:hAnsi="宋体" w:cs="宋体" w:hint="eastAsia"/>
          <w:sz w:val="20"/>
          <w:lang w:eastAsia="zh-CN"/>
        </w:rPr>
        <w:t>成功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: </w:t>
      </w:r>
      <w:r w:rsidRPr="00060A33">
        <w:rPr>
          <w:rFonts w:ascii="宋体" w:eastAsia="宋体" w:hAnsi="宋体" w:cs="宋体" w:hint="eastAsia"/>
          <w:sz w:val="20"/>
          <w:lang w:eastAsia="zh-CN"/>
        </w:rPr>
        <w:t>返回数据</w:t>
      </w:r>
      <w:r w:rsidRPr="00060A33">
        <w:rPr>
          <w:rFonts w:ascii="Times New Roman" w:hAnsi="Times New Roman" w:cs="Times New Roman"/>
          <w:sz w:val="20"/>
          <w:lang w:eastAsia="zh-CN"/>
        </w:rPr>
        <w:t>id</w:t>
      </w:r>
    </w:p>
    <w:p w14:paraId="2E5604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- </w:t>
      </w:r>
      <w:r w:rsidRPr="00060A33">
        <w:rPr>
          <w:rFonts w:ascii="宋体" w:eastAsia="宋体" w:hAnsi="宋体" w:cs="宋体" w:hint="eastAsia"/>
          <w:sz w:val="20"/>
          <w:lang w:eastAsia="zh-CN"/>
        </w:rPr>
        <w:t>失败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: </w:t>
      </w:r>
      <w:r w:rsidRPr="00060A33">
        <w:rPr>
          <w:rFonts w:ascii="宋体" w:eastAsia="宋体" w:hAnsi="宋体" w:cs="宋体" w:hint="eastAsia"/>
          <w:sz w:val="20"/>
          <w:lang w:eastAsia="zh-CN"/>
        </w:rPr>
        <w:t>返回错误信息</w:t>
      </w:r>
    </w:p>
    <w:p w14:paraId="3509F8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Times New Roman" w:hAnsi="Times New Roman" w:cs="Times New Roman"/>
          <w:sz w:val="20"/>
        </w:rPr>
        <w:t>"""</w:t>
      </w:r>
    </w:p>
    <w:p w14:paraId="5A7E40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try:</w:t>
      </w:r>
    </w:p>
    <w:p w14:paraId="38777B9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component = await Component.get(id=component).prefetch_related('user')</w:t>
      </w:r>
    </w:p>
    <w:p w14:paraId="5ACC05F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except DoesNotExist:</w:t>
      </w:r>
    </w:p>
    <w:p w14:paraId="600EFAC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9B86B4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component:</w:t>
      </w:r>
    </w:p>
    <w:p w14:paraId="72F876B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40EED78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component.user != current_user:</w:t>
      </w:r>
    </w:p>
    <w:p w14:paraId="25CED42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无权访问其它用户的组件信息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AAE611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 = await DData.create(</w:t>
      </w:r>
    </w:p>
    <w:p w14:paraId="5ECEB52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file=await file.read(),</w:t>
      </w:r>
    </w:p>
    <w:p w14:paraId="3B0842D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name=name,</w:t>
      </w:r>
    </w:p>
    <w:p w14:paraId="46F8988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component=component</w:t>
      </w:r>
    </w:p>
    <w:p w14:paraId="4A015BB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)</w:t>
      </w:r>
    </w:p>
    <w:p w14:paraId="3129984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CommonResponse.success(data.id)</w:t>
      </w:r>
    </w:p>
    <w:p w14:paraId="23C30F1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D25D90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@dataAPI.get("/user_component/{id}",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返回当前用户下的某个组件的数据</w:t>
      </w:r>
      <w:proofErr w:type="spellEnd"/>
      <w:r w:rsidRPr="00060A33">
        <w:rPr>
          <w:rFonts w:ascii="Times New Roman" w:hAnsi="Times New Roman" w:cs="Times New Roman"/>
          <w:sz w:val="20"/>
        </w:rPr>
        <w:t>", response_model_exclude={"file"})</w:t>
      </w:r>
    </w:p>
    <w:p w14:paraId="0003402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read_user_component_data(id: int, current_user=Depends(get_current_user)):</w:t>
      </w:r>
    </w:p>
    <w:p w14:paraId="17BFE50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await Component.get(id=id).prefetch_related('user')</w:t>
      </w:r>
    </w:p>
    <w:p w14:paraId="37C198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component:</w:t>
      </w:r>
    </w:p>
    <w:p w14:paraId="190B24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5B8F25C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component.user != current_user:</w:t>
      </w:r>
    </w:p>
    <w:p w14:paraId="1DAA5A8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无权访问其它用户的组件信息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2B5FCF3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datas = await DData.filter(component=component)</w:t>
      </w:r>
    </w:p>
    <w:p w14:paraId="159CAF6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d in datas:</w:t>
      </w:r>
    </w:p>
    <w:p w14:paraId="3702782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d.file = ''</w:t>
      </w:r>
    </w:p>
    <w:p w14:paraId="74C9748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datas</w:t>
      </w:r>
    </w:p>
    <w:p w14:paraId="6F87FD2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F080EF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@dataAPI.get("/download/{id}",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下载数据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334254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download_data(id: int, current_user=Depends(get_current_user)):</w:t>
      </w:r>
    </w:p>
    <w:p w14:paraId="0286EA1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 = await DData.get(id=id).prefetch_related('component__user')</w:t>
      </w:r>
    </w:p>
    <w:p w14:paraId="0CCE366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data:</w:t>
      </w:r>
    </w:p>
    <w:p w14:paraId="5E0A5FB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CommonResponse.error(105,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4F07A2B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data.component.user != current_user:</w:t>
      </w:r>
    </w:p>
    <w:p w14:paraId="72F9C13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CommonResponse.error(125,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无权下载其它用户的数据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276FF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Response(content=data.file, media_type="application/octet-stream", headers={"Content-Disposition": f"attachment; filename={data.name}"})</w:t>
      </w:r>
    </w:p>
    <w:p w14:paraId="5A37901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09F3B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@dataAPI.get("/all_user",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返回当前用户下的所有数据</w:t>
      </w:r>
      <w:proofErr w:type="spellEnd"/>
      <w:r w:rsidRPr="00060A33">
        <w:rPr>
          <w:rFonts w:ascii="Times New Roman" w:hAnsi="Times New Roman" w:cs="Times New Roman"/>
          <w:sz w:val="20"/>
        </w:rPr>
        <w:t>", response_model_exclude={"file"})</w:t>
      </w:r>
    </w:p>
    <w:p w14:paraId="17C7622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read_user_data(current_user=Depends(get_current_user)):</w:t>
      </w:r>
    </w:p>
    <w:p w14:paraId="570D2AB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datas = await DData.filter(component__user=current_user).prefetch_related('component').values('id', 'name', 'time', 'result', 'component_id', 'component__name')</w:t>
      </w:r>
    </w:p>
    <w:p w14:paraId="2F2D73D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CommonResponse.success(datas)</w:t>
      </w:r>
    </w:p>
    <w:p w14:paraId="7DC10C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21C2D9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@dataAPI.delete("/{id}",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删除数据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E0EA27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delete_data(id: int, current_user=Depends(get_current_user)):</w:t>
      </w:r>
    </w:p>
    <w:p w14:paraId="527CC07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 = await DData.get(id=id).prefetch_related('component__user').values('id', 'component__user__username')</w:t>
      </w:r>
    </w:p>
    <w:p w14:paraId="16F0AFB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data['component__user__username'] != current_user.username:</w:t>
      </w:r>
    </w:p>
    <w:p w14:paraId="2A9287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CommonResponse.error(125,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无权删除其它用户的数据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526903A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delete_count = await DData.filter(id=id).delete()</w:t>
      </w:r>
    </w:p>
    <w:p w14:paraId="21BDD5F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delete_count == 0:</w:t>
      </w:r>
    </w:p>
    <w:p w14:paraId="0AC541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CommonResponse.error(500, 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删除失败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4C7B8C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删除成功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ADA46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E1A89F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APIRouter, Form, UploadFile, Depends, HTTPException, File</w:t>
      </w:r>
    </w:p>
    <w:p w14:paraId="1B2AABD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MModel, User</w:t>
      </w:r>
    </w:p>
    <w:p w14:paraId="4F0ED6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tools.security import get_current_user</w:t>
      </w:r>
    </w:p>
    <w:p w14:paraId="074AE18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tools.md5 import get_file_md5</w:t>
      </w:r>
    </w:p>
    <w:p w14:paraId="5EBBCCB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common.CommonResponse import CommonResponse</w:t>
      </w:r>
    </w:p>
    <w:p w14:paraId="65AA6B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os</w:t>
      </w:r>
    </w:p>
    <w:p w14:paraId="55F60B4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B1ACBE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modelAPI = APIRouter()</w:t>
      </w:r>
    </w:p>
    <w:p w14:paraId="2E0C35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5713DF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@modelAPI.get("/all")</w:t>
      </w:r>
    </w:p>
    <w:p w14:paraId="04642C7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read_models():</w:t>
      </w:r>
    </w:p>
    <w:p w14:paraId="1209A57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models = await MModel.all().values('id', 'name', 'style', 'status', 'description', 'uploaded_time', 'md5')</w:t>
      </w:r>
    </w:p>
    <w:p w14:paraId="171EC6B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这里使用</w:t>
      </w:r>
      <w:proofErr w:type="spellEnd"/>
      <w:r w:rsidRPr="00060A33">
        <w:rPr>
          <w:rFonts w:ascii="Times New Roman" w:hAnsi="Times New Roman" w:cs="Times New Roman"/>
          <w:sz w:val="20"/>
        </w:rPr>
        <w:t>values</w:t>
      </w:r>
      <w:proofErr w:type="spellStart"/>
      <w:r w:rsidRPr="00060A33">
        <w:rPr>
          <w:rFonts w:ascii="宋体" w:eastAsia="宋体" w:hAnsi="宋体" w:cs="宋体" w:hint="eastAsia"/>
          <w:sz w:val="20"/>
        </w:rPr>
        <w:t>过滤掉了</w:t>
      </w:r>
      <w:proofErr w:type="spellEnd"/>
      <w:r w:rsidRPr="00060A33">
        <w:rPr>
          <w:rFonts w:ascii="Times New Roman" w:hAnsi="Times New Roman" w:cs="Times New Roman"/>
          <w:sz w:val="20"/>
        </w:rPr>
        <w:t>modelfile</w:t>
      </w:r>
      <w:proofErr w:type="spellStart"/>
      <w:r w:rsidRPr="00060A33">
        <w:rPr>
          <w:rFonts w:ascii="宋体" w:eastAsia="宋体" w:hAnsi="宋体" w:cs="宋体" w:hint="eastAsia"/>
          <w:sz w:val="20"/>
        </w:rPr>
        <w:t>字段</w:t>
      </w:r>
      <w:proofErr w:type="spellEnd"/>
      <w:r w:rsidRPr="00060A3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60A33">
        <w:rPr>
          <w:rFonts w:ascii="宋体" w:eastAsia="宋体" w:hAnsi="宋体" w:cs="宋体" w:hint="eastAsia"/>
          <w:sz w:val="20"/>
        </w:rPr>
        <w:t>可以加快查询速度</w:t>
      </w:r>
      <w:proofErr w:type="spellEnd"/>
    </w:p>
    <w:p w14:paraId="12B927B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CommonResponse.success(models)</w:t>
      </w:r>
    </w:p>
    <w:p w14:paraId="6434EF1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DC5493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@modelAPI.post("/", response_model_exclude={"modelfile"})</w:t>
      </w:r>
    </w:p>
    <w:p w14:paraId="74972A4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async def create_model(file: UploadFile, name: str = Form(...), style: str = Form(...), </w:t>
      </w:r>
    </w:p>
    <w:p w14:paraId="663E01C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     status: str = Form(...), description: str = Form(...), user: User = Depends(get_current_user)):</w:t>
      </w:r>
    </w:p>
    <w:p w14:paraId="73D7A97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检查是否是合法的模型文件</w:t>
      </w:r>
    </w:p>
    <w:p w14:paraId="338D9A4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Times New Roman" w:hAnsi="Times New Roman" w:cs="Times New Roman"/>
          <w:sz w:val="20"/>
        </w:rPr>
        <w:t># TODO</w:t>
      </w:r>
    </w:p>
    <w:p w14:paraId="5A6400B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97D2A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检查模型名是否重复</w:t>
      </w:r>
      <w:proofErr w:type="spellEnd"/>
    </w:p>
    <w:p w14:paraId="61E49EE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file_content = await file.read()</w:t>
      </w:r>
    </w:p>
    <w:p w14:paraId="1AB04DA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await MModel.exists(name=name):</w:t>
      </w:r>
    </w:p>
    <w:p w14:paraId="78A085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CommonResponse.error(100,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模型名已存在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413B787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md5 = await get_file_md5(file_content)</w:t>
      </w:r>
    </w:p>
    <w:p w14:paraId="2188AA9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await MModel.exists(md5=md5):</w:t>
      </w:r>
    </w:p>
    <w:p w14:paraId="13065D3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CommonResponse.error(101,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模型文件已存在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633F8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 = await MModel.create(name=name, style=style, status=status, description=description, modelfile=file_content, md5=md5,user=user)</w:t>
      </w:r>
    </w:p>
    <w:p w14:paraId="42C987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将模型文件存储到本地</w:t>
      </w:r>
    </w:p>
    <w:p w14:paraId="4862F7E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# </w:t>
      </w:r>
      <w:r w:rsidRPr="00060A33">
        <w:rPr>
          <w:rFonts w:ascii="宋体" w:eastAsia="宋体" w:hAnsi="宋体" w:cs="宋体" w:hint="eastAsia"/>
          <w:sz w:val="20"/>
          <w:lang w:eastAsia="zh-CN"/>
        </w:rPr>
        <w:t>如果目录不存在则创建</w:t>
      </w:r>
    </w:p>
    <w:p w14:paraId="17CE440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Times New Roman" w:hAnsi="Times New Roman" w:cs="Times New Roman"/>
          <w:sz w:val="20"/>
        </w:rPr>
        <w:t>if not os.path.exists("./model_files"):</w:t>
      </w:r>
    </w:p>
    <w:p w14:paraId="5F14567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os.makedirs("./model_files")</w:t>
      </w:r>
    </w:p>
    <w:p w14:paraId="2A47287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with open(f"./model_files/{md5}", "wb") as f:</w:t>
      </w:r>
    </w:p>
    <w:p w14:paraId="06E75CE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f.write(file_content)</w:t>
      </w:r>
    </w:p>
    <w:p w14:paraId="74E2F7C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CommonResponse.success(model)</w:t>
      </w:r>
    </w:p>
    <w:p w14:paraId="424992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B8210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@modelAPI.get("/style",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获取各模型风格占百分比</w:t>
      </w:r>
      <w:proofErr w:type="spellEnd"/>
      <w:r w:rsidRPr="00060A33">
        <w:rPr>
          <w:rFonts w:ascii="Times New Roman" w:hAnsi="Times New Roman" w:cs="Times New Roman"/>
          <w:sz w:val="20"/>
        </w:rPr>
        <w:t>", tags=["charts"])</w:t>
      </w:r>
    </w:p>
    <w:p w14:paraId="67C28FB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style():</w:t>
      </w:r>
    </w:p>
    <w:p w14:paraId="2E11830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style = await MModel.all().values_list('style', flat=True)</w:t>
      </w:r>
    </w:p>
    <w:p w14:paraId="70DB976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total = len(style)</w:t>
      </w:r>
    </w:p>
    <w:p w14:paraId="334D17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style_dict = {}</w:t>
      </w:r>
    </w:p>
    <w:p w14:paraId="2F7EE67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s in style:</w:t>
      </w:r>
    </w:p>
    <w:p w14:paraId="325BA01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s in style_dict:</w:t>
      </w:r>
    </w:p>
    <w:p w14:paraId="00199C2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style_dict[s] += 1</w:t>
      </w:r>
    </w:p>
    <w:p w14:paraId="7188391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else:</w:t>
      </w:r>
    </w:p>
    <w:p w14:paraId="1202242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style_dict[s] = 1</w:t>
      </w:r>
    </w:p>
    <w:p w14:paraId="7731F80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k in style_dict:</w:t>
      </w:r>
    </w:p>
    <w:p w14:paraId="5306360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style_dict[k] /= total</w:t>
      </w:r>
    </w:p>
    <w:p w14:paraId="3052CD8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CommonResponse.success(style_dict)</w:t>
      </w:r>
    </w:p>
    <w:p w14:paraId="73A4B0D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02092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@modelAPI.get("/status",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获取各模型状态占百分比</w:t>
      </w:r>
      <w:proofErr w:type="spellEnd"/>
      <w:r w:rsidRPr="00060A33">
        <w:rPr>
          <w:rFonts w:ascii="Times New Roman" w:hAnsi="Times New Roman" w:cs="Times New Roman"/>
          <w:sz w:val="20"/>
        </w:rPr>
        <w:t>", tags=["charts"])</w:t>
      </w:r>
    </w:p>
    <w:p w14:paraId="4CA4F2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status():</w:t>
      </w:r>
    </w:p>
    <w:p w14:paraId="6F04F43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status = await MModel.all().values_list('status', flat=True)</w:t>
      </w:r>
    </w:p>
    <w:p w14:paraId="2C1A31E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total = len(status)</w:t>
      </w:r>
    </w:p>
    <w:p w14:paraId="03F96D3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status_dict = {}</w:t>
      </w:r>
    </w:p>
    <w:p w14:paraId="12DFD25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s in status:</w:t>
      </w:r>
    </w:p>
    <w:p w14:paraId="2F94202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s in status_dict:</w:t>
      </w:r>
    </w:p>
    <w:p w14:paraId="60A250E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status_dict[s] += 1</w:t>
      </w:r>
    </w:p>
    <w:p w14:paraId="4E05CA5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else:</w:t>
      </w:r>
    </w:p>
    <w:p w14:paraId="4F3036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status_dict[s] = 1</w:t>
      </w:r>
    </w:p>
    <w:p w14:paraId="0797B29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for k in status_dict:</w:t>
      </w:r>
    </w:p>
    <w:p w14:paraId="61AB71C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status_dict[k] /= total</w:t>
      </w:r>
    </w:p>
    <w:p w14:paraId="09396D4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CommonResponse.success(status_dict)</w:t>
      </w:r>
    </w:p>
    <w:p w14:paraId="7B21681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BA463B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060A33">
        <w:rPr>
          <w:rFonts w:ascii="宋体" w:eastAsia="宋体" w:hAnsi="宋体" w:cs="宋体" w:hint="eastAsia"/>
          <w:sz w:val="20"/>
        </w:rPr>
        <w:t>获取指定</w:t>
      </w:r>
      <w:proofErr w:type="spellEnd"/>
      <w:r w:rsidRPr="00060A33">
        <w:rPr>
          <w:rFonts w:ascii="Times New Roman" w:hAnsi="Times New Roman" w:cs="Times New Roman"/>
          <w:sz w:val="20"/>
        </w:rPr>
        <w:t>id</w:t>
      </w:r>
      <w:proofErr w:type="spellStart"/>
      <w:r w:rsidRPr="00060A33">
        <w:rPr>
          <w:rFonts w:ascii="宋体" w:eastAsia="宋体" w:hAnsi="宋体" w:cs="宋体" w:hint="eastAsia"/>
          <w:sz w:val="20"/>
        </w:rPr>
        <w:t>的模型</w:t>
      </w:r>
      <w:proofErr w:type="spellEnd"/>
    </w:p>
    <w:p w14:paraId="7C9290C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DC974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@modelAPI.get("/{id}")</w:t>
      </w:r>
    </w:p>
    <w:p w14:paraId="5483067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read_model(id: int):</w:t>
      </w:r>
    </w:p>
    <w:p w14:paraId="419B80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 = await MModel.get(id=id)</w:t>
      </w:r>
    </w:p>
    <w:p w14:paraId="058D8DB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判断模型文件是否存在于目录</w:t>
      </w:r>
    </w:p>
    <w:p w14:paraId="228217B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</w:t>
      </w:r>
      <w:r w:rsidRPr="00060A33">
        <w:rPr>
          <w:rFonts w:ascii="Times New Roman" w:hAnsi="Times New Roman" w:cs="Times New Roman"/>
          <w:sz w:val="20"/>
        </w:rPr>
        <w:t>if not os.path.exists("./model_files"):</w:t>
      </w:r>
    </w:p>
    <w:p w14:paraId="73D3D15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os.makedirs("D:/model_files")</w:t>
      </w:r>
    </w:p>
    <w:p w14:paraId="2011FF7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os.path.exists(f"./model_files/{model.md5}"):</w:t>
      </w:r>
    </w:p>
    <w:p w14:paraId="6D827F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with open(f"./model_files/{model.md5}", "wb") as f:</w:t>
      </w:r>
    </w:p>
    <w:p w14:paraId="42727F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f.write(model.modelfile)</w:t>
      </w:r>
    </w:p>
    <w:p w14:paraId="3D816C3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92261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model:</w:t>
      </w:r>
    </w:p>
    <w:p w14:paraId="270E3F0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CommonResponse.error(103,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6893BAD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CommonResponse.success(model)</w:t>
      </w:r>
    </w:p>
    <w:p w14:paraId="0672B94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A3A61A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@modelAPI.delete("/{id}")</w:t>
      </w:r>
    </w:p>
    <w:p w14:paraId="2CC06E5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delete_model(id: int, user: User = Depends(get_current_user)):</w:t>
      </w:r>
    </w:p>
    <w:p w14:paraId="6D55445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 = await MModel.get(id=id).prefetch_related('user').values('id', 'user__username')</w:t>
      </w:r>
    </w:p>
    <w:p w14:paraId="7B2B7D7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model['user__username'] is not None:</w:t>
      </w:r>
    </w:p>
    <w:p w14:paraId="4E784EF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model['user__username'] != user.username:</w:t>
      </w:r>
    </w:p>
    <w:p w14:paraId="787A17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CommonResponse.error(123, "</w:t>
      </w:r>
      <w:proofErr w:type="spellStart"/>
      <w:r w:rsidRPr="00060A33">
        <w:rPr>
          <w:rFonts w:ascii="宋体" w:eastAsia="宋体" w:hAnsi="宋体" w:cs="宋体" w:hint="eastAsia"/>
          <w:sz w:val="20"/>
        </w:rPr>
        <w:t>无权删除其它用户的模型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EE06A5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deleted_count = await MModel.filter(id=id).delete()</w:t>
      </w:r>
    </w:p>
    <w:p w14:paraId="025C4DC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deleted_count == 0:</w:t>
      </w:r>
    </w:p>
    <w:p w14:paraId="2A20410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CommonResponse.error(500, 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删除失败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26B87C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CommonResponse.success("</w:t>
      </w:r>
      <w:proofErr w:type="spellStart"/>
      <w:r w:rsidRPr="00060A33">
        <w:rPr>
          <w:rFonts w:ascii="宋体" w:eastAsia="宋体" w:hAnsi="宋体" w:cs="宋体" w:hint="eastAsia"/>
          <w:sz w:val="20"/>
        </w:rPr>
        <w:t>删除成功</w:t>
      </w:r>
      <w:proofErr w:type="spellEnd"/>
      <w:r w:rsidRPr="00060A33">
        <w:rPr>
          <w:rFonts w:ascii="Times New Roman" w:hAnsi="Times New Roman" w:cs="Times New Roman"/>
          <w:sz w:val="20"/>
        </w:rPr>
        <w:t>!")</w:t>
      </w:r>
    </w:p>
    <w:p w14:paraId="6245C7A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D197B3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APIRouter, Depends, HTTPException, Form, status,UploadFile,Response</w:t>
      </w:r>
    </w:p>
    <w:p w14:paraId="4598B0F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User</w:t>
      </w:r>
    </w:p>
    <w:p w14:paraId="0DC8DDB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fastapi.security import OAuth2PasswordRequestForm</w:t>
      </w:r>
    </w:p>
    <w:p w14:paraId="6DEEE9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tools.security import get_password_hash, create_access_token, authenticate_user, get_current_user, Token</w:t>
      </w:r>
    </w:p>
    <w:p w14:paraId="0187B27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common.CommonResponse import CommonResponse</w:t>
      </w:r>
    </w:p>
    <w:p w14:paraId="4DD776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userAPI = APIRouter()</w:t>
      </w:r>
    </w:p>
    <w:p w14:paraId="5DE5ECB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8B7F11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@userAPI.get("/current_user")</w:t>
      </w:r>
    </w:p>
    <w:p w14:paraId="23A9D9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read_users_me(current_user: User = Depends(get_current_user)):</w:t>
      </w:r>
    </w:p>
    <w:p w14:paraId="46022AC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current_user</w:t>
      </w:r>
    </w:p>
    <w:p w14:paraId="5C30CD6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7455EA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@userAPI.post("/token")</w:t>
      </w:r>
    </w:p>
    <w:p w14:paraId="1B4C41B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login_token(form_data: OAuth2PasswordRequestForm = Depends()) -&gt; Token:</w:t>
      </w:r>
    </w:p>
    <w:p w14:paraId="57830E8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await authenticate_user(form_data.username, form_data.password)</w:t>
      </w:r>
    </w:p>
    <w:p w14:paraId="59D06E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user:</w:t>
      </w:r>
    </w:p>
    <w:p w14:paraId="2C1B37A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raise HTTPException(</w:t>
      </w:r>
    </w:p>
    <w:p w14:paraId="2B33B5D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status_code=status.HTTP_401_UNAUTHORIZED,</w:t>
      </w:r>
    </w:p>
    <w:p w14:paraId="79D4230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detail="Incorrect username or password",</w:t>
      </w:r>
    </w:p>
    <w:p w14:paraId="5A51355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headers={"WWW-Authenticate": "Bearer"},</w:t>
      </w:r>
    </w:p>
    <w:p w14:paraId="7878041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2F4132F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Token(access_token=await create_access_token(data={"sub": user.username}), token_type="Bearer")</w:t>
      </w:r>
    </w:p>
    <w:p w14:paraId="734CA3C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E3369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@userAPI.post("/register")</w:t>
      </w:r>
    </w:p>
    <w:p w14:paraId="7575524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register(avatar:UploadFile,username: str = Form(...), password: str = Form(...), email: str = Form(...), phone: str = Form(...)):</w:t>
      </w:r>
    </w:p>
    <w:p w14:paraId="30E2E31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await User.exists(username=username):</w:t>
      </w:r>
    </w:p>
    <w:p w14:paraId="0B2F775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CommonResponse.error(120, "</w:t>
      </w:r>
      <w:proofErr w:type="spellStart"/>
      <w:r w:rsidRPr="00060A33">
        <w:rPr>
          <w:rFonts w:ascii="宋体" w:eastAsia="宋体" w:hAnsi="宋体" w:cs="宋体" w:hint="eastAsia"/>
          <w:sz w:val="20"/>
        </w:rPr>
        <w:t>用户名已存在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37016FF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hashed_password = get_password_hash(password)</w:t>
      </w:r>
    </w:p>
    <w:p w14:paraId="4D301A4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await User.create(username=username, hashed_password=hashed_password, email=email, phone=phone, avatar=await avatar.read())</w:t>
      </w:r>
    </w:p>
    <w:p w14:paraId="496D430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CommonResponse.success(Token(access_token=await create_access_token(data={"sub": user.username}), token_type="Bearer").to_json())</w:t>
      </w:r>
    </w:p>
    <w:p w14:paraId="7FB13B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br/>
      </w:r>
    </w:p>
    <w:p w14:paraId="4D47AD6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@userAPI.post("/login")</w:t>
      </w:r>
    </w:p>
    <w:p w14:paraId="51D32B9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login(form_data: OAuth2PasswordRequestForm = Depends()) -&gt; Token:</w:t>
      </w:r>
    </w:p>
    <w:p w14:paraId="2D3C396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await authenticate_user(form_data.username, form_data.password)</w:t>
      </w:r>
    </w:p>
    <w:p w14:paraId="7A727CA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user:</w:t>
      </w:r>
    </w:p>
    <w:p w14:paraId="15241B6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raise HTTPException(</w:t>
      </w:r>
    </w:p>
    <w:p w14:paraId="253B51D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status_code=status.HTTP_401_UNAUTHORIZED,</w:t>
      </w:r>
    </w:p>
    <w:p w14:paraId="6FBFC41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detail="Incorrect username or password",</w:t>
      </w:r>
    </w:p>
    <w:p w14:paraId="2AD3043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headers={"WWW-Authenticate": "Bearer"},</w:t>
      </w:r>
    </w:p>
    <w:p w14:paraId="7C55AC0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7DB5D1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CommonResponse.success(Token(access_token=await create_access_token(data={"sub": user.username}), token_type="Bearer").to_json())</w:t>
      </w:r>
    </w:p>
    <w:p w14:paraId="432D3BB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959BDF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@userAPI.get("/avatar")</w:t>
      </w:r>
    </w:p>
    <w:p w14:paraId="42D993A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get_avatar(current_user=Depends(get_current_user)):</w:t>
      </w:r>
    </w:p>
    <w:p w14:paraId="30036A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Response(content=current_user.avatar, media_type="image/png")</w:t>
      </w:r>
    </w:p>
    <w:p w14:paraId="496DF5D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status</w:t>
      </w:r>
    </w:p>
    <w:p w14:paraId="1A7D412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fastapi.responses import JSONResponse, Response</w:t>
      </w:r>
    </w:p>
    <w:p w14:paraId="523A2FC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typing import Union</w:t>
      </w:r>
    </w:p>
    <w:p w14:paraId="1D484D6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json</w:t>
      </w:r>
    </w:p>
    <w:p w14:paraId="79CEF76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json import JSONEncoder as JSONR</w:t>
      </w:r>
    </w:p>
    <w:p w14:paraId="13F736F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User, MModel, Component, DData</w:t>
      </w:r>
    </w:p>
    <w:p w14:paraId="0E03785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datetime</w:t>
      </w:r>
    </w:p>
    <w:p w14:paraId="362BA12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2D32ED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CommonResponse:</w:t>
      </w:r>
    </w:p>
    <w:p w14:paraId="3AB7B7E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@staticmethod</w:t>
      </w:r>
    </w:p>
    <w:p w14:paraId="3516162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success(data, message: str = "success") -&gt; JSONResponse:</w:t>
      </w:r>
    </w:p>
    <w:p w14:paraId="2B5D4AE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cls = Myncoder</w:t>
      </w:r>
    </w:p>
    <w:p w14:paraId="350EA3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content = json.dumps({</w:t>
      </w:r>
    </w:p>
    <w:p w14:paraId="0D93347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"code": 200,</w:t>
      </w:r>
    </w:p>
    <w:p w14:paraId="634FCEC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"message": message,</w:t>
      </w:r>
    </w:p>
    <w:p w14:paraId="07BBBE0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    "data": data</w:t>
      </w:r>
    </w:p>
    <w:p w14:paraId="4876967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}, cls=cls, ensure_ascii=False)</w:t>
      </w:r>
    </w:p>
    <w:p w14:paraId="087757B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Response(content=content, status_code=status.HTTP_200_OK, media_type="application/json")</w:t>
      </w:r>
    </w:p>
    <w:p w14:paraId="656C739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C9C95C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@staticmethod</w:t>
      </w:r>
    </w:p>
    <w:p w14:paraId="6E2B705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error(code: int, message: str) -&gt; JSONResponse:</w:t>
      </w:r>
    </w:p>
    <w:p w14:paraId="1381095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JSONResponse(</w:t>
      </w:r>
    </w:p>
    <w:p w14:paraId="58509C6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status_code=status.HTTP_200_OK,</w:t>
      </w:r>
    </w:p>
    <w:p w14:paraId="278E26E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content={</w:t>
      </w:r>
    </w:p>
    <w:p w14:paraId="1376C72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"code": code,</w:t>
      </w:r>
    </w:p>
    <w:p w14:paraId="4EC20FB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"message": message,</w:t>
      </w:r>
    </w:p>
    <w:p w14:paraId="05E180F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"data": None</w:t>
      </w:r>
    </w:p>
    <w:p w14:paraId="371DB1B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09378A7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32C851B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9F3F32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@staticmethod</w:t>
      </w:r>
    </w:p>
    <w:p w14:paraId="2EC4344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custom(status_code: int, code: int, message: str, data: Union[dict, list, str] = None) -&gt; JSONResponse:</w:t>
      </w:r>
    </w:p>
    <w:p w14:paraId="38164D1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JSONResponse(</w:t>
      </w:r>
    </w:p>
    <w:p w14:paraId="4A98B8F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status_code=status_code,</w:t>
      </w:r>
    </w:p>
    <w:p w14:paraId="5FFC790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content={</w:t>
      </w:r>
    </w:p>
    <w:p w14:paraId="73BBDC3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"code": code,</w:t>
      </w:r>
    </w:p>
    <w:p w14:paraId="08FBAED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"message": message,</w:t>
      </w:r>
    </w:p>
    <w:p w14:paraId="3A6FB3B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"data": data</w:t>
      </w:r>
    </w:p>
    <w:p w14:paraId="6A4D669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366682A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15AF36E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DDA2DE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@staticmethod</w:t>
      </w:r>
    </w:p>
    <w:p w14:paraId="361F1B8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response(status_code: int, code: int, message: str, data: Union[dict, list, str] = None) -&gt; JSONResponse:</w:t>
      </w:r>
    </w:p>
    <w:p w14:paraId="626F0C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JSONResponse(</w:t>
      </w:r>
    </w:p>
    <w:p w14:paraId="595219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status_code=status_code,</w:t>
      </w:r>
    </w:p>
    <w:p w14:paraId="3DB004E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content={</w:t>
      </w:r>
    </w:p>
    <w:p w14:paraId="24B8B97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"code": code,</w:t>
      </w:r>
    </w:p>
    <w:p w14:paraId="5DB079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"message": message,</w:t>
      </w:r>
    </w:p>
    <w:p w14:paraId="5642558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"data": data</w:t>
      </w:r>
    </w:p>
    <w:p w14:paraId="49D92E5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2BD3557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6583516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9D6068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Myncoder(JSONR):</w:t>
      </w:r>
    </w:p>
    <w:p w14:paraId="22C622E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default(self, o):</w:t>
      </w:r>
    </w:p>
    <w:p w14:paraId="2636672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Component):</w:t>
      </w:r>
    </w:p>
    <w:p w14:paraId="10208F4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    return {</w:t>
      </w:r>
    </w:p>
    <w:p w14:paraId="4C2542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"id": o.id,</w:t>
      </w:r>
    </w:p>
    <w:p w14:paraId="4C6898B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"name": o.name,</w:t>
      </w:r>
    </w:p>
    <w:p w14:paraId="63B721D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"status": o.status,</w:t>
      </w:r>
    </w:p>
    <w:p w14:paraId="039AC10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"life_forecast": o.life_forecast,</w:t>
      </w:r>
    </w:p>
    <w:p w14:paraId="62ECD8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"location": o.location,</w:t>
      </w:r>
    </w:p>
    <w:p w14:paraId="332E28F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"updated_time": o.updated_time.strftime('%Y-%m-%d %H:%M:%S'),</w:t>
      </w:r>
    </w:p>
    <w:p w14:paraId="0CE7484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"model_name": o.model.name if isinstance(o.model, MModel) else None,</w:t>
      </w:r>
    </w:p>
    <w:p w14:paraId="1FCD9C6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"model_id": o.model.id if isinstance(o.model, MModel) else None,</w:t>
      </w:r>
    </w:p>
    <w:p w14:paraId="2DF4BFA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21694D0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DData):</w:t>
      </w:r>
    </w:p>
    <w:p w14:paraId="5FBCB37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{</w:t>
      </w:r>
    </w:p>
    <w:p w14:paraId="653E100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"id": o.id,</w:t>
      </w:r>
    </w:p>
    <w:p w14:paraId="18FAE6E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"name": o.name,</w:t>
      </w:r>
    </w:p>
    <w:p w14:paraId="6C7891B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"time": o.time,</w:t>
      </w:r>
    </w:p>
    <w:p w14:paraId="687A1D7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"result": o.result,</w:t>
      </w:r>
    </w:p>
    <w:p w14:paraId="2FC993A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"component_name": o.component.name if isinstance(o.component, Component) else None,</w:t>
      </w:r>
    </w:p>
    <w:p w14:paraId="63317E2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"component_id": o.component.id if isinstance(o.component, Component) else None</w:t>
      </w:r>
    </w:p>
    <w:p w14:paraId="7CC253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46063BB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MModel):</w:t>
      </w:r>
    </w:p>
    <w:p w14:paraId="782E607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{</w:t>
      </w:r>
    </w:p>
    <w:p w14:paraId="263735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"id": o.id,</w:t>
      </w:r>
    </w:p>
    <w:p w14:paraId="2EFC32A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"name": o.name,</w:t>
      </w:r>
    </w:p>
    <w:p w14:paraId="1C31251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"style": o.style,</w:t>
      </w:r>
    </w:p>
    <w:p w14:paraId="2467A73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"uploaded_time": o.uploaded_time.strftime('%Y-%m-%d %H:%M:%S'),</w:t>
      </w:r>
    </w:p>
    <w:p w14:paraId="378698A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"status": o.status,</w:t>
      </w:r>
    </w:p>
    <w:p w14:paraId="419A6CC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"description": o.description,</w:t>
      </w:r>
    </w:p>
    <w:p w14:paraId="5C4BAD5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"md5": o.md5,</w:t>
      </w:r>
    </w:p>
    <w:p w14:paraId="5E44B78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"user": o.user.username if o.user else None</w:t>
      </w:r>
    </w:p>
    <w:p w14:paraId="0D42356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</w:t>
      </w:r>
    </w:p>
    <w:p w14:paraId="4007651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datetime.datetime):</w:t>
      </w:r>
    </w:p>
    <w:p w14:paraId="76BE17C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    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转化成东八区时间</w:t>
      </w:r>
      <w:proofErr w:type="spellEnd"/>
    </w:p>
    <w:p w14:paraId="75A3AA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o = o + datetime.timedelta(hours=8)</w:t>
      </w:r>
    </w:p>
    <w:p w14:paraId="22E11A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o.strftime('%Y-%m-%d %H:%M:%S')</w:t>
      </w:r>
    </w:p>
    <w:p w14:paraId="30BE558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list):</w:t>
      </w:r>
    </w:p>
    <w:p w14:paraId="10E3144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[self.default(i) for i in o]</w:t>
      </w:r>
    </w:p>
    <w:p w14:paraId="728D962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isinstance(o, dict):</w:t>
      </w:r>
    </w:p>
    <w:p w14:paraId="3CC7008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{k: self.default(v) for k, v in o.items()}</w:t>
      </w:r>
    </w:p>
    <w:p w14:paraId="396C46A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super().default(o)</w:t>
      </w:r>
    </w:p>
    <w:p w14:paraId="09DE9DE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2D494E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CONFIG = {</w:t>
      </w:r>
    </w:p>
    <w:p w14:paraId="2061586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"connections": {</w:t>
      </w:r>
    </w:p>
    <w:p w14:paraId="518861B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"default": {</w:t>
      </w:r>
    </w:p>
    <w:p w14:paraId="781AB46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        "engine": "tortoise.backends.mysql",  # 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数据库类型</w:t>
      </w:r>
      <w:proofErr w:type="spellEnd"/>
    </w:p>
    <w:p w14:paraId="3388A3D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"credentials": {</w:t>
      </w:r>
    </w:p>
    <w:p w14:paraId="1C02853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"host": "111.173.119.228",</w:t>
      </w:r>
    </w:p>
    <w:p w14:paraId="27BC559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"port": "14082",</w:t>
      </w:r>
    </w:p>
    <w:p w14:paraId="7F2D0C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"user": "root",</w:t>
      </w:r>
    </w:p>
    <w:p w14:paraId="7E579B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"password": "18937082731",</w:t>
      </w:r>
    </w:p>
    <w:p w14:paraId="01EF9EF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"database": "testdb"</w:t>
      </w:r>
    </w:p>
    <w:p w14:paraId="60B155E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},</w:t>
      </w:r>
    </w:p>
    <w:p w14:paraId="0E3923F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},</w:t>
      </w:r>
    </w:p>
    <w:p w14:paraId="41246E5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},</w:t>
      </w:r>
    </w:p>
    <w:p w14:paraId="2DA952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"apps": {</w:t>
      </w:r>
    </w:p>
    <w:p w14:paraId="53D1A4D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"models": {</w:t>
      </w:r>
    </w:p>
    <w:p w14:paraId="2CAEE63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"models": ["database.models", "aerich.models"],</w:t>
      </w:r>
    </w:p>
    <w:p w14:paraId="4CC19DD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"default_connection": "default",</w:t>
      </w:r>
    </w:p>
    <w:p w14:paraId="3AD1629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}</w:t>
      </w:r>
    </w:p>
    <w:p w14:paraId="0DBF8BF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},</w:t>
      </w:r>
    </w:p>
    <w:p w14:paraId="0868CE5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}</w:t>
      </w:r>
    </w:p>
    <w:p w14:paraId="37C1542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F8B83F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tortoise.models import Model</w:t>
      </w:r>
    </w:p>
    <w:p w14:paraId="26523FD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tortoise import fields</w:t>
      </w:r>
    </w:p>
    <w:p w14:paraId="3C6731D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DEF8A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User(Model):</w:t>
      </w:r>
    </w:p>
    <w:p w14:paraId="499B6D9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username = fields.CharField(pk=True, 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用户名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6AC8445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hashed_password = fields.CharField(max_length=128,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密码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1FF1F16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email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邮箱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1FC6E0C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phone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电话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2BA8E18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role = fields.IntField(description="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角色</w:t>
      </w:r>
      <w:proofErr w:type="spellEnd"/>
      <w:r w:rsidRPr="00060A33">
        <w:rPr>
          <w:rFonts w:ascii="Times New Roman" w:hAnsi="Times New Roman" w:cs="Times New Roman"/>
          <w:sz w:val="20"/>
        </w:rPr>
        <w:t>", default=0)</w:t>
      </w:r>
    </w:p>
    <w:p w14:paraId="08E1696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avatar = fields.BinaryField(description="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头像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4A94D74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r w:rsidRPr="00060A33">
        <w:rPr>
          <w:rFonts w:ascii="宋体" w:eastAsia="宋体" w:hAnsi="宋体" w:cs="宋体" w:hint="eastAsia"/>
          <w:sz w:val="20"/>
        </w:rPr>
        <w:t>与</w:t>
      </w:r>
      <w:r w:rsidRPr="00060A33">
        <w:rPr>
          <w:rFonts w:ascii="Times New Roman" w:hAnsi="Times New Roman" w:cs="Times New Roman"/>
          <w:sz w:val="20"/>
        </w:rPr>
        <w:t>model</w:t>
      </w:r>
      <w:proofErr w:type="spellStart"/>
      <w:r w:rsidRPr="00060A33">
        <w:rPr>
          <w:rFonts w:ascii="宋体" w:eastAsia="宋体" w:hAnsi="宋体" w:cs="宋体" w:hint="eastAsia"/>
          <w:sz w:val="20"/>
        </w:rPr>
        <w:t>的一对多关系</w:t>
      </w:r>
      <w:proofErr w:type="spellEnd"/>
    </w:p>
    <w:p w14:paraId="4B13903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models: fields.ReverseRelation['MModel']</w:t>
      </w:r>
    </w:p>
    <w:p w14:paraId="48915F0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BF6AA5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MModel(Model):</w:t>
      </w:r>
    </w:p>
    <w:p w14:paraId="10F0B00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id = fields.IntField(pk=True)</w:t>
      </w:r>
    </w:p>
    <w:p w14:paraId="7C9EDFA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name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模型名称</w:t>
      </w:r>
      <w:proofErr w:type="spellEnd"/>
      <w:r w:rsidRPr="00060A33">
        <w:rPr>
          <w:rFonts w:ascii="Times New Roman" w:hAnsi="Times New Roman" w:cs="Times New Roman"/>
          <w:sz w:val="20"/>
        </w:rPr>
        <w:t>", unique=True)</w:t>
      </w:r>
    </w:p>
    <w:p w14:paraId="75F5F57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style = fields.CharField(</w:t>
      </w:r>
    </w:p>
    <w:p w14:paraId="77D67EE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模型风格</w:t>
      </w:r>
      <w:proofErr w:type="spellEnd"/>
      <w:r w:rsidRPr="00060A33">
        <w:rPr>
          <w:rFonts w:ascii="Times New Roman" w:hAnsi="Times New Roman" w:cs="Times New Roman"/>
          <w:sz w:val="20"/>
        </w:rPr>
        <w:t>", default="default")</w:t>
      </w:r>
    </w:p>
    <w:p w14:paraId="7ACFC91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uploaded_time = fields.DatetimeField(auto_now_add=True,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上传时间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10639C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status = fields.CharField(</w:t>
      </w:r>
    </w:p>
    <w:p w14:paraId="587E80C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max_length=10,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模型状态</w:t>
      </w:r>
      <w:proofErr w:type="spellEnd"/>
      <w:r w:rsidRPr="00060A33">
        <w:rPr>
          <w:rFonts w:ascii="Times New Roman" w:hAnsi="Times New Roman" w:cs="Times New Roman"/>
          <w:sz w:val="20"/>
        </w:rPr>
        <w:t>", default="</w:t>
      </w:r>
      <w:proofErr w:type="spellStart"/>
      <w:r w:rsidRPr="00060A33">
        <w:rPr>
          <w:rFonts w:ascii="宋体" w:eastAsia="宋体" w:hAnsi="宋体" w:cs="宋体" w:hint="eastAsia"/>
          <w:sz w:val="20"/>
        </w:rPr>
        <w:t>未知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81F03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description = fields.TextField(description="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描述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28CE4C8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modelfile = fields.BinaryField(description="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模型文件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D59DF2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md5 = fields.CharField(max_length=32, description="md5</w:t>
      </w:r>
      <w:r w:rsidRPr="00060A33">
        <w:rPr>
          <w:rFonts w:ascii="宋体" w:eastAsia="宋体" w:hAnsi="宋体" w:cs="宋体" w:hint="eastAsia"/>
          <w:sz w:val="20"/>
        </w:rPr>
        <w:t>值</w:t>
      </w:r>
      <w:r w:rsidRPr="00060A33">
        <w:rPr>
          <w:rFonts w:ascii="Times New Roman" w:hAnsi="Times New Roman" w:cs="Times New Roman"/>
          <w:sz w:val="20"/>
        </w:rPr>
        <w:t>", unique=True)</w:t>
      </w:r>
    </w:p>
    <w:p w14:paraId="4BD2E9C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fields.ForeignKeyField(</w:t>
      </w:r>
    </w:p>
    <w:p w14:paraId="755E845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'models.User', related_name='models',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用户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4608587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r w:rsidRPr="00060A33">
        <w:rPr>
          <w:rFonts w:ascii="宋体" w:eastAsia="宋体" w:hAnsi="宋体" w:cs="宋体" w:hint="eastAsia"/>
          <w:sz w:val="20"/>
        </w:rPr>
        <w:t>与</w:t>
      </w:r>
      <w:r w:rsidRPr="00060A33">
        <w:rPr>
          <w:rFonts w:ascii="Times New Roman" w:hAnsi="Times New Roman" w:cs="Times New Roman"/>
          <w:sz w:val="20"/>
        </w:rPr>
        <w:t>component</w:t>
      </w:r>
      <w:proofErr w:type="spellStart"/>
      <w:r w:rsidRPr="00060A33">
        <w:rPr>
          <w:rFonts w:ascii="宋体" w:eastAsia="宋体" w:hAnsi="宋体" w:cs="宋体" w:hint="eastAsia"/>
          <w:sz w:val="20"/>
        </w:rPr>
        <w:t>的一对多关系</w:t>
      </w:r>
      <w:proofErr w:type="spellEnd"/>
    </w:p>
    <w:p w14:paraId="4936E37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components: fields.ReverseRelation['Component']</w:t>
      </w:r>
    </w:p>
    <w:p w14:paraId="59C106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D3567E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Component(Model):</w:t>
      </w:r>
    </w:p>
    <w:p w14:paraId="64DF126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id = fields.IntField(pk=True)</w:t>
      </w:r>
    </w:p>
    <w:p w14:paraId="5CD105C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name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组件名称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59D87F4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status = fields.IntField(description="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组件状态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6196F57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life_forecast = fields.IntField(description="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寿命预测</w:t>
      </w:r>
      <w:proofErr w:type="spellEnd"/>
      <w:r w:rsidRPr="00060A33">
        <w:rPr>
          <w:rFonts w:ascii="Times New Roman" w:hAnsi="Times New Roman" w:cs="Times New Roman"/>
          <w:sz w:val="20"/>
        </w:rPr>
        <w:t>", default=-1)</w:t>
      </w:r>
    </w:p>
    <w:p w14:paraId="7754DFE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location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位置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0E1E87C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updated_time = fields.DatetimeField(auto_now_add=True,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更新时间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444C5FB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pic = fields.BinaryField(description="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图片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4101020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model = fields.ForeignKeyField(</w:t>
      </w:r>
    </w:p>
    <w:p w14:paraId="5EB81E8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'models.MModel', related_name='components',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5879477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fields.ForeignKeyField(</w:t>
      </w:r>
    </w:p>
    <w:p w14:paraId="3FB863B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'models.User', related_name='components',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用户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1FD582F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description = fields.TextField(description="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描述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5D0E661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r w:rsidRPr="00060A33">
        <w:rPr>
          <w:rFonts w:ascii="宋体" w:eastAsia="宋体" w:hAnsi="宋体" w:cs="宋体" w:hint="eastAsia"/>
          <w:sz w:val="20"/>
        </w:rPr>
        <w:t>与</w:t>
      </w:r>
      <w:r w:rsidRPr="00060A33">
        <w:rPr>
          <w:rFonts w:ascii="Times New Roman" w:hAnsi="Times New Roman" w:cs="Times New Roman"/>
          <w:sz w:val="20"/>
        </w:rPr>
        <w:t>data</w:t>
      </w:r>
      <w:proofErr w:type="spellStart"/>
      <w:r w:rsidRPr="00060A33">
        <w:rPr>
          <w:rFonts w:ascii="宋体" w:eastAsia="宋体" w:hAnsi="宋体" w:cs="宋体" w:hint="eastAsia"/>
          <w:sz w:val="20"/>
        </w:rPr>
        <w:t>的一对多关系</w:t>
      </w:r>
      <w:proofErr w:type="spellEnd"/>
    </w:p>
    <w:p w14:paraId="0C6F862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data: fields.ReverseRelation['DData']</w:t>
      </w:r>
    </w:p>
    <w:p w14:paraId="2D7B55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F9C15F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DData(Model):</w:t>
      </w:r>
    </w:p>
    <w:p w14:paraId="5202F59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id = fields.IntField(pk=True)</w:t>
      </w:r>
    </w:p>
    <w:p w14:paraId="5694E53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file = fields.BinaryField(description="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数据文件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2929773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name = fields.CharField(max_length=50,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数据名称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36D07BB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time = fields.DatetimeField(auto_now_add=True,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上传时间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7725D39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result = fields.TextField(description="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结果</w:t>
      </w:r>
      <w:proofErr w:type="spellEnd"/>
      <w:r w:rsidRPr="00060A33">
        <w:rPr>
          <w:rFonts w:ascii="Times New Roman" w:hAnsi="Times New Roman" w:cs="Times New Roman"/>
          <w:sz w:val="20"/>
        </w:rPr>
        <w:t>", null=True)</w:t>
      </w:r>
    </w:p>
    <w:p w14:paraId="0132709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component = fields.ForeignKeyField(</w:t>
      </w:r>
    </w:p>
    <w:p w14:paraId="07152D2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'models.Component', related_name='data', description="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527175F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AC4FFD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hashlib</w:t>
      </w:r>
    </w:p>
    <w:p w14:paraId="4297C2B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UploadFile</w:t>
      </w:r>
    </w:p>
    <w:p w14:paraId="531661C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CB264C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get_file_md5(file: bytes):</w:t>
      </w:r>
    </w:p>
    <w:p w14:paraId="02D079A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md5 = hashlib.md5()</w:t>
      </w:r>
    </w:p>
    <w:p w14:paraId="12D7322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md5.update(file)</w:t>
      </w:r>
    </w:p>
    <w:p w14:paraId="64AC47D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md5.hexdigest()</w:t>
      </w:r>
    </w:p>
    <w:p w14:paraId="404C874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565273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bcrypt</w:t>
      </w:r>
    </w:p>
    <w:p w14:paraId="349DD1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datetime import datetime, timedelta, timezone</w:t>
      </w:r>
    </w:p>
    <w:p w14:paraId="2581C73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typing import Union</w:t>
      </w:r>
    </w:p>
    <w:p w14:paraId="7EC576D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passlib.context import CryptContext</w:t>
      </w:r>
    </w:p>
    <w:p w14:paraId="786D878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typing import Union</w:t>
      </w:r>
    </w:p>
    <w:p w14:paraId="1CF5031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User</w:t>
      </w:r>
    </w:p>
    <w:p w14:paraId="7E85248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jose import ExpiredSignatureError, JWTError, jwt</w:t>
      </w:r>
    </w:p>
    <w:p w14:paraId="54D6792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fastapi.security import OAuth2PasswordBearer</w:t>
      </w:r>
    </w:p>
    <w:p w14:paraId="42F3873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pydantic import BaseModel</w:t>
      </w:r>
    </w:p>
    <w:p w14:paraId="1396467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Depends, HTTPException, status</w:t>
      </w:r>
    </w:p>
    <w:p w14:paraId="0719C05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SECRET_KEY = "7e93a0a11669ba8adeb21097daf302569bad252992cc1c2bf929f606b2be23f045575c790b18f1ba41be715a6a2ce833c894d78da1a40ea7ac44b5cbefd98e25"</w:t>
      </w:r>
    </w:p>
    <w:p w14:paraId="01F36D5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ALGORITHM = "HS256"</w:t>
      </w:r>
    </w:p>
    <w:p w14:paraId="72B5955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ACCESS_TOKEN_EXPIRE_MINUTES = 30</w:t>
      </w:r>
    </w:p>
    <w:p w14:paraId="3B3001E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BC6DCA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pwd_context = CryptContext(schemes=["bcrypt"], deprecated="auto")</w:t>
      </w:r>
    </w:p>
    <w:p w14:paraId="570BE0A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oauth2_scheme = OAuth2PasswordBearer(tokenUrl="user/token")</w:t>
      </w:r>
    </w:p>
    <w:p w14:paraId="7DB6A61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30F5D8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Token(BaseModel):</w:t>
      </w:r>
    </w:p>
    <w:p w14:paraId="5F8410D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access_token: str</w:t>
      </w:r>
    </w:p>
    <w:p w14:paraId="6886A0D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token_type: str</w:t>
      </w:r>
    </w:p>
    <w:p w14:paraId="0FD4E2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5142AE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to_json(self):</w:t>
      </w:r>
    </w:p>
    <w:p w14:paraId="21BE752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{</w:t>
      </w:r>
    </w:p>
    <w:p w14:paraId="22A00FB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"token": self.access_token,</w:t>
      </w:r>
    </w:p>
    <w:p w14:paraId="71869C3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"type": self.token_type</w:t>
      </w:r>
    </w:p>
    <w:p w14:paraId="5423DC8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}</w:t>
      </w:r>
    </w:p>
    <w:p w14:paraId="7ED0B65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7F0B68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def to_str(self):</w:t>
      </w:r>
    </w:p>
    <w:p w14:paraId="5897EB8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f"token: {self.access_token}, type: {self.token_type}"</w:t>
      </w:r>
    </w:p>
    <w:p w14:paraId="57329B1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B758CE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TokenData(BaseModel):</w:t>
      </w:r>
    </w:p>
    <w:p w14:paraId="77ABBDA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username: Union[str, None] = None</w:t>
      </w:r>
    </w:p>
    <w:p w14:paraId="1296B46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A9401C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def get_oauth2_scheme():</w:t>
      </w:r>
    </w:p>
    <w:p w14:paraId="5B14FCC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oauth2_scheme</w:t>
      </w:r>
    </w:p>
    <w:p w14:paraId="4F31E45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812929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def verify_password(plain_password, hashed_password):</w:t>
      </w:r>
    </w:p>
    <w:p w14:paraId="0B8F47D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pwd_context.verify(plain_password, hashed_password)</w:t>
      </w:r>
    </w:p>
    <w:p w14:paraId="12C2A1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4FBD41E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def get_password_hash(password):</w:t>
      </w:r>
    </w:p>
    <w:p w14:paraId="2A96B31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pwd_context.hash(password)</w:t>
      </w:r>
    </w:p>
    <w:p w14:paraId="7260F6E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CEC162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authenticate_user(username: str, password: str):</w:t>
      </w:r>
    </w:p>
    <w:p w14:paraId="581B2F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try:</w:t>
      </w:r>
    </w:p>
    <w:p w14:paraId="260CB18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user = await User.get(username=username)</w:t>
      </w:r>
    </w:p>
    <w:p w14:paraId="5002B5B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except:</w:t>
      </w:r>
    </w:p>
    <w:p w14:paraId="130155F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False</w:t>
      </w:r>
    </w:p>
    <w:p w14:paraId="354BB89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not verify_password(password, user.hashed_password):</w:t>
      </w:r>
    </w:p>
    <w:p w14:paraId="34F4C30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False</w:t>
      </w:r>
    </w:p>
    <w:p w14:paraId="2CEBE04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user</w:t>
      </w:r>
    </w:p>
    <w:p w14:paraId="7006F43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5D4545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create_access_token(data: dict, expires_delta: Union[timedelta, None] = None):</w:t>
      </w:r>
    </w:p>
    <w:p w14:paraId="4DB5B1B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to_encode = data.copy()</w:t>
      </w:r>
    </w:p>
    <w:p w14:paraId="4E70180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expires_delta:</w:t>
      </w:r>
    </w:p>
    <w:p w14:paraId="3D563D6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expire = datetime.utcnow() + expires_delta</w:t>
      </w:r>
    </w:p>
    <w:p w14:paraId="307F4E9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else:</w:t>
      </w:r>
    </w:p>
    <w:p w14:paraId="1EF8034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expire = datetime.utcnow() + timedelta(minutes=ACCESS_TOKEN_EXPIRE_MINUTES)</w:t>
      </w:r>
    </w:p>
    <w:p w14:paraId="2BA37D2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to_encode.update({"exp": expire})</w:t>
      </w:r>
    </w:p>
    <w:p w14:paraId="3A046B3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encoded_jwt = jwt.encode(to_encode, SECRET_KEY, algorithm=ALGORITHM)</w:t>
      </w:r>
    </w:p>
    <w:p w14:paraId="56925CC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encoded_jwt</w:t>
      </w:r>
    </w:p>
    <w:p w14:paraId="47FED7F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6AF56F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get_current_user(token: str = Depends(oauth2_scheme)):</w:t>
      </w:r>
    </w:p>
    <w:p w14:paraId="5FA781A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try:</w:t>
      </w:r>
    </w:p>
    <w:p w14:paraId="38264B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payload = jwt.decode(token, SECRET_KEY, algorithms=[ALGORITHM])</w:t>
      </w:r>
    </w:p>
    <w:p w14:paraId="3025611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username: str = payload.get("sub")</w:t>
      </w:r>
    </w:p>
    <w:p w14:paraId="250A54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username is None:</w:t>
      </w:r>
    </w:p>
    <w:p w14:paraId="186A8EF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raise HTTPException(</w:t>
      </w:r>
    </w:p>
    <w:p w14:paraId="4AFBE15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status_code=status.HTTP_401_UNAUTHORIZED,</w:t>
      </w:r>
    </w:p>
    <w:p w14:paraId="3C009C4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detail="Could not validate credentials"</w:t>
      </w:r>
    </w:p>
    <w:p w14:paraId="7E770E5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)</w:t>
      </w:r>
    </w:p>
    <w:p w14:paraId="386D868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token_data = TokenData(username=username)</w:t>
      </w:r>
    </w:p>
    <w:p w14:paraId="5CCDE28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except ExpiredSignatureError:</w:t>
      </w:r>
    </w:p>
    <w:p w14:paraId="6178ECF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raise HTTPException(</w:t>
      </w:r>
    </w:p>
    <w:p w14:paraId="7727FDA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        status_code=status.HTTP_401_UNAUTHORIZED,</w:t>
      </w:r>
    </w:p>
    <w:p w14:paraId="543B9AE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detail="Token</w:t>
      </w:r>
      <w:proofErr w:type="spellStart"/>
      <w:r w:rsidRPr="00060A33">
        <w:rPr>
          <w:rFonts w:ascii="宋体" w:eastAsia="宋体" w:hAnsi="宋体" w:cs="宋体" w:hint="eastAsia"/>
          <w:sz w:val="20"/>
        </w:rPr>
        <w:t>已过期，请重新登录</w:t>
      </w:r>
      <w:proofErr w:type="spellEnd"/>
      <w:r w:rsidRPr="00060A33">
        <w:rPr>
          <w:rFonts w:ascii="Times New Roman" w:hAnsi="Times New Roman" w:cs="Times New Roman"/>
          <w:sz w:val="20"/>
        </w:rPr>
        <w:t>"</w:t>
      </w:r>
    </w:p>
    <w:p w14:paraId="0DB3889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3B8B9A1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except JWTError:</w:t>
      </w:r>
    </w:p>
    <w:p w14:paraId="75A335A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raise HTTPException(</w:t>
      </w:r>
    </w:p>
    <w:p w14:paraId="114E24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status_code=status.HTTP_401_UNAUTHORIZED,</w:t>
      </w:r>
    </w:p>
    <w:p w14:paraId="7DDE2498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detail="Could not validate credentials"</w:t>
      </w:r>
    </w:p>
    <w:p w14:paraId="4E2ECB7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74404B9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user = await User.get(username=token_data.username)</w:t>
      </w:r>
    </w:p>
    <w:p w14:paraId="61A135B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user is None:</w:t>
      </w:r>
    </w:p>
    <w:p w14:paraId="0095FD7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raise HTTPException(</w:t>
      </w:r>
    </w:p>
    <w:p w14:paraId="1529146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status_code=status.HTTP_404_NOT_FOUND,</w:t>
      </w:r>
    </w:p>
    <w:p w14:paraId="64013F7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detail="User not found"</w:t>
      </w:r>
    </w:p>
    <w:p w14:paraId="1EEB869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)</w:t>
      </w:r>
    </w:p>
    <w:p w14:paraId="4C980BC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user</w:t>
      </w:r>
    </w:p>
    <w:p w14:paraId="00099E5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0C0CA53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is_expired(token: str) -&gt; str:</w:t>
      </w:r>
    </w:p>
    <w:p w14:paraId="5C2BADA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try:</w:t>
      </w:r>
    </w:p>
    <w:p w14:paraId="12B2231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new_token = None</w:t>
      </w:r>
    </w:p>
    <w:p w14:paraId="56F963A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payload = jwt.decode(token, SECRET_KEY, algorithms=[</w:t>
      </w:r>
    </w:p>
    <w:p w14:paraId="386FE0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           ALGORITHM], options={"verify_exp": False})</w:t>
      </w:r>
    </w:p>
    <w:p w14:paraId="3700526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exp = payload.get("exp")</w:t>
      </w:r>
    </w:p>
    <w:p w14:paraId="2266908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username = payload.get("sub")</w:t>
      </w:r>
    </w:p>
    <w:p w14:paraId="53C3C46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exp is not None:</w:t>
      </w:r>
    </w:p>
    <w:p w14:paraId="1852FEE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  <w:lang w:eastAsia="zh-CN"/>
        </w:rPr>
      </w:pPr>
      <w:r w:rsidRPr="00060A33">
        <w:rPr>
          <w:rFonts w:ascii="Times New Roman" w:hAnsi="Times New Roman" w:cs="Times New Roman"/>
          <w:sz w:val="20"/>
        </w:rPr>
        <w:t xml:space="preserve">            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# </w:t>
      </w:r>
      <w:r w:rsidRPr="00060A33">
        <w:rPr>
          <w:rFonts w:ascii="宋体" w:eastAsia="宋体" w:hAnsi="宋体" w:cs="宋体" w:hint="eastAsia"/>
          <w:sz w:val="20"/>
          <w:lang w:eastAsia="zh-CN"/>
        </w:rPr>
        <w:t>如果过期时间是前一分钟</w:t>
      </w:r>
      <w:r w:rsidRPr="00060A33">
        <w:rPr>
          <w:rFonts w:ascii="Times New Roman" w:hAnsi="Times New Roman" w:cs="Times New Roman"/>
          <w:sz w:val="20"/>
          <w:lang w:eastAsia="zh-CN"/>
        </w:rPr>
        <w:t xml:space="preserve">, </w:t>
      </w:r>
      <w:r w:rsidRPr="00060A33">
        <w:rPr>
          <w:rFonts w:ascii="宋体" w:eastAsia="宋体" w:hAnsi="宋体" w:cs="宋体" w:hint="eastAsia"/>
          <w:sz w:val="20"/>
          <w:lang w:eastAsia="zh-CN"/>
        </w:rPr>
        <w:t>则产生新的</w:t>
      </w:r>
      <w:r w:rsidRPr="00060A33">
        <w:rPr>
          <w:rFonts w:ascii="Times New Roman" w:hAnsi="Times New Roman" w:cs="Times New Roman"/>
          <w:sz w:val="20"/>
          <w:lang w:eastAsia="zh-CN"/>
        </w:rPr>
        <w:t>token</w:t>
      </w:r>
    </w:p>
    <w:p w14:paraId="4308FEE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  <w:lang w:eastAsia="zh-CN"/>
        </w:rPr>
        <w:t xml:space="preserve">            </w:t>
      </w:r>
      <w:r w:rsidRPr="00060A33">
        <w:rPr>
          <w:rFonts w:ascii="Times New Roman" w:hAnsi="Times New Roman" w:cs="Times New Roman"/>
          <w:sz w:val="20"/>
        </w:rPr>
        <w:t>if exp - datetime.now(timezone.utc) &lt; timedelta(minutes=1):</w:t>
      </w:r>
    </w:p>
    <w:p w14:paraId="4B28368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new_token = await create_access_token(data={"sub": username})</w:t>
      </w:r>
    </w:p>
    <w:p w14:paraId="60C13CA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new_token</w:t>
      </w:r>
    </w:p>
    <w:p w14:paraId="70418BF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except Exception as e:</w:t>
      </w:r>
    </w:p>
    <w:p w14:paraId="1DA2874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return None</w:t>
      </w:r>
    </w:p>
    <w:p w14:paraId="7F2B6EE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7D9F5C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import subprocess</w:t>
      </w:r>
    </w:p>
    <w:p w14:paraId="2FB70AF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 import FastAPI, File, Form, Request, status, Depends</w:t>
      </w:r>
    </w:p>
    <w:p w14:paraId="1C2BA11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jose import ExpiredSignatureError</w:t>
      </w:r>
    </w:p>
    <w:p w14:paraId="50D075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common.CommonResponse import CommonResponse</w:t>
      </w:r>
    </w:p>
    <w:p w14:paraId="683F6B2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fastapi.middleware.cors import CORSMiddleware</w:t>
      </w:r>
    </w:p>
    <w:p w14:paraId="63FD9F7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pydantic import BaseModel</w:t>
      </w:r>
    </w:p>
    <w:p w14:paraId="13DA6C5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tortoise.exceptions import DoesNotExist</w:t>
      </w:r>
    </w:p>
    <w:p w14:paraId="3D7B51F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tortoise.contrib.fastapi import register_tortoise</w:t>
      </w:r>
    </w:p>
    <w:p w14:paraId="3F0392E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database.config import CONFIG</w:t>
      </w:r>
    </w:p>
    <w:p w14:paraId="072831B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C07117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database.models import User</w:t>
      </w:r>
    </w:p>
    <w:p w14:paraId="2636DF7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tools.security import get_current_user, is_expired</w:t>
      </w:r>
    </w:p>
    <w:p w14:paraId="2227F07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starlette.exceptions import HTTPException as StarletteHTTPException</w:t>
      </w:r>
    </w:p>
    <w:p w14:paraId="7141A27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7E0335E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api.user import userAPI</w:t>
      </w:r>
    </w:p>
    <w:p w14:paraId="5C38BF0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api.mmodel import modelAPI</w:t>
      </w:r>
    </w:p>
    <w:p w14:paraId="0804779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api.component import componentAPI</w:t>
      </w:r>
    </w:p>
    <w:p w14:paraId="2E6C706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from api.data import dataAPI</w:t>
      </w:r>
    </w:p>
    <w:p w14:paraId="112056F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0B502C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uploaded_files_md5s = {}</w:t>
      </w:r>
    </w:p>
    <w:p w14:paraId="5B380C8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04512B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Item(BaseModel):</w:t>
      </w:r>
    </w:p>
    <w:p w14:paraId="44EB225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data: str</w:t>
      </w:r>
    </w:p>
    <w:p w14:paraId="0B9117C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5849312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class PieData(BaseModel):</w:t>
      </w:r>
    </w:p>
    <w:p w14:paraId="0AEEE66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value: float</w:t>
      </w:r>
    </w:p>
    <w:p w14:paraId="0A08E8D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name: str</w:t>
      </w:r>
    </w:p>
    <w:p w14:paraId="12D92C2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308019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 = FastAPI()</w:t>
      </w:r>
    </w:p>
    <w:p w14:paraId="3D631AB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register_tortoise(app=app,</w:t>
      </w:r>
    </w:p>
    <w:p w14:paraId="1E03A17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config=CONFIG,</w:t>
      </w:r>
    </w:p>
    <w:p w14:paraId="0C5514D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              generate_schemas=True,  # </w:t>
      </w:r>
      <w:proofErr w:type="spellStart"/>
      <w:r w:rsidRPr="00060A33">
        <w:rPr>
          <w:rFonts w:ascii="宋体" w:eastAsia="宋体" w:hAnsi="宋体" w:cs="宋体" w:hint="eastAsia"/>
          <w:sz w:val="20"/>
        </w:rPr>
        <w:t>是否自动生成表结构</w:t>
      </w:r>
      <w:proofErr w:type="spellEnd"/>
    </w:p>
    <w:p w14:paraId="370C423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      )</w:t>
      </w:r>
    </w:p>
    <w:p w14:paraId="6C54D28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app.include_router(userAPI, prefix="/user", tags=["</w:t>
      </w:r>
      <w:proofErr w:type="spellStart"/>
      <w:r w:rsidRPr="00060A33">
        <w:rPr>
          <w:rFonts w:ascii="宋体" w:eastAsia="宋体" w:hAnsi="宋体" w:cs="宋体" w:hint="eastAsia"/>
          <w:sz w:val="20"/>
        </w:rPr>
        <w:t>用户相关</w:t>
      </w:r>
      <w:proofErr w:type="spellEnd"/>
      <w:r w:rsidRPr="00060A33">
        <w:rPr>
          <w:rFonts w:ascii="Times New Roman" w:hAnsi="Times New Roman" w:cs="Times New Roman"/>
          <w:sz w:val="20"/>
        </w:rPr>
        <w:t>API"])</w:t>
      </w:r>
    </w:p>
    <w:p w14:paraId="0D1C843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app.include_router(modelAPI, prefix="/model", tags=["</w:t>
      </w:r>
      <w:proofErr w:type="spellStart"/>
      <w:r w:rsidRPr="00060A33">
        <w:rPr>
          <w:rFonts w:ascii="宋体" w:eastAsia="宋体" w:hAnsi="宋体" w:cs="宋体" w:hint="eastAsia"/>
          <w:sz w:val="20"/>
        </w:rPr>
        <w:t>模型相关</w:t>
      </w:r>
      <w:proofErr w:type="spellEnd"/>
      <w:r w:rsidRPr="00060A33">
        <w:rPr>
          <w:rFonts w:ascii="Times New Roman" w:hAnsi="Times New Roman" w:cs="Times New Roman"/>
          <w:sz w:val="20"/>
        </w:rPr>
        <w:t>API"])</w:t>
      </w:r>
    </w:p>
    <w:p w14:paraId="1A0A0F39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app.include_router(componentAPI, prefix="/component", tags=["</w:t>
      </w:r>
      <w:proofErr w:type="spellStart"/>
      <w:r w:rsidRPr="00060A33">
        <w:rPr>
          <w:rFonts w:ascii="宋体" w:eastAsia="宋体" w:hAnsi="宋体" w:cs="宋体" w:hint="eastAsia"/>
          <w:sz w:val="20"/>
        </w:rPr>
        <w:t>组件相关</w:t>
      </w:r>
      <w:proofErr w:type="spellEnd"/>
      <w:r w:rsidRPr="00060A33">
        <w:rPr>
          <w:rFonts w:ascii="Times New Roman" w:hAnsi="Times New Roman" w:cs="Times New Roman"/>
          <w:sz w:val="20"/>
        </w:rPr>
        <w:t>API"])</w:t>
      </w:r>
    </w:p>
    <w:p w14:paraId="0EF6C93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app.include_router(dataAPI, prefix="/data", tags=["</w:t>
      </w:r>
      <w:proofErr w:type="spellStart"/>
      <w:r w:rsidRPr="00060A33">
        <w:rPr>
          <w:rFonts w:ascii="宋体" w:eastAsia="宋体" w:hAnsi="宋体" w:cs="宋体" w:hint="eastAsia"/>
          <w:sz w:val="20"/>
        </w:rPr>
        <w:t>数据相关</w:t>
      </w:r>
      <w:proofErr w:type="spellEnd"/>
      <w:r w:rsidRPr="00060A33">
        <w:rPr>
          <w:rFonts w:ascii="Times New Roman" w:hAnsi="Times New Roman" w:cs="Times New Roman"/>
          <w:sz w:val="20"/>
        </w:rPr>
        <w:t>API"])</w:t>
      </w:r>
    </w:p>
    <w:p w14:paraId="2C92E03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9B124A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@app.middleware("http")</w:t>
      </w:r>
    </w:p>
    <w:p w14:paraId="3BD8FA9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token_expired_generate(request: Request, call_next):</w:t>
      </w:r>
    </w:p>
    <w:p w14:paraId="0E12EC8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如果</w:t>
      </w:r>
      <w:proofErr w:type="spellEnd"/>
      <w:r w:rsidRPr="00060A33">
        <w:rPr>
          <w:rFonts w:ascii="Times New Roman" w:hAnsi="Times New Roman" w:cs="Times New Roman"/>
          <w:sz w:val="20"/>
        </w:rPr>
        <w:t>token</w:t>
      </w:r>
      <w:proofErr w:type="spellStart"/>
      <w:r w:rsidRPr="00060A33">
        <w:rPr>
          <w:rFonts w:ascii="宋体" w:eastAsia="宋体" w:hAnsi="宋体" w:cs="宋体" w:hint="eastAsia"/>
          <w:sz w:val="20"/>
        </w:rPr>
        <w:t>过期</w:t>
      </w:r>
      <w:proofErr w:type="spellEnd"/>
      <w:r w:rsidRPr="00060A3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60A33">
        <w:rPr>
          <w:rFonts w:ascii="宋体" w:eastAsia="宋体" w:hAnsi="宋体" w:cs="宋体" w:hint="eastAsia"/>
          <w:sz w:val="20"/>
        </w:rPr>
        <w:t>产生新的</w:t>
      </w:r>
      <w:proofErr w:type="spellEnd"/>
      <w:r w:rsidRPr="00060A33">
        <w:rPr>
          <w:rFonts w:ascii="Times New Roman" w:hAnsi="Times New Roman" w:cs="Times New Roman"/>
          <w:sz w:val="20"/>
        </w:rPr>
        <w:t>token</w:t>
      </w:r>
    </w:p>
    <w:p w14:paraId="0708667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bearer_token = request.headers.get("Authorization")</w:t>
      </w:r>
    </w:p>
    <w:p w14:paraId="6850776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response = await call_next(request)</w:t>
      </w:r>
    </w:p>
    <w:p w14:paraId="72020B9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if bearer_token:</w:t>
      </w:r>
    </w:p>
    <w:p w14:paraId="5383001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token = bearer_token.split(" ")[1]</w:t>
      </w:r>
    </w:p>
    <w:p w14:paraId="63A7253B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new_token = is_expired(token)</w:t>
      </w:r>
    </w:p>
    <w:p w14:paraId="1E4C2F1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if new_token:</w:t>
      </w:r>
    </w:p>
    <w:p w14:paraId="6BB732FC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response.set_cookie("Authorization", new_token)</w:t>
      </w:r>
    </w:p>
    <w:p w14:paraId="6E2BDF2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        return response</w:t>
      </w:r>
    </w:p>
    <w:p w14:paraId="241C29A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lastRenderedPageBreak/>
        <w:t>    return response</w:t>
      </w:r>
    </w:p>
    <w:p w14:paraId="6776500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br/>
      </w:r>
      <w:r w:rsidRPr="00060A33">
        <w:rPr>
          <w:rFonts w:ascii="Times New Roman" w:hAnsi="Times New Roman" w:cs="Times New Roman"/>
          <w:sz w:val="20"/>
        </w:rPr>
        <w:br/>
      </w:r>
    </w:p>
    <w:p w14:paraId="40E8A8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@app.exception_handler(StarletteHTTPException)</w:t>
      </w:r>
    </w:p>
    <w:p w14:paraId="389C056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http_exception_handler(request, exc):</w:t>
      </w:r>
    </w:p>
    <w:p w14:paraId="5487693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 xml:space="preserve">    # </w:t>
      </w:r>
      <w:proofErr w:type="spellStart"/>
      <w:r w:rsidRPr="00060A33">
        <w:rPr>
          <w:rFonts w:ascii="宋体" w:eastAsia="宋体" w:hAnsi="宋体" w:cs="宋体" w:hint="eastAsia"/>
          <w:sz w:val="20"/>
        </w:rPr>
        <w:t>处理</w:t>
      </w:r>
      <w:proofErr w:type="spellEnd"/>
      <w:r w:rsidRPr="00060A33">
        <w:rPr>
          <w:rFonts w:ascii="Times New Roman" w:hAnsi="Times New Roman" w:cs="Times New Roman"/>
          <w:sz w:val="20"/>
        </w:rPr>
        <w:t xml:space="preserve"> HTTPException </w:t>
      </w:r>
      <w:proofErr w:type="spellStart"/>
      <w:r w:rsidRPr="00060A33">
        <w:rPr>
          <w:rFonts w:ascii="宋体" w:eastAsia="宋体" w:hAnsi="宋体" w:cs="宋体" w:hint="eastAsia"/>
          <w:sz w:val="20"/>
        </w:rPr>
        <w:t>异常</w:t>
      </w:r>
      <w:proofErr w:type="spellEnd"/>
    </w:p>
    <w:p w14:paraId="69DBB93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CommonResponse.error(exc.status_code, exc.detail)</w:t>
      </w:r>
    </w:p>
    <w:p w14:paraId="2D5E790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C56FFC1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@app.exception_handler(DoesNotExist)</w:t>
      </w:r>
    </w:p>
    <w:p w14:paraId="509E57A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does_not_exist_exception_handler(request, exc):</w:t>
      </w:r>
    </w:p>
    <w:p w14:paraId="6595282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CommonResponse.error(404, "</w:t>
      </w:r>
      <w:proofErr w:type="spellStart"/>
      <w:r w:rsidRPr="00060A33">
        <w:rPr>
          <w:rFonts w:ascii="宋体" w:eastAsia="宋体" w:hAnsi="宋体" w:cs="宋体" w:hint="eastAsia"/>
          <w:sz w:val="20"/>
        </w:rPr>
        <w:t>资源不存在</w:t>
      </w:r>
      <w:proofErr w:type="spellEnd"/>
      <w:r w:rsidRPr="00060A33">
        <w:rPr>
          <w:rFonts w:ascii="Times New Roman" w:hAnsi="Times New Roman" w:cs="Times New Roman"/>
          <w:sz w:val="20"/>
        </w:rPr>
        <w:t>")</w:t>
      </w:r>
    </w:p>
    <w:p w14:paraId="26338BB6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2283898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app.add_middleware(</w:t>
      </w:r>
    </w:p>
    <w:p w14:paraId="2B3FD3AA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CORSMiddleware,</w:t>
      </w:r>
    </w:p>
    <w:p w14:paraId="4AA7EF8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allow_origins=["*"],</w:t>
      </w:r>
    </w:p>
    <w:p w14:paraId="279C246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allow_credentials=True,</w:t>
      </w:r>
    </w:p>
    <w:p w14:paraId="2C2D0C30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allow_methods=["*"],</w:t>
      </w:r>
    </w:p>
    <w:p w14:paraId="57394A9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allow_headers=["*"],</w:t>
      </w:r>
    </w:p>
    <w:p w14:paraId="4BEEF1F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)</w:t>
      </w:r>
    </w:p>
    <w:p w14:paraId="28C6A27F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br/>
      </w:r>
      <w:r w:rsidRPr="00060A33">
        <w:rPr>
          <w:rFonts w:ascii="Times New Roman" w:hAnsi="Times New Roman" w:cs="Times New Roman"/>
          <w:sz w:val="20"/>
        </w:rPr>
        <w:br/>
      </w:r>
    </w:p>
    <w:p w14:paraId="6754BA53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@app.get("/current_user")</w:t>
      </w:r>
    </w:p>
    <w:p w14:paraId="387CFA57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async def read_users_me(current_user: User = Depends(get_current_user)):</w:t>
      </w:r>
    </w:p>
    <w:p w14:paraId="2D9C9C92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return current_user</w:t>
      </w:r>
    </w:p>
    <w:p w14:paraId="6C2F530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6E90D9AE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if __name__ == "__main__":</w:t>
      </w:r>
    </w:p>
    <w:p w14:paraId="45FBD395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import uvicorn</w:t>
      </w:r>
    </w:p>
    <w:p w14:paraId="68F0E034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  <w:r w:rsidRPr="00060A33">
        <w:rPr>
          <w:rFonts w:ascii="Times New Roman" w:hAnsi="Times New Roman" w:cs="Times New Roman"/>
          <w:sz w:val="20"/>
        </w:rPr>
        <w:t>    uvicorn.run(app="main:app", host="localhost", port=8000, reload=True)</w:t>
      </w:r>
    </w:p>
    <w:p w14:paraId="7BD62C5D" w14:textId="77777777" w:rsidR="00060A33" w:rsidRPr="00060A33" w:rsidRDefault="00060A33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p w14:paraId="1463D61E" w14:textId="77777777" w:rsidR="00E70239" w:rsidRPr="00060A33" w:rsidRDefault="00E70239" w:rsidP="00060A33">
      <w:pPr>
        <w:tabs>
          <w:tab w:val="left" w:pos="762"/>
        </w:tabs>
        <w:rPr>
          <w:rFonts w:ascii="Times New Roman" w:hAnsi="Times New Roman" w:cs="Times New Roman"/>
          <w:sz w:val="20"/>
        </w:rPr>
      </w:pPr>
    </w:p>
    <w:sectPr w:rsidR="00E70239" w:rsidRPr="00060A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27D8E" w14:textId="77777777" w:rsidR="00476F96" w:rsidRDefault="00476F96">
      <w:pPr>
        <w:spacing w:after="0"/>
      </w:pPr>
      <w:r>
        <w:separator/>
      </w:r>
    </w:p>
  </w:endnote>
  <w:endnote w:type="continuationSeparator" w:id="0">
    <w:p w14:paraId="2740686C" w14:textId="77777777" w:rsidR="00476F96" w:rsidRDefault="00476F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F6E8F" w14:textId="77777777" w:rsidR="009B204E" w:rsidRDefault="009B204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FAEBB" w14:textId="77777777" w:rsidR="00AF6240" w:rsidRDefault="00000000">
    <w:pPr>
      <w:pStyle w:val="af0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 w14:paraId="131F110E" w14:textId="77777777" w:rsidR="00AF6240" w:rsidRDefault="00AF6240">
    <w:pPr>
      <w:pStyle w:val="af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F979" w14:textId="77777777" w:rsidR="009B204E" w:rsidRDefault="009B204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9B09" w14:textId="77777777" w:rsidR="00476F96" w:rsidRDefault="00476F96">
      <w:pPr>
        <w:spacing w:after="0"/>
      </w:pPr>
      <w:r>
        <w:separator/>
      </w:r>
    </w:p>
  </w:footnote>
  <w:footnote w:type="continuationSeparator" w:id="0">
    <w:p w14:paraId="0A102C25" w14:textId="77777777" w:rsidR="00476F96" w:rsidRDefault="00476F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3251" w14:textId="77777777" w:rsidR="009B204E" w:rsidRDefault="009B204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283F9" w14:textId="77777777" w:rsidR="00AF6240" w:rsidRDefault="00AF6240">
    <w:pPr>
      <w:pStyle w:val="af2"/>
      <w:jc w:val="left"/>
      <w:rPr>
        <w:rFonts w:eastAsia="PMingLiU"/>
        <w:lang w:eastAsia="zh-HK"/>
      </w:rPr>
    </w:pPr>
  </w:p>
  <w:p w14:paraId="09DDBB01" w14:textId="361180E9" w:rsidR="00AF6240" w:rsidRDefault="009B204E" w:rsidP="009B204E">
    <w:pPr>
      <w:pStyle w:val="af2"/>
      <w:jc w:val="left"/>
      <w:rPr>
        <w:lang w:eastAsia="zh-CN"/>
      </w:rPr>
    </w:pPr>
    <w:r w:rsidRPr="009B204E">
      <w:rPr>
        <w:rFonts w:ascii="宋体" w:eastAsia="宋体" w:hAnsi="宋体" w:cs="宋体" w:hint="eastAsia"/>
        <w:sz w:val="20"/>
        <w:lang w:eastAsia="zh-CN"/>
      </w:rPr>
      <w:t>基于神经网络的设备寿命预测</w:t>
    </w:r>
    <w:r w:rsidRPr="009B204E">
      <w:rPr>
        <w:rFonts w:ascii="宋体" w:eastAsia="宋体" w:hAnsi="宋体" w:hint="eastAsia"/>
        <w:sz w:val="20"/>
        <w:lang w:eastAsia="zh-CN"/>
      </w:rPr>
      <w:t xml:space="preserve">Web </w:t>
    </w:r>
    <w:r w:rsidRPr="009B204E">
      <w:rPr>
        <w:rFonts w:ascii="宋体" w:eastAsia="宋体" w:hAnsi="宋体" w:cs="宋体" w:hint="eastAsia"/>
        <w:sz w:val="20"/>
        <w:lang w:eastAsia="zh-CN"/>
      </w:rPr>
      <w:t>应用及系统构建方法</w:t>
    </w:r>
    <w:r w:rsidRPr="009B204E">
      <w:rPr>
        <w:rFonts w:ascii="宋体" w:eastAsia="宋体" w:hAnsi="宋体" w:hint="eastAsia"/>
        <w:sz w:val="20"/>
        <w:lang w:val="en-US" w:eastAsia="zh-CN"/>
      </w:rPr>
      <w:t xml:space="preserve">  源代码文档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AF6240" w14:paraId="48A2BF19" w14:textId="77777777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14:paraId="45B5C439" w14:textId="64971D66" w:rsidR="00AF6240" w:rsidRPr="009B204E" w:rsidRDefault="009B204E">
          <w:pPr>
            <w:pStyle w:val="af2"/>
            <w:jc w:val="left"/>
            <w:rPr>
              <w:rFonts w:ascii="宋体" w:eastAsia="宋体" w:hAnsi="宋体"/>
              <w:sz w:val="20"/>
              <w:lang w:val="en-US" w:eastAsia="zh-CN"/>
            </w:rPr>
          </w:pPr>
          <w:r w:rsidRPr="009B204E">
            <w:rPr>
              <w:rFonts w:ascii="宋体" w:eastAsia="宋体" w:hAnsi="宋体" w:cs="宋体" w:hint="eastAsia"/>
              <w:sz w:val="20"/>
              <w:lang w:eastAsia="zh-CN"/>
            </w:rPr>
            <w:t>基于神经网络的设备寿命预测</w:t>
          </w:r>
          <w:r w:rsidRPr="009B204E">
            <w:rPr>
              <w:rFonts w:ascii="宋体" w:eastAsia="宋体" w:hAnsi="宋体" w:hint="eastAsia"/>
              <w:sz w:val="20"/>
              <w:lang w:eastAsia="zh-CN"/>
            </w:rPr>
            <w:t xml:space="preserve">Web </w:t>
          </w:r>
          <w:r w:rsidRPr="009B204E">
            <w:rPr>
              <w:rFonts w:ascii="宋体" w:eastAsia="宋体" w:hAnsi="宋体" w:cs="宋体" w:hint="eastAsia"/>
              <w:sz w:val="20"/>
              <w:lang w:eastAsia="zh-CN"/>
            </w:rPr>
            <w:t>应用及系统构建方法</w:t>
          </w:r>
          <w:r w:rsidRPr="009B204E">
            <w:rPr>
              <w:rFonts w:ascii="宋体" w:eastAsia="宋体" w:hAnsi="宋体" w:hint="eastAsia"/>
              <w:sz w:val="20"/>
              <w:lang w:val="en-US" w:eastAsia="zh-CN"/>
            </w:rPr>
            <w:t xml:space="preserve">  </w:t>
          </w:r>
          <w:r w:rsidR="00E70239" w:rsidRPr="009B204E">
            <w:rPr>
              <w:rFonts w:ascii="宋体" w:eastAsia="宋体" w:hAnsi="宋体" w:hint="eastAsia"/>
              <w:sz w:val="20"/>
              <w:lang w:val="en-US" w:eastAsia="zh-CN"/>
            </w:rPr>
            <w:t>源代码文档</w:t>
          </w:r>
        </w:p>
      </w:tc>
      <w:tc>
        <w:tcPr>
          <w:tcW w:w="2580" w:type="dxa"/>
          <w:tcBorders>
            <w:tl2br w:val="nil"/>
            <w:tr2bl w:val="nil"/>
          </w:tcBorders>
        </w:tcPr>
        <w:p w14:paraId="69359BB1" w14:textId="3A6FB08B" w:rsidR="00AF6240" w:rsidRPr="009B204E" w:rsidRDefault="00000000">
          <w:pPr>
            <w:spacing w:after="240"/>
            <w:jc w:val="right"/>
            <w:rPr>
              <w:rFonts w:ascii="宋体" w:eastAsia="宋体" w:hAnsi="宋体"/>
              <w:sz w:val="18"/>
              <w:szCs w:val="18"/>
              <w:lang w:eastAsia="zh-CN"/>
            </w:rPr>
          </w:pPr>
          <w:r w:rsidRPr="009B204E">
            <w:rPr>
              <w:rFonts w:ascii="宋体" w:eastAsia="宋体" w:hAnsi="宋体" w:hint="eastAsia"/>
              <w:sz w:val="18"/>
              <w:szCs w:val="18"/>
              <w:lang w:val="en-US" w:eastAsia="zh-CN"/>
            </w:rPr>
            <w:t>1</w:t>
          </w:r>
        </w:p>
      </w:tc>
    </w:tr>
  </w:tbl>
  <w:p w14:paraId="268A0E35" w14:textId="0FDD12B1" w:rsidR="00AF6240" w:rsidRDefault="00574761">
    <w:pPr>
      <w:rPr>
        <w:sz w:val="2"/>
        <w:szCs w:val="2"/>
        <w:lang w:eastAsia="zh-CN"/>
      </w:rPr>
    </w:pPr>
    <w:r>
      <w:rPr>
        <w:rFonts w:hint="eastAsia"/>
        <w:sz w:val="2"/>
        <w:szCs w:val="2"/>
        <w:lang w:eastAsia="zh-CN"/>
      </w:rPr>
      <w:t>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3" w15:restartNumberingAfterBreak="0">
    <w:nsid w:val="103B4823"/>
    <w:multiLevelType w:val="hybridMultilevel"/>
    <w:tmpl w:val="961E97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075115D"/>
    <w:multiLevelType w:val="hybridMultilevel"/>
    <w:tmpl w:val="C8C269D0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20B652E"/>
    <w:multiLevelType w:val="hybridMultilevel"/>
    <w:tmpl w:val="C8C269D0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2B721EE"/>
    <w:multiLevelType w:val="multilevel"/>
    <w:tmpl w:val="D2C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86105"/>
    <w:multiLevelType w:val="multilevel"/>
    <w:tmpl w:val="874A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272EC"/>
    <w:multiLevelType w:val="multilevel"/>
    <w:tmpl w:val="529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F4E76"/>
    <w:multiLevelType w:val="multilevel"/>
    <w:tmpl w:val="92E2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6361C"/>
    <w:multiLevelType w:val="hybridMultilevel"/>
    <w:tmpl w:val="C8C269D0"/>
    <w:lvl w:ilvl="0" w:tplc="0644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3D0F1C4E"/>
    <w:multiLevelType w:val="multilevel"/>
    <w:tmpl w:val="2AD4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944EE"/>
    <w:multiLevelType w:val="multilevel"/>
    <w:tmpl w:val="378E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A9289E"/>
    <w:multiLevelType w:val="multilevel"/>
    <w:tmpl w:val="E12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5FE1675"/>
    <w:multiLevelType w:val="hybridMultilevel"/>
    <w:tmpl w:val="C8C269D0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A6F6F87"/>
    <w:multiLevelType w:val="multilevel"/>
    <w:tmpl w:val="CC30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4396E"/>
    <w:multiLevelType w:val="multilevel"/>
    <w:tmpl w:val="F71C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4C18D2"/>
    <w:multiLevelType w:val="multilevel"/>
    <w:tmpl w:val="EBC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03B68"/>
    <w:multiLevelType w:val="multilevel"/>
    <w:tmpl w:val="795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49225">
    <w:abstractNumId w:val="1"/>
  </w:num>
  <w:num w:numId="2" w16cid:durableId="1146968292">
    <w:abstractNumId w:val="2"/>
  </w:num>
  <w:num w:numId="3" w16cid:durableId="687870732">
    <w:abstractNumId w:val="14"/>
  </w:num>
  <w:num w:numId="4" w16cid:durableId="2035646405">
    <w:abstractNumId w:val="17"/>
  </w:num>
  <w:num w:numId="5" w16cid:durableId="1999721069">
    <w:abstractNumId w:val="18"/>
  </w:num>
  <w:num w:numId="6" w16cid:durableId="317736655">
    <w:abstractNumId w:val="19"/>
  </w:num>
  <w:num w:numId="7" w16cid:durableId="348020512">
    <w:abstractNumId w:val="15"/>
  </w:num>
  <w:num w:numId="8" w16cid:durableId="975646918">
    <w:abstractNumId w:val="20"/>
  </w:num>
  <w:num w:numId="9" w16cid:durableId="837303983">
    <w:abstractNumId w:val="21"/>
  </w:num>
  <w:num w:numId="10" w16cid:durableId="984162659">
    <w:abstractNumId w:val="22"/>
  </w:num>
  <w:num w:numId="11" w16cid:durableId="638799959">
    <w:abstractNumId w:val="23"/>
  </w:num>
  <w:num w:numId="12" w16cid:durableId="1406027175">
    <w:abstractNumId w:val="11"/>
  </w:num>
  <w:num w:numId="13" w16cid:durableId="573050058">
    <w:abstractNumId w:val="0"/>
  </w:num>
  <w:num w:numId="14" w16cid:durableId="2143576768">
    <w:abstractNumId w:val="25"/>
  </w:num>
  <w:num w:numId="15" w16cid:durableId="276522251">
    <w:abstractNumId w:val="9"/>
  </w:num>
  <w:num w:numId="16" w16cid:durableId="202251053">
    <w:abstractNumId w:val="1"/>
  </w:num>
  <w:num w:numId="17" w16cid:durableId="129903868">
    <w:abstractNumId w:val="16"/>
  </w:num>
  <w:num w:numId="18" w16cid:durableId="1183470597">
    <w:abstractNumId w:val="10"/>
  </w:num>
  <w:num w:numId="19" w16cid:durableId="997078188">
    <w:abstractNumId w:val="12"/>
  </w:num>
  <w:num w:numId="20" w16cid:durableId="923808067">
    <w:abstractNumId w:val="26"/>
  </w:num>
  <w:num w:numId="21" w16cid:durableId="1698309387">
    <w:abstractNumId w:val="6"/>
  </w:num>
  <w:num w:numId="22" w16cid:durableId="1349023064">
    <w:abstractNumId w:val="13"/>
  </w:num>
  <w:num w:numId="23" w16cid:durableId="875582925">
    <w:abstractNumId w:val="1"/>
  </w:num>
  <w:num w:numId="24" w16cid:durableId="1156070589">
    <w:abstractNumId w:val="4"/>
  </w:num>
  <w:num w:numId="25" w16cid:durableId="1157497133">
    <w:abstractNumId w:val="1"/>
  </w:num>
  <w:num w:numId="26" w16cid:durableId="827860732">
    <w:abstractNumId w:val="24"/>
  </w:num>
  <w:num w:numId="27" w16cid:durableId="1432629950">
    <w:abstractNumId w:val="1"/>
  </w:num>
  <w:num w:numId="28" w16cid:durableId="1685206159">
    <w:abstractNumId w:val="5"/>
  </w:num>
  <w:num w:numId="29" w16cid:durableId="453906478">
    <w:abstractNumId w:val="8"/>
  </w:num>
  <w:num w:numId="30" w16cid:durableId="331883490">
    <w:abstractNumId w:val="27"/>
  </w:num>
  <w:num w:numId="31" w16cid:durableId="1244216237">
    <w:abstractNumId w:val="7"/>
  </w:num>
  <w:num w:numId="32" w16cid:durableId="1075787072">
    <w:abstractNumId w:val="28"/>
  </w:num>
  <w:num w:numId="33" w16cid:durableId="191535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 fillcolor="white">
      <v:fill color="white"/>
      <o:colormru v:ext="edit" colors="#0c0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A33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2B0"/>
    <w:rsid w:val="00097708"/>
    <w:rsid w:val="000A1157"/>
    <w:rsid w:val="000A1A72"/>
    <w:rsid w:val="000A2255"/>
    <w:rsid w:val="000A23AA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56C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68EF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815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B64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067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A77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1E3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6FCF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7A4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96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260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0F2B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761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38F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948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BCD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5A1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4F4B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0D5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3B9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5C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D7F55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4F71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043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59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93D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4F3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382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97E2F"/>
    <w:rsid w:val="008A0D86"/>
    <w:rsid w:val="008A0E8B"/>
    <w:rsid w:val="008A147F"/>
    <w:rsid w:val="008A1656"/>
    <w:rsid w:val="008A1F03"/>
    <w:rsid w:val="008A2678"/>
    <w:rsid w:val="008A322C"/>
    <w:rsid w:val="008A3720"/>
    <w:rsid w:val="008A3727"/>
    <w:rsid w:val="008A3CDE"/>
    <w:rsid w:val="008A42BF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28EF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04E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89B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A30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0A84"/>
    <w:rsid w:val="00A51622"/>
    <w:rsid w:val="00A5167A"/>
    <w:rsid w:val="00A51A0B"/>
    <w:rsid w:val="00A525D8"/>
    <w:rsid w:val="00A528AA"/>
    <w:rsid w:val="00A52CDC"/>
    <w:rsid w:val="00A53395"/>
    <w:rsid w:val="00A545B2"/>
    <w:rsid w:val="00A54BF6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310"/>
    <w:rsid w:val="00AA0C51"/>
    <w:rsid w:val="00AA0E58"/>
    <w:rsid w:val="00AA11E5"/>
    <w:rsid w:val="00AA1C6E"/>
    <w:rsid w:val="00AA1F38"/>
    <w:rsid w:val="00AA215B"/>
    <w:rsid w:val="00AA2162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40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773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772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B7E52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CB4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5246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A53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2F9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4545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5D05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160B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304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709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1C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CB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9BC"/>
    <w:rsid w:val="00E67AD7"/>
    <w:rsid w:val="00E67C16"/>
    <w:rsid w:val="00E70239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0D12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12C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3354E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o:colormru v:ext="edit" colors="#0c0"/>
    </o:shapedefaults>
    <o:shapelayout v:ext="edit">
      <o:idmap v:ext="edit" data="2"/>
    </o:shapelayout>
  </w:shapeDefaults>
  <w:decimalSymbol w:val="."/>
  <w:listSeparator w:val=";"/>
  <w14:docId w14:val="1B441D70"/>
  <w15:docId w15:val="{F8FB4E64-27BA-44B6-A41E-CADCF650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239"/>
    <w:pPr>
      <w:spacing w:after="120"/>
    </w:pPr>
    <w:rPr>
      <w:rFonts w:ascii="Arial" w:eastAsia="Times New Roman" w:hAnsi="Arial" w:cs="Arial"/>
      <w:sz w:val="24"/>
      <w:lang w:val="de-DE" w:eastAsia="en-US"/>
    </w:rPr>
  </w:style>
  <w:style w:type="paragraph" w:styleId="1">
    <w:name w:val="heading 1"/>
    <w:basedOn w:val="a"/>
    <w:next w:val="Text"/>
    <w:link w:val="10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0"/>
    <w:qFormat/>
    <w:pPr>
      <w:keepNext/>
      <w:numPr>
        <w:ilvl w:val="1"/>
        <w:numId w:val="1"/>
      </w:numPr>
      <w:tabs>
        <w:tab w:val="left" w:pos="432"/>
      </w:tabs>
      <w:spacing w:before="240" w:after="240"/>
      <w:outlineLvl w:val="1"/>
    </w:pPr>
    <w:rPr>
      <w:b/>
      <w:bCs/>
      <w:szCs w:val="24"/>
    </w:rPr>
  </w:style>
  <w:style w:type="paragraph" w:styleId="3">
    <w:name w:val="heading 3"/>
    <w:basedOn w:val="a"/>
    <w:next w:val="Text"/>
    <w:link w:val="30"/>
    <w:qFormat/>
    <w:pPr>
      <w:keepNext/>
      <w:numPr>
        <w:ilvl w:val="2"/>
        <w:numId w:val="1"/>
      </w:numPr>
      <w:tabs>
        <w:tab w:val="left" w:pos="432"/>
      </w:tabs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0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0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TOC7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a5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6">
    <w:name w:val="Document Map"/>
    <w:basedOn w:val="a"/>
    <w:link w:val="a7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8">
    <w:name w:val="annotation text"/>
    <w:basedOn w:val="a"/>
    <w:link w:val="a9"/>
    <w:uiPriority w:val="99"/>
    <w:semiHidden/>
    <w:qFormat/>
  </w:style>
  <w:style w:type="paragraph" w:styleId="31">
    <w:name w:val="Body Text 3"/>
    <w:basedOn w:val="a"/>
    <w:link w:val="32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a">
    <w:name w:val="Body Text"/>
    <w:basedOn w:val="a"/>
    <w:link w:val="ab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TOC5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c">
    <w:name w:val="Plain Text"/>
    <w:basedOn w:val="a"/>
    <w:link w:val="ad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TOC8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e">
    <w:name w:val="Balloon Text"/>
    <w:basedOn w:val="a"/>
    <w:link w:val="af"/>
    <w:semiHidden/>
    <w:qFormat/>
    <w:rPr>
      <w:rFonts w:ascii="Times New Roman" w:hAnsi="Times New Roman" w:cs="Times New Roman"/>
      <w:sz w:val="16"/>
      <w:szCs w:val="16"/>
    </w:rPr>
  </w:style>
  <w:style w:type="paragraph" w:styleId="af0">
    <w:name w:val="footer"/>
    <w:basedOn w:val="a"/>
    <w:link w:val="af1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f2">
    <w:name w:val="header"/>
    <w:basedOn w:val="a"/>
    <w:link w:val="af3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TOC1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4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f4">
    <w:name w:val="Subtitle"/>
    <w:basedOn w:val="a"/>
    <w:next w:val="a"/>
    <w:link w:val="af5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f6">
    <w:name w:val="List"/>
    <w:basedOn w:val="aa"/>
    <w:qFormat/>
    <w:locked/>
    <w:rPr>
      <w:rFonts w:cs="Tahoma"/>
    </w:rPr>
  </w:style>
  <w:style w:type="paragraph" w:styleId="af7">
    <w:name w:val="footnote text"/>
    <w:basedOn w:val="a"/>
    <w:link w:val="af8"/>
    <w:qFormat/>
    <w:pPr>
      <w:spacing w:after="0"/>
    </w:pPr>
  </w:style>
  <w:style w:type="paragraph" w:styleId="TOC6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9">
    <w:name w:val="table of figures"/>
    <w:basedOn w:val="a"/>
    <w:next w:val="a"/>
    <w:uiPriority w:val="99"/>
    <w:qFormat/>
    <w:pPr>
      <w:spacing w:after="0"/>
    </w:pPr>
  </w:style>
  <w:style w:type="paragraph" w:styleId="TOC2">
    <w:name w:val="toc 2"/>
    <w:basedOn w:val="a"/>
    <w:next w:val="a"/>
    <w:uiPriority w:val="39"/>
    <w:qFormat/>
    <w:pPr>
      <w:spacing w:after="0"/>
      <w:ind w:left="200"/>
    </w:pPr>
  </w:style>
  <w:style w:type="paragraph" w:styleId="TOC9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val="en-US" w:eastAsia="zh-CN"/>
    </w:rPr>
  </w:style>
  <w:style w:type="paragraph" w:styleId="afa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b">
    <w:name w:val="Title"/>
    <w:basedOn w:val="a"/>
    <w:link w:val="afc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d">
    <w:name w:val="annotation subject"/>
    <w:basedOn w:val="a8"/>
    <w:next w:val="a8"/>
    <w:link w:val="afe"/>
    <w:semiHidden/>
    <w:qFormat/>
    <w:rPr>
      <w:b/>
      <w:bCs/>
    </w:rPr>
  </w:style>
  <w:style w:type="table" w:styleId="aff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uiPriority w:val="22"/>
    <w:qFormat/>
    <w:rPr>
      <w:b/>
      <w:bCs/>
    </w:rPr>
  </w:style>
  <w:style w:type="character" w:styleId="aff1">
    <w:name w:val="page number"/>
    <w:qFormat/>
    <w:locked/>
  </w:style>
  <w:style w:type="character" w:styleId="aff2">
    <w:name w:val="FollowedHyperlink"/>
    <w:qFormat/>
    <w:locked/>
    <w:rPr>
      <w:color w:val="800080"/>
      <w:u w:val="single"/>
    </w:rPr>
  </w:style>
  <w:style w:type="character" w:styleId="aff3">
    <w:name w:val="Emphasis"/>
    <w:basedOn w:val="a0"/>
    <w:uiPriority w:val="20"/>
    <w:qFormat/>
    <w:rPr>
      <w:i/>
      <w:iCs/>
    </w:rPr>
  </w:style>
  <w:style w:type="character" w:styleId="aff4">
    <w:name w:val="Hyperlink"/>
    <w:uiPriority w:val="99"/>
    <w:qFormat/>
    <w:rPr>
      <w:rFonts w:cs="Times New Roman"/>
      <w:color w:val="0000FF"/>
      <w:u w:val="single"/>
    </w:rPr>
  </w:style>
  <w:style w:type="character" w:styleId="HTML1">
    <w:name w:val="HTML Code"/>
    <w:uiPriority w:val="99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f5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f6">
    <w:name w:val="footnote reference"/>
    <w:qFormat/>
    <w:rPr>
      <w:rFonts w:cs="Times New Roman"/>
      <w:vertAlign w:val="superscript"/>
    </w:rPr>
  </w:style>
  <w:style w:type="character" w:customStyle="1" w:styleId="10">
    <w:name w:val="标题 1 字符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0">
    <w:name w:val="标题 2 字符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0">
    <w:name w:val="标题 3 字符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0">
    <w:name w:val="标题 4 字符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0">
    <w:name w:val="标题 5 字符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0">
    <w:name w:val="标题 6 字符"/>
    <w:link w:val="6"/>
    <w:qFormat/>
    <w:locked/>
    <w:rPr>
      <w:i/>
      <w:iCs/>
      <w:sz w:val="22"/>
      <w:szCs w:val="22"/>
      <w:lang w:val="de-DE"/>
    </w:rPr>
  </w:style>
  <w:style w:type="character" w:customStyle="1" w:styleId="70">
    <w:name w:val="标题 7 字符"/>
    <w:link w:val="7"/>
    <w:qFormat/>
    <w:locked/>
    <w:rPr>
      <w:rFonts w:ascii="Arial" w:hAnsi="Arial" w:cs="Arial"/>
      <w:lang w:val="de-DE"/>
    </w:rPr>
  </w:style>
  <w:style w:type="character" w:customStyle="1" w:styleId="80">
    <w:name w:val="标题 8 字符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0">
    <w:name w:val="标题 9 字符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afc">
    <w:name w:val="标题 字符"/>
    <w:link w:val="afb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af3">
    <w:name w:val="页眉 字符"/>
    <w:link w:val="af2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7">
    <w:name w:val="文档结构图 字符"/>
    <w:link w:val="a6"/>
    <w:uiPriority w:val="99"/>
    <w:semiHidden/>
    <w:qFormat/>
    <w:locked/>
    <w:rPr>
      <w:rFonts w:cs="Arial"/>
      <w:sz w:val="2"/>
      <w:lang w:val="de-DE"/>
    </w:rPr>
  </w:style>
  <w:style w:type="character" w:customStyle="1" w:styleId="af1">
    <w:name w:val="页脚 字符"/>
    <w:link w:val="af0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9">
    <w:name w:val="批注文字 字符"/>
    <w:link w:val="a8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fe">
    <w:name w:val="批注主题 字符"/>
    <w:link w:val="afd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af">
    <w:name w:val="批注框文本 字符"/>
    <w:link w:val="ae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af8">
    <w:name w:val="脚注文本 字符"/>
    <w:link w:val="af7"/>
    <w:uiPriority w:val="99"/>
    <w:qFormat/>
    <w:locked/>
    <w:rPr>
      <w:rFonts w:ascii="Arial" w:hAnsi="Arial" w:cs="Arial"/>
      <w:snapToGrid w:val="0"/>
      <w:lang w:val="de-DE"/>
    </w:rPr>
  </w:style>
  <w:style w:type="paragraph" w:styleId="aff7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a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ab">
    <w:name w:val="正文文本 字符"/>
    <w:link w:val="aa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af5">
    <w:name w:val="副标题 字符"/>
    <w:link w:val="af4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b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b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a"/>
    <w:qFormat/>
  </w:style>
  <w:style w:type="character" w:customStyle="1" w:styleId="32">
    <w:name w:val="正文文本 3 字符"/>
    <w:link w:val="31"/>
    <w:qFormat/>
    <w:rPr>
      <w:rFonts w:ascii="Abbey" w:eastAsia="宋体" w:hAnsi="Abbey" w:cs="Arial"/>
    </w:rPr>
  </w:style>
  <w:style w:type="character" w:customStyle="1" w:styleId="a5">
    <w:name w:val="列表项目符号 字符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ad">
    <w:name w:val="纯文本 字符"/>
    <w:basedOn w:val="a0"/>
    <w:link w:val="ac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f8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styleId="TOC">
    <w:name w:val="TOC Heading"/>
    <w:basedOn w:val="1"/>
    <w:next w:val="a"/>
    <w:uiPriority w:val="39"/>
    <w:unhideWhenUsed/>
    <w:qFormat/>
    <w:rsid w:val="00D90304"/>
    <w:pPr>
      <w:keepLines/>
      <w:numPr>
        <w:numId w:val="0"/>
      </w:numPr>
      <w:tabs>
        <w:tab w:val="clear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msonormal0">
    <w:name w:val="msonormal"/>
    <w:basedOn w:val="a"/>
    <w:rsid w:val="00E70239"/>
    <w:pPr>
      <w:spacing w:before="100" w:beforeAutospacing="1" w:after="100" w:afterAutospacing="1"/>
    </w:pPr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C6C79-FB17-4FB6-A5A9-4A557072FA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44</TotalTime>
  <Pages>1</Pages>
  <Words>12124</Words>
  <Characters>69113</Characters>
  <Application>Microsoft Office Word</Application>
  <DocSecurity>0</DocSecurity>
  <Lines>575</Lines>
  <Paragraphs>162</Paragraphs>
  <ScaleCrop>false</ScaleCrop>
  <Company>Wincor Nixdorf International GmbH</Company>
  <LinksUpToDate>false</LinksUpToDate>
  <CharactersWithSpaces>81075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keywords/>
  <dc:description/>
  <cp:lastModifiedBy>Xuanhe Yang</cp:lastModifiedBy>
  <cp:revision>16</cp:revision>
  <cp:lastPrinted>2025-01-21T08:50:00Z</cp:lastPrinted>
  <dcterms:created xsi:type="dcterms:W3CDTF">2024-08-30T20:00:00Z</dcterms:created>
  <dcterms:modified xsi:type="dcterms:W3CDTF">2025-01-21T08:50:00Z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2052-11.1.0.9912</vt:lpwstr>
  </property>
</Properties>
</file>